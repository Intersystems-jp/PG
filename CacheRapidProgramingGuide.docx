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C0" w:rsidRPr="00D54C49" w:rsidRDefault="002738C0" w:rsidP="00BF70CE">
      <w:pPr>
        <w:pStyle w:val="DocSubject"/>
        <w:rPr>
          <w:lang w:val="en-GB"/>
        </w:rPr>
      </w:pPr>
    </w:p>
    <w:p w:rsidR="00D75129" w:rsidRPr="00D54C49" w:rsidRDefault="00D75129" w:rsidP="00BF70CE">
      <w:pPr>
        <w:pStyle w:val="DocSubject"/>
        <w:rPr>
          <w:lang w:val="en-GB"/>
        </w:rPr>
      </w:pPr>
    </w:p>
    <w:p w:rsidR="00D75129" w:rsidRPr="00D54C49" w:rsidRDefault="00D75129" w:rsidP="00BF70CE">
      <w:pPr>
        <w:pStyle w:val="DocSubject"/>
        <w:rPr>
          <w:lang w:val="en-GB"/>
        </w:rPr>
      </w:pPr>
    </w:p>
    <w:p w:rsidR="00D75129" w:rsidRPr="00D54C49" w:rsidRDefault="00D75129" w:rsidP="00BF70CE">
      <w:pPr>
        <w:pStyle w:val="DocSubject"/>
        <w:rPr>
          <w:lang w:val="en-GB"/>
        </w:rPr>
      </w:pPr>
    </w:p>
    <w:p w:rsidR="00D75129" w:rsidRPr="00D54C49" w:rsidRDefault="00D75129" w:rsidP="00BF70CE">
      <w:pPr>
        <w:pStyle w:val="DocSubject"/>
        <w:rPr>
          <w:lang w:val="en-GB"/>
        </w:rPr>
      </w:pPr>
    </w:p>
    <w:p w:rsidR="008B54D1" w:rsidRPr="00453101" w:rsidRDefault="00453101" w:rsidP="00507724">
      <w:pPr>
        <w:pStyle w:val="DocSubject"/>
        <w:rPr>
          <w:sz w:val="44"/>
          <w:lang w:val="en-GB"/>
        </w:rPr>
      </w:pPr>
      <w:bookmarkStart w:id="0" w:name="_Toc404781960"/>
      <w:r w:rsidRPr="00453101">
        <w:rPr>
          <w:rFonts w:ascii="Lucida Sans Unicode" w:hAnsi="Lucida Sans Unicode" w:cs="Lucida Sans Unicode"/>
          <w:color w:val="000000"/>
          <w:sz w:val="44"/>
          <w:shd w:val="clear" w:color="auto" w:fill="FFFFFF"/>
        </w:rPr>
        <w:t>Caché</w:t>
      </w:r>
      <w:r w:rsidRPr="00453101">
        <w:rPr>
          <w:rFonts w:ascii="Lucida Sans Unicode" w:hAnsi="Lucida Sans Unicode" w:cs="Lucida Sans Unicode" w:hint="eastAsia"/>
          <w:color w:val="000000"/>
          <w:sz w:val="44"/>
          <w:shd w:val="clear" w:color="auto" w:fill="FFFFFF"/>
        </w:rPr>
        <w:t>実践プログラミングガイド</w:t>
      </w:r>
      <w:bookmarkEnd w:id="0"/>
    </w:p>
    <w:p w:rsidR="005D177B" w:rsidRPr="0032224C" w:rsidRDefault="005D177B" w:rsidP="00507724">
      <w:pPr>
        <w:pStyle w:val="DocSubject"/>
        <w:rPr>
          <w:lang w:val="en-GB"/>
        </w:rPr>
      </w:pPr>
      <w:bookmarkStart w:id="1" w:name="_GoBack"/>
      <w:bookmarkEnd w:id="1"/>
    </w:p>
    <w:p w:rsidR="00F856B6" w:rsidRPr="00D54C49" w:rsidRDefault="00F856B6" w:rsidP="00BF70CE">
      <w:pPr>
        <w:pStyle w:val="DocSubject"/>
        <w:rPr>
          <w:lang w:val="en-GB"/>
        </w:rPr>
      </w:pPr>
    </w:p>
    <w:p w:rsidR="00D75129" w:rsidRPr="00D54C49" w:rsidRDefault="00D75129" w:rsidP="00F856B6">
      <w:pPr>
        <w:jc w:val="center"/>
        <w:rPr>
          <w:rFonts w:ascii="Palatino Linotype" w:hAnsi="Palatino Linotype"/>
          <w:b/>
          <w:color w:val="2E3192"/>
          <w:sz w:val="28"/>
          <w:szCs w:val="28"/>
          <w:lang w:val="en-GB"/>
        </w:rPr>
      </w:pPr>
    </w:p>
    <w:p w:rsidR="00D75129" w:rsidRPr="00D54C49" w:rsidRDefault="00D75129" w:rsidP="00F856B6">
      <w:pPr>
        <w:jc w:val="center"/>
        <w:rPr>
          <w:rFonts w:ascii="Palatino Linotype" w:hAnsi="Palatino Linotype"/>
          <w:b/>
          <w:color w:val="2E3192"/>
          <w:sz w:val="28"/>
          <w:szCs w:val="28"/>
          <w:lang w:val="en-GB"/>
        </w:rPr>
      </w:pPr>
    </w:p>
    <w:p w:rsidR="00D22EFF" w:rsidRPr="00D54C49" w:rsidRDefault="00D22EFF" w:rsidP="00F856B6">
      <w:pPr>
        <w:jc w:val="center"/>
        <w:rPr>
          <w:rFonts w:ascii="Palatino Linotype" w:hAnsi="Palatino Linotype"/>
          <w:b/>
          <w:color w:val="2E3192"/>
          <w:sz w:val="28"/>
          <w:szCs w:val="28"/>
          <w:lang w:val="en-GB"/>
        </w:rPr>
      </w:pPr>
    </w:p>
    <w:p w:rsidR="006174D8" w:rsidRPr="00D54C49" w:rsidRDefault="006174D8" w:rsidP="00F856B6">
      <w:pPr>
        <w:jc w:val="center"/>
        <w:rPr>
          <w:rFonts w:ascii="Palatino Linotype" w:hAnsi="Palatino Linotype"/>
          <w:b/>
          <w:color w:val="2E3192"/>
          <w:sz w:val="28"/>
          <w:szCs w:val="28"/>
          <w:lang w:val="en-GB"/>
        </w:rPr>
      </w:pPr>
    </w:p>
    <w:p w:rsidR="00D22EFF" w:rsidRPr="00D54C49" w:rsidRDefault="00D22EFF" w:rsidP="00F856B6">
      <w:pPr>
        <w:jc w:val="center"/>
        <w:rPr>
          <w:rFonts w:ascii="Palatino Linotype" w:hAnsi="Palatino Linotype"/>
          <w:b/>
          <w:color w:val="2E3192"/>
          <w:sz w:val="28"/>
          <w:szCs w:val="28"/>
          <w:lang w:val="en-GB"/>
        </w:rPr>
      </w:pPr>
    </w:p>
    <w:p w:rsidR="00F856B6" w:rsidRPr="00D54C49" w:rsidRDefault="00F856B6" w:rsidP="00F856B6">
      <w:pPr>
        <w:jc w:val="center"/>
        <w:rPr>
          <w:rFonts w:ascii="Palatino Linotype" w:hAnsi="Palatino Linotype"/>
          <w:b/>
          <w:color w:val="2E3192"/>
          <w:sz w:val="28"/>
          <w:szCs w:val="28"/>
          <w:lang w:val="en-GB"/>
        </w:rPr>
      </w:pPr>
      <w:r w:rsidRPr="00D54C49">
        <w:rPr>
          <w:rFonts w:ascii="Palatino Linotype" w:hAnsi="Palatino Linotype"/>
          <w:b/>
          <w:color w:val="2E3192"/>
          <w:sz w:val="28"/>
          <w:szCs w:val="28"/>
          <w:lang w:val="en-GB"/>
        </w:rPr>
        <w:t>Current Document Version</w:t>
      </w:r>
    </w:p>
    <w:tbl>
      <w:tblPr>
        <w:tblW w:w="0" w:type="auto"/>
        <w:jc w:val="center"/>
        <w:tblBorders>
          <w:top w:val="single" w:sz="4" w:space="0" w:color="2E3192"/>
          <w:left w:val="single" w:sz="4" w:space="0" w:color="2E3192"/>
          <w:bottom w:val="single" w:sz="4" w:space="0" w:color="2E3192"/>
          <w:right w:val="single" w:sz="4" w:space="0" w:color="2E3192"/>
          <w:insideH w:val="single" w:sz="4" w:space="0" w:color="2E3192"/>
          <w:insideV w:val="single" w:sz="4" w:space="0" w:color="2E3192"/>
        </w:tblBorders>
        <w:tblLook w:val="00A0" w:firstRow="1" w:lastRow="0" w:firstColumn="1" w:lastColumn="0" w:noHBand="0" w:noVBand="0"/>
      </w:tblPr>
      <w:tblGrid>
        <w:gridCol w:w="1555"/>
        <w:gridCol w:w="1961"/>
        <w:gridCol w:w="1814"/>
      </w:tblGrid>
      <w:tr w:rsidR="00F856B6" w:rsidRPr="004D3D34" w:rsidTr="00F459C0">
        <w:trPr>
          <w:jc w:val="center"/>
        </w:trPr>
        <w:tc>
          <w:tcPr>
            <w:tcW w:w="1555" w:type="dxa"/>
            <w:vAlign w:val="center"/>
          </w:tcPr>
          <w:p w:rsidR="00F856B6" w:rsidRPr="004D3D34" w:rsidRDefault="00F856B6" w:rsidP="002E363B">
            <w:pPr>
              <w:spacing w:after="0" w:line="240" w:lineRule="atLeast"/>
              <w:rPr>
                <w:sz w:val="20"/>
                <w:lang w:val="en-GB"/>
              </w:rPr>
            </w:pPr>
            <w:r w:rsidRPr="004D3D34">
              <w:rPr>
                <w:sz w:val="20"/>
                <w:lang w:val="en-GB"/>
              </w:rPr>
              <w:t xml:space="preserve">Version  </w:t>
            </w:r>
            <w:r w:rsidR="00D93DF7">
              <w:rPr>
                <w:rFonts w:hint="eastAsia"/>
                <w:sz w:val="20"/>
                <w:lang w:val="en-GB"/>
              </w:rPr>
              <w:t>0.9</w:t>
            </w:r>
            <w:r w:rsidR="00F459C0">
              <w:rPr>
                <w:rFonts w:hint="eastAsia"/>
                <w:sz w:val="20"/>
                <w:lang w:val="en-GB"/>
              </w:rPr>
              <w:t>.</w:t>
            </w:r>
            <w:r w:rsidR="00F459C0">
              <w:rPr>
                <w:sz w:val="20"/>
                <w:lang w:val="en-GB"/>
              </w:rPr>
              <w:t>1</w:t>
            </w:r>
          </w:p>
        </w:tc>
        <w:tc>
          <w:tcPr>
            <w:tcW w:w="1961" w:type="dxa"/>
            <w:vAlign w:val="center"/>
          </w:tcPr>
          <w:p w:rsidR="00F856B6" w:rsidRPr="004D3D34" w:rsidRDefault="006C229F" w:rsidP="002E363B">
            <w:pPr>
              <w:spacing w:after="0" w:line="240" w:lineRule="atLeast"/>
              <w:jc w:val="center"/>
              <w:rPr>
                <w:sz w:val="20"/>
                <w:lang w:val="en-GB"/>
              </w:rPr>
            </w:pPr>
            <w:r>
              <w:rPr>
                <w:sz w:val="20"/>
                <w:lang w:val="en-GB"/>
              </w:rPr>
              <w:t>2014-11-</w:t>
            </w:r>
            <w:r w:rsidR="00F459C0">
              <w:rPr>
                <w:rFonts w:hint="eastAsia"/>
                <w:sz w:val="20"/>
                <w:lang w:val="en-GB"/>
              </w:rPr>
              <w:t>27</w:t>
            </w:r>
          </w:p>
        </w:tc>
        <w:tc>
          <w:tcPr>
            <w:tcW w:w="1814" w:type="dxa"/>
            <w:vAlign w:val="center"/>
          </w:tcPr>
          <w:p w:rsidR="00F856B6" w:rsidRPr="004D3D34" w:rsidRDefault="00453101" w:rsidP="00D75129">
            <w:pPr>
              <w:spacing w:after="0" w:line="240" w:lineRule="atLeast"/>
              <w:rPr>
                <w:sz w:val="20"/>
                <w:lang w:val="en-GB"/>
              </w:rPr>
            </w:pPr>
            <w:r>
              <w:rPr>
                <w:sz w:val="20"/>
                <w:lang w:val="en-GB"/>
              </w:rPr>
              <w:t>Hiroshi Sato</w:t>
            </w:r>
          </w:p>
        </w:tc>
      </w:tr>
    </w:tbl>
    <w:p w:rsidR="00F856B6" w:rsidRPr="00D54C49" w:rsidRDefault="00F856B6" w:rsidP="00F856B6">
      <w:pPr>
        <w:pStyle w:val="a9"/>
        <w:rPr>
          <w:lang w:val="en-GB"/>
        </w:rPr>
      </w:pPr>
    </w:p>
    <w:p w:rsidR="00F856B6" w:rsidRPr="00D54C49" w:rsidRDefault="00F856B6" w:rsidP="00F856B6">
      <w:pPr>
        <w:pStyle w:val="a9"/>
        <w:rPr>
          <w:lang w:val="en-GB"/>
        </w:rPr>
      </w:pPr>
    </w:p>
    <w:p w:rsidR="00F856B6" w:rsidRPr="00D54C49" w:rsidRDefault="00F856B6">
      <w:pPr>
        <w:spacing w:after="0"/>
        <w:rPr>
          <w:b/>
          <w:bCs/>
          <w:smallCaps/>
          <w:sz w:val="28"/>
          <w:lang w:val="en-GB"/>
        </w:rPr>
      </w:pPr>
      <w:r w:rsidRPr="00D54C49">
        <w:rPr>
          <w:b/>
          <w:bCs/>
          <w:smallCaps/>
          <w:sz w:val="28"/>
          <w:lang w:val="en-GB"/>
        </w:rPr>
        <w:br w:type="page"/>
      </w:r>
    </w:p>
    <w:p w:rsidR="00F856B6" w:rsidRPr="00D54C49" w:rsidRDefault="00F856B6" w:rsidP="00D93DF7">
      <w:pPr>
        <w:pStyle w:val="1"/>
        <w:tabs>
          <w:tab w:val="right" w:pos="9638"/>
        </w:tabs>
        <w:rPr>
          <w:lang w:val="en-GB"/>
        </w:rPr>
      </w:pPr>
      <w:bookmarkStart w:id="2" w:name="_Toc404781961"/>
      <w:bookmarkStart w:id="3" w:name="_Toc173206920"/>
      <w:bookmarkStart w:id="4" w:name="_Toc190497233"/>
      <w:r w:rsidRPr="00D54C49">
        <w:rPr>
          <w:lang w:val="en-GB"/>
        </w:rPr>
        <w:lastRenderedPageBreak/>
        <w:t>Document Modifications</w:t>
      </w:r>
      <w:bookmarkEnd w:id="2"/>
      <w:r w:rsidR="00D93DF7">
        <w:rPr>
          <w:lang w:val="en-GB"/>
        </w:rPr>
        <w:tab/>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03"/>
        <w:gridCol w:w="5121"/>
        <w:gridCol w:w="1825"/>
        <w:gridCol w:w="1681"/>
      </w:tblGrid>
      <w:tr w:rsidR="00AD531B" w:rsidRPr="004D3D34" w:rsidTr="002A7EAB">
        <w:trPr>
          <w:trHeight w:val="267"/>
          <w:tblHeader/>
        </w:trPr>
        <w:tc>
          <w:tcPr>
            <w:tcW w:w="1004" w:type="dxa"/>
            <w:shd w:val="clear" w:color="auto" w:fill="548DD4"/>
          </w:tcPr>
          <w:p w:rsidR="00AD531B" w:rsidRPr="004D3D34" w:rsidRDefault="00AD531B" w:rsidP="00D75129">
            <w:pPr>
              <w:rPr>
                <w:b/>
                <w:color w:val="FFFFFF"/>
                <w:sz w:val="20"/>
                <w:lang w:val="en-GB"/>
              </w:rPr>
            </w:pPr>
            <w:r w:rsidRPr="004D3D34">
              <w:rPr>
                <w:b/>
                <w:color w:val="FFFFFF"/>
                <w:sz w:val="20"/>
                <w:lang w:val="en-GB"/>
              </w:rPr>
              <w:t>Version</w:t>
            </w:r>
          </w:p>
        </w:tc>
        <w:tc>
          <w:tcPr>
            <w:tcW w:w="5202" w:type="dxa"/>
            <w:shd w:val="clear" w:color="auto" w:fill="548DD4"/>
          </w:tcPr>
          <w:p w:rsidR="00AD531B" w:rsidRPr="004D3D34" w:rsidRDefault="00AD531B" w:rsidP="00D75129">
            <w:pPr>
              <w:rPr>
                <w:b/>
                <w:color w:val="FFFFFF"/>
                <w:sz w:val="20"/>
                <w:lang w:val="en-GB"/>
              </w:rPr>
            </w:pPr>
            <w:r w:rsidRPr="004D3D34">
              <w:rPr>
                <w:b/>
                <w:color w:val="FFFFFF"/>
                <w:sz w:val="20"/>
                <w:lang w:val="en-GB"/>
              </w:rPr>
              <w:t>Description of Change</w:t>
            </w:r>
          </w:p>
        </w:tc>
        <w:tc>
          <w:tcPr>
            <w:tcW w:w="1842" w:type="dxa"/>
            <w:shd w:val="clear" w:color="auto" w:fill="548DD4"/>
          </w:tcPr>
          <w:p w:rsidR="00AD531B" w:rsidRPr="004D3D34" w:rsidRDefault="00AD531B" w:rsidP="00D75129">
            <w:pPr>
              <w:rPr>
                <w:b/>
                <w:color w:val="FFFFFF"/>
                <w:sz w:val="20"/>
                <w:lang w:val="en-GB"/>
              </w:rPr>
            </w:pPr>
            <w:r w:rsidRPr="004D3D34">
              <w:rPr>
                <w:b/>
                <w:color w:val="FFFFFF"/>
                <w:sz w:val="20"/>
                <w:lang w:val="en-GB"/>
              </w:rPr>
              <w:t>Modified By</w:t>
            </w:r>
          </w:p>
        </w:tc>
        <w:tc>
          <w:tcPr>
            <w:tcW w:w="1701" w:type="dxa"/>
            <w:shd w:val="clear" w:color="auto" w:fill="548DD4"/>
          </w:tcPr>
          <w:p w:rsidR="00AD531B" w:rsidRPr="004D3D34" w:rsidRDefault="00AD531B" w:rsidP="00D75129">
            <w:pPr>
              <w:rPr>
                <w:b/>
                <w:color w:val="FFFFFF"/>
                <w:sz w:val="20"/>
                <w:lang w:val="en-GB"/>
              </w:rPr>
            </w:pPr>
            <w:r w:rsidRPr="004D3D34">
              <w:rPr>
                <w:b/>
                <w:color w:val="FFFFFF"/>
                <w:sz w:val="20"/>
                <w:lang w:val="en-GB"/>
              </w:rPr>
              <w:t>Date</w:t>
            </w:r>
          </w:p>
        </w:tc>
      </w:tr>
      <w:tr w:rsidR="00E3003E" w:rsidRPr="004D3D34" w:rsidTr="002A7E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4" w:type="dxa"/>
          </w:tcPr>
          <w:p w:rsidR="00E3003E" w:rsidRPr="004D3D34" w:rsidRDefault="0012276E" w:rsidP="00D75129">
            <w:pPr>
              <w:spacing w:after="0" w:line="240" w:lineRule="atLeast"/>
              <w:rPr>
                <w:sz w:val="20"/>
                <w:lang w:val="en-GB"/>
              </w:rPr>
            </w:pPr>
            <w:r>
              <w:rPr>
                <w:rFonts w:hint="eastAsia"/>
                <w:sz w:val="20"/>
                <w:lang w:val="en-GB"/>
              </w:rPr>
              <w:t>0.9</w:t>
            </w:r>
          </w:p>
        </w:tc>
        <w:tc>
          <w:tcPr>
            <w:tcW w:w="5202" w:type="dxa"/>
          </w:tcPr>
          <w:p w:rsidR="00E3003E" w:rsidRPr="004D3D34" w:rsidRDefault="00355D04" w:rsidP="00D75129">
            <w:pPr>
              <w:spacing w:after="0" w:line="240" w:lineRule="atLeast"/>
              <w:rPr>
                <w:sz w:val="20"/>
                <w:lang w:val="en-GB"/>
              </w:rPr>
            </w:pPr>
            <w:r>
              <w:rPr>
                <w:rFonts w:hint="eastAsia"/>
                <w:sz w:val="20"/>
                <w:lang w:val="en-GB"/>
              </w:rPr>
              <w:t xml:space="preserve">First </w:t>
            </w:r>
            <w:r w:rsidR="006C229F">
              <w:rPr>
                <w:sz w:val="20"/>
                <w:lang w:val="en-GB"/>
              </w:rPr>
              <w:t xml:space="preserve">Beta </w:t>
            </w:r>
            <w:r>
              <w:rPr>
                <w:rFonts w:hint="eastAsia"/>
                <w:sz w:val="20"/>
                <w:lang w:val="en-GB"/>
              </w:rPr>
              <w:t>Version</w:t>
            </w:r>
          </w:p>
        </w:tc>
        <w:tc>
          <w:tcPr>
            <w:tcW w:w="1842" w:type="dxa"/>
          </w:tcPr>
          <w:p w:rsidR="00E3003E" w:rsidRPr="004D3D34" w:rsidRDefault="00355D04" w:rsidP="002E363B">
            <w:pPr>
              <w:spacing w:after="0" w:line="240" w:lineRule="atLeast"/>
              <w:rPr>
                <w:sz w:val="20"/>
                <w:lang w:val="en-GB"/>
              </w:rPr>
            </w:pPr>
            <w:r>
              <w:rPr>
                <w:rFonts w:hint="eastAsia"/>
                <w:sz w:val="20"/>
                <w:lang w:val="en-GB"/>
              </w:rPr>
              <w:t>Hioshi Sato</w:t>
            </w:r>
          </w:p>
        </w:tc>
        <w:tc>
          <w:tcPr>
            <w:tcW w:w="1701" w:type="dxa"/>
          </w:tcPr>
          <w:p w:rsidR="00E3003E" w:rsidRPr="004D3D34" w:rsidRDefault="006C229F" w:rsidP="00D75129">
            <w:pPr>
              <w:spacing w:after="0" w:line="240" w:lineRule="atLeast"/>
              <w:rPr>
                <w:sz w:val="20"/>
                <w:lang w:val="en-GB"/>
              </w:rPr>
            </w:pPr>
            <w:r>
              <w:rPr>
                <w:sz w:val="20"/>
                <w:lang w:val="en-GB"/>
              </w:rPr>
              <w:t>2014-11-26</w:t>
            </w:r>
          </w:p>
        </w:tc>
      </w:tr>
      <w:tr w:rsidR="00B76BD1" w:rsidRPr="004D3D34" w:rsidTr="002A7E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4" w:type="dxa"/>
          </w:tcPr>
          <w:p w:rsidR="00B76BD1" w:rsidRPr="004D3D34" w:rsidRDefault="00F459C0" w:rsidP="00D75129">
            <w:pPr>
              <w:spacing w:after="0" w:line="240" w:lineRule="atLeast"/>
              <w:rPr>
                <w:sz w:val="20"/>
                <w:lang w:val="en-GB"/>
              </w:rPr>
            </w:pPr>
            <w:r>
              <w:rPr>
                <w:rFonts w:hint="eastAsia"/>
                <w:sz w:val="20"/>
                <w:lang w:val="en-GB"/>
              </w:rPr>
              <w:t>0.9.1</w:t>
            </w:r>
          </w:p>
        </w:tc>
        <w:tc>
          <w:tcPr>
            <w:tcW w:w="5202" w:type="dxa"/>
          </w:tcPr>
          <w:p w:rsidR="00B76BD1" w:rsidRPr="004D3D34" w:rsidRDefault="00F459C0" w:rsidP="00D75129">
            <w:pPr>
              <w:spacing w:after="0" w:line="240" w:lineRule="atLeast"/>
              <w:rPr>
                <w:sz w:val="20"/>
                <w:lang w:val="en-GB"/>
              </w:rPr>
            </w:pPr>
            <w:r>
              <w:rPr>
                <w:rFonts w:hint="eastAsia"/>
                <w:sz w:val="20"/>
                <w:lang w:val="en-GB"/>
              </w:rPr>
              <w:t>Some changes</w:t>
            </w:r>
          </w:p>
        </w:tc>
        <w:tc>
          <w:tcPr>
            <w:tcW w:w="1842" w:type="dxa"/>
          </w:tcPr>
          <w:p w:rsidR="00B76BD1" w:rsidRPr="004D3D34" w:rsidRDefault="00F459C0" w:rsidP="002E363B">
            <w:pPr>
              <w:spacing w:after="0" w:line="240" w:lineRule="atLeast"/>
              <w:rPr>
                <w:sz w:val="20"/>
                <w:lang w:val="en-GB"/>
              </w:rPr>
            </w:pPr>
            <w:r>
              <w:rPr>
                <w:rFonts w:hint="eastAsia"/>
                <w:sz w:val="20"/>
                <w:lang w:val="en-GB"/>
              </w:rPr>
              <w:t>Hiroshi Sato</w:t>
            </w:r>
          </w:p>
        </w:tc>
        <w:tc>
          <w:tcPr>
            <w:tcW w:w="1701" w:type="dxa"/>
          </w:tcPr>
          <w:p w:rsidR="00B76BD1" w:rsidRPr="004D3D34" w:rsidRDefault="00F459C0" w:rsidP="00D75129">
            <w:pPr>
              <w:spacing w:after="0" w:line="240" w:lineRule="atLeast"/>
              <w:rPr>
                <w:sz w:val="20"/>
                <w:lang w:val="en-GB"/>
              </w:rPr>
            </w:pPr>
            <w:r>
              <w:rPr>
                <w:rFonts w:hint="eastAsia"/>
                <w:sz w:val="20"/>
                <w:lang w:val="en-GB"/>
              </w:rPr>
              <w:t>2014-11-27</w:t>
            </w:r>
          </w:p>
        </w:tc>
      </w:tr>
    </w:tbl>
    <w:p w:rsidR="009253CE" w:rsidRPr="00D54C49" w:rsidRDefault="009253CE" w:rsidP="00DA5E49">
      <w:pPr>
        <w:pStyle w:val="a3"/>
      </w:pPr>
    </w:p>
    <w:p w:rsidR="00F856B6" w:rsidRPr="00D54C49" w:rsidRDefault="00F856B6" w:rsidP="00F856B6">
      <w:pPr>
        <w:rPr>
          <w:lang w:val="en-GB"/>
        </w:rPr>
      </w:pPr>
      <w:r w:rsidRPr="00D54C49">
        <w:rPr>
          <w:b/>
          <w:color w:val="000080"/>
          <w:sz w:val="32"/>
          <w:szCs w:val="32"/>
          <w:lang w:val="en-GB"/>
        </w:rPr>
        <w:br w:type="page"/>
      </w:r>
    </w:p>
    <w:p w:rsidR="008B54D1" w:rsidRPr="00D54C49" w:rsidRDefault="00F856B6" w:rsidP="003C7A40">
      <w:pPr>
        <w:rPr>
          <w:b/>
          <w:color w:val="000080"/>
          <w:sz w:val="32"/>
          <w:szCs w:val="32"/>
          <w:lang w:val="en-GB"/>
        </w:rPr>
      </w:pPr>
      <w:r w:rsidRPr="00D54C49">
        <w:rPr>
          <w:b/>
          <w:color w:val="000080"/>
          <w:sz w:val="32"/>
          <w:szCs w:val="32"/>
          <w:lang w:val="en-GB"/>
        </w:rPr>
        <w:lastRenderedPageBreak/>
        <w:t>T</w:t>
      </w:r>
      <w:r w:rsidR="008B54D1" w:rsidRPr="00D54C49">
        <w:rPr>
          <w:b/>
          <w:color w:val="000080"/>
          <w:sz w:val="32"/>
          <w:szCs w:val="32"/>
          <w:lang w:val="en-GB"/>
        </w:rPr>
        <w:t xml:space="preserve">able of </w:t>
      </w:r>
      <w:r w:rsidR="003C7A40" w:rsidRPr="00D54C49">
        <w:rPr>
          <w:b/>
          <w:color w:val="000080"/>
          <w:sz w:val="32"/>
          <w:szCs w:val="32"/>
          <w:lang w:val="en-GB"/>
        </w:rPr>
        <w:t>C</w:t>
      </w:r>
      <w:r w:rsidR="008B54D1" w:rsidRPr="00D54C49">
        <w:rPr>
          <w:b/>
          <w:color w:val="000080"/>
          <w:sz w:val="32"/>
          <w:szCs w:val="32"/>
          <w:lang w:val="en-GB"/>
        </w:rPr>
        <w:t>ontents</w:t>
      </w:r>
      <w:bookmarkEnd w:id="3"/>
      <w:bookmarkEnd w:id="4"/>
    </w:p>
    <w:p w:rsidR="00E67A5D" w:rsidRDefault="0074770B">
      <w:pPr>
        <w:pStyle w:val="12"/>
        <w:rPr>
          <w:b w:val="0"/>
          <w:kern w:val="2"/>
          <w:sz w:val="21"/>
        </w:rPr>
      </w:pPr>
      <w:r w:rsidRPr="00D54C49">
        <w:rPr>
          <w:rFonts w:cs="Arial"/>
          <w:lang w:val="en-GB"/>
        </w:rPr>
        <w:fldChar w:fldCharType="begin"/>
      </w:r>
      <w:r w:rsidR="008B54D1" w:rsidRPr="00D54C49">
        <w:rPr>
          <w:rFonts w:cs="Arial"/>
          <w:lang w:val="en-GB"/>
        </w:rPr>
        <w:instrText xml:space="preserve"> TOC \o "1-3" \h \z \u </w:instrText>
      </w:r>
      <w:r w:rsidRPr="00D54C49">
        <w:rPr>
          <w:rFonts w:cs="Arial"/>
          <w:lang w:val="en-GB"/>
        </w:rPr>
        <w:fldChar w:fldCharType="separate"/>
      </w:r>
      <w:hyperlink w:anchor="_Toc404781960" w:history="1">
        <w:r w:rsidR="00E67A5D" w:rsidRPr="005C52E0">
          <w:rPr>
            <w:rStyle w:val="a6"/>
            <w:rFonts w:ascii="Lucida Sans Unicode" w:hAnsi="Lucida Sans Unicode" w:cs="Lucida Sans Unicode"/>
            <w:shd w:val="clear" w:color="auto" w:fill="FFFFFF"/>
          </w:rPr>
          <w:t>Caché</w:t>
        </w:r>
        <w:r w:rsidR="00E67A5D" w:rsidRPr="005C52E0">
          <w:rPr>
            <w:rStyle w:val="a6"/>
            <w:rFonts w:ascii="Lucida Sans Unicode" w:hAnsi="Lucida Sans Unicode" w:cs="Lucida Sans Unicode" w:hint="eastAsia"/>
            <w:shd w:val="clear" w:color="auto" w:fill="FFFFFF"/>
          </w:rPr>
          <w:t>実践プログラミングガイド</w:t>
        </w:r>
        <w:r w:rsidR="00E67A5D">
          <w:rPr>
            <w:webHidden/>
          </w:rPr>
          <w:tab/>
        </w:r>
        <w:r w:rsidR="00E67A5D">
          <w:rPr>
            <w:webHidden/>
          </w:rPr>
          <w:fldChar w:fldCharType="begin"/>
        </w:r>
        <w:r w:rsidR="00E67A5D">
          <w:rPr>
            <w:webHidden/>
          </w:rPr>
          <w:instrText xml:space="preserve"> PAGEREF _Toc404781960 \h </w:instrText>
        </w:r>
        <w:r w:rsidR="00E67A5D">
          <w:rPr>
            <w:webHidden/>
          </w:rPr>
        </w:r>
        <w:r w:rsidR="00E67A5D">
          <w:rPr>
            <w:webHidden/>
          </w:rPr>
          <w:fldChar w:fldCharType="separate"/>
        </w:r>
        <w:r w:rsidR="00EB4EDF">
          <w:rPr>
            <w:webHidden/>
          </w:rPr>
          <w:t>1</w:t>
        </w:r>
        <w:r w:rsidR="00E67A5D">
          <w:rPr>
            <w:webHidden/>
          </w:rPr>
          <w:fldChar w:fldCharType="end"/>
        </w:r>
      </w:hyperlink>
    </w:p>
    <w:p w:rsidR="00E67A5D" w:rsidRDefault="00724594">
      <w:pPr>
        <w:pStyle w:val="12"/>
        <w:rPr>
          <w:b w:val="0"/>
          <w:kern w:val="2"/>
          <w:sz w:val="21"/>
        </w:rPr>
      </w:pPr>
      <w:hyperlink w:anchor="_Toc404781961" w:history="1">
        <w:r w:rsidR="00E67A5D" w:rsidRPr="005C52E0">
          <w:rPr>
            <w:rStyle w:val="a6"/>
            <w:lang w:val="en-GB"/>
          </w:rPr>
          <w:t>Document Modifications</w:t>
        </w:r>
        <w:r w:rsidR="00E67A5D">
          <w:rPr>
            <w:webHidden/>
          </w:rPr>
          <w:tab/>
        </w:r>
        <w:r w:rsidR="00E67A5D">
          <w:rPr>
            <w:webHidden/>
          </w:rPr>
          <w:fldChar w:fldCharType="begin"/>
        </w:r>
        <w:r w:rsidR="00E67A5D">
          <w:rPr>
            <w:webHidden/>
          </w:rPr>
          <w:instrText xml:space="preserve"> PAGEREF _Toc404781961 \h </w:instrText>
        </w:r>
        <w:r w:rsidR="00E67A5D">
          <w:rPr>
            <w:webHidden/>
          </w:rPr>
        </w:r>
        <w:r w:rsidR="00E67A5D">
          <w:rPr>
            <w:webHidden/>
          </w:rPr>
          <w:fldChar w:fldCharType="separate"/>
        </w:r>
        <w:r w:rsidR="00EB4EDF">
          <w:rPr>
            <w:webHidden/>
          </w:rPr>
          <w:t>2</w:t>
        </w:r>
        <w:r w:rsidR="00E67A5D">
          <w:rPr>
            <w:webHidden/>
          </w:rPr>
          <w:fldChar w:fldCharType="end"/>
        </w:r>
      </w:hyperlink>
    </w:p>
    <w:p w:rsidR="00E67A5D" w:rsidRDefault="00724594">
      <w:pPr>
        <w:pStyle w:val="12"/>
        <w:rPr>
          <w:b w:val="0"/>
          <w:kern w:val="2"/>
          <w:sz w:val="21"/>
        </w:rPr>
      </w:pPr>
      <w:hyperlink w:anchor="_Toc404781962" w:history="1">
        <w:r w:rsidR="00E67A5D" w:rsidRPr="005C52E0">
          <w:rPr>
            <w:rStyle w:val="a6"/>
            <w:rFonts w:hint="eastAsia"/>
            <w:lang w:val="en-GB"/>
          </w:rPr>
          <w:t>はじめに</w:t>
        </w:r>
        <w:r w:rsidR="00E67A5D">
          <w:rPr>
            <w:webHidden/>
          </w:rPr>
          <w:tab/>
        </w:r>
        <w:r w:rsidR="00E67A5D">
          <w:rPr>
            <w:webHidden/>
          </w:rPr>
          <w:fldChar w:fldCharType="begin"/>
        </w:r>
        <w:r w:rsidR="00E67A5D">
          <w:rPr>
            <w:webHidden/>
          </w:rPr>
          <w:instrText xml:space="preserve"> PAGEREF _Toc404781962 \h </w:instrText>
        </w:r>
        <w:r w:rsidR="00E67A5D">
          <w:rPr>
            <w:webHidden/>
          </w:rPr>
        </w:r>
        <w:r w:rsidR="00E67A5D">
          <w:rPr>
            <w:webHidden/>
          </w:rPr>
          <w:fldChar w:fldCharType="separate"/>
        </w:r>
        <w:r w:rsidR="00EB4EDF">
          <w:rPr>
            <w:webHidden/>
          </w:rPr>
          <w:t>6</w:t>
        </w:r>
        <w:r w:rsidR="00E67A5D">
          <w:rPr>
            <w:webHidden/>
          </w:rPr>
          <w:fldChar w:fldCharType="end"/>
        </w:r>
      </w:hyperlink>
    </w:p>
    <w:p w:rsidR="00E67A5D" w:rsidRDefault="00724594">
      <w:pPr>
        <w:pStyle w:val="12"/>
        <w:rPr>
          <w:b w:val="0"/>
          <w:kern w:val="2"/>
          <w:sz w:val="21"/>
        </w:rPr>
      </w:pPr>
      <w:hyperlink w:anchor="_Toc404781963" w:history="1">
        <w:r w:rsidR="00E67A5D" w:rsidRPr="005C52E0">
          <w:rPr>
            <w:rStyle w:val="a6"/>
            <w:rFonts w:hint="eastAsia"/>
            <w:lang w:val="en-GB"/>
          </w:rPr>
          <w:t>インターシステムズテクノロジーの情報ソース</w:t>
        </w:r>
        <w:r w:rsidR="00E67A5D">
          <w:rPr>
            <w:webHidden/>
          </w:rPr>
          <w:tab/>
        </w:r>
        <w:r w:rsidR="00E67A5D">
          <w:rPr>
            <w:webHidden/>
          </w:rPr>
          <w:fldChar w:fldCharType="begin"/>
        </w:r>
        <w:r w:rsidR="00E67A5D">
          <w:rPr>
            <w:webHidden/>
          </w:rPr>
          <w:instrText xml:space="preserve"> PAGEREF _Toc404781963 \h </w:instrText>
        </w:r>
        <w:r w:rsidR="00E67A5D">
          <w:rPr>
            <w:webHidden/>
          </w:rPr>
        </w:r>
        <w:r w:rsidR="00E67A5D">
          <w:rPr>
            <w:webHidden/>
          </w:rPr>
          <w:fldChar w:fldCharType="separate"/>
        </w:r>
        <w:r w:rsidR="00EB4EDF">
          <w:rPr>
            <w:webHidden/>
          </w:rPr>
          <w:t>7</w:t>
        </w:r>
        <w:r w:rsidR="00E67A5D">
          <w:rPr>
            <w:webHidden/>
          </w:rPr>
          <w:fldChar w:fldCharType="end"/>
        </w:r>
      </w:hyperlink>
    </w:p>
    <w:p w:rsidR="00E67A5D" w:rsidRDefault="00724594">
      <w:pPr>
        <w:pStyle w:val="21"/>
        <w:tabs>
          <w:tab w:val="right" w:leader="dot" w:pos="9628"/>
        </w:tabs>
        <w:rPr>
          <w:noProof/>
          <w:kern w:val="2"/>
          <w:sz w:val="21"/>
        </w:rPr>
      </w:pPr>
      <w:hyperlink w:anchor="_Toc404781964" w:history="1">
        <w:r w:rsidR="00E67A5D" w:rsidRPr="005C52E0">
          <w:rPr>
            <w:rStyle w:val="a6"/>
            <w:rFonts w:ascii="Lucida Sans Unicode" w:hAnsi="Lucida Sans Unicode" w:cs="Lucida Sans Unicode"/>
            <w:noProof/>
            <w:shd w:val="clear" w:color="auto" w:fill="FFFFFF"/>
          </w:rPr>
          <w:t>Caché</w:t>
        </w:r>
        <w:r w:rsidR="00E67A5D" w:rsidRPr="005C52E0">
          <w:rPr>
            <w:rStyle w:val="a6"/>
            <w:rFonts w:hint="eastAsia"/>
            <w:noProof/>
            <w:lang w:val="en-GB"/>
          </w:rPr>
          <w:t>開発ガイド</w:t>
        </w:r>
        <w:r w:rsidR="00E67A5D">
          <w:rPr>
            <w:noProof/>
            <w:webHidden/>
          </w:rPr>
          <w:tab/>
        </w:r>
        <w:r w:rsidR="00E67A5D">
          <w:rPr>
            <w:noProof/>
            <w:webHidden/>
          </w:rPr>
          <w:fldChar w:fldCharType="begin"/>
        </w:r>
        <w:r w:rsidR="00E67A5D">
          <w:rPr>
            <w:noProof/>
            <w:webHidden/>
          </w:rPr>
          <w:instrText xml:space="preserve"> PAGEREF _Toc404781964 \h </w:instrText>
        </w:r>
        <w:r w:rsidR="00E67A5D">
          <w:rPr>
            <w:noProof/>
            <w:webHidden/>
          </w:rPr>
        </w:r>
        <w:r w:rsidR="00E67A5D">
          <w:rPr>
            <w:noProof/>
            <w:webHidden/>
          </w:rPr>
          <w:fldChar w:fldCharType="separate"/>
        </w:r>
        <w:r w:rsidR="00EB4EDF">
          <w:rPr>
            <w:noProof/>
            <w:webHidden/>
          </w:rPr>
          <w:t>7</w:t>
        </w:r>
        <w:r w:rsidR="00E67A5D">
          <w:rPr>
            <w:noProof/>
            <w:webHidden/>
          </w:rPr>
          <w:fldChar w:fldCharType="end"/>
        </w:r>
      </w:hyperlink>
    </w:p>
    <w:p w:rsidR="00E67A5D" w:rsidRDefault="00724594">
      <w:pPr>
        <w:pStyle w:val="21"/>
        <w:tabs>
          <w:tab w:val="right" w:leader="dot" w:pos="9628"/>
        </w:tabs>
        <w:rPr>
          <w:noProof/>
          <w:kern w:val="2"/>
          <w:sz w:val="21"/>
        </w:rPr>
      </w:pPr>
      <w:hyperlink w:anchor="_Toc404781965" w:history="1">
        <w:r w:rsidR="00E67A5D" w:rsidRPr="005C52E0">
          <w:rPr>
            <w:rStyle w:val="a6"/>
            <w:noProof/>
            <w:lang w:val="en-GB"/>
          </w:rPr>
          <w:t>FAQ</w:t>
        </w:r>
        <w:r w:rsidR="00E67A5D" w:rsidRPr="005C52E0">
          <w:rPr>
            <w:rStyle w:val="a6"/>
            <w:rFonts w:hint="eastAsia"/>
            <w:noProof/>
            <w:lang w:val="en-GB"/>
          </w:rPr>
          <w:t>サイト</w:t>
        </w:r>
        <w:r w:rsidR="00E67A5D">
          <w:rPr>
            <w:noProof/>
            <w:webHidden/>
          </w:rPr>
          <w:tab/>
        </w:r>
        <w:r w:rsidR="00E67A5D">
          <w:rPr>
            <w:noProof/>
            <w:webHidden/>
          </w:rPr>
          <w:fldChar w:fldCharType="begin"/>
        </w:r>
        <w:r w:rsidR="00E67A5D">
          <w:rPr>
            <w:noProof/>
            <w:webHidden/>
          </w:rPr>
          <w:instrText xml:space="preserve"> PAGEREF _Toc404781965 \h </w:instrText>
        </w:r>
        <w:r w:rsidR="00E67A5D">
          <w:rPr>
            <w:noProof/>
            <w:webHidden/>
          </w:rPr>
        </w:r>
        <w:r w:rsidR="00E67A5D">
          <w:rPr>
            <w:noProof/>
            <w:webHidden/>
          </w:rPr>
          <w:fldChar w:fldCharType="separate"/>
        </w:r>
        <w:r w:rsidR="00EB4EDF">
          <w:rPr>
            <w:noProof/>
            <w:webHidden/>
          </w:rPr>
          <w:t>7</w:t>
        </w:r>
        <w:r w:rsidR="00E67A5D">
          <w:rPr>
            <w:noProof/>
            <w:webHidden/>
          </w:rPr>
          <w:fldChar w:fldCharType="end"/>
        </w:r>
      </w:hyperlink>
    </w:p>
    <w:p w:rsidR="00E67A5D" w:rsidRDefault="00724594">
      <w:pPr>
        <w:pStyle w:val="21"/>
        <w:tabs>
          <w:tab w:val="right" w:leader="dot" w:pos="9628"/>
        </w:tabs>
        <w:rPr>
          <w:noProof/>
          <w:kern w:val="2"/>
          <w:sz w:val="21"/>
        </w:rPr>
      </w:pPr>
      <w:hyperlink w:anchor="_Toc404781966" w:history="1">
        <w:r w:rsidR="00E67A5D" w:rsidRPr="005C52E0">
          <w:rPr>
            <w:rStyle w:val="a6"/>
            <w:rFonts w:hint="eastAsia"/>
            <w:noProof/>
            <w:lang w:val="en-GB"/>
          </w:rPr>
          <w:t>技術ガイド</w:t>
        </w:r>
        <w:r w:rsidR="00E67A5D">
          <w:rPr>
            <w:noProof/>
            <w:webHidden/>
          </w:rPr>
          <w:tab/>
        </w:r>
        <w:r w:rsidR="00E67A5D">
          <w:rPr>
            <w:noProof/>
            <w:webHidden/>
          </w:rPr>
          <w:fldChar w:fldCharType="begin"/>
        </w:r>
        <w:r w:rsidR="00E67A5D">
          <w:rPr>
            <w:noProof/>
            <w:webHidden/>
          </w:rPr>
          <w:instrText xml:space="preserve"> PAGEREF _Toc404781966 \h </w:instrText>
        </w:r>
        <w:r w:rsidR="00E67A5D">
          <w:rPr>
            <w:noProof/>
            <w:webHidden/>
          </w:rPr>
        </w:r>
        <w:r w:rsidR="00E67A5D">
          <w:rPr>
            <w:noProof/>
            <w:webHidden/>
          </w:rPr>
          <w:fldChar w:fldCharType="separate"/>
        </w:r>
        <w:r w:rsidR="00EB4EDF">
          <w:rPr>
            <w:noProof/>
            <w:webHidden/>
          </w:rPr>
          <w:t>8</w:t>
        </w:r>
        <w:r w:rsidR="00E67A5D">
          <w:rPr>
            <w:noProof/>
            <w:webHidden/>
          </w:rPr>
          <w:fldChar w:fldCharType="end"/>
        </w:r>
      </w:hyperlink>
    </w:p>
    <w:p w:rsidR="00E67A5D" w:rsidRDefault="00724594">
      <w:pPr>
        <w:pStyle w:val="21"/>
        <w:tabs>
          <w:tab w:val="right" w:leader="dot" w:pos="9628"/>
        </w:tabs>
        <w:rPr>
          <w:noProof/>
          <w:kern w:val="2"/>
          <w:sz w:val="21"/>
        </w:rPr>
      </w:pPr>
      <w:hyperlink w:anchor="_Toc404781967" w:history="1">
        <w:r w:rsidR="00E67A5D" w:rsidRPr="005C52E0">
          <w:rPr>
            <w:rStyle w:val="a6"/>
            <w:rFonts w:hint="eastAsia"/>
            <w:noProof/>
            <w:lang w:val="en-GB"/>
          </w:rPr>
          <w:t>インターシステムズ・ユーザー・グループ</w:t>
        </w:r>
        <w:r w:rsidR="00E67A5D">
          <w:rPr>
            <w:noProof/>
            <w:webHidden/>
          </w:rPr>
          <w:tab/>
        </w:r>
        <w:r w:rsidR="00E67A5D">
          <w:rPr>
            <w:noProof/>
            <w:webHidden/>
          </w:rPr>
          <w:fldChar w:fldCharType="begin"/>
        </w:r>
        <w:r w:rsidR="00E67A5D">
          <w:rPr>
            <w:noProof/>
            <w:webHidden/>
          </w:rPr>
          <w:instrText xml:space="preserve"> PAGEREF _Toc404781967 \h </w:instrText>
        </w:r>
        <w:r w:rsidR="00E67A5D">
          <w:rPr>
            <w:noProof/>
            <w:webHidden/>
          </w:rPr>
        </w:r>
        <w:r w:rsidR="00E67A5D">
          <w:rPr>
            <w:noProof/>
            <w:webHidden/>
          </w:rPr>
          <w:fldChar w:fldCharType="separate"/>
        </w:r>
        <w:r w:rsidR="00EB4EDF">
          <w:rPr>
            <w:noProof/>
            <w:webHidden/>
          </w:rPr>
          <w:t>8</w:t>
        </w:r>
        <w:r w:rsidR="00E67A5D">
          <w:rPr>
            <w:noProof/>
            <w:webHidden/>
          </w:rPr>
          <w:fldChar w:fldCharType="end"/>
        </w:r>
      </w:hyperlink>
    </w:p>
    <w:p w:rsidR="00E67A5D" w:rsidRDefault="00724594">
      <w:pPr>
        <w:pStyle w:val="12"/>
        <w:rPr>
          <w:b w:val="0"/>
          <w:kern w:val="2"/>
          <w:sz w:val="21"/>
        </w:rPr>
      </w:pPr>
      <w:hyperlink w:anchor="_Toc404781968" w:history="1">
        <w:r w:rsidR="00E67A5D" w:rsidRPr="005C52E0">
          <w:rPr>
            <w:rStyle w:val="a6"/>
            <w:rFonts w:hint="eastAsia"/>
            <w:lang w:val="en-GB"/>
          </w:rPr>
          <w:t>モデルアプリケーションの設計</w:t>
        </w:r>
        <w:r w:rsidR="00E67A5D">
          <w:rPr>
            <w:webHidden/>
          </w:rPr>
          <w:tab/>
        </w:r>
        <w:r w:rsidR="00E67A5D">
          <w:rPr>
            <w:webHidden/>
          </w:rPr>
          <w:fldChar w:fldCharType="begin"/>
        </w:r>
        <w:r w:rsidR="00E67A5D">
          <w:rPr>
            <w:webHidden/>
          </w:rPr>
          <w:instrText xml:space="preserve"> PAGEREF _Toc404781968 \h </w:instrText>
        </w:r>
        <w:r w:rsidR="00E67A5D">
          <w:rPr>
            <w:webHidden/>
          </w:rPr>
        </w:r>
        <w:r w:rsidR="00E67A5D">
          <w:rPr>
            <w:webHidden/>
          </w:rPr>
          <w:fldChar w:fldCharType="separate"/>
        </w:r>
        <w:r w:rsidR="00EB4EDF">
          <w:rPr>
            <w:webHidden/>
          </w:rPr>
          <w:t>9</w:t>
        </w:r>
        <w:r w:rsidR="00E67A5D">
          <w:rPr>
            <w:webHidden/>
          </w:rPr>
          <w:fldChar w:fldCharType="end"/>
        </w:r>
      </w:hyperlink>
    </w:p>
    <w:p w:rsidR="00E67A5D" w:rsidRDefault="00724594">
      <w:pPr>
        <w:pStyle w:val="21"/>
        <w:tabs>
          <w:tab w:val="left" w:pos="630"/>
          <w:tab w:val="right" w:leader="dot" w:pos="9628"/>
        </w:tabs>
        <w:rPr>
          <w:noProof/>
          <w:kern w:val="2"/>
          <w:sz w:val="21"/>
        </w:rPr>
      </w:pPr>
      <w:hyperlink w:anchor="_Toc404781969" w:history="1">
        <w:r w:rsidR="00E67A5D" w:rsidRPr="005C52E0">
          <w:rPr>
            <w:rStyle w:val="a6"/>
            <w:noProof/>
            <w:lang w:val="en-GB"/>
          </w:rPr>
          <w:t>1.</w:t>
        </w:r>
        <w:r w:rsidR="00E67A5D">
          <w:rPr>
            <w:noProof/>
            <w:kern w:val="2"/>
            <w:sz w:val="21"/>
          </w:rPr>
          <w:tab/>
        </w:r>
        <w:r w:rsidR="00E67A5D" w:rsidRPr="005C52E0">
          <w:rPr>
            <w:rStyle w:val="a6"/>
            <w:rFonts w:hint="eastAsia"/>
            <w:noProof/>
            <w:lang w:val="en-GB"/>
          </w:rPr>
          <w:t>データモデルクラス図の設計</w:t>
        </w:r>
        <w:r w:rsidR="00E67A5D">
          <w:rPr>
            <w:noProof/>
            <w:webHidden/>
          </w:rPr>
          <w:tab/>
        </w:r>
        <w:r w:rsidR="00E67A5D">
          <w:rPr>
            <w:noProof/>
            <w:webHidden/>
          </w:rPr>
          <w:fldChar w:fldCharType="begin"/>
        </w:r>
        <w:r w:rsidR="00E67A5D">
          <w:rPr>
            <w:noProof/>
            <w:webHidden/>
          </w:rPr>
          <w:instrText xml:space="preserve"> PAGEREF _Toc404781969 \h </w:instrText>
        </w:r>
        <w:r w:rsidR="00E67A5D">
          <w:rPr>
            <w:noProof/>
            <w:webHidden/>
          </w:rPr>
        </w:r>
        <w:r w:rsidR="00E67A5D">
          <w:rPr>
            <w:noProof/>
            <w:webHidden/>
          </w:rPr>
          <w:fldChar w:fldCharType="separate"/>
        </w:r>
        <w:r w:rsidR="00EB4EDF">
          <w:rPr>
            <w:noProof/>
            <w:webHidden/>
          </w:rPr>
          <w:t>10</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0" w:history="1">
        <w:r w:rsidR="00E67A5D" w:rsidRPr="005C52E0">
          <w:rPr>
            <w:rStyle w:val="a6"/>
            <w:noProof/>
            <w:lang w:val="en-GB"/>
          </w:rPr>
          <w:t>Project</w:t>
        </w:r>
        <w:r w:rsidR="00E67A5D">
          <w:rPr>
            <w:noProof/>
            <w:webHidden/>
          </w:rPr>
          <w:tab/>
        </w:r>
        <w:r w:rsidR="00E67A5D">
          <w:rPr>
            <w:noProof/>
            <w:webHidden/>
          </w:rPr>
          <w:fldChar w:fldCharType="begin"/>
        </w:r>
        <w:r w:rsidR="00E67A5D">
          <w:rPr>
            <w:noProof/>
            <w:webHidden/>
          </w:rPr>
          <w:instrText xml:space="preserve"> PAGEREF _Toc404781970 \h </w:instrText>
        </w:r>
        <w:r w:rsidR="00E67A5D">
          <w:rPr>
            <w:noProof/>
            <w:webHidden/>
          </w:rPr>
        </w:r>
        <w:r w:rsidR="00E67A5D">
          <w:rPr>
            <w:noProof/>
            <w:webHidden/>
          </w:rPr>
          <w:fldChar w:fldCharType="separate"/>
        </w:r>
        <w:r w:rsidR="00EB4EDF">
          <w:rPr>
            <w:noProof/>
            <w:webHidden/>
          </w:rPr>
          <w:t>11</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1" w:history="1">
        <w:r w:rsidR="00E67A5D" w:rsidRPr="005C52E0">
          <w:rPr>
            <w:rStyle w:val="a6"/>
            <w:noProof/>
            <w:lang w:val="en-GB"/>
          </w:rPr>
          <w:t>Customer</w:t>
        </w:r>
        <w:r w:rsidR="00E67A5D">
          <w:rPr>
            <w:noProof/>
            <w:webHidden/>
          </w:rPr>
          <w:tab/>
        </w:r>
        <w:r w:rsidR="00E67A5D">
          <w:rPr>
            <w:noProof/>
            <w:webHidden/>
          </w:rPr>
          <w:fldChar w:fldCharType="begin"/>
        </w:r>
        <w:r w:rsidR="00E67A5D">
          <w:rPr>
            <w:noProof/>
            <w:webHidden/>
          </w:rPr>
          <w:instrText xml:space="preserve"> PAGEREF _Toc404781971 \h </w:instrText>
        </w:r>
        <w:r w:rsidR="00E67A5D">
          <w:rPr>
            <w:noProof/>
            <w:webHidden/>
          </w:rPr>
        </w:r>
        <w:r w:rsidR="00E67A5D">
          <w:rPr>
            <w:noProof/>
            <w:webHidden/>
          </w:rPr>
          <w:fldChar w:fldCharType="separate"/>
        </w:r>
        <w:r w:rsidR="00EB4EDF">
          <w:rPr>
            <w:noProof/>
            <w:webHidden/>
          </w:rPr>
          <w:t>14</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2" w:history="1">
        <w:r w:rsidR="00E67A5D" w:rsidRPr="005C52E0">
          <w:rPr>
            <w:rStyle w:val="a6"/>
            <w:noProof/>
            <w:lang w:val="en-GB"/>
          </w:rPr>
          <w:t>Address</w:t>
        </w:r>
        <w:r w:rsidR="00E67A5D">
          <w:rPr>
            <w:noProof/>
            <w:webHidden/>
          </w:rPr>
          <w:tab/>
        </w:r>
        <w:r w:rsidR="00E67A5D">
          <w:rPr>
            <w:noProof/>
            <w:webHidden/>
          </w:rPr>
          <w:fldChar w:fldCharType="begin"/>
        </w:r>
        <w:r w:rsidR="00E67A5D">
          <w:rPr>
            <w:noProof/>
            <w:webHidden/>
          </w:rPr>
          <w:instrText xml:space="preserve"> PAGEREF _Toc404781972 \h </w:instrText>
        </w:r>
        <w:r w:rsidR="00E67A5D">
          <w:rPr>
            <w:noProof/>
            <w:webHidden/>
          </w:rPr>
        </w:r>
        <w:r w:rsidR="00E67A5D">
          <w:rPr>
            <w:noProof/>
            <w:webHidden/>
          </w:rPr>
          <w:fldChar w:fldCharType="separate"/>
        </w:r>
        <w:r w:rsidR="00EB4EDF">
          <w:rPr>
            <w:noProof/>
            <w:webHidden/>
          </w:rPr>
          <w:t>15</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3" w:history="1">
        <w:r w:rsidR="00E67A5D" w:rsidRPr="005C52E0">
          <w:rPr>
            <w:rStyle w:val="a6"/>
            <w:noProof/>
            <w:lang w:val="en-GB"/>
          </w:rPr>
          <w:t>Phase</w:t>
        </w:r>
        <w:r w:rsidR="00E67A5D">
          <w:rPr>
            <w:noProof/>
            <w:webHidden/>
          </w:rPr>
          <w:tab/>
        </w:r>
        <w:r w:rsidR="00E67A5D">
          <w:rPr>
            <w:noProof/>
            <w:webHidden/>
          </w:rPr>
          <w:fldChar w:fldCharType="begin"/>
        </w:r>
        <w:r w:rsidR="00E67A5D">
          <w:rPr>
            <w:noProof/>
            <w:webHidden/>
          </w:rPr>
          <w:instrText xml:space="preserve"> PAGEREF _Toc404781973 \h </w:instrText>
        </w:r>
        <w:r w:rsidR="00E67A5D">
          <w:rPr>
            <w:noProof/>
            <w:webHidden/>
          </w:rPr>
        </w:r>
        <w:r w:rsidR="00E67A5D">
          <w:rPr>
            <w:noProof/>
            <w:webHidden/>
          </w:rPr>
          <w:fldChar w:fldCharType="separate"/>
        </w:r>
        <w:r w:rsidR="00EB4EDF">
          <w:rPr>
            <w:noProof/>
            <w:webHidden/>
          </w:rPr>
          <w:t>16</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4" w:history="1">
        <w:r w:rsidR="00E67A5D" w:rsidRPr="005C52E0">
          <w:rPr>
            <w:rStyle w:val="a6"/>
            <w:noProof/>
            <w:lang w:val="en-GB"/>
          </w:rPr>
          <w:t>Activity</w:t>
        </w:r>
        <w:r w:rsidR="00E67A5D">
          <w:rPr>
            <w:noProof/>
            <w:webHidden/>
          </w:rPr>
          <w:tab/>
        </w:r>
        <w:r w:rsidR="00E67A5D">
          <w:rPr>
            <w:noProof/>
            <w:webHidden/>
          </w:rPr>
          <w:fldChar w:fldCharType="begin"/>
        </w:r>
        <w:r w:rsidR="00E67A5D">
          <w:rPr>
            <w:noProof/>
            <w:webHidden/>
          </w:rPr>
          <w:instrText xml:space="preserve"> PAGEREF _Toc404781974 \h </w:instrText>
        </w:r>
        <w:r w:rsidR="00E67A5D">
          <w:rPr>
            <w:noProof/>
            <w:webHidden/>
          </w:rPr>
        </w:r>
        <w:r w:rsidR="00E67A5D">
          <w:rPr>
            <w:noProof/>
            <w:webHidden/>
          </w:rPr>
          <w:fldChar w:fldCharType="separate"/>
        </w:r>
        <w:r w:rsidR="00EB4EDF">
          <w:rPr>
            <w:noProof/>
            <w:webHidden/>
          </w:rPr>
          <w:t>16</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5" w:history="1">
        <w:r w:rsidR="00E67A5D" w:rsidRPr="005C52E0">
          <w:rPr>
            <w:rStyle w:val="a6"/>
            <w:noProof/>
            <w:lang w:val="en-GB"/>
          </w:rPr>
          <w:t>Party</w:t>
        </w:r>
        <w:r w:rsidR="00E67A5D">
          <w:rPr>
            <w:noProof/>
            <w:webHidden/>
          </w:rPr>
          <w:tab/>
        </w:r>
        <w:r w:rsidR="00E67A5D">
          <w:rPr>
            <w:noProof/>
            <w:webHidden/>
          </w:rPr>
          <w:fldChar w:fldCharType="begin"/>
        </w:r>
        <w:r w:rsidR="00E67A5D">
          <w:rPr>
            <w:noProof/>
            <w:webHidden/>
          </w:rPr>
          <w:instrText xml:space="preserve"> PAGEREF _Toc404781975 \h </w:instrText>
        </w:r>
        <w:r w:rsidR="00E67A5D">
          <w:rPr>
            <w:noProof/>
            <w:webHidden/>
          </w:rPr>
        </w:r>
        <w:r w:rsidR="00E67A5D">
          <w:rPr>
            <w:noProof/>
            <w:webHidden/>
          </w:rPr>
          <w:fldChar w:fldCharType="separate"/>
        </w:r>
        <w:r w:rsidR="00EB4EDF">
          <w:rPr>
            <w:noProof/>
            <w:webHidden/>
          </w:rPr>
          <w:t>17</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6" w:history="1">
        <w:r w:rsidR="00E67A5D" w:rsidRPr="005C52E0">
          <w:rPr>
            <w:rStyle w:val="a6"/>
            <w:noProof/>
            <w:lang w:val="en-GB"/>
          </w:rPr>
          <w:t>Organization</w:t>
        </w:r>
        <w:r w:rsidR="00E67A5D">
          <w:rPr>
            <w:noProof/>
            <w:webHidden/>
          </w:rPr>
          <w:tab/>
        </w:r>
        <w:r w:rsidR="00E67A5D">
          <w:rPr>
            <w:noProof/>
            <w:webHidden/>
          </w:rPr>
          <w:fldChar w:fldCharType="begin"/>
        </w:r>
        <w:r w:rsidR="00E67A5D">
          <w:rPr>
            <w:noProof/>
            <w:webHidden/>
          </w:rPr>
          <w:instrText xml:space="preserve"> PAGEREF _Toc404781976 \h </w:instrText>
        </w:r>
        <w:r w:rsidR="00E67A5D">
          <w:rPr>
            <w:noProof/>
            <w:webHidden/>
          </w:rPr>
        </w:r>
        <w:r w:rsidR="00E67A5D">
          <w:rPr>
            <w:noProof/>
            <w:webHidden/>
          </w:rPr>
          <w:fldChar w:fldCharType="separate"/>
        </w:r>
        <w:r w:rsidR="00EB4EDF">
          <w:rPr>
            <w:noProof/>
            <w:webHidden/>
          </w:rPr>
          <w:t>17</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7" w:history="1">
        <w:r w:rsidR="00E67A5D" w:rsidRPr="005C52E0">
          <w:rPr>
            <w:rStyle w:val="a6"/>
            <w:noProof/>
            <w:lang w:val="en-GB"/>
          </w:rPr>
          <w:t>Person</w:t>
        </w:r>
        <w:r w:rsidR="00E67A5D">
          <w:rPr>
            <w:noProof/>
            <w:webHidden/>
          </w:rPr>
          <w:tab/>
        </w:r>
        <w:r w:rsidR="00E67A5D">
          <w:rPr>
            <w:noProof/>
            <w:webHidden/>
          </w:rPr>
          <w:fldChar w:fldCharType="begin"/>
        </w:r>
        <w:r w:rsidR="00E67A5D">
          <w:rPr>
            <w:noProof/>
            <w:webHidden/>
          </w:rPr>
          <w:instrText xml:space="preserve"> PAGEREF _Toc404781977 \h </w:instrText>
        </w:r>
        <w:r w:rsidR="00E67A5D">
          <w:rPr>
            <w:noProof/>
            <w:webHidden/>
          </w:rPr>
        </w:r>
        <w:r w:rsidR="00E67A5D">
          <w:rPr>
            <w:noProof/>
            <w:webHidden/>
          </w:rPr>
          <w:fldChar w:fldCharType="separate"/>
        </w:r>
        <w:r w:rsidR="00EB4EDF">
          <w:rPr>
            <w:noProof/>
            <w:webHidden/>
          </w:rPr>
          <w:t>17</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8" w:history="1">
        <w:r w:rsidR="00E67A5D" w:rsidRPr="005C52E0">
          <w:rPr>
            <w:rStyle w:val="a6"/>
            <w:noProof/>
            <w:lang w:val="en-GB"/>
          </w:rPr>
          <w:t>Member</w:t>
        </w:r>
        <w:r w:rsidR="00E67A5D">
          <w:rPr>
            <w:noProof/>
            <w:webHidden/>
          </w:rPr>
          <w:tab/>
        </w:r>
        <w:r w:rsidR="00E67A5D">
          <w:rPr>
            <w:noProof/>
            <w:webHidden/>
          </w:rPr>
          <w:fldChar w:fldCharType="begin"/>
        </w:r>
        <w:r w:rsidR="00E67A5D">
          <w:rPr>
            <w:noProof/>
            <w:webHidden/>
          </w:rPr>
          <w:instrText xml:space="preserve"> PAGEREF _Toc404781978 \h </w:instrText>
        </w:r>
        <w:r w:rsidR="00E67A5D">
          <w:rPr>
            <w:noProof/>
            <w:webHidden/>
          </w:rPr>
        </w:r>
        <w:r w:rsidR="00E67A5D">
          <w:rPr>
            <w:noProof/>
            <w:webHidden/>
          </w:rPr>
          <w:fldChar w:fldCharType="separate"/>
        </w:r>
        <w:r w:rsidR="00EB4EDF">
          <w:rPr>
            <w:noProof/>
            <w:webHidden/>
          </w:rPr>
          <w:t>18</w:t>
        </w:r>
        <w:r w:rsidR="00E67A5D">
          <w:rPr>
            <w:noProof/>
            <w:webHidden/>
          </w:rPr>
          <w:fldChar w:fldCharType="end"/>
        </w:r>
      </w:hyperlink>
    </w:p>
    <w:p w:rsidR="00E67A5D" w:rsidRDefault="00724594">
      <w:pPr>
        <w:pStyle w:val="31"/>
        <w:tabs>
          <w:tab w:val="right" w:leader="dot" w:pos="9628"/>
        </w:tabs>
        <w:rPr>
          <w:noProof/>
          <w:kern w:val="2"/>
          <w:sz w:val="21"/>
        </w:rPr>
      </w:pPr>
      <w:hyperlink w:anchor="_Toc404781979" w:history="1">
        <w:r w:rsidR="00E67A5D" w:rsidRPr="005C52E0">
          <w:rPr>
            <w:rStyle w:val="a6"/>
            <w:noProof/>
            <w:lang w:val="en-GB"/>
          </w:rPr>
          <w:t>Manager</w:t>
        </w:r>
        <w:r w:rsidR="00E67A5D">
          <w:rPr>
            <w:noProof/>
            <w:webHidden/>
          </w:rPr>
          <w:tab/>
        </w:r>
        <w:r w:rsidR="00E67A5D">
          <w:rPr>
            <w:noProof/>
            <w:webHidden/>
          </w:rPr>
          <w:fldChar w:fldCharType="begin"/>
        </w:r>
        <w:r w:rsidR="00E67A5D">
          <w:rPr>
            <w:noProof/>
            <w:webHidden/>
          </w:rPr>
          <w:instrText xml:space="preserve"> PAGEREF _Toc404781979 \h </w:instrText>
        </w:r>
        <w:r w:rsidR="00E67A5D">
          <w:rPr>
            <w:noProof/>
            <w:webHidden/>
          </w:rPr>
        </w:r>
        <w:r w:rsidR="00E67A5D">
          <w:rPr>
            <w:noProof/>
            <w:webHidden/>
          </w:rPr>
          <w:fldChar w:fldCharType="separate"/>
        </w:r>
        <w:r w:rsidR="00EB4EDF">
          <w:rPr>
            <w:noProof/>
            <w:webHidden/>
          </w:rPr>
          <w:t>18</w:t>
        </w:r>
        <w:r w:rsidR="00E67A5D">
          <w:rPr>
            <w:noProof/>
            <w:webHidden/>
          </w:rPr>
          <w:fldChar w:fldCharType="end"/>
        </w:r>
      </w:hyperlink>
    </w:p>
    <w:p w:rsidR="00E67A5D" w:rsidRDefault="00724594">
      <w:pPr>
        <w:pStyle w:val="12"/>
        <w:rPr>
          <w:b w:val="0"/>
          <w:kern w:val="2"/>
          <w:sz w:val="21"/>
        </w:rPr>
      </w:pPr>
      <w:hyperlink w:anchor="_Toc404781980" w:history="1">
        <w:r w:rsidR="00E67A5D" w:rsidRPr="005C52E0">
          <w:rPr>
            <w:rStyle w:val="a6"/>
            <w:rFonts w:hint="eastAsia"/>
            <w:lang w:val="en-GB"/>
          </w:rPr>
          <w:t>開発基本編</w:t>
        </w:r>
        <w:r w:rsidR="00E67A5D">
          <w:rPr>
            <w:webHidden/>
          </w:rPr>
          <w:tab/>
        </w:r>
        <w:r w:rsidR="00E67A5D">
          <w:rPr>
            <w:webHidden/>
          </w:rPr>
          <w:fldChar w:fldCharType="begin"/>
        </w:r>
        <w:r w:rsidR="00E67A5D">
          <w:rPr>
            <w:webHidden/>
          </w:rPr>
          <w:instrText xml:space="preserve"> PAGEREF _Toc404781980 \h </w:instrText>
        </w:r>
        <w:r w:rsidR="00E67A5D">
          <w:rPr>
            <w:webHidden/>
          </w:rPr>
        </w:r>
        <w:r w:rsidR="00E67A5D">
          <w:rPr>
            <w:webHidden/>
          </w:rPr>
          <w:fldChar w:fldCharType="separate"/>
        </w:r>
        <w:r w:rsidR="00EB4EDF">
          <w:rPr>
            <w:webHidden/>
          </w:rPr>
          <w:t>20</w:t>
        </w:r>
        <w:r w:rsidR="00E67A5D">
          <w:rPr>
            <w:webHidden/>
          </w:rPr>
          <w:fldChar w:fldCharType="end"/>
        </w:r>
      </w:hyperlink>
    </w:p>
    <w:p w:rsidR="00E67A5D" w:rsidRDefault="00724594">
      <w:pPr>
        <w:pStyle w:val="21"/>
        <w:tabs>
          <w:tab w:val="left" w:pos="630"/>
          <w:tab w:val="right" w:leader="dot" w:pos="9628"/>
        </w:tabs>
        <w:rPr>
          <w:noProof/>
          <w:kern w:val="2"/>
          <w:sz w:val="21"/>
        </w:rPr>
      </w:pPr>
      <w:hyperlink w:anchor="_Toc404781981" w:history="1">
        <w:r w:rsidR="00E67A5D" w:rsidRPr="005C52E0">
          <w:rPr>
            <w:rStyle w:val="a6"/>
            <w:noProof/>
            <w:lang w:val="en-GB"/>
          </w:rPr>
          <w:t>1.</w:t>
        </w:r>
        <w:r w:rsidR="00E67A5D">
          <w:rPr>
            <w:noProof/>
            <w:kern w:val="2"/>
            <w:sz w:val="21"/>
          </w:rPr>
          <w:tab/>
        </w:r>
        <w:r w:rsidR="00E67A5D" w:rsidRPr="005C52E0">
          <w:rPr>
            <w:rStyle w:val="a6"/>
            <w:rFonts w:hint="eastAsia"/>
            <w:noProof/>
            <w:lang w:val="en-GB"/>
          </w:rPr>
          <w:t>スタジオを使用したクラス定義</w:t>
        </w:r>
        <w:r w:rsidR="00E67A5D">
          <w:rPr>
            <w:noProof/>
            <w:webHidden/>
          </w:rPr>
          <w:tab/>
        </w:r>
        <w:r w:rsidR="00E67A5D">
          <w:rPr>
            <w:noProof/>
            <w:webHidden/>
          </w:rPr>
          <w:fldChar w:fldCharType="begin"/>
        </w:r>
        <w:r w:rsidR="00E67A5D">
          <w:rPr>
            <w:noProof/>
            <w:webHidden/>
          </w:rPr>
          <w:instrText xml:space="preserve"> PAGEREF _Toc404781981 \h </w:instrText>
        </w:r>
        <w:r w:rsidR="00E67A5D">
          <w:rPr>
            <w:noProof/>
            <w:webHidden/>
          </w:rPr>
        </w:r>
        <w:r w:rsidR="00E67A5D">
          <w:rPr>
            <w:noProof/>
            <w:webHidden/>
          </w:rPr>
          <w:fldChar w:fldCharType="separate"/>
        </w:r>
        <w:r w:rsidR="00EB4EDF">
          <w:rPr>
            <w:noProof/>
            <w:webHidden/>
          </w:rPr>
          <w:t>20</w:t>
        </w:r>
        <w:r w:rsidR="00E67A5D">
          <w:rPr>
            <w:noProof/>
            <w:webHidden/>
          </w:rPr>
          <w:fldChar w:fldCharType="end"/>
        </w:r>
      </w:hyperlink>
    </w:p>
    <w:p w:rsidR="00E67A5D" w:rsidRDefault="00724594">
      <w:pPr>
        <w:pStyle w:val="31"/>
        <w:tabs>
          <w:tab w:val="right" w:leader="dot" w:pos="9628"/>
        </w:tabs>
        <w:rPr>
          <w:noProof/>
          <w:kern w:val="2"/>
          <w:sz w:val="21"/>
        </w:rPr>
      </w:pPr>
      <w:hyperlink w:anchor="_Toc404781982" w:history="1">
        <w:r w:rsidR="00E67A5D" w:rsidRPr="005C52E0">
          <w:rPr>
            <w:rStyle w:val="a6"/>
            <w:rFonts w:hint="eastAsia"/>
            <w:noProof/>
            <w:lang w:val="en-GB"/>
          </w:rPr>
          <w:t>クラス定義、プロパティ定義</w:t>
        </w:r>
        <w:r w:rsidR="00E67A5D">
          <w:rPr>
            <w:noProof/>
            <w:webHidden/>
          </w:rPr>
          <w:tab/>
        </w:r>
        <w:r w:rsidR="00E67A5D">
          <w:rPr>
            <w:noProof/>
            <w:webHidden/>
          </w:rPr>
          <w:fldChar w:fldCharType="begin"/>
        </w:r>
        <w:r w:rsidR="00E67A5D">
          <w:rPr>
            <w:noProof/>
            <w:webHidden/>
          </w:rPr>
          <w:instrText xml:space="preserve"> PAGEREF _Toc404781982 \h </w:instrText>
        </w:r>
        <w:r w:rsidR="00E67A5D">
          <w:rPr>
            <w:noProof/>
            <w:webHidden/>
          </w:rPr>
        </w:r>
        <w:r w:rsidR="00E67A5D">
          <w:rPr>
            <w:noProof/>
            <w:webHidden/>
          </w:rPr>
          <w:fldChar w:fldCharType="separate"/>
        </w:r>
        <w:r w:rsidR="00EB4EDF">
          <w:rPr>
            <w:noProof/>
            <w:webHidden/>
          </w:rPr>
          <w:t>21</w:t>
        </w:r>
        <w:r w:rsidR="00E67A5D">
          <w:rPr>
            <w:noProof/>
            <w:webHidden/>
          </w:rPr>
          <w:fldChar w:fldCharType="end"/>
        </w:r>
      </w:hyperlink>
    </w:p>
    <w:p w:rsidR="00E67A5D" w:rsidRDefault="00724594">
      <w:pPr>
        <w:pStyle w:val="31"/>
        <w:tabs>
          <w:tab w:val="right" w:leader="dot" w:pos="9628"/>
        </w:tabs>
        <w:rPr>
          <w:noProof/>
          <w:kern w:val="2"/>
          <w:sz w:val="21"/>
        </w:rPr>
      </w:pPr>
      <w:hyperlink w:anchor="_Toc404781983" w:history="1">
        <w:r w:rsidR="00E67A5D" w:rsidRPr="005C52E0">
          <w:rPr>
            <w:rStyle w:val="a6"/>
            <w:rFonts w:hint="eastAsia"/>
            <w:noProof/>
            <w:lang w:val="en-GB"/>
          </w:rPr>
          <w:t>リレーションシップ定義</w:t>
        </w:r>
        <w:r w:rsidR="00E67A5D">
          <w:rPr>
            <w:noProof/>
            <w:webHidden/>
          </w:rPr>
          <w:tab/>
        </w:r>
        <w:r w:rsidR="00E67A5D">
          <w:rPr>
            <w:noProof/>
            <w:webHidden/>
          </w:rPr>
          <w:fldChar w:fldCharType="begin"/>
        </w:r>
        <w:r w:rsidR="00E67A5D">
          <w:rPr>
            <w:noProof/>
            <w:webHidden/>
          </w:rPr>
          <w:instrText xml:space="preserve"> PAGEREF _Toc404781983 \h </w:instrText>
        </w:r>
        <w:r w:rsidR="00E67A5D">
          <w:rPr>
            <w:noProof/>
            <w:webHidden/>
          </w:rPr>
        </w:r>
        <w:r w:rsidR="00E67A5D">
          <w:rPr>
            <w:noProof/>
            <w:webHidden/>
          </w:rPr>
          <w:fldChar w:fldCharType="separate"/>
        </w:r>
        <w:r w:rsidR="00EB4EDF">
          <w:rPr>
            <w:noProof/>
            <w:webHidden/>
          </w:rPr>
          <w:t>23</w:t>
        </w:r>
        <w:r w:rsidR="00E67A5D">
          <w:rPr>
            <w:noProof/>
            <w:webHidden/>
          </w:rPr>
          <w:fldChar w:fldCharType="end"/>
        </w:r>
      </w:hyperlink>
    </w:p>
    <w:p w:rsidR="00E67A5D" w:rsidRDefault="00724594">
      <w:pPr>
        <w:pStyle w:val="31"/>
        <w:tabs>
          <w:tab w:val="right" w:leader="dot" w:pos="9628"/>
        </w:tabs>
        <w:rPr>
          <w:noProof/>
          <w:kern w:val="2"/>
          <w:sz w:val="21"/>
        </w:rPr>
      </w:pPr>
      <w:hyperlink w:anchor="_Toc404781984" w:history="1">
        <w:r w:rsidR="00E67A5D" w:rsidRPr="005C52E0">
          <w:rPr>
            <w:rStyle w:val="a6"/>
            <w:noProof/>
            <w:lang w:val="en-GB"/>
          </w:rPr>
          <w:t>List</w:t>
        </w:r>
        <w:r w:rsidR="00E67A5D" w:rsidRPr="005C52E0">
          <w:rPr>
            <w:rStyle w:val="a6"/>
            <w:rFonts w:hint="eastAsia"/>
            <w:noProof/>
            <w:lang w:val="en-GB"/>
          </w:rPr>
          <w:t>定義</w:t>
        </w:r>
        <w:r w:rsidR="00E67A5D">
          <w:rPr>
            <w:noProof/>
            <w:webHidden/>
          </w:rPr>
          <w:tab/>
        </w:r>
        <w:r w:rsidR="00E67A5D">
          <w:rPr>
            <w:noProof/>
            <w:webHidden/>
          </w:rPr>
          <w:fldChar w:fldCharType="begin"/>
        </w:r>
        <w:r w:rsidR="00E67A5D">
          <w:rPr>
            <w:noProof/>
            <w:webHidden/>
          </w:rPr>
          <w:instrText xml:space="preserve"> PAGEREF _Toc404781984 \h </w:instrText>
        </w:r>
        <w:r w:rsidR="00E67A5D">
          <w:rPr>
            <w:noProof/>
            <w:webHidden/>
          </w:rPr>
        </w:r>
        <w:r w:rsidR="00E67A5D">
          <w:rPr>
            <w:noProof/>
            <w:webHidden/>
          </w:rPr>
          <w:fldChar w:fldCharType="separate"/>
        </w:r>
        <w:r w:rsidR="00EB4EDF">
          <w:rPr>
            <w:noProof/>
            <w:webHidden/>
          </w:rPr>
          <w:t>24</w:t>
        </w:r>
        <w:r w:rsidR="00E67A5D">
          <w:rPr>
            <w:noProof/>
            <w:webHidden/>
          </w:rPr>
          <w:fldChar w:fldCharType="end"/>
        </w:r>
      </w:hyperlink>
    </w:p>
    <w:p w:rsidR="00E67A5D" w:rsidRDefault="00724594">
      <w:pPr>
        <w:pStyle w:val="21"/>
        <w:tabs>
          <w:tab w:val="right" w:leader="dot" w:pos="9628"/>
        </w:tabs>
        <w:rPr>
          <w:noProof/>
          <w:kern w:val="2"/>
          <w:sz w:val="21"/>
        </w:rPr>
      </w:pPr>
      <w:hyperlink w:anchor="_Toc404781985" w:history="1">
        <w:r w:rsidR="00E67A5D" w:rsidRPr="005C52E0">
          <w:rPr>
            <w:rStyle w:val="a6"/>
            <w:rFonts w:hint="eastAsia"/>
            <w:noProof/>
            <w:lang w:val="en-GB"/>
          </w:rPr>
          <w:t>データベース登録、検索フォーム作成</w:t>
        </w:r>
        <w:r w:rsidR="00E67A5D">
          <w:rPr>
            <w:noProof/>
            <w:webHidden/>
          </w:rPr>
          <w:tab/>
        </w:r>
        <w:r w:rsidR="00E67A5D">
          <w:rPr>
            <w:noProof/>
            <w:webHidden/>
          </w:rPr>
          <w:fldChar w:fldCharType="begin"/>
        </w:r>
        <w:r w:rsidR="00E67A5D">
          <w:rPr>
            <w:noProof/>
            <w:webHidden/>
          </w:rPr>
          <w:instrText xml:space="preserve"> PAGEREF _Toc404781985 \h </w:instrText>
        </w:r>
        <w:r w:rsidR="00E67A5D">
          <w:rPr>
            <w:noProof/>
            <w:webHidden/>
          </w:rPr>
        </w:r>
        <w:r w:rsidR="00E67A5D">
          <w:rPr>
            <w:noProof/>
            <w:webHidden/>
          </w:rPr>
          <w:fldChar w:fldCharType="separate"/>
        </w:r>
        <w:r w:rsidR="00EB4EDF">
          <w:rPr>
            <w:noProof/>
            <w:webHidden/>
          </w:rPr>
          <w:t>24</w:t>
        </w:r>
        <w:r w:rsidR="00E67A5D">
          <w:rPr>
            <w:noProof/>
            <w:webHidden/>
          </w:rPr>
          <w:fldChar w:fldCharType="end"/>
        </w:r>
      </w:hyperlink>
    </w:p>
    <w:p w:rsidR="00E67A5D" w:rsidRDefault="00724594">
      <w:pPr>
        <w:pStyle w:val="31"/>
        <w:tabs>
          <w:tab w:val="right" w:leader="dot" w:pos="9628"/>
        </w:tabs>
        <w:rPr>
          <w:noProof/>
          <w:kern w:val="2"/>
          <w:sz w:val="21"/>
        </w:rPr>
      </w:pPr>
      <w:hyperlink w:anchor="_Toc404781986" w:history="1">
        <w:r w:rsidR="00E67A5D" w:rsidRPr="005C52E0">
          <w:rPr>
            <w:rStyle w:val="a6"/>
            <w:noProof/>
            <w:lang w:val="en-GB"/>
          </w:rPr>
          <w:t>CSP</w:t>
        </w:r>
        <w:r w:rsidR="00E67A5D">
          <w:rPr>
            <w:noProof/>
            <w:webHidden/>
          </w:rPr>
          <w:tab/>
        </w:r>
        <w:r w:rsidR="00E67A5D">
          <w:rPr>
            <w:noProof/>
            <w:webHidden/>
          </w:rPr>
          <w:fldChar w:fldCharType="begin"/>
        </w:r>
        <w:r w:rsidR="00E67A5D">
          <w:rPr>
            <w:noProof/>
            <w:webHidden/>
          </w:rPr>
          <w:instrText xml:space="preserve"> PAGEREF _Toc404781986 \h </w:instrText>
        </w:r>
        <w:r w:rsidR="00E67A5D">
          <w:rPr>
            <w:noProof/>
            <w:webHidden/>
          </w:rPr>
        </w:r>
        <w:r w:rsidR="00E67A5D">
          <w:rPr>
            <w:noProof/>
            <w:webHidden/>
          </w:rPr>
          <w:fldChar w:fldCharType="separate"/>
        </w:r>
        <w:r w:rsidR="00EB4EDF">
          <w:rPr>
            <w:noProof/>
            <w:webHidden/>
          </w:rPr>
          <w:t>24</w:t>
        </w:r>
        <w:r w:rsidR="00E67A5D">
          <w:rPr>
            <w:noProof/>
            <w:webHidden/>
          </w:rPr>
          <w:fldChar w:fldCharType="end"/>
        </w:r>
      </w:hyperlink>
    </w:p>
    <w:p w:rsidR="00E67A5D" w:rsidRDefault="00724594">
      <w:pPr>
        <w:pStyle w:val="31"/>
        <w:tabs>
          <w:tab w:val="right" w:leader="dot" w:pos="9628"/>
        </w:tabs>
        <w:rPr>
          <w:noProof/>
          <w:kern w:val="2"/>
          <w:sz w:val="21"/>
        </w:rPr>
      </w:pPr>
      <w:hyperlink w:anchor="_Toc404781987" w:history="1">
        <w:r w:rsidR="00E67A5D" w:rsidRPr="005C52E0">
          <w:rPr>
            <w:rStyle w:val="a6"/>
            <w:noProof/>
            <w:lang w:val="en-GB"/>
          </w:rPr>
          <w:t>Zen</w:t>
        </w:r>
        <w:r w:rsidR="00E67A5D">
          <w:rPr>
            <w:noProof/>
            <w:webHidden/>
          </w:rPr>
          <w:tab/>
        </w:r>
        <w:r w:rsidR="00E67A5D">
          <w:rPr>
            <w:noProof/>
            <w:webHidden/>
          </w:rPr>
          <w:fldChar w:fldCharType="begin"/>
        </w:r>
        <w:r w:rsidR="00E67A5D">
          <w:rPr>
            <w:noProof/>
            <w:webHidden/>
          </w:rPr>
          <w:instrText xml:space="preserve"> PAGEREF _Toc404781987 \h </w:instrText>
        </w:r>
        <w:r w:rsidR="00E67A5D">
          <w:rPr>
            <w:noProof/>
            <w:webHidden/>
          </w:rPr>
        </w:r>
        <w:r w:rsidR="00E67A5D">
          <w:rPr>
            <w:noProof/>
            <w:webHidden/>
          </w:rPr>
          <w:fldChar w:fldCharType="separate"/>
        </w:r>
        <w:r w:rsidR="00EB4EDF">
          <w:rPr>
            <w:noProof/>
            <w:webHidden/>
          </w:rPr>
          <w:t>27</w:t>
        </w:r>
        <w:r w:rsidR="00E67A5D">
          <w:rPr>
            <w:noProof/>
            <w:webHidden/>
          </w:rPr>
          <w:fldChar w:fldCharType="end"/>
        </w:r>
      </w:hyperlink>
    </w:p>
    <w:p w:rsidR="00E67A5D" w:rsidRDefault="00724594">
      <w:pPr>
        <w:pStyle w:val="31"/>
        <w:tabs>
          <w:tab w:val="right" w:leader="dot" w:pos="9628"/>
        </w:tabs>
        <w:rPr>
          <w:noProof/>
          <w:kern w:val="2"/>
          <w:sz w:val="21"/>
        </w:rPr>
      </w:pPr>
      <w:hyperlink w:anchor="_Toc404781988" w:history="1">
        <w:r w:rsidR="00E67A5D" w:rsidRPr="005C52E0">
          <w:rPr>
            <w:rStyle w:val="a6"/>
            <w:noProof/>
            <w:lang w:val="en-GB"/>
          </w:rPr>
          <w:t>Zen Mojo</w:t>
        </w:r>
        <w:r w:rsidR="00E67A5D">
          <w:rPr>
            <w:noProof/>
            <w:webHidden/>
          </w:rPr>
          <w:tab/>
        </w:r>
        <w:r w:rsidR="00E67A5D">
          <w:rPr>
            <w:noProof/>
            <w:webHidden/>
          </w:rPr>
          <w:fldChar w:fldCharType="begin"/>
        </w:r>
        <w:r w:rsidR="00E67A5D">
          <w:rPr>
            <w:noProof/>
            <w:webHidden/>
          </w:rPr>
          <w:instrText xml:space="preserve"> PAGEREF _Toc404781988 \h </w:instrText>
        </w:r>
        <w:r w:rsidR="00E67A5D">
          <w:rPr>
            <w:noProof/>
            <w:webHidden/>
          </w:rPr>
        </w:r>
        <w:r w:rsidR="00E67A5D">
          <w:rPr>
            <w:noProof/>
            <w:webHidden/>
          </w:rPr>
          <w:fldChar w:fldCharType="separate"/>
        </w:r>
        <w:r w:rsidR="00EB4EDF">
          <w:rPr>
            <w:noProof/>
            <w:webHidden/>
          </w:rPr>
          <w:t>30</w:t>
        </w:r>
        <w:r w:rsidR="00E67A5D">
          <w:rPr>
            <w:noProof/>
            <w:webHidden/>
          </w:rPr>
          <w:fldChar w:fldCharType="end"/>
        </w:r>
      </w:hyperlink>
    </w:p>
    <w:p w:rsidR="00E67A5D" w:rsidRDefault="00724594">
      <w:pPr>
        <w:pStyle w:val="12"/>
        <w:rPr>
          <w:b w:val="0"/>
          <w:kern w:val="2"/>
          <w:sz w:val="21"/>
        </w:rPr>
      </w:pPr>
      <w:hyperlink w:anchor="_Toc404781989" w:history="1">
        <w:r w:rsidR="00E67A5D" w:rsidRPr="005C52E0">
          <w:rPr>
            <w:rStyle w:val="a6"/>
            <w:rFonts w:hint="eastAsia"/>
            <w:lang w:val="en-GB"/>
          </w:rPr>
          <w:t>開発に関連するその他の作業</w:t>
        </w:r>
        <w:r w:rsidR="00E67A5D">
          <w:rPr>
            <w:webHidden/>
          </w:rPr>
          <w:tab/>
        </w:r>
        <w:r w:rsidR="00E67A5D">
          <w:rPr>
            <w:webHidden/>
          </w:rPr>
          <w:fldChar w:fldCharType="begin"/>
        </w:r>
        <w:r w:rsidR="00E67A5D">
          <w:rPr>
            <w:webHidden/>
          </w:rPr>
          <w:instrText xml:space="preserve"> PAGEREF _Toc404781989 \h </w:instrText>
        </w:r>
        <w:r w:rsidR="00E67A5D">
          <w:rPr>
            <w:webHidden/>
          </w:rPr>
        </w:r>
        <w:r w:rsidR="00E67A5D">
          <w:rPr>
            <w:webHidden/>
          </w:rPr>
          <w:fldChar w:fldCharType="separate"/>
        </w:r>
        <w:r w:rsidR="00EB4EDF">
          <w:rPr>
            <w:webHidden/>
          </w:rPr>
          <w:t>51</w:t>
        </w:r>
        <w:r w:rsidR="00E67A5D">
          <w:rPr>
            <w:webHidden/>
          </w:rPr>
          <w:fldChar w:fldCharType="end"/>
        </w:r>
      </w:hyperlink>
    </w:p>
    <w:p w:rsidR="00E67A5D" w:rsidRDefault="00724594">
      <w:pPr>
        <w:pStyle w:val="21"/>
        <w:tabs>
          <w:tab w:val="right" w:leader="dot" w:pos="9628"/>
        </w:tabs>
        <w:rPr>
          <w:noProof/>
          <w:kern w:val="2"/>
          <w:sz w:val="21"/>
        </w:rPr>
      </w:pPr>
      <w:hyperlink w:anchor="_Toc404781990" w:history="1">
        <w:r w:rsidR="00E67A5D" w:rsidRPr="005C52E0">
          <w:rPr>
            <w:rStyle w:val="a6"/>
            <w:rFonts w:hint="eastAsia"/>
            <w:noProof/>
            <w:lang w:val="en-GB"/>
          </w:rPr>
          <w:t>印刷</w:t>
        </w:r>
        <w:r w:rsidR="00E67A5D">
          <w:rPr>
            <w:noProof/>
            <w:webHidden/>
          </w:rPr>
          <w:tab/>
        </w:r>
        <w:r w:rsidR="00E67A5D">
          <w:rPr>
            <w:noProof/>
            <w:webHidden/>
          </w:rPr>
          <w:fldChar w:fldCharType="begin"/>
        </w:r>
        <w:r w:rsidR="00E67A5D">
          <w:rPr>
            <w:noProof/>
            <w:webHidden/>
          </w:rPr>
          <w:instrText xml:space="preserve"> PAGEREF _Toc404781990 \h </w:instrText>
        </w:r>
        <w:r w:rsidR="00E67A5D">
          <w:rPr>
            <w:noProof/>
            <w:webHidden/>
          </w:rPr>
        </w:r>
        <w:r w:rsidR="00E67A5D">
          <w:rPr>
            <w:noProof/>
            <w:webHidden/>
          </w:rPr>
          <w:fldChar w:fldCharType="separate"/>
        </w:r>
        <w:r w:rsidR="00EB4EDF">
          <w:rPr>
            <w:noProof/>
            <w:webHidden/>
          </w:rPr>
          <w:t>51</w:t>
        </w:r>
        <w:r w:rsidR="00E67A5D">
          <w:rPr>
            <w:noProof/>
            <w:webHidden/>
          </w:rPr>
          <w:fldChar w:fldCharType="end"/>
        </w:r>
      </w:hyperlink>
    </w:p>
    <w:p w:rsidR="00E67A5D" w:rsidRDefault="00724594">
      <w:pPr>
        <w:pStyle w:val="31"/>
        <w:tabs>
          <w:tab w:val="right" w:leader="dot" w:pos="9628"/>
        </w:tabs>
        <w:rPr>
          <w:noProof/>
          <w:kern w:val="2"/>
          <w:sz w:val="21"/>
        </w:rPr>
      </w:pPr>
      <w:hyperlink w:anchor="_Toc404781991" w:history="1">
        <w:r w:rsidR="00E67A5D" w:rsidRPr="005C52E0">
          <w:rPr>
            <w:rStyle w:val="a6"/>
            <w:noProof/>
            <w:lang w:val="en-GB"/>
          </w:rPr>
          <w:t>Zen Report</w:t>
        </w:r>
        <w:r w:rsidR="00E67A5D" w:rsidRPr="005C52E0">
          <w:rPr>
            <w:rStyle w:val="a6"/>
            <w:rFonts w:hint="eastAsia"/>
            <w:noProof/>
            <w:lang w:val="en-GB"/>
          </w:rPr>
          <w:t>ウィザード</w:t>
        </w:r>
        <w:r w:rsidR="00E67A5D">
          <w:rPr>
            <w:noProof/>
            <w:webHidden/>
          </w:rPr>
          <w:tab/>
        </w:r>
        <w:r w:rsidR="00E67A5D">
          <w:rPr>
            <w:noProof/>
            <w:webHidden/>
          </w:rPr>
          <w:fldChar w:fldCharType="begin"/>
        </w:r>
        <w:r w:rsidR="00E67A5D">
          <w:rPr>
            <w:noProof/>
            <w:webHidden/>
          </w:rPr>
          <w:instrText xml:space="preserve"> PAGEREF _Toc404781991 \h </w:instrText>
        </w:r>
        <w:r w:rsidR="00E67A5D">
          <w:rPr>
            <w:noProof/>
            <w:webHidden/>
          </w:rPr>
        </w:r>
        <w:r w:rsidR="00E67A5D">
          <w:rPr>
            <w:noProof/>
            <w:webHidden/>
          </w:rPr>
          <w:fldChar w:fldCharType="separate"/>
        </w:r>
        <w:r w:rsidR="00EB4EDF">
          <w:rPr>
            <w:noProof/>
            <w:webHidden/>
          </w:rPr>
          <w:t>52</w:t>
        </w:r>
        <w:r w:rsidR="00E67A5D">
          <w:rPr>
            <w:noProof/>
            <w:webHidden/>
          </w:rPr>
          <w:fldChar w:fldCharType="end"/>
        </w:r>
      </w:hyperlink>
    </w:p>
    <w:p w:rsidR="00E67A5D" w:rsidRDefault="00724594">
      <w:pPr>
        <w:pStyle w:val="21"/>
        <w:tabs>
          <w:tab w:val="right" w:leader="dot" w:pos="9628"/>
        </w:tabs>
        <w:rPr>
          <w:noProof/>
          <w:kern w:val="2"/>
          <w:sz w:val="21"/>
        </w:rPr>
      </w:pPr>
      <w:hyperlink w:anchor="_Toc404781992" w:history="1">
        <w:r w:rsidR="00E67A5D" w:rsidRPr="005C52E0">
          <w:rPr>
            <w:rStyle w:val="a6"/>
            <w:rFonts w:hint="eastAsia"/>
            <w:noProof/>
            <w:lang w:val="en-GB"/>
          </w:rPr>
          <w:t>テスト</w:t>
        </w:r>
        <w:r w:rsidR="00E67A5D">
          <w:rPr>
            <w:noProof/>
            <w:webHidden/>
          </w:rPr>
          <w:tab/>
        </w:r>
        <w:r w:rsidR="00E67A5D">
          <w:rPr>
            <w:noProof/>
            <w:webHidden/>
          </w:rPr>
          <w:fldChar w:fldCharType="begin"/>
        </w:r>
        <w:r w:rsidR="00E67A5D">
          <w:rPr>
            <w:noProof/>
            <w:webHidden/>
          </w:rPr>
          <w:instrText xml:space="preserve"> PAGEREF _Toc404781992 \h </w:instrText>
        </w:r>
        <w:r w:rsidR="00E67A5D">
          <w:rPr>
            <w:noProof/>
            <w:webHidden/>
          </w:rPr>
        </w:r>
        <w:r w:rsidR="00E67A5D">
          <w:rPr>
            <w:noProof/>
            <w:webHidden/>
          </w:rPr>
          <w:fldChar w:fldCharType="separate"/>
        </w:r>
        <w:r w:rsidR="00EB4EDF">
          <w:rPr>
            <w:noProof/>
            <w:webHidden/>
          </w:rPr>
          <w:t>56</w:t>
        </w:r>
        <w:r w:rsidR="00E67A5D">
          <w:rPr>
            <w:noProof/>
            <w:webHidden/>
          </w:rPr>
          <w:fldChar w:fldCharType="end"/>
        </w:r>
      </w:hyperlink>
    </w:p>
    <w:p w:rsidR="00E67A5D" w:rsidRDefault="00724594">
      <w:pPr>
        <w:pStyle w:val="31"/>
        <w:tabs>
          <w:tab w:val="right" w:leader="dot" w:pos="9628"/>
        </w:tabs>
        <w:rPr>
          <w:noProof/>
          <w:kern w:val="2"/>
          <w:sz w:val="21"/>
        </w:rPr>
      </w:pPr>
      <w:hyperlink w:anchor="_Toc404781993" w:history="1">
        <w:r w:rsidR="00E67A5D" w:rsidRPr="005C52E0">
          <w:rPr>
            <w:rStyle w:val="a6"/>
            <w:noProof/>
            <w:lang w:val="en-GB"/>
          </w:rPr>
          <w:t>UnitTest</w:t>
        </w:r>
        <w:r w:rsidR="00E67A5D" w:rsidRPr="005C52E0">
          <w:rPr>
            <w:rStyle w:val="a6"/>
            <w:rFonts w:hint="eastAsia"/>
            <w:noProof/>
            <w:lang w:val="en-GB"/>
          </w:rPr>
          <w:t>クラスの作成</w:t>
        </w:r>
        <w:r w:rsidR="00E67A5D">
          <w:rPr>
            <w:noProof/>
            <w:webHidden/>
          </w:rPr>
          <w:tab/>
        </w:r>
        <w:r w:rsidR="00E67A5D">
          <w:rPr>
            <w:noProof/>
            <w:webHidden/>
          </w:rPr>
          <w:fldChar w:fldCharType="begin"/>
        </w:r>
        <w:r w:rsidR="00E67A5D">
          <w:rPr>
            <w:noProof/>
            <w:webHidden/>
          </w:rPr>
          <w:instrText xml:space="preserve"> PAGEREF _Toc404781993 \h </w:instrText>
        </w:r>
        <w:r w:rsidR="00E67A5D">
          <w:rPr>
            <w:noProof/>
            <w:webHidden/>
          </w:rPr>
        </w:r>
        <w:r w:rsidR="00E67A5D">
          <w:rPr>
            <w:noProof/>
            <w:webHidden/>
          </w:rPr>
          <w:fldChar w:fldCharType="separate"/>
        </w:r>
        <w:r w:rsidR="00EB4EDF">
          <w:rPr>
            <w:noProof/>
            <w:webHidden/>
          </w:rPr>
          <w:t>56</w:t>
        </w:r>
        <w:r w:rsidR="00E67A5D">
          <w:rPr>
            <w:noProof/>
            <w:webHidden/>
          </w:rPr>
          <w:fldChar w:fldCharType="end"/>
        </w:r>
      </w:hyperlink>
    </w:p>
    <w:p w:rsidR="00E67A5D" w:rsidRDefault="00724594">
      <w:pPr>
        <w:pStyle w:val="21"/>
        <w:tabs>
          <w:tab w:val="right" w:leader="dot" w:pos="9628"/>
        </w:tabs>
        <w:rPr>
          <w:noProof/>
          <w:kern w:val="2"/>
          <w:sz w:val="21"/>
        </w:rPr>
      </w:pPr>
      <w:hyperlink w:anchor="_Toc404781994" w:history="1">
        <w:r w:rsidR="00E67A5D" w:rsidRPr="005C52E0">
          <w:rPr>
            <w:rStyle w:val="a6"/>
            <w:rFonts w:hint="eastAsia"/>
            <w:noProof/>
            <w:lang w:val="en-GB"/>
          </w:rPr>
          <w:t>テストデータ生成フレームワーク</w:t>
        </w:r>
        <w:r w:rsidR="00E67A5D">
          <w:rPr>
            <w:noProof/>
            <w:webHidden/>
          </w:rPr>
          <w:tab/>
        </w:r>
        <w:r w:rsidR="00E67A5D">
          <w:rPr>
            <w:noProof/>
            <w:webHidden/>
          </w:rPr>
          <w:fldChar w:fldCharType="begin"/>
        </w:r>
        <w:r w:rsidR="00E67A5D">
          <w:rPr>
            <w:noProof/>
            <w:webHidden/>
          </w:rPr>
          <w:instrText xml:space="preserve"> PAGEREF _Toc404781994 \h </w:instrText>
        </w:r>
        <w:r w:rsidR="00E67A5D">
          <w:rPr>
            <w:noProof/>
            <w:webHidden/>
          </w:rPr>
        </w:r>
        <w:r w:rsidR="00E67A5D">
          <w:rPr>
            <w:noProof/>
            <w:webHidden/>
          </w:rPr>
          <w:fldChar w:fldCharType="separate"/>
        </w:r>
        <w:r w:rsidR="00EB4EDF">
          <w:rPr>
            <w:noProof/>
            <w:webHidden/>
          </w:rPr>
          <w:t>74</w:t>
        </w:r>
        <w:r w:rsidR="00E67A5D">
          <w:rPr>
            <w:noProof/>
            <w:webHidden/>
          </w:rPr>
          <w:fldChar w:fldCharType="end"/>
        </w:r>
      </w:hyperlink>
    </w:p>
    <w:p w:rsidR="00E67A5D" w:rsidRDefault="00724594">
      <w:pPr>
        <w:pStyle w:val="31"/>
        <w:tabs>
          <w:tab w:val="right" w:leader="dot" w:pos="9628"/>
        </w:tabs>
        <w:rPr>
          <w:noProof/>
          <w:kern w:val="2"/>
          <w:sz w:val="21"/>
        </w:rPr>
      </w:pPr>
      <w:hyperlink w:anchor="_Toc404781995" w:history="1">
        <w:r w:rsidR="00E67A5D" w:rsidRPr="005C52E0">
          <w:rPr>
            <w:rStyle w:val="a6"/>
            <w:noProof/>
            <w:lang w:val="en-GB"/>
          </w:rPr>
          <w:t>SQL</w:t>
        </w:r>
        <w:r w:rsidR="00E67A5D" w:rsidRPr="005C52E0">
          <w:rPr>
            <w:rStyle w:val="a6"/>
            <w:rFonts w:hint="eastAsia"/>
            <w:noProof/>
            <w:lang w:val="en-GB"/>
          </w:rPr>
          <w:t>の</w:t>
        </w:r>
        <w:r w:rsidR="00E67A5D" w:rsidRPr="005C52E0">
          <w:rPr>
            <w:rStyle w:val="a6"/>
            <w:noProof/>
            <w:lang w:val="en-GB"/>
          </w:rPr>
          <w:t>INSERT</w:t>
        </w:r>
        <w:r w:rsidR="00E67A5D" w:rsidRPr="005C52E0">
          <w:rPr>
            <w:rStyle w:val="a6"/>
            <w:rFonts w:hint="eastAsia"/>
            <w:noProof/>
            <w:lang w:val="en-GB"/>
          </w:rPr>
          <w:t>文によるデータ生成</w:t>
        </w:r>
        <w:r w:rsidR="00E67A5D">
          <w:rPr>
            <w:noProof/>
            <w:webHidden/>
          </w:rPr>
          <w:tab/>
        </w:r>
        <w:r w:rsidR="00E67A5D">
          <w:rPr>
            <w:noProof/>
            <w:webHidden/>
          </w:rPr>
          <w:fldChar w:fldCharType="begin"/>
        </w:r>
        <w:r w:rsidR="00E67A5D">
          <w:rPr>
            <w:noProof/>
            <w:webHidden/>
          </w:rPr>
          <w:instrText xml:space="preserve"> PAGEREF _Toc404781995 \h </w:instrText>
        </w:r>
        <w:r w:rsidR="00E67A5D">
          <w:rPr>
            <w:noProof/>
            <w:webHidden/>
          </w:rPr>
        </w:r>
        <w:r w:rsidR="00E67A5D">
          <w:rPr>
            <w:noProof/>
            <w:webHidden/>
          </w:rPr>
          <w:fldChar w:fldCharType="separate"/>
        </w:r>
        <w:r w:rsidR="00EB4EDF">
          <w:rPr>
            <w:noProof/>
            <w:webHidden/>
          </w:rPr>
          <w:t>74</w:t>
        </w:r>
        <w:r w:rsidR="00E67A5D">
          <w:rPr>
            <w:noProof/>
            <w:webHidden/>
          </w:rPr>
          <w:fldChar w:fldCharType="end"/>
        </w:r>
      </w:hyperlink>
    </w:p>
    <w:p w:rsidR="00E67A5D" w:rsidRDefault="00724594">
      <w:pPr>
        <w:pStyle w:val="31"/>
        <w:tabs>
          <w:tab w:val="right" w:leader="dot" w:pos="9628"/>
        </w:tabs>
        <w:rPr>
          <w:noProof/>
          <w:kern w:val="2"/>
          <w:sz w:val="21"/>
        </w:rPr>
      </w:pPr>
      <w:hyperlink w:anchor="_Toc404781996" w:history="1">
        <w:r w:rsidR="00E67A5D" w:rsidRPr="005C52E0">
          <w:rPr>
            <w:rStyle w:val="a6"/>
            <w:noProof/>
            <w:lang w:val="en-GB"/>
          </w:rPr>
          <w:t>%Populate</w:t>
        </w:r>
        <w:r w:rsidR="00E67A5D" w:rsidRPr="005C52E0">
          <w:rPr>
            <w:rStyle w:val="a6"/>
            <w:rFonts w:hint="eastAsia"/>
            <w:noProof/>
            <w:lang w:val="en-GB"/>
          </w:rPr>
          <w:t>クラスを使ったデータ自動生成</w:t>
        </w:r>
        <w:r w:rsidR="00E67A5D">
          <w:rPr>
            <w:noProof/>
            <w:webHidden/>
          </w:rPr>
          <w:tab/>
        </w:r>
        <w:r w:rsidR="00E67A5D">
          <w:rPr>
            <w:noProof/>
            <w:webHidden/>
          </w:rPr>
          <w:fldChar w:fldCharType="begin"/>
        </w:r>
        <w:r w:rsidR="00E67A5D">
          <w:rPr>
            <w:noProof/>
            <w:webHidden/>
          </w:rPr>
          <w:instrText xml:space="preserve"> PAGEREF _Toc404781996 \h </w:instrText>
        </w:r>
        <w:r w:rsidR="00E67A5D">
          <w:rPr>
            <w:noProof/>
            <w:webHidden/>
          </w:rPr>
        </w:r>
        <w:r w:rsidR="00E67A5D">
          <w:rPr>
            <w:noProof/>
            <w:webHidden/>
          </w:rPr>
          <w:fldChar w:fldCharType="separate"/>
        </w:r>
        <w:r w:rsidR="00EB4EDF">
          <w:rPr>
            <w:noProof/>
            <w:webHidden/>
          </w:rPr>
          <w:t>76</w:t>
        </w:r>
        <w:r w:rsidR="00E67A5D">
          <w:rPr>
            <w:noProof/>
            <w:webHidden/>
          </w:rPr>
          <w:fldChar w:fldCharType="end"/>
        </w:r>
      </w:hyperlink>
    </w:p>
    <w:p w:rsidR="00E67A5D" w:rsidRDefault="00724594">
      <w:pPr>
        <w:pStyle w:val="31"/>
        <w:tabs>
          <w:tab w:val="right" w:leader="dot" w:pos="9628"/>
        </w:tabs>
        <w:rPr>
          <w:noProof/>
          <w:kern w:val="2"/>
          <w:sz w:val="21"/>
        </w:rPr>
      </w:pPr>
      <w:hyperlink w:anchor="_Toc404781997" w:history="1">
        <w:r w:rsidR="00E67A5D" w:rsidRPr="005C52E0">
          <w:rPr>
            <w:rStyle w:val="a6"/>
            <w:noProof/>
            <w:lang w:val="en-GB"/>
          </w:rPr>
          <w:t>%Populate</w:t>
        </w:r>
        <w:r w:rsidR="00E67A5D" w:rsidRPr="005C52E0">
          <w:rPr>
            <w:rStyle w:val="a6"/>
            <w:rFonts w:hint="eastAsia"/>
            <w:noProof/>
            <w:lang w:val="en-GB"/>
          </w:rPr>
          <w:t>クラスを使った少し複雑なデータ自動生成</w:t>
        </w:r>
        <w:r w:rsidR="00E67A5D">
          <w:rPr>
            <w:noProof/>
            <w:webHidden/>
          </w:rPr>
          <w:tab/>
        </w:r>
        <w:r w:rsidR="00E67A5D">
          <w:rPr>
            <w:noProof/>
            <w:webHidden/>
          </w:rPr>
          <w:fldChar w:fldCharType="begin"/>
        </w:r>
        <w:r w:rsidR="00E67A5D">
          <w:rPr>
            <w:noProof/>
            <w:webHidden/>
          </w:rPr>
          <w:instrText xml:space="preserve"> PAGEREF _Toc404781997 \h </w:instrText>
        </w:r>
        <w:r w:rsidR="00E67A5D">
          <w:rPr>
            <w:noProof/>
            <w:webHidden/>
          </w:rPr>
        </w:r>
        <w:r w:rsidR="00E67A5D">
          <w:rPr>
            <w:noProof/>
            <w:webHidden/>
          </w:rPr>
          <w:fldChar w:fldCharType="separate"/>
        </w:r>
        <w:r w:rsidR="00EB4EDF">
          <w:rPr>
            <w:noProof/>
            <w:webHidden/>
          </w:rPr>
          <w:t>84</w:t>
        </w:r>
        <w:r w:rsidR="00E67A5D">
          <w:rPr>
            <w:noProof/>
            <w:webHidden/>
          </w:rPr>
          <w:fldChar w:fldCharType="end"/>
        </w:r>
      </w:hyperlink>
    </w:p>
    <w:p w:rsidR="00E67A5D" w:rsidRDefault="00724594">
      <w:pPr>
        <w:pStyle w:val="21"/>
        <w:tabs>
          <w:tab w:val="right" w:leader="dot" w:pos="9628"/>
        </w:tabs>
        <w:rPr>
          <w:noProof/>
          <w:kern w:val="2"/>
          <w:sz w:val="21"/>
        </w:rPr>
      </w:pPr>
      <w:hyperlink w:anchor="_Toc404781998" w:history="1">
        <w:r w:rsidR="00E67A5D" w:rsidRPr="005C52E0">
          <w:rPr>
            <w:rStyle w:val="a6"/>
            <w:rFonts w:hint="eastAsia"/>
            <w:noProof/>
            <w:lang w:val="en-GB"/>
          </w:rPr>
          <w:t>ソース世代管理</w:t>
        </w:r>
        <w:r w:rsidR="00E67A5D">
          <w:rPr>
            <w:noProof/>
            <w:webHidden/>
          </w:rPr>
          <w:tab/>
        </w:r>
        <w:r w:rsidR="00E67A5D">
          <w:rPr>
            <w:noProof/>
            <w:webHidden/>
          </w:rPr>
          <w:fldChar w:fldCharType="begin"/>
        </w:r>
        <w:r w:rsidR="00E67A5D">
          <w:rPr>
            <w:noProof/>
            <w:webHidden/>
          </w:rPr>
          <w:instrText xml:space="preserve"> PAGEREF _Toc404781998 \h </w:instrText>
        </w:r>
        <w:r w:rsidR="00E67A5D">
          <w:rPr>
            <w:noProof/>
            <w:webHidden/>
          </w:rPr>
        </w:r>
        <w:r w:rsidR="00E67A5D">
          <w:rPr>
            <w:noProof/>
            <w:webHidden/>
          </w:rPr>
          <w:fldChar w:fldCharType="separate"/>
        </w:r>
        <w:r w:rsidR="00EB4EDF">
          <w:rPr>
            <w:noProof/>
            <w:webHidden/>
          </w:rPr>
          <w:t>89</w:t>
        </w:r>
        <w:r w:rsidR="00E67A5D">
          <w:rPr>
            <w:noProof/>
            <w:webHidden/>
          </w:rPr>
          <w:fldChar w:fldCharType="end"/>
        </w:r>
      </w:hyperlink>
    </w:p>
    <w:p w:rsidR="00E67A5D" w:rsidRDefault="00724594">
      <w:pPr>
        <w:pStyle w:val="21"/>
        <w:tabs>
          <w:tab w:val="right" w:leader="dot" w:pos="9628"/>
        </w:tabs>
        <w:rPr>
          <w:noProof/>
          <w:kern w:val="2"/>
          <w:sz w:val="21"/>
        </w:rPr>
      </w:pPr>
      <w:hyperlink w:anchor="_Toc404781999" w:history="1">
        <w:r w:rsidR="00E67A5D" w:rsidRPr="005C52E0">
          <w:rPr>
            <w:rStyle w:val="a6"/>
            <w:rFonts w:hint="eastAsia"/>
            <w:noProof/>
            <w:lang w:val="en-GB"/>
          </w:rPr>
          <w:t>コーディング規約</w:t>
        </w:r>
        <w:r w:rsidR="00E67A5D">
          <w:rPr>
            <w:noProof/>
            <w:webHidden/>
          </w:rPr>
          <w:tab/>
        </w:r>
        <w:r w:rsidR="00E67A5D">
          <w:rPr>
            <w:noProof/>
            <w:webHidden/>
          </w:rPr>
          <w:fldChar w:fldCharType="begin"/>
        </w:r>
        <w:r w:rsidR="00E67A5D">
          <w:rPr>
            <w:noProof/>
            <w:webHidden/>
          </w:rPr>
          <w:instrText xml:space="preserve"> PAGEREF _Toc404781999 \h </w:instrText>
        </w:r>
        <w:r w:rsidR="00E67A5D">
          <w:rPr>
            <w:noProof/>
            <w:webHidden/>
          </w:rPr>
        </w:r>
        <w:r w:rsidR="00E67A5D">
          <w:rPr>
            <w:noProof/>
            <w:webHidden/>
          </w:rPr>
          <w:fldChar w:fldCharType="separate"/>
        </w:r>
        <w:r w:rsidR="00EB4EDF">
          <w:rPr>
            <w:noProof/>
            <w:webHidden/>
          </w:rPr>
          <w:t>90</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0" w:history="1">
        <w:r w:rsidR="00E67A5D" w:rsidRPr="005C52E0">
          <w:rPr>
            <w:rStyle w:val="a6"/>
            <w:rFonts w:hint="eastAsia"/>
            <w:noProof/>
            <w:lang w:val="en-GB"/>
          </w:rPr>
          <w:t>ヘッダー情報</w:t>
        </w:r>
        <w:r w:rsidR="00E67A5D">
          <w:rPr>
            <w:noProof/>
            <w:webHidden/>
          </w:rPr>
          <w:tab/>
        </w:r>
        <w:r w:rsidR="00E67A5D">
          <w:rPr>
            <w:noProof/>
            <w:webHidden/>
          </w:rPr>
          <w:fldChar w:fldCharType="begin"/>
        </w:r>
        <w:r w:rsidR="00E67A5D">
          <w:rPr>
            <w:noProof/>
            <w:webHidden/>
          </w:rPr>
          <w:instrText xml:space="preserve"> PAGEREF _Toc404782000 \h </w:instrText>
        </w:r>
        <w:r w:rsidR="00E67A5D">
          <w:rPr>
            <w:noProof/>
            <w:webHidden/>
          </w:rPr>
        </w:r>
        <w:r w:rsidR="00E67A5D">
          <w:rPr>
            <w:noProof/>
            <w:webHidden/>
          </w:rPr>
          <w:fldChar w:fldCharType="separate"/>
        </w:r>
        <w:r w:rsidR="00EB4EDF">
          <w:rPr>
            <w:noProof/>
            <w:webHidden/>
          </w:rPr>
          <w:t>90</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1" w:history="1">
        <w:r w:rsidR="00E67A5D" w:rsidRPr="005C52E0">
          <w:rPr>
            <w:rStyle w:val="a6"/>
            <w:rFonts w:hint="eastAsia"/>
            <w:noProof/>
            <w:lang w:val="en-GB"/>
          </w:rPr>
          <w:t>ソース管理ツール</w:t>
        </w:r>
        <w:r w:rsidR="00E67A5D">
          <w:rPr>
            <w:noProof/>
            <w:webHidden/>
          </w:rPr>
          <w:tab/>
        </w:r>
        <w:r w:rsidR="00E67A5D">
          <w:rPr>
            <w:noProof/>
            <w:webHidden/>
          </w:rPr>
          <w:fldChar w:fldCharType="begin"/>
        </w:r>
        <w:r w:rsidR="00E67A5D">
          <w:rPr>
            <w:noProof/>
            <w:webHidden/>
          </w:rPr>
          <w:instrText xml:space="preserve"> PAGEREF _Toc404782001 \h </w:instrText>
        </w:r>
        <w:r w:rsidR="00E67A5D">
          <w:rPr>
            <w:noProof/>
            <w:webHidden/>
          </w:rPr>
        </w:r>
        <w:r w:rsidR="00E67A5D">
          <w:rPr>
            <w:noProof/>
            <w:webHidden/>
          </w:rPr>
          <w:fldChar w:fldCharType="separate"/>
        </w:r>
        <w:r w:rsidR="00EB4EDF">
          <w:rPr>
            <w:noProof/>
            <w:webHidden/>
          </w:rPr>
          <w:t>91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2" w:history="1">
        <w:r w:rsidR="00E67A5D" w:rsidRPr="005C52E0">
          <w:rPr>
            <w:rStyle w:val="a6"/>
            <w:rFonts w:hint="eastAsia"/>
            <w:noProof/>
            <w:lang w:val="en-GB"/>
          </w:rPr>
          <w:t>見栄え</w:t>
        </w:r>
        <w:r w:rsidR="00E67A5D">
          <w:rPr>
            <w:noProof/>
            <w:webHidden/>
          </w:rPr>
          <w:tab/>
        </w:r>
        <w:r w:rsidR="00E67A5D">
          <w:rPr>
            <w:noProof/>
            <w:webHidden/>
          </w:rPr>
          <w:fldChar w:fldCharType="begin"/>
        </w:r>
        <w:r w:rsidR="00E67A5D">
          <w:rPr>
            <w:noProof/>
            <w:webHidden/>
          </w:rPr>
          <w:instrText xml:space="preserve"> PAGEREF _Toc404782002 \h </w:instrText>
        </w:r>
        <w:r w:rsidR="00E67A5D">
          <w:rPr>
            <w:noProof/>
            <w:webHidden/>
          </w:rPr>
        </w:r>
        <w:r w:rsidR="00E67A5D">
          <w:rPr>
            <w:noProof/>
            <w:webHidden/>
          </w:rPr>
          <w:fldChar w:fldCharType="separate"/>
        </w:r>
        <w:r w:rsidR="00EB4EDF">
          <w:rPr>
            <w:noProof/>
            <w:webHidden/>
          </w:rPr>
          <w:t>91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3" w:history="1">
        <w:r w:rsidR="00E67A5D" w:rsidRPr="005C52E0">
          <w:rPr>
            <w:rStyle w:val="a6"/>
            <w:rFonts w:hint="eastAsia"/>
            <w:noProof/>
            <w:lang w:val="en-GB"/>
          </w:rPr>
          <w:t>命名基準</w:t>
        </w:r>
        <w:r w:rsidR="00E67A5D">
          <w:rPr>
            <w:noProof/>
            <w:webHidden/>
          </w:rPr>
          <w:tab/>
        </w:r>
        <w:r w:rsidR="00E67A5D">
          <w:rPr>
            <w:noProof/>
            <w:webHidden/>
          </w:rPr>
          <w:fldChar w:fldCharType="begin"/>
        </w:r>
        <w:r w:rsidR="00E67A5D">
          <w:rPr>
            <w:noProof/>
            <w:webHidden/>
          </w:rPr>
          <w:instrText xml:space="preserve"> PAGEREF _Toc404782003 \h </w:instrText>
        </w:r>
        <w:r w:rsidR="00E67A5D">
          <w:rPr>
            <w:noProof/>
            <w:webHidden/>
          </w:rPr>
        </w:r>
        <w:r w:rsidR="00E67A5D">
          <w:rPr>
            <w:noProof/>
            <w:webHidden/>
          </w:rPr>
          <w:fldChar w:fldCharType="separate"/>
        </w:r>
        <w:r w:rsidR="00EB4EDF">
          <w:rPr>
            <w:noProof/>
            <w:webHidden/>
          </w:rPr>
          <w:t>92</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4" w:history="1">
        <w:r w:rsidR="00E67A5D" w:rsidRPr="005C52E0">
          <w:rPr>
            <w:rStyle w:val="a6"/>
            <w:rFonts w:hint="eastAsia"/>
            <w:noProof/>
            <w:lang w:val="en-GB"/>
          </w:rPr>
          <w:t>コーディングの実際</w:t>
        </w:r>
        <w:r w:rsidR="00E67A5D">
          <w:rPr>
            <w:noProof/>
            <w:webHidden/>
          </w:rPr>
          <w:tab/>
        </w:r>
        <w:r w:rsidR="00E67A5D">
          <w:rPr>
            <w:noProof/>
            <w:webHidden/>
          </w:rPr>
          <w:fldChar w:fldCharType="begin"/>
        </w:r>
        <w:r w:rsidR="00E67A5D">
          <w:rPr>
            <w:noProof/>
            <w:webHidden/>
          </w:rPr>
          <w:instrText xml:space="preserve"> PAGEREF _Toc404782004 \h </w:instrText>
        </w:r>
        <w:r w:rsidR="00E67A5D">
          <w:rPr>
            <w:noProof/>
            <w:webHidden/>
          </w:rPr>
        </w:r>
        <w:r w:rsidR="00E67A5D">
          <w:rPr>
            <w:noProof/>
            <w:webHidden/>
          </w:rPr>
          <w:fldChar w:fldCharType="separate"/>
        </w:r>
        <w:r w:rsidR="00EB4EDF">
          <w:rPr>
            <w:noProof/>
            <w:webHidden/>
          </w:rPr>
          <w:t>94</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5" w:history="1">
        <w:r w:rsidR="00E67A5D" w:rsidRPr="005C52E0">
          <w:rPr>
            <w:rStyle w:val="a6"/>
            <w:rFonts w:hint="eastAsia"/>
            <w:noProof/>
            <w:lang w:val="en-GB"/>
          </w:rPr>
          <w:t>避けるべきこと</w:t>
        </w:r>
        <w:r w:rsidR="00E67A5D">
          <w:rPr>
            <w:noProof/>
            <w:webHidden/>
          </w:rPr>
          <w:tab/>
        </w:r>
        <w:r w:rsidR="00E67A5D">
          <w:rPr>
            <w:noProof/>
            <w:webHidden/>
          </w:rPr>
          <w:fldChar w:fldCharType="begin"/>
        </w:r>
        <w:r w:rsidR="00E67A5D">
          <w:rPr>
            <w:noProof/>
            <w:webHidden/>
          </w:rPr>
          <w:instrText xml:space="preserve"> PAGEREF _Toc404782005 \h </w:instrText>
        </w:r>
        <w:r w:rsidR="00E67A5D">
          <w:rPr>
            <w:noProof/>
            <w:webHidden/>
          </w:rPr>
        </w:r>
        <w:r w:rsidR="00E67A5D">
          <w:rPr>
            <w:noProof/>
            <w:webHidden/>
          </w:rPr>
          <w:fldChar w:fldCharType="separate"/>
        </w:r>
        <w:r w:rsidR="00EB4EDF">
          <w:rPr>
            <w:noProof/>
            <w:webHidden/>
          </w:rPr>
          <w:t>105</w:t>
        </w:r>
        <w:r w:rsidR="00E67A5D">
          <w:rPr>
            <w:noProof/>
            <w:webHidden/>
          </w:rPr>
          <w:fldChar w:fldCharType="end"/>
        </w:r>
      </w:hyperlink>
    </w:p>
    <w:p w:rsidR="00E67A5D" w:rsidRDefault="00724594">
      <w:pPr>
        <w:pStyle w:val="21"/>
        <w:tabs>
          <w:tab w:val="right" w:leader="dot" w:pos="9628"/>
        </w:tabs>
        <w:rPr>
          <w:noProof/>
          <w:kern w:val="2"/>
          <w:sz w:val="21"/>
        </w:rPr>
      </w:pPr>
      <w:hyperlink w:anchor="_Toc404782006" w:history="1">
        <w:r w:rsidR="00E67A5D" w:rsidRPr="005C52E0">
          <w:rPr>
            <w:rStyle w:val="a6"/>
            <w:rFonts w:hint="eastAsia"/>
            <w:noProof/>
            <w:lang w:val="en-GB"/>
          </w:rPr>
          <w:t>エラー処理</w:t>
        </w:r>
        <w:r w:rsidR="00E67A5D">
          <w:rPr>
            <w:noProof/>
            <w:webHidden/>
          </w:rPr>
          <w:tab/>
        </w:r>
        <w:r w:rsidR="00E67A5D">
          <w:rPr>
            <w:noProof/>
            <w:webHidden/>
          </w:rPr>
          <w:fldChar w:fldCharType="begin"/>
        </w:r>
        <w:r w:rsidR="00E67A5D">
          <w:rPr>
            <w:noProof/>
            <w:webHidden/>
          </w:rPr>
          <w:instrText xml:space="preserve"> PAGEREF _Toc404782006 \h </w:instrText>
        </w:r>
        <w:r w:rsidR="00E67A5D">
          <w:rPr>
            <w:noProof/>
            <w:webHidden/>
          </w:rPr>
        </w:r>
        <w:r w:rsidR="00E67A5D">
          <w:rPr>
            <w:noProof/>
            <w:webHidden/>
          </w:rPr>
          <w:fldChar w:fldCharType="separate"/>
        </w:r>
        <w:r w:rsidR="00EB4EDF">
          <w:rPr>
            <w:noProof/>
            <w:webHidden/>
          </w:rPr>
          <w:t>106</w:t>
        </w:r>
        <w:r w:rsidR="00E67A5D">
          <w:rPr>
            <w:noProof/>
            <w:webHidden/>
          </w:rPr>
          <w:fldChar w:fldCharType="end"/>
        </w:r>
      </w:hyperlink>
    </w:p>
    <w:p w:rsidR="00E67A5D" w:rsidRDefault="00724594">
      <w:pPr>
        <w:pStyle w:val="21"/>
        <w:tabs>
          <w:tab w:val="right" w:leader="dot" w:pos="9628"/>
        </w:tabs>
        <w:rPr>
          <w:noProof/>
          <w:kern w:val="2"/>
          <w:sz w:val="21"/>
        </w:rPr>
      </w:pPr>
      <w:hyperlink w:anchor="_Toc404782007" w:history="1">
        <w:r w:rsidR="00E67A5D" w:rsidRPr="005C52E0">
          <w:rPr>
            <w:rStyle w:val="a6"/>
            <w:rFonts w:hint="eastAsia"/>
            <w:noProof/>
            <w:lang w:val="en-GB"/>
          </w:rPr>
          <w:t>データの関連を処理する</w:t>
        </w:r>
        <w:r w:rsidR="00E67A5D">
          <w:rPr>
            <w:noProof/>
            <w:webHidden/>
          </w:rPr>
          <w:tab/>
        </w:r>
        <w:r w:rsidR="00E67A5D">
          <w:rPr>
            <w:noProof/>
            <w:webHidden/>
          </w:rPr>
          <w:fldChar w:fldCharType="begin"/>
        </w:r>
        <w:r w:rsidR="00E67A5D">
          <w:rPr>
            <w:noProof/>
            <w:webHidden/>
          </w:rPr>
          <w:instrText xml:space="preserve"> PAGEREF _Toc404782007 \h </w:instrText>
        </w:r>
        <w:r w:rsidR="00E67A5D">
          <w:rPr>
            <w:noProof/>
            <w:webHidden/>
          </w:rPr>
        </w:r>
        <w:r w:rsidR="00E67A5D">
          <w:rPr>
            <w:noProof/>
            <w:webHidden/>
          </w:rPr>
          <w:fldChar w:fldCharType="separate"/>
        </w:r>
        <w:r w:rsidR="00EB4EDF">
          <w:rPr>
            <w:noProof/>
            <w:webHidden/>
          </w:rPr>
          <w:t>107</w:t>
        </w:r>
        <w:r w:rsidR="00E67A5D">
          <w:rPr>
            <w:noProof/>
            <w:webHidden/>
          </w:rPr>
          <w:fldChar w:fldCharType="end"/>
        </w:r>
      </w:hyperlink>
    </w:p>
    <w:p w:rsidR="00E67A5D" w:rsidRDefault="00724594">
      <w:pPr>
        <w:pStyle w:val="21"/>
        <w:tabs>
          <w:tab w:val="right" w:leader="dot" w:pos="9628"/>
        </w:tabs>
        <w:rPr>
          <w:noProof/>
          <w:kern w:val="2"/>
          <w:sz w:val="21"/>
        </w:rPr>
      </w:pPr>
      <w:hyperlink w:anchor="_Toc404782008" w:history="1">
        <w:r w:rsidR="00E67A5D" w:rsidRPr="005C52E0">
          <w:rPr>
            <w:rStyle w:val="a6"/>
            <w:rFonts w:hint="eastAsia"/>
            <w:noProof/>
            <w:lang w:val="en-GB"/>
          </w:rPr>
          <w:t>その他</w:t>
        </w:r>
        <w:r w:rsidR="00E67A5D">
          <w:rPr>
            <w:noProof/>
            <w:webHidden/>
          </w:rPr>
          <w:tab/>
        </w:r>
        <w:r w:rsidR="00E67A5D">
          <w:rPr>
            <w:noProof/>
            <w:webHidden/>
          </w:rPr>
          <w:fldChar w:fldCharType="begin"/>
        </w:r>
        <w:r w:rsidR="00E67A5D">
          <w:rPr>
            <w:noProof/>
            <w:webHidden/>
          </w:rPr>
          <w:instrText xml:space="preserve"> PAGEREF _Toc404782008 \h </w:instrText>
        </w:r>
        <w:r w:rsidR="00E67A5D">
          <w:rPr>
            <w:noProof/>
            <w:webHidden/>
          </w:rPr>
        </w:r>
        <w:r w:rsidR="00E67A5D">
          <w:rPr>
            <w:noProof/>
            <w:webHidden/>
          </w:rPr>
          <w:fldChar w:fldCharType="separate"/>
        </w:r>
        <w:r w:rsidR="00EB4EDF">
          <w:rPr>
            <w:noProof/>
            <w:webHidden/>
          </w:rPr>
          <w:t>108</w:t>
        </w:r>
        <w:r w:rsidR="00E67A5D">
          <w:rPr>
            <w:noProof/>
            <w:webHidden/>
          </w:rPr>
          <w:fldChar w:fldCharType="end"/>
        </w:r>
      </w:hyperlink>
    </w:p>
    <w:p w:rsidR="00E67A5D" w:rsidRDefault="00724594">
      <w:pPr>
        <w:pStyle w:val="31"/>
        <w:tabs>
          <w:tab w:val="right" w:leader="dot" w:pos="9628"/>
        </w:tabs>
        <w:rPr>
          <w:noProof/>
          <w:kern w:val="2"/>
          <w:sz w:val="21"/>
        </w:rPr>
      </w:pPr>
      <w:hyperlink w:anchor="_Toc404782009" w:history="1">
        <w:r w:rsidR="00E67A5D" w:rsidRPr="005C52E0">
          <w:rPr>
            <w:rStyle w:val="a6"/>
            <w:rFonts w:hint="eastAsia"/>
            <w:noProof/>
            <w:lang w:val="en-GB"/>
          </w:rPr>
          <w:t>計算フィールド</w:t>
        </w:r>
        <w:r w:rsidR="00E67A5D">
          <w:rPr>
            <w:noProof/>
            <w:webHidden/>
          </w:rPr>
          <w:tab/>
        </w:r>
        <w:r w:rsidR="00E67A5D">
          <w:rPr>
            <w:noProof/>
            <w:webHidden/>
          </w:rPr>
          <w:fldChar w:fldCharType="begin"/>
        </w:r>
        <w:r w:rsidR="00E67A5D">
          <w:rPr>
            <w:noProof/>
            <w:webHidden/>
          </w:rPr>
          <w:instrText xml:space="preserve"> PAGEREF _Toc404782009 \h </w:instrText>
        </w:r>
        <w:r w:rsidR="00E67A5D">
          <w:rPr>
            <w:noProof/>
            <w:webHidden/>
          </w:rPr>
        </w:r>
        <w:r w:rsidR="00E67A5D">
          <w:rPr>
            <w:noProof/>
            <w:webHidden/>
          </w:rPr>
          <w:fldChar w:fldCharType="separate"/>
        </w:r>
        <w:r w:rsidR="00EB4EDF">
          <w:rPr>
            <w:noProof/>
            <w:webHidden/>
          </w:rPr>
          <w:t>108</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0" w:history="1">
        <w:r w:rsidR="00E67A5D" w:rsidRPr="005C52E0">
          <w:rPr>
            <w:rStyle w:val="a6"/>
            <w:rFonts w:hint="eastAsia"/>
            <w:noProof/>
            <w:lang w:val="en-GB"/>
          </w:rPr>
          <w:t>クエリー実行</w:t>
        </w:r>
        <w:r w:rsidR="00E67A5D">
          <w:rPr>
            <w:noProof/>
            <w:webHidden/>
          </w:rPr>
          <w:tab/>
        </w:r>
        <w:r w:rsidR="00E67A5D">
          <w:rPr>
            <w:noProof/>
            <w:webHidden/>
          </w:rPr>
          <w:fldChar w:fldCharType="begin"/>
        </w:r>
        <w:r w:rsidR="00E67A5D">
          <w:rPr>
            <w:noProof/>
            <w:webHidden/>
          </w:rPr>
          <w:instrText xml:space="preserve"> PAGEREF _Toc404782010 \h </w:instrText>
        </w:r>
        <w:r w:rsidR="00E67A5D">
          <w:rPr>
            <w:noProof/>
            <w:webHidden/>
          </w:rPr>
        </w:r>
        <w:r w:rsidR="00E67A5D">
          <w:rPr>
            <w:noProof/>
            <w:webHidden/>
          </w:rPr>
          <w:fldChar w:fldCharType="separate"/>
        </w:r>
        <w:r w:rsidR="00EB4EDF">
          <w:rPr>
            <w:noProof/>
            <w:webHidden/>
          </w:rPr>
          <w:t>108</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1" w:history="1">
        <w:r w:rsidR="00E67A5D" w:rsidRPr="005C52E0">
          <w:rPr>
            <w:rStyle w:val="a6"/>
            <w:rFonts w:hint="eastAsia"/>
            <w:noProof/>
            <w:lang w:val="en-GB"/>
          </w:rPr>
          <w:t>ファイル</w:t>
        </w:r>
        <w:r w:rsidR="00E67A5D" w:rsidRPr="005C52E0">
          <w:rPr>
            <w:rStyle w:val="a6"/>
            <w:noProof/>
            <w:lang w:val="en-GB"/>
          </w:rPr>
          <w:t>I/O</w:t>
        </w:r>
        <w:r w:rsidR="00E67A5D">
          <w:rPr>
            <w:noProof/>
            <w:webHidden/>
          </w:rPr>
          <w:tab/>
        </w:r>
        <w:r w:rsidR="00E67A5D">
          <w:rPr>
            <w:noProof/>
            <w:webHidden/>
          </w:rPr>
          <w:fldChar w:fldCharType="begin"/>
        </w:r>
        <w:r w:rsidR="00E67A5D">
          <w:rPr>
            <w:noProof/>
            <w:webHidden/>
          </w:rPr>
          <w:instrText xml:space="preserve"> PAGEREF _Toc404782011 \h </w:instrText>
        </w:r>
        <w:r w:rsidR="00E67A5D">
          <w:rPr>
            <w:noProof/>
            <w:webHidden/>
          </w:rPr>
        </w:r>
        <w:r w:rsidR="00E67A5D">
          <w:rPr>
            <w:noProof/>
            <w:webHidden/>
          </w:rPr>
          <w:fldChar w:fldCharType="separate"/>
        </w:r>
        <w:r w:rsidR="00EB4EDF">
          <w:rPr>
            <w:noProof/>
            <w:webHidden/>
          </w:rPr>
          <w:t>109</w:t>
        </w:r>
        <w:r w:rsidR="00E67A5D">
          <w:rPr>
            <w:noProof/>
            <w:webHidden/>
          </w:rPr>
          <w:fldChar w:fldCharType="end"/>
        </w:r>
      </w:hyperlink>
    </w:p>
    <w:p w:rsidR="00E67A5D" w:rsidRDefault="00724594">
      <w:pPr>
        <w:pStyle w:val="12"/>
        <w:rPr>
          <w:b w:val="0"/>
          <w:kern w:val="2"/>
          <w:sz w:val="21"/>
        </w:rPr>
      </w:pPr>
      <w:hyperlink w:anchor="_Toc404782012" w:history="1">
        <w:r w:rsidR="00E67A5D" w:rsidRPr="005C52E0">
          <w:rPr>
            <w:rStyle w:val="a6"/>
            <w:lang w:val="en-GB"/>
          </w:rPr>
          <w:t>Acrtive Analytics</w:t>
        </w:r>
        <w:r w:rsidR="00E67A5D">
          <w:rPr>
            <w:webHidden/>
          </w:rPr>
          <w:tab/>
        </w:r>
        <w:r w:rsidR="00E67A5D">
          <w:rPr>
            <w:webHidden/>
          </w:rPr>
          <w:fldChar w:fldCharType="begin"/>
        </w:r>
        <w:r w:rsidR="00E67A5D">
          <w:rPr>
            <w:webHidden/>
          </w:rPr>
          <w:instrText xml:space="preserve"> PAGEREF _Toc404782012 \h </w:instrText>
        </w:r>
        <w:r w:rsidR="00E67A5D">
          <w:rPr>
            <w:webHidden/>
          </w:rPr>
        </w:r>
        <w:r w:rsidR="00E67A5D">
          <w:rPr>
            <w:webHidden/>
          </w:rPr>
          <w:fldChar w:fldCharType="separate"/>
        </w:r>
        <w:r w:rsidR="00EB4EDF">
          <w:rPr>
            <w:webHidden/>
          </w:rPr>
          <w:t>110</w:t>
        </w:r>
        <w:r w:rsidR="00E67A5D">
          <w:rPr>
            <w:webHidden/>
          </w:rPr>
          <w:fldChar w:fldCharType="end"/>
        </w:r>
      </w:hyperlink>
    </w:p>
    <w:p w:rsidR="00E67A5D" w:rsidRDefault="00724594">
      <w:pPr>
        <w:pStyle w:val="21"/>
        <w:tabs>
          <w:tab w:val="right" w:leader="dot" w:pos="9628"/>
        </w:tabs>
        <w:rPr>
          <w:noProof/>
          <w:kern w:val="2"/>
          <w:sz w:val="21"/>
        </w:rPr>
      </w:pPr>
      <w:hyperlink w:anchor="_Toc404782013" w:history="1">
        <w:r w:rsidR="00E67A5D" w:rsidRPr="005C52E0">
          <w:rPr>
            <w:rStyle w:val="a6"/>
            <w:rFonts w:hint="eastAsia"/>
            <w:noProof/>
            <w:lang w:val="en-GB"/>
          </w:rPr>
          <w:t>モデル作成</w:t>
        </w:r>
        <w:r w:rsidR="00E67A5D">
          <w:rPr>
            <w:noProof/>
            <w:webHidden/>
          </w:rPr>
          <w:tab/>
        </w:r>
        <w:r w:rsidR="00E67A5D">
          <w:rPr>
            <w:noProof/>
            <w:webHidden/>
          </w:rPr>
          <w:fldChar w:fldCharType="begin"/>
        </w:r>
        <w:r w:rsidR="00E67A5D">
          <w:rPr>
            <w:noProof/>
            <w:webHidden/>
          </w:rPr>
          <w:instrText xml:space="preserve"> PAGEREF _Toc404782013 \h </w:instrText>
        </w:r>
        <w:r w:rsidR="00E67A5D">
          <w:rPr>
            <w:noProof/>
            <w:webHidden/>
          </w:rPr>
        </w:r>
        <w:r w:rsidR="00E67A5D">
          <w:rPr>
            <w:noProof/>
            <w:webHidden/>
          </w:rPr>
          <w:fldChar w:fldCharType="separate"/>
        </w:r>
        <w:r w:rsidR="00EB4EDF">
          <w:rPr>
            <w:noProof/>
            <w:webHidden/>
          </w:rPr>
          <w:t>110</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4" w:history="1">
        <w:r w:rsidR="00E67A5D" w:rsidRPr="005C52E0">
          <w:rPr>
            <w:rStyle w:val="a6"/>
            <w:rFonts w:hint="eastAsia"/>
            <w:noProof/>
            <w:lang w:val="en-GB"/>
          </w:rPr>
          <w:t>前準備</w:t>
        </w:r>
        <w:r w:rsidR="00E67A5D">
          <w:rPr>
            <w:noProof/>
            <w:webHidden/>
          </w:rPr>
          <w:tab/>
        </w:r>
        <w:r w:rsidR="00E67A5D">
          <w:rPr>
            <w:noProof/>
            <w:webHidden/>
          </w:rPr>
          <w:fldChar w:fldCharType="begin"/>
        </w:r>
        <w:r w:rsidR="00E67A5D">
          <w:rPr>
            <w:noProof/>
            <w:webHidden/>
          </w:rPr>
          <w:instrText xml:space="preserve"> PAGEREF _Toc404782014 \h </w:instrText>
        </w:r>
        <w:r w:rsidR="00E67A5D">
          <w:rPr>
            <w:noProof/>
            <w:webHidden/>
          </w:rPr>
        </w:r>
        <w:r w:rsidR="00E67A5D">
          <w:rPr>
            <w:noProof/>
            <w:webHidden/>
          </w:rPr>
          <w:fldChar w:fldCharType="separate"/>
        </w:r>
        <w:r w:rsidR="00EB4EDF">
          <w:rPr>
            <w:noProof/>
            <w:webHidden/>
          </w:rPr>
          <w:t>110</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5" w:history="1">
        <w:r w:rsidR="00E67A5D" w:rsidRPr="005C52E0">
          <w:rPr>
            <w:rStyle w:val="a6"/>
            <w:rFonts w:hint="eastAsia"/>
            <w:noProof/>
            <w:lang w:val="en-GB"/>
          </w:rPr>
          <w:t>キューブの作成</w:t>
        </w:r>
        <w:r w:rsidR="00E67A5D">
          <w:rPr>
            <w:noProof/>
            <w:webHidden/>
          </w:rPr>
          <w:tab/>
        </w:r>
        <w:r w:rsidR="00E67A5D">
          <w:rPr>
            <w:noProof/>
            <w:webHidden/>
          </w:rPr>
          <w:fldChar w:fldCharType="begin"/>
        </w:r>
        <w:r w:rsidR="00E67A5D">
          <w:rPr>
            <w:noProof/>
            <w:webHidden/>
          </w:rPr>
          <w:instrText xml:space="preserve"> PAGEREF _Toc404782015 \h </w:instrText>
        </w:r>
        <w:r w:rsidR="00E67A5D">
          <w:rPr>
            <w:noProof/>
            <w:webHidden/>
          </w:rPr>
        </w:r>
        <w:r w:rsidR="00E67A5D">
          <w:rPr>
            <w:noProof/>
            <w:webHidden/>
          </w:rPr>
          <w:fldChar w:fldCharType="separate"/>
        </w:r>
        <w:r w:rsidR="00EB4EDF">
          <w:rPr>
            <w:noProof/>
            <w:webHidden/>
          </w:rPr>
          <w:t>110</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6" w:history="1">
        <w:r w:rsidR="00E67A5D" w:rsidRPr="005C52E0">
          <w:rPr>
            <w:rStyle w:val="a6"/>
            <w:rFonts w:hint="eastAsia"/>
            <w:noProof/>
            <w:lang w:val="en-GB"/>
          </w:rPr>
          <w:t>メジャーの定義</w:t>
        </w:r>
        <w:r w:rsidR="00E67A5D">
          <w:rPr>
            <w:noProof/>
            <w:webHidden/>
          </w:rPr>
          <w:tab/>
        </w:r>
        <w:r w:rsidR="00E67A5D">
          <w:rPr>
            <w:noProof/>
            <w:webHidden/>
          </w:rPr>
          <w:fldChar w:fldCharType="begin"/>
        </w:r>
        <w:r w:rsidR="00E67A5D">
          <w:rPr>
            <w:noProof/>
            <w:webHidden/>
          </w:rPr>
          <w:instrText xml:space="preserve"> PAGEREF _Toc404782016 \h </w:instrText>
        </w:r>
        <w:r w:rsidR="00E67A5D">
          <w:rPr>
            <w:noProof/>
            <w:webHidden/>
          </w:rPr>
        </w:r>
        <w:r w:rsidR="00E67A5D">
          <w:rPr>
            <w:noProof/>
            <w:webHidden/>
          </w:rPr>
          <w:fldChar w:fldCharType="separate"/>
        </w:r>
        <w:r w:rsidR="00EB4EDF">
          <w:rPr>
            <w:noProof/>
            <w:webHidden/>
          </w:rPr>
          <w:t>111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7" w:history="1">
        <w:r w:rsidR="00E67A5D" w:rsidRPr="005C52E0">
          <w:rPr>
            <w:rStyle w:val="a6"/>
            <w:rFonts w:hint="eastAsia"/>
            <w:noProof/>
            <w:lang w:val="en-GB"/>
          </w:rPr>
          <w:t>ディメンジョンの定義</w:t>
        </w:r>
        <w:r w:rsidR="00E67A5D">
          <w:rPr>
            <w:noProof/>
            <w:webHidden/>
          </w:rPr>
          <w:tab/>
        </w:r>
        <w:r w:rsidR="00E67A5D">
          <w:rPr>
            <w:noProof/>
            <w:webHidden/>
          </w:rPr>
          <w:fldChar w:fldCharType="begin"/>
        </w:r>
        <w:r w:rsidR="00E67A5D">
          <w:rPr>
            <w:noProof/>
            <w:webHidden/>
          </w:rPr>
          <w:instrText xml:space="preserve"> PAGEREF _Toc404782017 \h </w:instrText>
        </w:r>
        <w:r w:rsidR="00E67A5D">
          <w:rPr>
            <w:noProof/>
            <w:webHidden/>
          </w:rPr>
        </w:r>
        <w:r w:rsidR="00E67A5D">
          <w:rPr>
            <w:noProof/>
            <w:webHidden/>
          </w:rPr>
          <w:fldChar w:fldCharType="separate"/>
        </w:r>
        <w:r w:rsidR="00EB4EDF">
          <w:rPr>
            <w:noProof/>
            <w:webHidden/>
          </w:rPr>
          <w:t>111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8" w:history="1">
        <w:r w:rsidR="00E67A5D" w:rsidRPr="005C52E0">
          <w:rPr>
            <w:rStyle w:val="a6"/>
            <w:rFonts w:hint="eastAsia"/>
            <w:noProof/>
            <w:lang w:val="en-GB"/>
          </w:rPr>
          <w:t>詳細リストの定義</w:t>
        </w:r>
        <w:r w:rsidR="00E67A5D">
          <w:rPr>
            <w:noProof/>
            <w:webHidden/>
          </w:rPr>
          <w:tab/>
        </w:r>
        <w:r w:rsidR="00E67A5D">
          <w:rPr>
            <w:noProof/>
            <w:webHidden/>
          </w:rPr>
          <w:fldChar w:fldCharType="begin"/>
        </w:r>
        <w:r w:rsidR="00E67A5D">
          <w:rPr>
            <w:noProof/>
            <w:webHidden/>
          </w:rPr>
          <w:instrText xml:space="preserve"> PAGEREF _Toc404782018 \h </w:instrText>
        </w:r>
        <w:r w:rsidR="00E67A5D">
          <w:rPr>
            <w:noProof/>
            <w:webHidden/>
          </w:rPr>
        </w:r>
        <w:r w:rsidR="00E67A5D">
          <w:rPr>
            <w:noProof/>
            <w:webHidden/>
          </w:rPr>
          <w:fldChar w:fldCharType="separate"/>
        </w:r>
        <w:r w:rsidR="00EB4EDF">
          <w:rPr>
            <w:noProof/>
            <w:webHidden/>
          </w:rPr>
          <w:t>111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19" w:history="1">
        <w:r w:rsidR="00E67A5D" w:rsidRPr="005C52E0">
          <w:rPr>
            <w:rStyle w:val="a6"/>
            <w:rFonts w:hint="eastAsia"/>
            <w:noProof/>
            <w:lang w:val="en-GB"/>
          </w:rPr>
          <w:t>計算メンバーの定義</w:t>
        </w:r>
        <w:r w:rsidR="00E67A5D">
          <w:rPr>
            <w:noProof/>
            <w:webHidden/>
          </w:rPr>
          <w:tab/>
        </w:r>
        <w:r w:rsidR="00E67A5D">
          <w:rPr>
            <w:noProof/>
            <w:webHidden/>
          </w:rPr>
          <w:fldChar w:fldCharType="begin"/>
        </w:r>
        <w:r w:rsidR="00E67A5D">
          <w:rPr>
            <w:noProof/>
            <w:webHidden/>
          </w:rPr>
          <w:instrText xml:space="preserve"> PAGEREF _Toc404782019 \h </w:instrText>
        </w:r>
        <w:r w:rsidR="00E67A5D">
          <w:rPr>
            <w:noProof/>
            <w:webHidden/>
          </w:rPr>
        </w:r>
        <w:r w:rsidR="00E67A5D">
          <w:rPr>
            <w:noProof/>
            <w:webHidden/>
          </w:rPr>
          <w:fldChar w:fldCharType="separate"/>
        </w:r>
        <w:r w:rsidR="00EB4EDF">
          <w:rPr>
            <w:noProof/>
            <w:webHidden/>
          </w:rPr>
          <w:t>111</w:t>
        </w:r>
        <w:r w:rsidR="00E67A5D">
          <w:rPr>
            <w:noProof/>
            <w:webHidden/>
          </w:rPr>
          <w:fldChar w:fldCharType="end"/>
        </w:r>
      </w:hyperlink>
    </w:p>
    <w:p w:rsidR="00E67A5D" w:rsidRDefault="00724594">
      <w:pPr>
        <w:pStyle w:val="21"/>
        <w:tabs>
          <w:tab w:val="right" w:leader="dot" w:pos="9628"/>
        </w:tabs>
        <w:rPr>
          <w:noProof/>
          <w:kern w:val="2"/>
          <w:sz w:val="21"/>
        </w:rPr>
      </w:pPr>
      <w:hyperlink w:anchor="_Toc404782020" w:history="1">
        <w:r w:rsidR="00E67A5D" w:rsidRPr="005C52E0">
          <w:rPr>
            <w:rStyle w:val="a6"/>
            <w:rFonts w:hint="eastAsia"/>
            <w:noProof/>
            <w:lang w:val="en-GB"/>
          </w:rPr>
          <w:t>データ探索</w:t>
        </w:r>
        <w:r w:rsidR="00E67A5D">
          <w:rPr>
            <w:noProof/>
            <w:webHidden/>
          </w:rPr>
          <w:tab/>
        </w:r>
        <w:r w:rsidR="00E67A5D">
          <w:rPr>
            <w:noProof/>
            <w:webHidden/>
          </w:rPr>
          <w:fldChar w:fldCharType="begin"/>
        </w:r>
        <w:r w:rsidR="00E67A5D">
          <w:rPr>
            <w:noProof/>
            <w:webHidden/>
          </w:rPr>
          <w:instrText xml:space="preserve"> PAGEREF _Toc404782020 \h </w:instrText>
        </w:r>
        <w:r w:rsidR="00E67A5D">
          <w:rPr>
            <w:noProof/>
            <w:webHidden/>
          </w:rPr>
        </w:r>
        <w:r w:rsidR="00E67A5D">
          <w:rPr>
            <w:noProof/>
            <w:webHidden/>
          </w:rPr>
          <w:fldChar w:fldCharType="separate"/>
        </w:r>
        <w:r w:rsidR="00EB4EDF">
          <w:rPr>
            <w:noProof/>
            <w:webHidden/>
          </w:rPr>
          <w:t>112</w:t>
        </w:r>
        <w:r w:rsidR="00E67A5D">
          <w:rPr>
            <w:noProof/>
            <w:webHidden/>
          </w:rPr>
          <w:fldChar w:fldCharType="end"/>
        </w:r>
      </w:hyperlink>
    </w:p>
    <w:p w:rsidR="00E67A5D" w:rsidRDefault="00724594">
      <w:pPr>
        <w:pStyle w:val="21"/>
        <w:tabs>
          <w:tab w:val="right" w:leader="dot" w:pos="9628"/>
        </w:tabs>
        <w:rPr>
          <w:noProof/>
          <w:kern w:val="2"/>
          <w:sz w:val="21"/>
        </w:rPr>
      </w:pPr>
      <w:hyperlink w:anchor="_Toc404782021" w:history="1">
        <w:r w:rsidR="00E67A5D" w:rsidRPr="005C52E0">
          <w:rPr>
            <w:rStyle w:val="a6"/>
            <w:rFonts w:hint="eastAsia"/>
            <w:noProof/>
            <w:lang w:val="en-GB"/>
          </w:rPr>
          <w:t>ダッシュボード作成</w:t>
        </w:r>
        <w:r w:rsidR="00E67A5D">
          <w:rPr>
            <w:noProof/>
            <w:webHidden/>
          </w:rPr>
          <w:tab/>
        </w:r>
        <w:r w:rsidR="00E67A5D">
          <w:rPr>
            <w:noProof/>
            <w:webHidden/>
          </w:rPr>
          <w:fldChar w:fldCharType="begin"/>
        </w:r>
        <w:r w:rsidR="00E67A5D">
          <w:rPr>
            <w:noProof/>
            <w:webHidden/>
          </w:rPr>
          <w:instrText xml:space="preserve"> PAGEREF _Toc404782021 \h </w:instrText>
        </w:r>
        <w:r w:rsidR="00E67A5D">
          <w:rPr>
            <w:noProof/>
            <w:webHidden/>
          </w:rPr>
        </w:r>
        <w:r w:rsidR="00E67A5D">
          <w:rPr>
            <w:noProof/>
            <w:webHidden/>
          </w:rPr>
          <w:fldChar w:fldCharType="separate"/>
        </w:r>
        <w:r w:rsidR="00EB4EDF">
          <w:rPr>
            <w:noProof/>
            <w:webHidden/>
          </w:rPr>
          <w:t>113</w:t>
        </w:r>
        <w:r w:rsidR="00E67A5D">
          <w:rPr>
            <w:noProof/>
            <w:webHidden/>
          </w:rPr>
          <w:fldChar w:fldCharType="end"/>
        </w:r>
      </w:hyperlink>
    </w:p>
    <w:p w:rsidR="00E67A5D" w:rsidRDefault="00724594">
      <w:pPr>
        <w:pStyle w:val="12"/>
        <w:rPr>
          <w:b w:val="0"/>
          <w:kern w:val="2"/>
          <w:sz w:val="21"/>
        </w:rPr>
      </w:pPr>
      <w:hyperlink w:anchor="_Toc404782022" w:history="1">
        <w:r w:rsidR="00E67A5D" w:rsidRPr="005C52E0">
          <w:rPr>
            <w:rStyle w:val="a6"/>
            <w:rFonts w:hint="eastAsia"/>
            <w:lang w:val="en-GB"/>
          </w:rPr>
          <w:t>パフォーマンス、スケーラビリティ</w:t>
        </w:r>
        <w:r w:rsidR="00E67A5D">
          <w:rPr>
            <w:webHidden/>
          </w:rPr>
          <w:tab/>
        </w:r>
        <w:r w:rsidR="00E67A5D">
          <w:rPr>
            <w:webHidden/>
          </w:rPr>
          <w:fldChar w:fldCharType="begin"/>
        </w:r>
        <w:r w:rsidR="00E67A5D">
          <w:rPr>
            <w:webHidden/>
          </w:rPr>
          <w:instrText xml:space="preserve"> PAGEREF _Toc404782022 \h </w:instrText>
        </w:r>
        <w:r w:rsidR="00E67A5D">
          <w:rPr>
            <w:webHidden/>
          </w:rPr>
        </w:r>
        <w:r w:rsidR="00E67A5D">
          <w:rPr>
            <w:webHidden/>
          </w:rPr>
          <w:fldChar w:fldCharType="separate"/>
        </w:r>
        <w:r w:rsidR="00EB4EDF">
          <w:rPr>
            <w:webHidden/>
          </w:rPr>
          <w:t>114</w:t>
        </w:r>
        <w:r w:rsidR="00E67A5D">
          <w:rPr>
            <w:webHidden/>
          </w:rPr>
          <w:fldChar w:fldCharType="end"/>
        </w:r>
      </w:hyperlink>
    </w:p>
    <w:p w:rsidR="00E67A5D" w:rsidRDefault="00724594">
      <w:pPr>
        <w:pStyle w:val="21"/>
        <w:tabs>
          <w:tab w:val="right" w:leader="dot" w:pos="9628"/>
        </w:tabs>
        <w:rPr>
          <w:noProof/>
          <w:kern w:val="2"/>
          <w:sz w:val="21"/>
        </w:rPr>
      </w:pPr>
      <w:hyperlink w:anchor="_Toc404782023" w:history="1">
        <w:r w:rsidR="00E67A5D" w:rsidRPr="005C52E0">
          <w:rPr>
            <w:rStyle w:val="a6"/>
            <w:rFonts w:hint="eastAsia"/>
            <w:noProof/>
            <w:lang w:val="en-GB"/>
          </w:rPr>
          <w:t>性能を管理するために行うべきこと</w:t>
        </w:r>
        <w:r w:rsidR="00E67A5D">
          <w:rPr>
            <w:noProof/>
            <w:webHidden/>
          </w:rPr>
          <w:tab/>
        </w:r>
        <w:r w:rsidR="00E67A5D">
          <w:rPr>
            <w:noProof/>
            <w:webHidden/>
          </w:rPr>
          <w:fldChar w:fldCharType="begin"/>
        </w:r>
        <w:r w:rsidR="00E67A5D">
          <w:rPr>
            <w:noProof/>
            <w:webHidden/>
          </w:rPr>
          <w:instrText xml:space="preserve"> PAGEREF _Toc404782023 \h </w:instrText>
        </w:r>
        <w:r w:rsidR="00E67A5D">
          <w:rPr>
            <w:noProof/>
            <w:webHidden/>
          </w:rPr>
        </w:r>
        <w:r w:rsidR="00E67A5D">
          <w:rPr>
            <w:noProof/>
            <w:webHidden/>
          </w:rPr>
          <w:fldChar w:fldCharType="separate"/>
        </w:r>
        <w:r w:rsidR="00EB4EDF">
          <w:rPr>
            <w:noProof/>
            <w:webHidden/>
          </w:rPr>
          <w:t>114</w:t>
        </w:r>
        <w:r w:rsidR="00E67A5D">
          <w:rPr>
            <w:noProof/>
            <w:webHidden/>
          </w:rPr>
          <w:fldChar w:fldCharType="end"/>
        </w:r>
      </w:hyperlink>
    </w:p>
    <w:p w:rsidR="00E67A5D" w:rsidRDefault="00724594">
      <w:pPr>
        <w:pStyle w:val="31"/>
        <w:tabs>
          <w:tab w:val="right" w:leader="dot" w:pos="9628"/>
        </w:tabs>
        <w:rPr>
          <w:noProof/>
          <w:kern w:val="2"/>
          <w:sz w:val="21"/>
        </w:rPr>
      </w:pPr>
      <w:hyperlink w:anchor="_Toc404782024" w:history="1">
        <w:r w:rsidR="00E67A5D" w:rsidRPr="005C52E0">
          <w:rPr>
            <w:rStyle w:val="a6"/>
            <w:rFonts w:hint="eastAsia"/>
            <w:noProof/>
            <w:lang w:val="en-GB"/>
          </w:rPr>
          <w:t>アプリケーション指標</w:t>
        </w:r>
        <w:r w:rsidR="00E67A5D">
          <w:rPr>
            <w:noProof/>
            <w:webHidden/>
          </w:rPr>
          <w:tab/>
        </w:r>
        <w:r w:rsidR="00E67A5D">
          <w:rPr>
            <w:noProof/>
            <w:webHidden/>
          </w:rPr>
          <w:fldChar w:fldCharType="begin"/>
        </w:r>
        <w:r w:rsidR="00E67A5D">
          <w:rPr>
            <w:noProof/>
            <w:webHidden/>
          </w:rPr>
          <w:instrText xml:space="preserve"> PAGEREF _Toc404782024 \h </w:instrText>
        </w:r>
        <w:r w:rsidR="00E67A5D">
          <w:rPr>
            <w:noProof/>
            <w:webHidden/>
          </w:rPr>
        </w:r>
        <w:r w:rsidR="00E67A5D">
          <w:rPr>
            <w:noProof/>
            <w:webHidden/>
          </w:rPr>
          <w:fldChar w:fldCharType="separate"/>
        </w:r>
        <w:r w:rsidR="00EB4EDF">
          <w:rPr>
            <w:noProof/>
            <w:webHidden/>
          </w:rPr>
          <w:t>114</w:t>
        </w:r>
        <w:r w:rsidR="00E67A5D">
          <w:rPr>
            <w:noProof/>
            <w:webHidden/>
          </w:rPr>
          <w:fldChar w:fldCharType="end"/>
        </w:r>
      </w:hyperlink>
    </w:p>
    <w:p w:rsidR="00E67A5D" w:rsidRDefault="00724594">
      <w:pPr>
        <w:pStyle w:val="31"/>
        <w:tabs>
          <w:tab w:val="right" w:leader="dot" w:pos="9628"/>
        </w:tabs>
        <w:rPr>
          <w:noProof/>
          <w:kern w:val="2"/>
          <w:sz w:val="21"/>
        </w:rPr>
      </w:pPr>
      <w:hyperlink w:anchor="_Toc404782025" w:history="1">
        <w:r w:rsidR="00E67A5D" w:rsidRPr="005C52E0">
          <w:rPr>
            <w:rStyle w:val="a6"/>
            <w:rFonts w:hint="eastAsia"/>
            <w:noProof/>
            <w:lang w:val="en-GB"/>
          </w:rPr>
          <w:t>システムレベル指標</w:t>
        </w:r>
        <w:r w:rsidR="00E67A5D">
          <w:rPr>
            <w:noProof/>
            <w:webHidden/>
          </w:rPr>
          <w:tab/>
        </w:r>
        <w:r w:rsidR="00E67A5D">
          <w:rPr>
            <w:noProof/>
            <w:webHidden/>
          </w:rPr>
          <w:fldChar w:fldCharType="begin"/>
        </w:r>
        <w:r w:rsidR="00E67A5D">
          <w:rPr>
            <w:noProof/>
            <w:webHidden/>
          </w:rPr>
          <w:instrText xml:space="preserve"> PAGEREF _Toc404782025 \h </w:instrText>
        </w:r>
        <w:r w:rsidR="00E67A5D">
          <w:rPr>
            <w:noProof/>
            <w:webHidden/>
          </w:rPr>
        </w:r>
        <w:r w:rsidR="00E67A5D">
          <w:rPr>
            <w:noProof/>
            <w:webHidden/>
          </w:rPr>
          <w:fldChar w:fldCharType="separate"/>
        </w:r>
        <w:r w:rsidR="00EB4EDF">
          <w:rPr>
            <w:noProof/>
            <w:webHidden/>
          </w:rPr>
          <w:t>115</w:t>
        </w:r>
        <w:r w:rsidR="00E67A5D">
          <w:rPr>
            <w:noProof/>
            <w:webHidden/>
          </w:rPr>
          <w:fldChar w:fldCharType="end"/>
        </w:r>
      </w:hyperlink>
    </w:p>
    <w:p w:rsidR="00E67A5D" w:rsidRDefault="00724594">
      <w:pPr>
        <w:pStyle w:val="21"/>
        <w:tabs>
          <w:tab w:val="right" w:leader="dot" w:pos="9628"/>
        </w:tabs>
        <w:rPr>
          <w:noProof/>
          <w:kern w:val="2"/>
          <w:sz w:val="21"/>
        </w:rPr>
      </w:pPr>
      <w:hyperlink w:anchor="_Toc404782026" w:history="1">
        <w:r w:rsidR="00E67A5D" w:rsidRPr="005C52E0">
          <w:rPr>
            <w:rStyle w:val="a6"/>
            <w:rFonts w:hint="eastAsia"/>
            <w:noProof/>
            <w:lang w:val="en-GB"/>
          </w:rPr>
          <w:t>よくあるパフォーマンス問題</w:t>
        </w:r>
        <w:r w:rsidR="00E67A5D">
          <w:rPr>
            <w:noProof/>
            <w:webHidden/>
          </w:rPr>
          <w:tab/>
        </w:r>
        <w:r w:rsidR="00E67A5D">
          <w:rPr>
            <w:noProof/>
            <w:webHidden/>
          </w:rPr>
          <w:fldChar w:fldCharType="begin"/>
        </w:r>
        <w:r w:rsidR="00E67A5D">
          <w:rPr>
            <w:noProof/>
            <w:webHidden/>
          </w:rPr>
          <w:instrText xml:space="preserve"> PAGEREF _Toc404782026 \h </w:instrText>
        </w:r>
        <w:r w:rsidR="00E67A5D">
          <w:rPr>
            <w:noProof/>
            <w:webHidden/>
          </w:rPr>
        </w:r>
        <w:r w:rsidR="00E67A5D">
          <w:rPr>
            <w:noProof/>
            <w:webHidden/>
          </w:rPr>
          <w:fldChar w:fldCharType="separate"/>
        </w:r>
        <w:r w:rsidR="00EB4EDF">
          <w:rPr>
            <w:noProof/>
            <w:webHidden/>
          </w:rPr>
          <w:t>121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27" w:history="1">
        <w:r w:rsidR="00E67A5D" w:rsidRPr="005C52E0">
          <w:rPr>
            <w:rStyle w:val="a6"/>
            <w:rFonts w:hint="eastAsia"/>
            <w:noProof/>
            <w:lang w:val="en-GB"/>
          </w:rPr>
          <w:t>データロード時間</w:t>
        </w:r>
        <w:r w:rsidR="00E67A5D">
          <w:rPr>
            <w:noProof/>
            <w:webHidden/>
          </w:rPr>
          <w:tab/>
        </w:r>
        <w:r w:rsidR="00E67A5D">
          <w:rPr>
            <w:noProof/>
            <w:webHidden/>
          </w:rPr>
          <w:fldChar w:fldCharType="begin"/>
        </w:r>
        <w:r w:rsidR="00E67A5D">
          <w:rPr>
            <w:noProof/>
            <w:webHidden/>
          </w:rPr>
          <w:instrText xml:space="preserve"> PAGEREF _Toc404782027 \h </w:instrText>
        </w:r>
        <w:r w:rsidR="00E67A5D">
          <w:rPr>
            <w:noProof/>
            <w:webHidden/>
          </w:rPr>
        </w:r>
        <w:r w:rsidR="00E67A5D">
          <w:rPr>
            <w:noProof/>
            <w:webHidden/>
          </w:rPr>
          <w:fldChar w:fldCharType="separate"/>
        </w:r>
        <w:r w:rsidR="00EB4EDF">
          <w:rPr>
            <w:noProof/>
            <w:webHidden/>
          </w:rPr>
          <w:t>121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28" w:history="1">
        <w:r w:rsidR="00E67A5D" w:rsidRPr="005C52E0">
          <w:rPr>
            <w:rStyle w:val="a6"/>
            <w:rFonts w:hint="eastAsia"/>
            <w:noProof/>
            <w:lang w:val="en-GB"/>
          </w:rPr>
          <w:t>インデックス構築</w:t>
        </w:r>
        <w:r w:rsidR="00E67A5D">
          <w:rPr>
            <w:noProof/>
            <w:webHidden/>
          </w:rPr>
          <w:tab/>
        </w:r>
        <w:r w:rsidR="00E67A5D">
          <w:rPr>
            <w:noProof/>
            <w:webHidden/>
          </w:rPr>
          <w:fldChar w:fldCharType="begin"/>
        </w:r>
        <w:r w:rsidR="00E67A5D">
          <w:rPr>
            <w:noProof/>
            <w:webHidden/>
          </w:rPr>
          <w:instrText xml:space="preserve"> PAGEREF _Toc404782028 \h </w:instrText>
        </w:r>
        <w:r w:rsidR="00E67A5D">
          <w:rPr>
            <w:noProof/>
            <w:webHidden/>
          </w:rPr>
        </w:r>
        <w:r w:rsidR="00E67A5D">
          <w:rPr>
            <w:noProof/>
            <w:webHidden/>
          </w:rPr>
          <w:fldChar w:fldCharType="separate"/>
        </w:r>
        <w:r w:rsidR="00EB4EDF">
          <w:rPr>
            <w:noProof/>
            <w:webHidden/>
          </w:rPr>
          <w:t>121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29" w:history="1">
        <w:r w:rsidR="00E67A5D" w:rsidRPr="005C52E0">
          <w:rPr>
            <w:rStyle w:val="a6"/>
            <w:rFonts w:hint="eastAsia"/>
            <w:noProof/>
            <w:lang w:val="en-GB"/>
          </w:rPr>
          <w:t>ジャーナル、トランザクション</w:t>
        </w:r>
        <w:r w:rsidR="00E67A5D">
          <w:rPr>
            <w:noProof/>
            <w:webHidden/>
          </w:rPr>
          <w:tab/>
        </w:r>
        <w:r w:rsidR="00E67A5D">
          <w:rPr>
            <w:noProof/>
            <w:webHidden/>
          </w:rPr>
          <w:fldChar w:fldCharType="begin"/>
        </w:r>
        <w:r w:rsidR="00E67A5D">
          <w:rPr>
            <w:noProof/>
            <w:webHidden/>
          </w:rPr>
          <w:instrText xml:space="preserve"> PAGEREF _Toc404782029 \h </w:instrText>
        </w:r>
        <w:r w:rsidR="00E67A5D">
          <w:rPr>
            <w:noProof/>
            <w:webHidden/>
          </w:rPr>
        </w:r>
        <w:r w:rsidR="00E67A5D">
          <w:rPr>
            <w:noProof/>
            <w:webHidden/>
          </w:rPr>
          <w:fldChar w:fldCharType="separate"/>
        </w:r>
        <w:r w:rsidR="00EB4EDF">
          <w:rPr>
            <w:noProof/>
            <w:webHidden/>
          </w:rPr>
          <w:t>122</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0" w:history="1">
        <w:r w:rsidR="00E67A5D" w:rsidRPr="005C52E0">
          <w:rPr>
            <w:rStyle w:val="a6"/>
            <w:rFonts w:hint="eastAsia"/>
            <w:noProof/>
            <w:lang w:val="en-GB"/>
          </w:rPr>
          <w:t>クエリーパフォーマンス</w:t>
        </w:r>
        <w:r w:rsidR="00E67A5D">
          <w:rPr>
            <w:noProof/>
            <w:webHidden/>
          </w:rPr>
          <w:tab/>
        </w:r>
        <w:r w:rsidR="00E67A5D">
          <w:rPr>
            <w:noProof/>
            <w:webHidden/>
          </w:rPr>
          <w:fldChar w:fldCharType="begin"/>
        </w:r>
        <w:r w:rsidR="00E67A5D">
          <w:rPr>
            <w:noProof/>
            <w:webHidden/>
          </w:rPr>
          <w:instrText xml:space="preserve"> PAGEREF _Toc404782030 \h </w:instrText>
        </w:r>
        <w:r w:rsidR="00E67A5D">
          <w:rPr>
            <w:noProof/>
            <w:webHidden/>
          </w:rPr>
        </w:r>
        <w:r w:rsidR="00E67A5D">
          <w:rPr>
            <w:noProof/>
            <w:webHidden/>
          </w:rPr>
          <w:fldChar w:fldCharType="separate"/>
        </w:r>
        <w:r w:rsidR="00EB4EDF">
          <w:rPr>
            <w:noProof/>
            <w:webHidden/>
          </w:rPr>
          <w:t>122</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1" w:history="1">
        <w:r w:rsidR="00E67A5D" w:rsidRPr="005C52E0">
          <w:rPr>
            <w:rStyle w:val="a6"/>
            <w:rFonts w:hint="eastAsia"/>
            <w:noProof/>
            <w:lang w:val="en-GB"/>
          </w:rPr>
          <w:t>パラレルクエリー</w:t>
        </w:r>
        <w:r w:rsidR="00E67A5D">
          <w:rPr>
            <w:noProof/>
            <w:webHidden/>
          </w:rPr>
          <w:tab/>
        </w:r>
        <w:r w:rsidR="00E67A5D">
          <w:rPr>
            <w:noProof/>
            <w:webHidden/>
          </w:rPr>
          <w:fldChar w:fldCharType="begin"/>
        </w:r>
        <w:r w:rsidR="00E67A5D">
          <w:rPr>
            <w:noProof/>
            <w:webHidden/>
          </w:rPr>
          <w:instrText xml:space="preserve"> PAGEREF _Toc404782031 \h </w:instrText>
        </w:r>
        <w:r w:rsidR="00E67A5D">
          <w:rPr>
            <w:noProof/>
            <w:webHidden/>
          </w:rPr>
        </w:r>
        <w:r w:rsidR="00E67A5D">
          <w:rPr>
            <w:noProof/>
            <w:webHidden/>
          </w:rPr>
          <w:fldChar w:fldCharType="separate"/>
        </w:r>
        <w:r w:rsidR="00EB4EDF">
          <w:rPr>
            <w:noProof/>
            <w:webHidden/>
          </w:rPr>
          <w:t>123</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2" w:history="1">
        <w:r w:rsidR="00E67A5D" w:rsidRPr="005C52E0">
          <w:rPr>
            <w:rStyle w:val="a6"/>
            <w:rFonts w:hint="eastAsia"/>
            <w:noProof/>
            <w:lang w:val="en-GB"/>
          </w:rPr>
          <w:t>ローカル変数使用</w:t>
        </w:r>
        <w:r w:rsidR="00E67A5D">
          <w:rPr>
            <w:noProof/>
            <w:webHidden/>
          </w:rPr>
          <w:tab/>
        </w:r>
        <w:r w:rsidR="00E67A5D">
          <w:rPr>
            <w:noProof/>
            <w:webHidden/>
          </w:rPr>
          <w:fldChar w:fldCharType="begin"/>
        </w:r>
        <w:r w:rsidR="00E67A5D">
          <w:rPr>
            <w:noProof/>
            <w:webHidden/>
          </w:rPr>
          <w:instrText xml:space="preserve"> PAGEREF _Toc404782032 \h </w:instrText>
        </w:r>
        <w:r w:rsidR="00E67A5D">
          <w:rPr>
            <w:noProof/>
            <w:webHidden/>
          </w:rPr>
        </w:r>
        <w:r w:rsidR="00E67A5D">
          <w:rPr>
            <w:noProof/>
            <w:webHidden/>
          </w:rPr>
          <w:fldChar w:fldCharType="separate"/>
        </w:r>
        <w:r w:rsidR="00EB4EDF">
          <w:rPr>
            <w:noProof/>
            <w:webHidden/>
          </w:rPr>
          <w:t>123</w:t>
        </w:r>
        <w:r w:rsidR="00E67A5D">
          <w:rPr>
            <w:noProof/>
            <w:webHidden/>
          </w:rPr>
          <w:fldChar w:fldCharType="end"/>
        </w:r>
      </w:hyperlink>
    </w:p>
    <w:p w:rsidR="00E67A5D" w:rsidRDefault="00724594">
      <w:pPr>
        <w:pStyle w:val="21"/>
        <w:tabs>
          <w:tab w:val="right" w:leader="dot" w:pos="9628"/>
        </w:tabs>
        <w:rPr>
          <w:noProof/>
          <w:kern w:val="2"/>
          <w:sz w:val="21"/>
        </w:rPr>
      </w:pPr>
      <w:hyperlink w:anchor="_Toc404782033" w:history="1">
        <w:r w:rsidR="00E67A5D" w:rsidRPr="005C52E0">
          <w:rPr>
            <w:rStyle w:val="a6"/>
            <w:rFonts w:hint="eastAsia"/>
            <w:noProof/>
            <w:lang w:val="en-GB"/>
          </w:rPr>
          <w:t>スケーラビリティ</w:t>
        </w:r>
        <w:r w:rsidR="00E67A5D">
          <w:rPr>
            <w:noProof/>
            <w:webHidden/>
          </w:rPr>
          <w:tab/>
        </w:r>
        <w:r w:rsidR="00E67A5D">
          <w:rPr>
            <w:noProof/>
            <w:webHidden/>
          </w:rPr>
          <w:fldChar w:fldCharType="begin"/>
        </w:r>
        <w:r w:rsidR="00E67A5D">
          <w:rPr>
            <w:noProof/>
            <w:webHidden/>
          </w:rPr>
          <w:instrText xml:space="preserve"> PAGEREF _Toc404782033 \h </w:instrText>
        </w:r>
        <w:r w:rsidR="00E67A5D">
          <w:rPr>
            <w:noProof/>
            <w:webHidden/>
          </w:rPr>
        </w:r>
        <w:r w:rsidR="00E67A5D">
          <w:rPr>
            <w:noProof/>
            <w:webHidden/>
          </w:rPr>
          <w:fldChar w:fldCharType="separate"/>
        </w:r>
        <w:r w:rsidR="00EB4EDF">
          <w:rPr>
            <w:noProof/>
            <w:webHidden/>
          </w:rPr>
          <w:t>123</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4" w:history="1">
        <w:r w:rsidR="00E67A5D" w:rsidRPr="005C52E0">
          <w:rPr>
            <w:rStyle w:val="a6"/>
            <w:rFonts w:hint="eastAsia"/>
            <w:noProof/>
            <w:lang w:val="en-GB"/>
          </w:rPr>
          <w:t xml:space="preserve">スケールアップ　</w:t>
        </w:r>
        <w:r w:rsidR="00E67A5D" w:rsidRPr="005C52E0">
          <w:rPr>
            <w:rStyle w:val="a6"/>
            <w:noProof/>
            <w:lang w:val="en-GB"/>
          </w:rPr>
          <w:t>or</w:t>
        </w:r>
        <w:r w:rsidR="00E67A5D" w:rsidRPr="005C52E0">
          <w:rPr>
            <w:rStyle w:val="a6"/>
            <w:rFonts w:hint="eastAsia"/>
            <w:noProof/>
            <w:lang w:val="en-GB"/>
          </w:rPr>
          <w:t xml:space="preserve">　スケールアウト</w:t>
        </w:r>
        <w:r w:rsidR="00E67A5D">
          <w:rPr>
            <w:noProof/>
            <w:webHidden/>
          </w:rPr>
          <w:tab/>
        </w:r>
        <w:r w:rsidR="00E67A5D">
          <w:rPr>
            <w:noProof/>
            <w:webHidden/>
          </w:rPr>
          <w:fldChar w:fldCharType="begin"/>
        </w:r>
        <w:r w:rsidR="00E67A5D">
          <w:rPr>
            <w:noProof/>
            <w:webHidden/>
          </w:rPr>
          <w:instrText xml:space="preserve"> PAGEREF _Toc404782034 \h </w:instrText>
        </w:r>
        <w:r w:rsidR="00E67A5D">
          <w:rPr>
            <w:noProof/>
            <w:webHidden/>
          </w:rPr>
        </w:r>
        <w:r w:rsidR="00E67A5D">
          <w:rPr>
            <w:noProof/>
            <w:webHidden/>
          </w:rPr>
          <w:fldChar w:fldCharType="separate"/>
        </w:r>
        <w:r w:rsidR="00EB4EDF">
          <w:rPr>
            <w:noProof/>
            <w:webHidden/>
          </w:rPr>
          <w:t>123</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5" w:history="1">
        <w:r w:rsidR="00E67A5D" w:rsidRPr="005C52E0">
          <w:rPr>
            <w:rStyle w:val="a6"/>
            <w:noProof/>
            <w:lang w:val="en-GB"/>
          </w:rPr>
          <w:t>ECP</w:t>
        </w:r>
        <w:r w:rsidR="00E67A5D">
          <w:rPr>
            <w:noProof/>
            <w:webHidden/>
          </w:rPr>
          <w:tab/>
        </w:r>
        <w:r w:rsidR="00E67A5D">
          <w:rPr>
            <w:noProof/>
            <w:webHidden/>
          </w:rPr>
          <w:fldChar w:fldCharType="begin"/>
        </w:r>
        <w:r w:rsidR="00E67A5D">
          <w:rPr>
            <w:noProof/>
            <w:webHidden/>
          </w:rPr>
          <w:instrText xml:space="preserve"> PAGEREF _Toc404782035 \h </w:instrText>
        </w:r>
        <w:r w:rsidR="00E67A5D">
          <w:rPr>
            <w:noProof/>
            <w:webHidden/>
          </w:rPr>
        </w:r>
        <w:r w:rsidR="00E67A5D">
          <w:rPr>
            <w:noProof/>
            <w:webHidden/>
          </w:rPr>
          <w:fldChar w:fldCharType="separate"/>
        </w:r>
        <w:r w:rsidR="00EB4EDF">
          <w:rPr>
            <w:noProof/>
            <w:webHidden/>
          </w:rPr>
          <w:t>124</w:t>
        </w:r>
        <w:r w:rsidR="00E67A5D">
          <w:rPr>
            <w:noProof/>
            <w:webHidden/>
          </w:rPr>
          <w:fldChar w:fldCharType="end"/>
        </w:r>
      </w:hyperlink>
    </w:p>
    <w:p w:rsidR="00E67A5D" w:rsidRDefault="00724594">
      <w:pPr>
        <w:pStyle w:val="21"/>
        <w:tabs>
          <w:tab w:val="right" w:leader="dot" w:pos="9628"/>
        </w:tabs>
        <w:rPr>
          <w:noProof/>
          <w:kern w:val="2"/>
          <w:sz w:val="21"/>
        </w:rPr>
      </w:pPr>
      <w:hyperlink w:anchor="_Toc404782036" w:history="1">
        <w:r w:rsidR="00E67A5D" w:rsidRPr="005C52E0">
          <w:rPr>
            <w:rStyle w:val="a6"/>
            <w:rFonts w:hint="eastAsia"/>
            <w:noProof/>
            <w:lang w:val="en-GB"/>
          </w:rPr>
          <w:t>その他</w:t>
        </w:r>
        <w:r w:rsidR="00E67A5D">
          <w:rPr>
            <w:noProof/>
            <w:webHidden/>
          </w:rPr>
          <w:tab/>
        </w:r>
        <w:r w:rsidR="00E67A5D">
          <w:rPr>
            <w:noProof/>
            <w:webHidden/>
          </w:rPr>
          <w:fldChar w:fldCharType="begin"/>
        </w:r>
        <w:r w:rsidR="00E67A5D">
          <w:rPr>
            <w:noProof/>
            <w:webHidden/>
          </w:rPr>
          <w:instrText xml:space="preserve"> PAGEREF _Toc404782036 \h </w:instrText>
        </w:r>
        <w:r w:rsidR="00E67A5D">
          <w:rPr>
            <w:noProof/>
            <w:webHidden/>
          </w:rPr>
        </w:r>
        <w:r w:rsidR="00E67A5D">
          <w:rPr>
            <w:noProof/>
            <w:webHidden/>
          </w:rPr>
          <w:fldChar w:fldCharType="separate"/>
        </w:r>
        <w:r w:rsidR="00EB4EDF">
          <w:rPr>
            <w:noProof/>
            <w:webHidden/>
          </w:rPr>
          <w:t>125</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7" w:history="1">
        <w:r w:rsidR="00E67A5D" w:rsidRPr="005C52E0">
          <w:rPr>
            <w:rStyle w:val="a6"/>
            <w:noProof/>
            <w:lang w:val="en-GB"/>
          </w:rPr>
          <w:t>Windows Large Page</w:t>
        </w:r>
        <w:r w:rsidR="00E67A5D" w:rsidRPr="005C52E0">
          <w:rPr>
            <w:rStyle w:val="a6"/>
            <w:rFonts w:hint="eastAsia"/>
            <w:noProof/>
            <w:lang w:val="en-GB"/>
          </w:rPr>
          <w:t>問題</w:t>
        </w:r>
        <w:r w:rsidR="00E67A5D">
          <w:rPr>
            <w:noProof/>
            <w:webHidden/>
          </w:rPr>
          <w:tab/>
        </w:r>
        <w:r w:rsidR="00E67A5D">
          <w:rPr>
            <w:noProof/>
            <w:webHidden/>
          </w:rPr>
          <w:fldChar w:fldCharType="begin"/>
        </w:r>
        <w:r w:rsidR="00E67A5D">
          <w:rPr>
            <w:noProof/>
            <w:webHidden/>
          </w:rPr>
          <w:instrText xml:space="preserve"> PAGEREF _Toc404782037 \h </w:instrText>
        </w:r>
        <w:r w:rsidR="00E67A5D">
          <w:rPr>
            <w:noProof/>
            <w:webHidden/>
          </w:rPr>
        </w:r>
        <w:r w:rsidR="00E67A5D">
          <w:rPr>
            <w:noProof/>
            <w:webHidden/>
          </w:rPr>
          <w:fldChar w:fldCharType="separate"/>
        </w:r>
        <w:r w:rsidR="00EB4EDF">
          <w:rPr>
            <w:noProof/>
            <w:webHidden/>
          </w:rPr>
          <w:t>125</w:t>
        </w:r>
        <w:r w:rsidR="00E67A5D">
          <w:rPr>
            <w:noProof/>
            <w:webHidden/>
          </w:rPr>
          <w:fldChar w:fldCharType="end"/>
        </w:r>
      </w:hyperlink>
    </w:p>
    <w:p w:rsidR="00E67A5D" w:rsidRDefault="00724594">
      <w:pPr>
        <w:pStyle w:val="31"/>
        <w:tabs>
          <w:tab w:val="right" w:leader="dot" w:pos="9628"/>
        </w:tabs>
        <w:rPr>
          <w:noProof/>
          <w:kern w:val="2"/>
          <w:sz w:val="21"/>
        </w:rPr>
      </w:pPr>
      <w:hyperlink w:anchor="_Toc404782038" w:history="1">
        <w:r w:rsidR="00E67A5D" w:rsidRPr="005C52E0">
          <w:rPr>
            <w:rStyle w:val="a6"/>
            <w:rFonts w:hint="eastAsia"/>
            <w:noProof/>
            <w:lang w:val="en-GB"/>
          </w:rPr>
          <w:t>ロックエスカレーション</w:t>
        </w:r>
        <w:r w:rsidR="00E67A5D">
          <w:rPr>
            <w:noProof/>
            <w:webHidden/>
          </w:rPr>
          <w:tab/>
        </w:r>
        <w:r w:rsidR="00E67A5D">
          <w:rPr>
            <w:noProof/>
            <w:webHidden/>
          </w:rPr>
          <w:fldChar w:fldCharType="begin"/>
        </w:r>
        <w:r w:rsidR="00E67A5D">
          <w:rPr>
            <w:noProof/>
            <w:webHidden/>
          </w:rPr>
          <w:instrText xml:space="preserve"> PAGEREF _Toc404782038 \h </w:instrText>
        </w:r>
        <w:r w:rsidR="00E67A5D">
          <w:rPr>
            <w:noProof/>
            <w:webHidden/>
          </w:rPr>
        </w:r>
        <w:r w:rsidR="00E67A5D">
          <w:rPr>
            <w:noProof/>
            <w:webHidden/>
          </w:rPr>
          <w:fldChar w:fldCharType="separate"/>
        </w:r>
        <w:r w:rsidR="00EB4EDF">
          <w:rPr>
            <w:noProof/>
            <w:webHidden/>
          </w:rPr>
          <w:t>126</w:t>
        </w:r>
        <w:r w:rsidR="00E67A5D">
          <w:rPr>
            <w:noProof/>
            <w:webHidden/>
          </w:rPr>
          <w:fldChar w:fldCharType="end"/>
        </w:r>
      </w:hyperlink>
    </w:p>
    <w:p w:rsidR="00E67A5D" w:rsidRDefault="00724594">
      <w:pPr>
        <w:pStyle w:val="12"/>
        <w:rPr>
          <w:b w:val="0"/>
          <w:kern w:val="2"/>
          <w:sz w:val="21"/>
        </w:rPr>
      </w:pPr>
      <w:hyperlink w:anchor="_Toc404782039" w:history="1">
        <w:r w:rsidR="00E67A5D" w:rsidRPr="005C52E0">
          <w:rPr>
            <w:rStyle w:val="a6"/>
            <w:rFonts w:hint="eastAsia"/>
            <w:lang w:val="en-GB"/>
          </w:rPr>
          <w:t>補足資料</w:t>
        </w:r>
        <w:r w:rsidR="00E67A5D">
          <w:rPr>
            <w:webHidden/>
          </w:rPr>
          <w:tab/>
        </w:r>
        <w:r w:rsidR="00E67A5D">
          <w:rPr>
            <w:webHidden/>
          </w:rPr>
          <w:fldChar w:fldCharType="begin"/>
        </w:r>
        <w:r w:rsidR="00E67A5D">
          <w:rPr>
            <w:webHidden/>
          </w:rPr>
          <w:instrText xml:space="preserve"> PAGEREF _Toc404782039 \h </w:instrText>
        </w:r>
        <w:r w:rsidR="00E67A5D">
          <w:rPr>
            <w:webHidden/>
          </w:rPr>
        </w:r>
        <w:r w:rsidR="00E67A5D">
          <w:rPr>
            <w:webHidden/>
          </w:rPr>
          <w:fldChar w:fldCharType="separate"/>
        </w:r>
        <w:r w:rsidR="00EB4EDF">
          <w:rPr>
            <w:webHidden/>
          </w:rPr>
          <w:t>127</w:t>
        </w:r>
        <w:r w:rsidR="00E67A5D">
          <w:rPr>
            <w:webHidden/>
          </w:rPr>
          <w:fldChar w:fldCharType="end"/>
        </w:r>
      </w:hyperlink>
    </w:p>
    <w:p w:rsidR="00E67A5D" w:rsidRDefault="00724594">
      <w:pPr>
        <w:pStyle w:val="21"/>
        <w:tabs>
          <w:tab w:val="right" w:leader="dot" w:pos="9628"/>
        </w:tabs>
        <w:rPr>
          <w:noProof/>
          <w:kern w:val="2"/>
          <w:sz w:val="21"/>
        </w:rPr>
      </w:pPr>
      <w:hyperlink w:anchor="_Toc404782040" w:history="1">
        <w:r w:rsidR="00E67A5D" w:rsidRPr="005C52E0">
          <w:rPr>
            <w:rStyle w:val="a6"/>
            <w:rFonts w:hint="eastAsia"/>
            <w:noProof/>
            <w:lang w:val="en-GB"/>
          </w:rPr>
          <w:t>サンプルデータ</w:t>
        </w:r>
        <w:r w:rsidR="00E67A5D">
          <w:rPr>
            <w:noProof/>
            <w:webHidden/>
          </w:rPr>
          <w:tab/>
        </w:r>
        <w:r w:rsidR="00E67A5D">
          <w:rPr>
            <w:noProof/>
            <w:webHidden/>
          </w:rPr>
          <w:fldChar w:fldCharType="begin"/>
        </w:r>
        <w:r w:rsidR="00E67A5D">
          <w:rPr>
            <w:noProof/>
            <w:webHidden/>
          </w:rPr>
          <w:instrText xml:space="preserve"> PAGEREF _Toc404782040 \h </w:instrText>
        </w:r>
        <w:r w:rsidR="00E67A5D">
          <w:rPr>
            <w:noProof/>
            <w:webHidden/>
          </w:rPr>
        </w:r>
        <w:r w:rsidR="00E67A5D">
          <w:rPr>
            <w:noProof/>
            <w:webHidden/>
          </w:rPr>
          <w:fldChar w:fldCharType="separate"/>
        </w:r>
        <w:r w:rsidR="00EB4EDF">
          <w:rPr>
            <w:noProof/>
            <w:webHidden/>
          </w:rPr>
          <w:t>127</w:t>
        </w:r>
        <w:r w:rsidR="00E67A5D">
          <w:rPr>
            <w:noProof/>
            <w:webHidden/>
          </w:rPr>
          <w:fldChar w:fldCharType="end"/>
        </w:r>
      </w:hyperlink>
    </w:p>
    <w:p w:rsidR="00E67A5D" w:rsidRDefault="00724594">
      <w:pPr>
        <w:pStyle w:val="31"/>
        <w:tabs>
          <w:tab w:val="right" w:leader="dot" w:pos="9628"/>
        </w:tabs>
        <w:rPr>
          <w:noProof/>
          <w:kern w:val="2"/>
          <w:sz w:val="21"/>
        </w:rPr>
      </w:pPr>
      <w:hyperlink w:anchor="_Toc404782041" w:history="1">
        <w:r w:rsidR="00E67A5D" w:rsidRPr="005C52E0">
          <w:rPr>
            <w:rStyle w:val="a6"/>
            <w:rFonts w:hint="eastAsia"/>
            <w:noProof/>
            <w:lang w:val="en-GB"/>
          </w:rPr>
          <w:t>サンプルファイルの構成</w:t>
        </w:r>
        <w:r w:rsidR="00E67A5D">
          <w:rPr>
            <w:noProof/>
            <w:webHidden/>
          </w:rPr>
          <w:tab/>
        </w:r>
        <w:r w:rsidR="00E67A5D">
          <w:rPr>
            <w:noProof/>
            <w:webHidden/>
          </w:rPr>
          <w:fldChar w:fldCharType="begin"/>
        </w:r>
        <w:r w:rsidR="00E67A5D">
          <w:rPr>
            <w:noProof/>
            <w:webHidden/>
          </w:rPr>
          <w:instrText xml:space="preserve"> PAGEREF _Toc404782041 \h </w:instrText>
        </w:r>
        <w:r w:rsidR="00E67A5D">
          <w:rPr>
            <w:noProof/>
            <w:webHidden/>
          </w:rPr>
        </w:r>
        <w:r w:rsidR="00E67A5D">
          <w:rPr>
            <w:noProof/>
            <w:webHidden/>
          </w:rPr>
          <w:fldChar w:fldCharType="separate"/>
        </w:r>
        <w:r w:rsidR="00EB4EDF">
          <w:rPr>
            <w:noProof/>
            <w:webHidden/>
          </w:rPr>
          <w:t>127</w:t>
        </w:r>
        <w:r w:rsidR="00E67A5D">
          <w:rPr>
            <w:noProof/>
            <w:webHidden/>
          </w:rPr>
          <w:fldChar w:fldCharType="end"/>
        </w:r>
      </w:hyperlink>
    </w:p>
    <w:p w:rsidR="00E67A5D" w:rsidRDefault="00724594">
      <w:pPr>
        <w:pStyle w:val="31"/>
        <w:tabs>
          <w:tab w:val="right" w:leader="dot" w:pos="9628"/>
        </w:tabs>
        <w:rPr>
          <w:noProof/>
          <w:kern w:val="2"/>
          <w:sz w:val="21"/>
        </w:rPr>
      </w:pPr>
      <w:hyperlink w:anchor="_Toc404782042" w:history="1">
        <w:r w:rsidR="00E67A5D" w:rsidRPr="005C52E0">
          <w:rPr>
            <w:rStyle w:val="a6"/>
            <w:rFonts w:hint="eastAsia"/>
            <w:noProof/>
            <w:lang w:val="en-GB"/>
          </w:rPr>
          <w:t>セットアップ方法</w:t>
        </w:r>
        <w:r w:rsidR="00E67A5D">
          <w:rPr>
            <w:noProof/>
            <w:webHidden/>
          </w:rPr>
          <w:tab/>
        </w:r>
        <w:r w:rsidR="00E67A5D">
          <w:rPr>
            <w:noProof/>
            <w:webHidden/>
          </w:rPr>
          <w:fldChar w:fldCharType="begin"/>
        </w:r>
        <w:r w:rsidR="00E67A5D">
          <w:rPr>
            <w:noProof/>
            <w:webHidden/>
          </w:rPr>
          <w:instrText xml:space="preserve"> PAGEREF _Toc404782042 \h </w:instrText>
        </w:r>
        <w:r w:rsidR="00E67A5D">
          <w:rPr>
            <w:noProof/>
            <w:webHidden/>
          </w:rPr>
        </w:r>
        <w:r w:rsidR="00E67A5D">
          <w:rPr>
            <w:noProof/>
            <w:webHidden/>
          </w:rPr>
          <w:fldChar w:fldCharType="separate"/>
        </w:r>
        <w:r w:rsidR="00EB4EDF">
          <w:rPr>
            <w:noProof/>
            <w:webHidden/>
          </w:rPr>
          <w:t>130</w:t>
        </w:r>
        <w:r w:rsidR="00E67A5D">
          <w:rPr>
            <w:noProof/>
            <w:webHidden/>
          </w:rPr>
          <w:fldChar w:fldCharType="end"/>
        </w:r>
      </w:hyperlink>
    </w:p>
    <w:p w:rsidR="00E67A5D" w:rsidRDefault="00724594">
      <w:pPr>
        <w:pStyle w:val="31"/>
        <w:tabs>
          <w:tab w:val="right" w:leader="dot" w:pos="9628"/>
        </w:tabs>
        <w:rPr>
          <w:noProof/>
          <w:kern w:val="2"/>
          <w:sz w:val="21"/>
        </w:rPr>
      </w:pPr>
      <w:hyperlink w:anchor="_Toc404782043" w:history="1">
        <w:r w:rsidR="00E67A5D" w:rsidRPr="005C52E0">
          <w:rPr>
            <w:rStyle w:val="a6"/>
            <w:noProof/>
            <w:lang w:val="en-GB"/>
          </w:rPr>
          <w:t>Zen Form</w:t>
        </w:r>
        <w:r w:rsidR="00E67A5D" w:rsidRPr="005C52E0">
          <w:rPr>
            <w:rStyle w:val="a6"/>
            <w:rFonts w:hint="eastAsia"/>
            <w:noProof/>
            <w:lang w:val="en-GB"/>
          </w:rPr>
          <w:t>の日本語化</w:t>
        </w:r>
        <w:r w:rsidR="00E67A5D">
          <w:rPr>
            <w:noProof/>
            <w:webHidden/>
          </w:rPr>
          <w:tab/>
        </w:r>
        <w:r w:rsidR="00E67A5D">
          <w:rPr>
            <w:noProof/>
            <w:webHidden/>
          </w:rPr>
          <w:fldChar w:fldCharType="begin"/>
        </w:r>
        <w:r w:rsidR="00E67A5D">
          <w:rPr>
            <w:noProof/>
            <w:webHidden/>
          </w:rPr>
          <w:instrText xml:space="preserve"> PAGEREF _Toc404782043 \h </w:instrText>
        </w:r>
        <w:r w:rsidR="00E67A5D">
          <w:rPr>
            <w:noProof/>
            <w:webHidden/>
          </w:rPr>
        </w:r>
        <w:r w:rsidR="00E67A5D">
          <w:rPr>
            <w:noProof/>
            <w:webHidden/>
          </w:rPr>
          <w:fldChar w:fldCharType="separate"/>
        </w:r>
        <w:r w:rsidR="00EB4EDF">
          <w:rPr>
            <w:noProof/>
            <w:webHidden/>
          </w:rPr>
          <w:t>131</w:t>
        </w:r>
        <w:r w:rsidR="00E67A5D">
          <w:rPr>
            <w:noProof/>
            <w:webHidden/>
          </w:rPr>
          <w:fldChar w:fldCharType="end"/>
        </w:r>
      </w:hyperlink>
    </w:p>
    <w:p w:rsidR="00E67A5D" w:rsidRDefault="00724594">
      <w:pPr>
        <w:pStyle w:val="31"/>
        <w:tabs>
          <w:tab w:val="right" w:leader="dot" w:pos="9628"/>
        </w:tabs>
        <w:rPr>
          <w:noProof/>
          <w:kern w:val="2"/>
          <w:sz w:val="21"/>
        </w:rPr>
      </w:pPr>
      <w:hyperlink w:anchor="_Toc404782044" w:history="1">
        <w:r w:rsidR="00E67A5D" w:rsidRPr="005C52E0">
          <w:rPr>
            <w:rStyle w:val="a6"/>
            <w:noProof/>
            <w:lang w:val="en-GB"/>
          </w:rPr>
          <w:t>UnitTest</w:t>
        </w:r>
        <w:r w:rsidR="00E67A5D" w:rsidRPr="005C52E0">
          <w:rPr>
            <w:rStyle w:val="a6"/>
            <w:rFonts w:hint="eastAsia"/>
            <w:noProof/>
            <w:lang w:val="en-GB"/>
          </w:rPr>
          <w:t>サンプル</w:t>
        </w:r>
        <w:r w:rsidR="00E67A5D">
          <w:rPr>
            <w:noProof/>
            <w:webHidden/>
          </w:rPr>
          <w:tab/>
        </w:r>
        <w:r w:rsidR="00E67A5D">
          <w:rPr>
            <w:noProof/>
            <w:webHidden/>
          </w:rPr>
          <w:fldChar w:fldCharType="begin"/>
        </w:r>
        <w:r w:rsidR="00E67A5D">
          <w:rPr>
            <w:noProof/>
            <w:webHidden/>
          </w:rPr>
          <w:instrText xml:space="preserve"> PAGEREF _Toc404782044 \h </w:instrText>
        </w:r>
        <w:r w:rsidR="00E67A5D">
          <w:rPr>
            <w:noProof/>
            <w:webHidden/>
          </w:rPr>
        </w:r>
        <w:r w:rsidR="00E67A5D">
          <w:rPr>
            <w:noProof/>
            <w:webHidden/>
          </w:rPr>
          <w:fldChar w:fldCharType="separate"/>
        </w:r>
        <w:r w:rsidR="00EB4EDF">
          <w:rPr>
            <w:noProof/>
            <w:webHidden/>
          </w:rPr>
          <w:t>131</w:t>
        </w:r>
        <w:r w:rsidR="00E67A5D">
          <w:rPr>
            <w:noProof/>
            <w:webHidden/>
          </w:rPr>
          <w:fldChar w:fldCharType="end"/>
        </w:r>
      </w:hyperlink>
    </w:p>
    <w:p w:rsidR="00CA5012" w:rsidRDefault="0074770B" w:rsidP="00BF70CE">
      <w:pPr>
        <w:pStyle w:val="TOC1"/>
        <w:rPr>
          <w:rFonts w:cs="Arial"/>
          <w:color w:val="auto"/>
          <w:lang w:val="en-GB"/>
        </w:rPr>
      </w:pPr>
      <w:r w:rsidRPr="00D54C49">
        <w:rPr>
          <w:rFonts w:cs="Arial"/>
          <w:color w:val="auto"/>
          <w:lang w:val="en-GB"/>
        </w:rPr>
        <w:fldChar w:fldCharType="end"/>
      </w:r>
    </w:p>
    <w:p w:rsidR="008B54D1" w:rsidRPr="00CA5012" w:rsidRDefault="00CA5012" w:rsidP="00CA5012">
      <w:pPr>
        <w:spacing w:after="0"/>
        <w:rPr>
          <w:rFonts w:cs="Arial"/>
          <w:sz w:val="24"/>
          <w:lang w:val="en-GB"/>
        </w:rPr>
      </w:pPr>
      <w:r>
        <w:rPr>
          <w:rFonts w:cs="Arial"/>
          <w:lang w:val="en-GB"/>
        </w:rPr>
        <w:br w:type="page"/>
      </w:r>
    </w:p>
    <w:p w:rsidR="00355D04" w:rsidRPr="00355D04" w:rsidRDefault="00927AF0" w:rsidP="00355D04">
      <w:pPr>
        <w:pStyle w:val="1"/>
        <w:rPr>
          <w:lang w:val="en-GB"/>
        </w:rPr>
      </w:pPr>
      <w:bookmarkStart w:id="5" w:name="_Toc404781962"/>
      <w:r w:rsidRPr="00CA5012">
        <w:rPr>
          <w:rFonts w:hint="eastAsia"/>
          <w:lang w:val="en-GB"/>
        </w:rPr>
        <w:lastRenderedPageBreak/>
        <w:t>はじめに</w:t>
      </w:r>
      <w:bookmarkEnd w:id="5"/>
      <w:r w:rsidR="00355D04">
        <w:rPr>
          <w:lang w:val="en-GB"/>
        </w:rPr>
        <w:br/>
      </w:r>
    </w:p>
    <w:p w:rsidR="00927AF0" w:rsidRPr="00927AF0" w:rsidRDefault="00CA5012" w:rsidP="00CA5012">
      <w:pPr>
        <w:rPr>
          <w:lang w:val="en-GB"/>
        </w:rPr>
      </w:pPr>
      <w:r w:rsidRPr="00CA5012">
        <w:rPr>
          <w:rFonts w:ascii="Lucida Sans Unicode" w:hAnsi="Lucida Sans Unicode" w:cs="Lucida Sans Unicode"/>
          <w:sz w:val="21"/>
          <w:szCs w:val="21"/>
          <w:shd w:val="clear" w:color="auto" w:fill="FFFFFF"/>
        </w:rPr>
        <w:t>Caché</w:t>
      </w:r>
      <w:r w:rsidR="00927AF0" w:rsidRPr="00927AF0">
        <w:rPr>
          <w:rFonts w:hint="eastAsia"/>
          <w:lang w:val="en-GB"/>
        </w:rPr>
        <w:t>がリリースされて</w:t>
      </w:r>
      <w:r w:rsidR="00927AF0" w:rsidRPr="00927AF0">
        <w:rPr>
          <w:rFonts w:hint="eastAsia"/>
          <w:lang w:val="en-GB"/>
        </w:rPr>
        <w:t>15</w:t>
      </w:r>
      <w:r w:rsidR="00927AF0" w:rsidRPr="00927AF0">
        <w:rPr>
          <w:rFonts w:hint="eastAsia"/>
          <w:lang w:val="en-GB"/>
        </w:rPr>
        <w:t>年以上の年月が立ちました。</w:t>
      </w:r>
    </w:p>
    <w:p w:rsidR="00927AF0" w:rsidRPr="00927AF0" w:rsidRDefault="00CA5012" w:rsidP="00CA5012">
      <w:pPr>
        <w:rPr>
          <w:lang w:val="en-GB"/>
        </w:rPr>
      </w:pPr>
      <w:r w:rsidRPr="00CA5012">
        <w:rPr>
          <w:rFonts w:ascii="Lucida Sans Unicode" w:hAnsi="Lucida Sans Unicode" w:cs="Lucida Sans Unicode"/>
          <w:sz w:val="21"/>
          <w:szCs w:val="21"/>
          <w:shd w:val="clear" w:color="auto" w:fill="FFFFFF"/>
        </w:rPr>
        <w:t>Caché</w:t>
      </w:r>
      <w:r w:rsidR="00927AF0" w:rsidRPr="00927AF0">
        <w:rPr>
          <w:rFonts w:hint="eastAsia"/>
          <w:lang w:val="en-GB"/>
        </w:rPr>
        <w:t>は元々シンプルな構成ながらも様々なことに柔軟に対応できる開発プラットフォームとして発展してきました。</w:t>
      </w:r>
    </w:p>
    <w:p w:rsidR="00927AF0" w:rsidRPr="00927AF0" w:rsidRDefault="00927AF0" w:rsidP="00CA5012">
      <w:pPr>
        <w:rPr>
          <w:lang w:val="en-GB"/>
        </w:rPr>
      </w:pPr>
      <w:r w:rsidRPr="00927AF0">
        <w:rPr>
          <w:rFonts w:hint="eastAsia"/>
          <w:lang w:val="en-GB"/>
        </w:rPr>
        <w:t>しかしながら多岐にわたる外部環境の変化、顧客の</w:t>
      </w:r>
      <w:r w:rsidR="006C229F">
        <w:rPr>
          <w:rFonts w:hint="eastAsia"/>
          <w:lang w:val="en-GB"/>
        </w:rPr>
        <w:t>要望に対する継続的な機能拡張</w:t>
      </w:r>
      <w:r w:rsidR="00CA5012">
        <w:rPr>
          <w:rFonts w:hint="eastAsia"/>
          <w:lang w:val="en-GB"/>
        </w:rPr>
        <w:t>によって数々の機能が追加されていき、</w:t>
      </w:r>
      <w:r w:rsidRPr="00927AF0">
        <w:rPr>
          <w:rFonts w:hint="eastAsia"/>
          <w:lang w:val="en-GB"/>
        </w:rPr>
        <w:t>結果としてシンプルさが失われたといわないまでも新らしく</w:t>
      </w:r>
      <w:r w:rsidR="00CA5012" w:rsidRPr="00CA5012">
        <w:rPr>
          <w:rFonts w:ascii="Lucida Sans Unicode" w:hAnsi="Lucida Sans Unicode" w:cs="Lucida Sans Unicode"/>
          <w:sz w:val="21"/>
          <w:szCs w:val="21"/>
          <w:shd w:val="clear" w:color="auto" w:fill="FFFFFF"/>
        </w:rPr>
        <w:t>Caché</w:t>
      </w:r>
      <w:r w:rsidRPr="00927AF0">
        <w:rPr>
          <w:rFonts w:hint="eastAsia"/>
          <w:lang w:val="en-GB"/>
        </w:rPr>
        <w:t>を学ぶ人にとってどこから始めたらよいかわからないという声をよく聞くようになりました。</w:t>
      </w:r>
    </w:p>
    <w:p w:rsidR="00927AF0" w:rsidRPr="00927AF0" w:rsidRDefault="00927AF0" w:rsidP="00CA5012">
      <w:pPr>
        <w:rPr>
          <w:lang w:val="en-GB"/>
        </w:rPr>
      </w:pPr>
    </w:p>
    <w:p w:rsidR="00927AF0" w:rsidRPr="00927AF0" w:rsidRDefault="00927AF0" w:rsidP="00CA5012">
      <w:pPr>
        <w:rPr>
          <w:lang w:val="en-GB"/>
        </w:rPr>
      </w:pPr>
      <w:r w:rsidRPr="00927AF0">
        <w:rPr>
          <w:rFonts w:hint="eastAsia"/>
          <w:lang w:val="en-GB"/>
        </w:rPr>
        <w:t>たしかに今では</w:t>
      </w:r>
      <w:r w:rsidR="00CA5012" w:rsidRPr="00CA5012">
        <w:rPr>
          <w:rFonts w:ascii="Lucida Sans Unicode" w:hAnsi="Lucida Sans Unicode" w:cs="Lucida Sans Unicode"/>
          <w:sz w:val="21"/>
          <w:szCs w:val="21"/>
          <w:shd w:val="clear" w:color="auto" w:fill="FFFFFF"/>
        </w:rPr>
        <w:t>Caché</w:t>
      </w:r>
      <w:r w:rsidRPr="00927AF0">
        <w:rPr>
          <w:rFonts w:hint="eastAsia"/>
          <w:lang w:val="en-GB"/>
        </w:rPr>
        <w:t>が用意している技術マニュアルは膨大な量になっており、とても短時間で全てを読み切れる分量ではありません。</w:t>
      </w:r>
    </w:p>
    <w:p w:rsidR="00927AF0" w:rsidRPr="00927AF0" w:rsidRDefault="00927AF0" w:rsidP="00CA5012">
      <w:pPr>
        <w:rPr>
          <w:lang w:val="en-GB"/>
        </w:rPr>
      </w:pPr>
    </w:p>
    <w:p w:rsidR="00927AF0" w:rsidRPr="00927AF0" w:rsidRDefault="00927AF0" w:rsidP="00CA5012">
      <w:pPr>
        <w:rPr>
          <w:lang w:val="en-GB"/>
        </w:rPr>
      </w:pPr>
      <w:r w:rsidRPr="00927AF0">
        <w:rPr>
          <w:rFonts w:hint="eastAsia"/>
          <w:lang w:val="en-GB"/>
        </w:rPr>
        <w:t>そこで</w:t>
      </w:r>
      <w:r w:rsidR="00CA5012" w:rsidRPr="00CA5012">
        <w:rPr>
          <w:rFonts w:ascii="Lucida Sans Unicode" w:hAnsi="Lucida Sans Unicode" w:cs="Lucida Sans Unicode"/>
          <w:sz w:val="21"/>
          <w:szCs w:val="21"/>
          <w:shd w:val="clear" w:color="auto" w:fill="FFFFFF"/>
        </w:rPr>
        <w:t>Caché</w:t>
      </w:r>
      <w:r w:rsidRPr="00927AF0">
        <w:rPr>
          <w:rFonts w:hint="eastAsia"/>
          <w:lang w:val="en-GB"/>
        </w:rPr>
        <w:t>を使ったシステム開発を一通りこなせるようになるための速習ガイドを企画しました。</w:t>
      </w:r>
    </w:p>
    <w:p w:rsidR="00927AF0" w:rsidRPr="00CA5012" w:rsidRDefault="00927AF0" w:rsidP="00CA5012">
      <w:pPr>
        <w:rPr>
          <w:lang w:val="en-GB"/>
        </w:rPr>
      </w:pPr>
    </w:p>
    <w:p w:rsidR="00CA5012" w:rsidRDefault="00927AF0" w:rsidP="00CA5012">
      <w:pPr>
        <w:rPr>
          <w:lang w:val="en-GB"/>
        </w:rPr>
      </w:pPr>
      <w:r w:rsidRPr="00927AF0">
        <w:rPr>
          <w:rFonts w:hint="eastAsia"/>
          <w:lang w:val="en-GB"/>
        </w:rPr>
        <w:t>もちろん限られた枚数の中で全てを網羅することはできませんが、少なくともこのガイドを習得した皆さんがインターシステムズのテクノロジーを活用したシステム開発の最初の大きな第一歩を進めるための一助となるよう有用な情報の提供を行っていきたいと思います。</w:t>
      </w:r>
    </w:p>
    <w:p w:rsidR="00CA5012" w:rsidRDefault="00CA5012">
      <w:pPr>
        <w:spacing w:after="0"/>
        <w:rPr>
          <w:lang w:val="en-GB"/>
        </w:rPr>
      </w:pPr>
      <w:r>
        <w:rPr>
          <w:lang w:val="en-GB"/>
        </w:rPr>
        <w:br w:type="page"/>
      </w:r>
    </w:p>
    <w:p w:rsidR="00927AF0" w:rsidRPr="00927AF0" w:rsidRDefault="00927AF0" w:rsidP="00CA5012">
      <w:pPr>
        <w:rPr>
          <w:lang w:val="en-GB"/>
        </w:rPr>
      </w:pPr>
    </w:p>
    <w:p w:rsidR="00927AF0" w:rsidRPr="00CA5012" w:rsidRDefault="00927AF0" w:rsidP="00927AF0">
      <w:pPr>
        <w:pStyle w:val="1"/>
        <w:rPr>
          <w:lang w:val="en-GB"/>
        </w:rPr>
      </w:pPr>
      <w:bookmarkStart w:id="6" w:name="_Toc404781963"/>
      <w:r w:rsidRPr="00CA5012">
        <w:rPr>
          <w:rFonts w:hint="eastAsia"/>
          <w:lang w:val="en-GB"/>
        </w:rPr>
        <w:t>インターシステムズテクノロジーの情報ソース</w:t>
      </w:r>
      <w:bookmarkEnd w:id="6"/>
    </w:p>
    <w:p w:rsidR="00927AF0" w:rsidRPr="00927AF0" w:rsidRDefault="00927AF0" w:rsidP="00CA5012">
      <w:pPr>
        <w:rPr>
          <w:lang w:val="en-GB"/>
        </w:rPr>
      </w:pPr>
      <w:r w:rsidRPr="00927AF0">
        <w:rPr>
          <w:rFonts w:hint="eastAsia"/>
          <w:lang w:val="en-GB"/>
        </w:rPr>
        <w:t>このガイドで</w:t>
      </w:r>
      <w:r w:rsidR="00CA5012" w:rsidRPr="00CA5012">
        <w:rPr>
          <w:rFonts w:ascii="Lucida Sans Unicode" w:hAnsi="Lucida Sans Unicode" w:cs="Lucida Sans Unicode"/>
          <w:sz w:val="21"/>
          <w:szCs w:val="21"/>
          <w:shd w:val="clear" w:color="auto" w:fill="FFFFFF"/>
        </w:rPr>
        <w:t>Caché</w:t>
      </w:r>
      <w:r w:rsidRPr="00927AF0">
        <w:rPr>
          <w:rFonts w:hint="eastAsia"/>
          <w:lang w:val="en-GB"/>
        </w:rPr>
        <w:t>の基本を習得いただいた後も技術の継続的な研鑽が必要です。</w:t>
      </w:r>
    </w:p>
    <w:p w:rsidR="00927AF0" w:rsidRPr="00927AF0" w:rsidRDefault="00927AF0" w:rsidP="00CA5012">
      <w:pPr>
        <w:rPr>
          <w:lang w:val="en-GB"/>
        </w:rPr>
      </w:pPr>
    </w:p>
    <w:p w:rsidR="00927AF0" w:rsidRPr="00927AF0" w:rsidRDefault="00927AF0" w:rsidP="00CA5012">
      <w:pPr>
        <w:rPr>
          <w:lang w:val="en-GB"/>
        </w:rPr>
      </w:pPr>
      <w:r w:rsidRPr="00927AF0">
        <w:rPr>
          <w:rFonts w:hint="eastAsia"/>
          <w:lang w:val="en-GB"/>
        </w:rPr>
        <w:t>この章では、インターシステムズテクノロジーに関する技術的な情報を取得する際に有用となる情報源について紹介します。</w:t>
      </w:r>
    </w:p>
    <w:p w:rsidR="00927AF0" w:rsidRPr="00927AF0" w:rsidRDefault="00927AF0" w:rsidP="00927AF0">
      <w:pPr>
        <w:pStyle w:val="1"/>
        <w:rPr>
          <w:sz w:val="21"/>
          <w:szCs w:val="21"/>
          <w:lang w:val="en-GB"/>
        </w:rPr>
      </w:pPr>
    </w:p>
    <w:p w:rsidR="00927AF0" w:rsidRPr="00927AF0" w:rsidRDefault="00CA5012" w:rsidP="00CA5012">
      <w:pPr>
        <w:pStyle w:val="2"/>
        <w:rPr>
          <w:lang w:val="en-GB"/>
        </w:rPr>
      </w:pPr>
      <w:bookmarkStart w:id="7" w:name="_Toc404781964"/>
      <w:r w:rsidRPr="005607AB">
        <w:rPr>
          <w:rFonts w:ascii="Lucida Sans Unicode" w:hAnsi="Lucida Sans Unicode" w:cs="Lucida Sans Unicode"/>
          <w:color w:val="44546A" w:themeColor="text2"/>
          <w:shd w:val="clear" w:color="auto" w:fill="FFFFFF"/>
        </w:rPr>
        <w:t>Caché</w:t>
      </w:r>
      <w:r w:rsidR="00927AF0" w:rsidRPr="00927AF0">
        <w:rPr>
          <w:rFonts w:hint="eastAsia"/>
          <w:lang w:val="en-GB"/>
        </w:rPr>
        <w:t>開発ガイド</w:t>
      </w:r>
      <w:bookmarkEnd w:id="7"/>
    </w:p>
    <w:p w:rsidR="00927AF0" w:rsidRPr="00927AF0" w:rsidRDefault="00927AF0" w:rsidP="005607AB">
      <w:pPr>
        <w:rPr>
          <w:lang w:val="en-GB"/>
        </w:rPr>
      </w:pPr>
      <w:r w:rsidRPr="00927AF0">
        <w:rPr>
          <w:rFonts w:hint="eastAsia"/>
          <w:lang w:val="en-GB"/>
        </w:rPr>
        <w:t>HTML</w:t>
      </w:r>
      <w:r w:rsidRPr="00927AF0">
        <w:rPr>
          <w:rFonts w:hint="eastAsia"/>
          <w:lang w:val="en-GB"/>
        </w:rPr>
        <w:t>版</w:t>
      </w:r>
    </w:p>
    <w:p w:rsidR="00927AF0" w:rsidRDefault="00724594" w:rsidP="005607AB">
      <w:pPr>
        <w:rPr>
          <w:lang w:val="en-GB"/>
        </w:rPr>
      </w:pPr>
      <w:hyperlink r:id="rId13" w:history="1">
        <w:r w:rsidR="0067102C" w:rsidRPr="005C49F5">
          <w:rPr>
            <w:rStyle w:val="a6"/>
            <w:lang w:val="en-GB"/>
          </w:rPr>
          <w:t>http://docs.intersystems.com/Cach</w:t>
        </w:r>
        <w:r w:rsidR="0067102C" w:rsidRPr="005C49F5">
          <w:rPr>
            <w:rStyle w:val="a6"/>
            <w:rFonts w:hint="eastAsia"/>
            <w:lang w:val="en-GB"/>
          </w:rPr>
          <w:t>e</w:t>
        </w:r>
        <w:r w:rsidR="0067102C" w:rsidRPr="005C49F5">
          <w:rPr>
            <w:rStyle w:val="a6"/>
            <w:lang w:val="en-GB"/>
          </w:rPr>
          <w:t>20141j/csp/docbook/DocBook.UI.Page.cls?KEY=GORIENT</w:t>
        </w:r>
      </w:hyperlink>
    </w:p>
    <w:p w:rsidR="00927AF0" w:rsidRPr="00927AF0" w:rsidRDefault="00927AF0" w:rsidP="005607AB">
      <w:pPr>
        <w:rPr>
          <w:lang w:val="en-GB"/>
        </w:rPr>
      </w:pPr>
    </w:p>
    <w:p w:rsidR="00927AF0" w:rsidRPr="00927AF0" w:rsidRDefault="00927AF0" w:rsidP="005607AB">
      <w:pPr>
        <w:rPr>
          <w:lang w:val="en-GB"/>
        </w:rPr>
      </w:pPr>
      <w:r w:rsidRPr="00927AF0">
        <w:rPr>
          <w:rFonts w:hint="eastAsia"/>
          <w:lang w:val="en-GB"/>
        </w:rPr>
        <w:t>PDF</w:t>
      </w:r>
      <w:r w:rsidRPr="00927AF0">
        <w:rPr>
          <w:rFonts w:hint="eastAsia"/>
          <w:lang w:val="en-GB"/>
        </w:rPr>
        <w:t>版</w:t>
      </w:r>
    </w:p>
    <w:p w:rsidR="00927AF0" w:rsidRDefault="00724594" w:rsidP="005607AB">
      <w:pPr>
        <w:rPr>
          <w:lang w:val="en-GB"/>
        </w:rPr>
      </w:pPr>
      <w:hyperlink r:id="rId14" w:history="1">
        <w:r w:rsidR="0067102C" w:rsidRPr="005C49F5">
          <w:rPr>
            <w:rStyle w:val="a6"/>
            <w:lang w:val="en-GB"/>
          </w:rPr>
          <w:t>http://docs.intersystems.com/documentation/cache/20141j/pdfs/GORIENT.pdf</w:t>
        </w:r>
      </w:hyperlink>
    </w:p>
    <w:p w:rsidR="00927AF0" w:rsidRPr="00927AF0" w:rsidRDefault="00927AF0" w:rsidP="005607AB">
      <w:pPr>
        <w:rPr>
          <w:lang w:val="en-GB"/>
        </w:rPr>
      </w:pPr>
    </w:p>
    <w:p w:rsidR="00927AF0" w:rsidRPr="00927AF0" w:rsidRDefault="005607AB" w:rsidP="005607AB">
      <w:pPr>
        <w:rPr>
          <w:lang w:val="en-GB"/>
        </w:rPr>
      </w:pPr>
      <w:r>
        <w:rPr>
          <w:rFonts w:hint="eastAsia"/>
          <w:lang w:val="en-GB"/>
        </w:rPr>
        <w:t>Caché</w:t>
      </w:r>
      <w:r w:rsidR="00927AF0" w:rsidRPr="00927AF0">
        <w:rPr>
          <w:rFonts w:hint="eastAsia"/>
          <w:lang w:val="en-GB"/>
        </w:rPr>
        <w:t>によるアプリケーション開発に関する内容を網羅的にカバーしたドキュメントです。</w:t>
      </w:r>
    </w:p>
    <w:p w:rsidR="00927AF0" w:rsidRPr="00927AF0" w:rsidRDefault="00927AF0" w:rsidP="005607AB">
      <w:pPr>
        <w:rPr>
          <w:lang w:val="en-GB"/>
        </w:rPr>
      </w:pPr>
      <w:r w:rsidRPr="00927AF0">
        <w:rPr>
          <w:rFonts w:hint="eastAsia"/>
          <w:lang w:val="en-GB"/>
        </w:rPr>
        <w:t>わかりやすく懇切丁寧に記述されているので、是非一読することをお勧めします。</w:t>
      </w:r>
    </w:p>
    <w:p w:rsidR="00927AF0" w:rsidRPr="00927AF0" w:rsidRDefault="00927AF0" w:rsidP="005607AB">
      <w:pPr>
        <w:rPr>
          <w:lang w:val="en-GB"/>
        </w:rPr>
      </w:pPr>
    </w:p>
    <w:p w:rsidR="00927AF0" w:rsidRPr="00927AF0" w:rsidRDefault="00927AF0" w:rsidP="005607AB">
      <w:pPr>
        <w:rPr>
          <w:lang w:val="en-GB"/>
        </w:rPr>
      </w:pPr>
      <w:r w:rsidRPr="00927AF0">
        <w:rPr>
          <w:rFonts w:hint="eastAsia"/>
          <w:lang w:val="en-GB"/>
        </w:rPr>
        <w:t>なお</w:t>
      </w:r>
      <w:r w:rsidRPr="00927AF0">
        <w:rPr>
          <w:rFonts w:hint="eastAsia"/>
          <w:lang w:val="en-GB"/>
        </w:rPr>
        <w:t>url</w:t>
      </w:r>
      <w:r w:rsidRPr="00927AF0">
        <w:rPr>
          <w:rFonts w:hint="eastAsia"/>
          <w:lang w:val="en-GB"/>
        </w:rPr>
        <w:t>上の</w:t>
      </w:r>
      <w:r w:rsidRPr="00927AF0">
        <w:rPr>
          <w:rFonts w:hint="eastAsia"/>
          <w:lang w:val="en-GB"/>
        </w:rPr>
        <w:t>cache20141j</w:t>
      </w:r>
      <w:r w:rsidRPr="00927AF0">
        <w:rPr>
          <w:rFonts w:hint="eastAsia"/>
          <w:lang w:val="en-GB"/>
        </w:rPr>
        <w:t>という部分は、今後</w:t>
      </w:r>
      <w:r w:rsidR="005607AB">
        <w:rPr>
          <w:rFonts w:hint="eastAsia"/>
          <w:lang w:val="en-GB"/>
        </w:rPr>
        <w:t>Caché</w:t>
      </w:r>
      <w:r w:rsidRPr="00927AF0">
        <w:rPr>
          <w:rFonts w:hint="eastAsia"/>
          <w:lang w:val="en-GB"/>
        </w:rPr>
        <w:t>のバージョンが上がるたびに更新版がリリースされ、それに伴いその部分が変わっていきます。</w:t>
      </w:r>
    </w:p>
    <w:p w:rsidR="00927AF0" w:rsidRPr="00927AF0" w:rsidRDefault="00927AF0" w:rsidP="005607AB">
      <w:pPr>
        <w:rPr>
          <w:lang w:val="en-GB"/>
        </w:rPr>
      </w:pPr>
    </w:p>
    <w:p w:rsidR="00927AF0" w:rsidRPr="00927AF0" w:rsidRDefault="00927AF0" w:rsidP="005607AB">
      <w:pPr>
        <w:rPr>
          <w:lang w:val="en-GB"/>
        </w:rPr>
      </w:pPr>
      <w:r w:rsidRPr="00927AF0">
        <w:rPr>
          <w:rFonts w:hint="eastAsia"/>
          <w:lang w:val="en-GB"/>
        </w:rPr>
        <w:t>詳細は、以下のページを参照ください。</w:t>
      </w:r>
    </w:p>
    <w:p w:rsidR="00927AF0" w:rsidRPr="00927AF0" w:rsidRDefault="00927AF0" w:rsidP="005607AB">
      <w:pPr>
        <w:rPr>
          <w:lang w:val="en-GB"/>
        </w:rPr>
      </w:pPr>
    </w:p>
    <w:p w:rsidR="00927AF0" w:rsidRDefault="00724594" w:rsidP="0067102C">
      <w:pPr>
        <w:rPr>
          <w:lang w:val="en-GB"/>
        </w:rPr>
      </w:pPr>
      <w:hyperlink r:id="rId15" w:history="1">
        <w:r w:rsidR="0067102C" w:rsidRPr="005C49F5">
          <w:rPr>
            <w:rStyle w:val="a6"/>
            <w:lang w:val="en-GB"/>
          </w:rPr>
          <w:t>http://www.intersystems.co.jp/cache/downloads/documentation.html</w:t>
        </w:r>
      </w:hyperlink>
    </w:p>
    <w:p w:rsidR="0067102C" w:rsidRPr="0067102C" w:rsidRDefault="0067102C" w:rsidP="0067102C">
      <w:pPr>
        <w:rPr>
          <w:lang w:val="en-GB"/>
        </w:rPr>
      </w:pPr>
    </w:p>
    <w:p w:rsidR="00927AF0" w:rsidRPr="00927AF0" w:rsidRDefault="00927AF0" w:rsidP="0067102C">
      <w:pPr>
        <w:pStyle w:val="2"/>
        <w:rPr>
          <w:lang w:val="en-GB"/>
        </w:rPr>
      </w:pPr>
      <w:bookmarkStart w:id="8" w:name="_Toc404781965"/>
      <w:r w:rsidRPr="00927AF0">
        <w:rPr>
          <w:rFonts w:hint="eastAsia"/>
          <w:lang w:val="en-GB"/>
        </w:rPr>
        <w:t>FAQ</w:t>
      </w:r>
      <w:r w:rsidRPr="00927AF0">
        <w:rPr>
          <w:rFonts w:hint="eastAsia"/>
          <w:lang w:val="en-GB"/>
        </w:rPr>
        <w:t>サイト</w:t>
      </w:r>
      <w:bookmarkEnd w:id="8"/>
    </w:p>
    <w:p w:rsidR="00927AF0" w:rsidRPr="00927AF0" w:rsidRDefault="00927AF0" w:rsidP="0067102C">
      <w:pPr>
        <w:rPr>
          <w:lang w:val="en-GB"/>
        </w:rPr>
      </w:pPr>
    </w:p>
    <w:p w:rsidR="00927AF0" w:rsidRDefault="00724594" w:rsidP="0067102C">
      <w:pPr>
        <w:rPr>
          <w:lang w:val="en-GB"/>
        </w:rPr>
      </w:pPr>
      <w:hyperlink r:id="rId16" w:history="1">
        <w:r w:rsidR="0067102C" w:rsidRPr="005C49F5">
          <w:rPr>
            <w:rStyle w:val="a6"/>
            <w:lang w:val="en-GB"/>
          </w:rPr>
          <w:t>http://faq.intersystems.co.jp/csp/faq/FAQ.FAQTopicSearch.cls</w:t>
        </w:r>
      </w:hyperlink>
    </w:p>
    <w:p w:rsidR="00927AF0" w:rsidRPr="00927AF0" w:rsidRDefault="00927AF0" w:rsidP="0067102C">
      <w:pPr>
        <w:rPr>
          <w:lang w:val="en-GB"/>
        </w:rPr>
      </w:pPr>
    </w:p>
    <w:p w:rsidR="00927AF0" w:rsidRPr="00927AF0" w:rsidRDefault="00927AF0" w:rsidP="0067102C">
      <w:pPr>
        <w:rPr>
          <w:lang w:val="en-GB"/>
        </w:rPr>
      </w:pPr>
      <w:r w:rsidRPr="00927AF0">
        <w:rPr>
          <w:rFonts w:hint="eastAsia"/>
          <w:lang w:val="en-GB"/>
        </w:rPr>
        <w:t>よくあるお問い合わせ内容をまとめたサイトです。</w:t>
      </w:r>
    </w:p>
    <w:p w:rsidR="00927AF0" w:rsidRPr="00927AF0" w:rsidRDefault="00927AF0" w:rsidP="0067102C">
      <w:pPr>
        <w:rPr>
          <w:lang w:val="en-GB"/>
        </w:rPr>
      </w:pPr>
      <w:r w:rsidRPr="00927AF0">
        <w:rPr>
          <w:rFonts w:hint="eastAsia"/>
          <w:lang w:val="en-GB"/>
        </w:rPr>
        <w:t>全文検索機能を持っているので、任意のキーワードで探したい内容を検索できます。</w:t>
      </w:r>
    </w:p>
    <w:p w:rsidR="00927AF0" w:rsidRPr="00927AF0" w:rsidRDefault="00927AF0" w:rsidP="00927AF0">
      <w:pPr>
        <w:pStyle w:val="1"/>
        <w:rPr>
          <w:sz w:val="21"/>
          <w:szCs w:val="21"/>
          <w:lang w:val="en-GB"/>
        </w:rPr>
      </w:pPr>
    </w:p>
    <w:p w:rsidR="00927AF0" w:rsidRPr="00927AF0" w:rsidRDefault="00927AF0" w:rsidP="0067102C">
      <w:pPr>
        <w:pStyle w:val="2"/>
        <w:rPr>
          <w:lang w:val="en-GB"/>
        </w:rPr>
      </w:pPr>
      <w:bookmarkStart w:id="9" w:name="_Toc404781966"/>
      <w:r w:rsidRPr="00927AF0">
        <w:rPr>
          <w:rFonts w:hint="eastAsia"/>
          <w:lang w:val="en-GB"/>
        </w:rPr>
        <w:t>技術ガイド</w:t>
      </w:r>
      <w:bookmarkEnd w:id="9"/>
    </w:p>
    <w:p w:rsidR="0067102C" w:rsidRDefault="0067102C" w:rsidP="0067102C">
      <w:pPr>
        <w:rPr>
          <w:b/>
          <w:color w:val="000080"/>
          <w:sz w:val="21"/>
          <w:szCs w:val="21"/>
          <w:lang w:val="en-GB"/>
        </w:rPr>
      </w:pPr>
    </w:p>
    <w:p w:rsidR="00927AF0" w:rsidRDefault="00724594" w:rsidP="0067102C">
      <w:pPr>
        <w:rPr>
          <w:lang w:val="en-GB"/>
        </w:rPr>
      </w:pPr>
      <w:hyperlink r:id="rId17" w:history="1">
        <w:r w:rsidR="0067102C" w:rsidRPr="005C49F5">
          <w:rPr>
            <w:rStyle w:val="a6"/>
            <w:lang w:val="en-GB"/>
          </w:rPr>
          <w:t>http://www.intersystems.co.jp/support/guide.html</w:t>
        </w:r>
      </w:hyperlink>
    </w:p>
    <w:p w:rsidR="00927AF0" w:rsidRPr="00927AF0" w:rsidRDefault="00927AF0" w:rsidP="0067102C">
      <w:pPr>
        <w:rPr>
          <w:lang w:val="en-GB"/>
        </w:rPr>
      </w:pPr>
    </w:p>
    <w:p w:rsidR="00927AF0" w:rsidRDefault="0067102C" w:rsidP="0067102C">
      <w:pPr>
        <w:rPr>
          <w:lang w:val="en-GB"/>
        </w:rPr>
      </w:pPr>
      <w:r>
        <w:rPr>
          <w:rFonts w:hint="eastAsia"/>
          <w:lang w:val="en-GB"/>
        </w:rPr>
        <w:t>技術テーマ別に用意された自習ガイドです。</w:t>
      </w:r>
    </w:p>
    <w:p w:rsidR="0067102C" w:rsidRPr="0067102C" w:rsidRDefault="0067102C" w:rsidP="0067102C">
      <w:pPr>
        <w:rPr>
          <w:lang w:val="en-GB"/>
        </w:rPr>
      </w:pPr>
    </w:p>
    <w:p w:rsidR="00927AF0" w:rsidRPr="00927AF0" w:rsidRDefault="00927AF0" w:rsidP="0067102C">
      <w:pPr>
        <w:pStyle w:val="2"/>
        <w:rPr>
          <w:lang w:val="en-GB"/>
        </w:rPr>
      </w:pPr>
      <w:bookmarkStart w:id="10" w:name="_Toc404781967"/>
      <w:r w:rsidRPr="00927AF0">
        <w:rPr>
          <w:rFonts w:hint="eastAsia"/>
          <w:lang w:val="en-GB"/>
        </w:rPr>
        <w:t>インターシステムズ・ユーザー・グループ</w:t>
      </w:r>
      <w:bookmarkEnd w:id="10"/>
    </w:p>
    <w:p w:rsidR="00927AF0" w:rsidRPr="00927AF0" w:rsidRDefault="00927AF0" w:rsidP="0067102C">
      <w:pPr>
        <w:rPr>
          <w:lang w:val="en-GB"/>
        </w:rPr>
      </w:pPr>
    </w:p>
    <w:p w:rsidR="00927AF0" w:rsidRDefault="00724594" w:rsidP="0067102C">
      <w:pPr>
        <w:rPr>
          <w:lang w:val="en-GB"/>
        </w:rPr>
      </w:pPr>
      <w:hyperlink r:id="rId18" w:anchor="!forum/intersystems-japan-usergroup" w:history="1">
        <w:r w:rsidR="0067102C" w:rsidRPr="005C49F5">
          <w:rPr>
            <w:rStyle w:val="a6"/>
            <w:lang w:val="en-GB"/>
          </w:rPr>
          <w:t>https://groups.google.com/forum/#!forum/intersystems-japan-usergroup</w:t>
        </w:r>
      </w:hyperlink>
    </w:p>
    <w:p w:rsidR="00927AF0" w:rsidRPr="00927AF0" w:rsidRDefault="00927AF0" w:rsidP="0067102C">
      <w:pPr>
        <w:rPr>
          <w:lang w:val="en-GB"/>
        </w:rPr>
      </w:pPr>
    </w:p>
    <w:p w:rsidR="00927AF0" w:rsidRPr="00927AF0" w:rsidRDefault="00927AF0" w:rsidP="0067102C">
      <w:pPr>
        <w:rPr>
          <w:lang w:val="en-GB"/>
        </w:rPr>
      </w:pPr>
      <w:r w:rsidRPr="00927AF0">
        <w:rPr>
          <w:rFonts w:hint="eastAsia"/>
          <w:lang w:val="en-GB"/>
        </w:rPr>
        <w:t>インターシステムズのテクノロジーに関する情報交換を行うコミュニティサイトです。</w:t>
      </w:r>
    </w:p>
    <w:p w:rsidR="00927AF0" w:rsidRPr="00927AF0" w:rsidRDefault="00927AF0" w:rsidP="0067102C">
      <w:pPr>
        <w:rPr>
          <w:lang w:val="en-GB"/>
        </w:rPr>
      </w:pPr>
    </w:p>
    <w:p w:rsidR="00927AF0" w:rsidRPr="00927AF0" w:rsidRDefault="00D93DF7" w:rsidP="00D93DF7">
      <w:pPr>
        <w:spacing w:after="0"/>
        <w:rPr>
          <w:lang w:val="en-GB"/>
        </w:rPr>
      </w:pPr>
      <w:r>
        <w:rPr>
          <w:lang w:val="en-GB"/>
        </w:rPr>
        <w:br w:type="page"/>
      </w:r>
    </w:p>
    <w:p w:rsidR="00927AF0" w:rsidRPr="00927AF0" w:rsidRDefault="00927AF0" w:rsidP="00687817">
      <w:pPr>
        <w:pStyle w:val="1"/>
        <w:rPr>
          <w:lang w:val="en-GB"/>
        </w:rPr>
      </w:pPr>
      <w:bookmarkStart w:id="11" w:name="_Toc404781968"/>
      <w:r w:rsidRPr="00927AF0">
        <w:rPr>
          <w:rFonts w:hint="eastAsia"/>
          <w:lang w:val="en-GB"/>
        </w:rPr>
        <w:lastRenderedPageBreak/>
        <w:t>モデルアプリケーションの設計</w:t>
      </w:r>
      <w:bookmarkEnd w:id="11"/>
    </w:p>
    <w:p w:rsidR="00927AF0" w:rsidRPr="00927AF0" w:rsidRDefault="005607AB" w:rsidP="00687817">
      <w:pPr>
        <w:rPr>
          <w:lang w:val="en-GB"/>
        </w:rPr>
      </w:pPr>
      <w:r>
        <w:rPr>
          <w:rFonts w:hint="eastAsia"/>
          <w:lang w:val="en-GB"/>
        </w:rPr>
        <w:t>Caché</w:t>
      </w:r>
      <w:r w:rsidR="00927AF0" w:rsidRPr="00927AF0">
        <w:rPr>
          <w:rFonts w:hint="eastAsia"/>
          <w:lang w:val="en-GB"/>
        </w:rPr>
        <w:t>のような開発プラットフォームを素早く理解するには、それを利用して実際にアプリケーションを構築するのが一番です。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その際に、ありきたりな単純なアプリケーションでは、用意された様々な機能を使うこともなく開発できてしまいます。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一方、本格的な実務に耐えうるようなアプリケーションでは、仕様策定を含めて詳細な作りこみが発生して構築に時間がかかりすぎてしまいます。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そこで、その間を取って実際のアプリケーション</w:t>
      </w:r>
      <w:r w:rsidR="003176A4">
        <w:rPr>
          <w:rFonts w:hint="eastAsia"/>
          <w:lang w:val="en-GB"/>
        </w:rPr>
        <w:t>にありがちな要素を加味しながら、詳細にはあまり深入りしないよう</w:t>
      </w:r>
      <w:r w:rsidRPr="00927AF0">
        <w:rPr>
          <w:rFonts w:hint="eastAsia"/>
          <w:lang w:val="en-GB"/>
        </w:rPr>
        <w:t>アプリケーションモデルを構築してみたいと思います。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そして、モデルを構築するにしても特定のドメインに特化するのも多くの読者の理解を難しくしてしまう懸念</w:t>
      </w:r>
      <w:r w:rsidR="00687817">
        <w:rPr>
          <w:rFonts w:hint="eastAsia"/>
          <w:lang w:val="en-GB"/>
        </w:rPr>
        <w:t>があるため、</w:t>
      </w:r>
      <w:r w:rsidRPr="00927AF0">
        <w:rPr>
          <w:rFonts w:hint="eastAsia"/>
          <w:lang w:val="en-GB"/>
        </w:rPr>
        <w:t>アプリケーション開発を経験された方であれば必ず何等かの形でなじみのあるプロジェクト管理をテーマとしたサンプルアプリケーションを構築していきたいと思います。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実際に自分でプログラムを入力しながら、逐次実行することで理解を深めることができますので、この文書に書かれている内容を入力（コピー＆ペースト）しながら試していただくことを推奨します。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但しそんな時間がないという方もいらっしゃると思いますので、この文書に記載しているクラス定義の最終形をひとまとめにしたファイルもこの文書と一緒に提供します。</w:t>
      </w:r>
    </w:p>
    <w:p w:rsidR="00927AF0" w:rsidRPr="00927AF0" w:rsidRDefault="00927AF0" w:rsidP="00687817">
      <w:pPr>
        <w:rPr>
          <w:lang w:val="en-GB"/>
        </w:rPr>
      </w:pPr>
    </w:p>
    <w:p w:rsidR="00D93DF7" w:rsidRDefault="00927AF0" w:rsidP="00687817">
      <w:pPr>
        <w:rPr>
          <w:lang w:val="en-GB"/>
        </w:rPr>
      </w:pPr>
      <w:r w:rsidRPr="00927AF0">
        <w:rPr>
          <w:rFonts w:hint="eastAsia"/>
          <w:lang w:val="en-GB"/>
        </w:rPr>
        <w:t>その内容を確認しながら実際に動作させてみるというのでも一定の理解の手助けにはなると思います。</w:t>
      </w:r>
    </w:p>
    <w:p w:rsidR="00D93DF7" w:rsidRDefault="00D93DF7">
      <w:pPr>
        <w:spacing w:after="0"/>
        <w:rPr>
          <w:lang w:val="en-GB"/>
        </w:rPr>
      </w:pPr>
      <w:r>
        <w:rPr>
          <w:lang w:val="en-GB"/>
        </w:rPr>
        <w:br w:type="page"/>
      </w:r>
    </w:p>
    <w:p w:rsidR="00927AF0" w:rsidRPr="00687817" w:rsidRDefault="00927AF0" w:rsidP="00687817">
      <w:pPr>
        <w:rPr>
          <w:lang w:val="en-GB"/>
        </w:rPr>
      </w:pPr>
    </w:p>
    <w:p w:rsidR="00927AF0" w:rsidRPr="00D35CD5" w:rsidRDefault="00687817" w:rsidP="00927AF0">
      <w:pPr>
        <w:pStyle w:val="2"/>
        <w:numPr>
          <w:ilvl w:val="0"/>
          <w:numId w:val="40"/>
        </w:numPr>
        <w:rPr>
          <w:sz w:val="26"/>
          <w:szCs w:val="26"/>
          <w:lang w:val="en-GB"/>
        </w:rPr>
      </w:pPr>
      <w:bookmarkStart w:id="12" w:name="_Toc404781969"/>
      <w:r w:rsidRPr="00D35CD5">
        <w:rPr>
          <w:rFonts w:hint="eastAsia"/>
          <w:lang w:val="en-GB"/>
        </w:rPr>
        <w:t>データモデル</w:t>
      </w:r>
      <w:r w:rsidR="00927AF0" w:rsidRPr="00D35CD5">
        <w:rPr>
          <w:rFonts w:hint="eastAsia"/>
          <w:lang w:val="en-GB"/>
        </w:rPr>
        <w:t>クラス図の設計</w:t>
      </w:r>
      <w:bookmarkEnd w:id="12"/>
    </w:p>
    <w:p w:rsidR="00927AF0" w:rsidRPr="00927AF0" w:rsidRDefault="00927AF0" w:rsidP="00687817">
      <w:pPr>
        <w:rPr>
          <w:lang w:val="en-GB"/>
        </w:rPr>
      </w:pPr>
      <w:r w:rsidRPr="00927AF0">
        <w:rPr>
          <w:rFonts w:hint="eastAsia"/>
          <w:lang w:val="en-GB"/>
        </w:rPr>
        <w:t>以下に今回のアプリケーションのデータモデルの全体図を示します。</w:t>
      </w:r>
    </w:p>
    <w:p w:rsidR="00927AF0" w:rsidRPr="00927AF0" w:rsidRDefault="00927AF0" w:rsidP="00687817">
      <w:pPr>
        <w:rPr>
          <w:lang w:val="en-GB"/>
        </w:rPr>
      </w:pPr>
    </w:p>
    <w:p w:rsidR="00927AF0" w:rsidRPr="00927AF0" w:rsidRDefault="00D35CD5" w:rsidP="00687817">
      <w:pPr>
        <w:rPr>
          <w:lang w:val="en-GB"/>
        </w:rPr>
      </w:pPr>
      <w:r>
        <w:rPr>
          <w:noProof/>
        </w:rPr>
        <w:drawing>
          <wp:inline distT="0" distB="0" distL="0" distR="0">
            <wp:extent cx="6120130" cy="520382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5203825"/>
                    </a:xfrm>
                    <a:prstGeom prst="rect">
                      <a:avLst/>
                    </a:prstGeom>
                  </pic:spPr>
                </pic:pic>
              </a:graphicData>
            </a:graphic>
          </wp:inline>
        </w:drawing>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データモデルの作成方法にはいろいろな手法がありますが、ここではオブジェクト指向開発で一般的な</w:t>
      </w:r>
      <w:r w:rsidRPr="00927AF0">
        <w:rPr>
          <w:rFonts w:hint="eastAsia"/>
          <w:lang w:val="en-GB"/>
        </w:rPr>
        <w:t>UML</w:t>
      </w:r>
      <w:r w:rsidRPr="00927AF0">
        <w:rPr>
          <w:rFonts w:hint="eastAsia"/>
          <w:lang w:val="en-GB"/>
        </w:rPr>
        <w:t>のクラス図で作成していきます。</w:t>
      </w:r>
    </w:p>
    <w:p w:rsidR="00927AF0" w:rsidRPr="00927AF0" w:rsidRDefault="00927AF0" w:rsidP="00687817">
      <w:pPr>
        <w:rPr>
          <w:lang w:val="en-GB"/>
        </w:rPr>
      </w:pPr>
    </w:p>
    <w:p w:rsidR="00927AF0" w:rsidRPr="00927AF0" w:rsidRDefault="00927AF0" w:rsidP="00687817">
      <w:pPr>
        <w:rPr>
          <w:lang w:val="en-GB"/>
        </w:rPr>
      </w:pPr>
      <w:r w:rsidRPr="00927AF0">
        <w:rPr>
          <w:rFonts w:hint="eastAsia"/>
          <w:lang w:val="en-GB"/>
        </w:rPr>
        <w:t>UML</w:t>
      </w:r>
      <w:r w:rsidRPr="00927AF0">
        <w:rPr>
          <w:rFonts w:hint="eastAsia"/>
          <w:lang w:val="en-GB"/>
        </w:rPr>
        <w:t>を記述するツールは無償、有償を含めていろいろなツールがあります。</w:t>
      </w:r>
    </w:p>
    <w:p w:rsidR="00927AF0" w:rsidRPr="00927AF0" w:rsidRDefault="00927AF0" w:rsidP="00687817">
      <w:pPr>
        <w:rPr>
          <w:lang w:val="en-GB"/>
        </w:rPr>
      </w:pPr>
    </w:p>
    <w:p w:rsidR="00927AF0" w:rsidRDefault="00927AF0" w:rsidP="004C331B">
      <w:pPr>
        <w:rPr>
          <w:lang w:val="en-GB"/>
        </w:rPr>
      </w:pPr>
      <w:r w:rsidRPr="00927AF0">
        <w:rPr>
          <w:rFonts w:hint="eastAsia"/>
          <w:lang w:val="en-GB"/>
        </w:rPr>
        <w:t>残念ながらそれらの</w:t>
      </w:r>
      <w:r w:rsidRPr="00927AF0">
        <w:rPr>
          <w:rFonts w:hint="eastAsia"/>
          <w:lang w:val="en-GB"/>
        </w:rPr>
        <w:t>UML</w:t>
      </w:r>
      <w:r w:rsidRPr="00927AF0">
        <w:rPr>
          <w:rFonts w:hint="eastAsia"/>
          <w:lang w:val="en-GB"/>
        </w:rPr>
        <w:t>ツールと</w:t>
      </w:r>
      <w:r w:rsidR="005607AB">
        <w:rPr>
          <w:rFonts w:hint="eastAsia"/>
          <w:lang w:val="en-GB"/>
        </w:rPr>
        <w:t>Caché</w:t>
      </w:r>
      <w:r w:rsidRPr="00927AF0">
        <w:rPr>
          <w:rFonts w:hint="eastAsia"/>
          <w:lang w:val="en-GB"/>
        </w:rPr>
        <w:t>は連携できていませんので、</w:t>
      </w:r>
      <w:r w:rsidRPr="00927AF0">
        <w:rPr>
          <w:rFonts w:hint="eastAsia"/>
          <w:lang w:val="en-GB"/>
        </w:rPr>
        <w:t>UML</w:t>
      </w:r>
      <w:r w:rsidRPr="00927AF0">
        <w:rPr>
          <w:rFonts w:hint="eastAsia"/>
          <w:lang w:val="en-GB"/>
        </w:rPr>
        <w:t>ツールでクラス図を作成した後、</w:t>
      </w:r>
      <w:r w:rsidR="005607AB">
        <w:rPr>
          <w:rFonts w:hint="eastAsia"/>
          <w:lang w:val="en-GB"/>
        </w:rPr>
        <w:t>Caché</w:t>
      </w:r>
      <w:r w:rsidRPr="00927AF0">
        <w:rPr>
          <w:rFonts w:hint="eastAsia"/>
          <w:lang w:val="en-GB"/>
        </w:rPr>
        <w:t>のスタジオを使って別途定義を入力する必要があります。</w:t>
      </w:r>
    </w:p>
    <w:p w:rsidR="004C331B" w:rsidRPr="004C331B" w:rsidRDefault="004C331B" w:rsidP="004C331B">
      <w:pPr>
        <w:rPr>
          <w:lang w:val="en-GB"/>
        </w:rPr>
      </w:pPr>
    </w:p>
    <w:p w:rsidR="00927AF0" w:rsidRPr="00927AF0" w:rsidRDefault="00927AF0" w:rsidP="0030489F">
      <w:pPr>
        <w:pStyle w:val="3"/>
        <w:rPr>
          <w:lang w:val="en-GB"/>
        </w:rPr>
      </w:pPr>
      <w:bookmarkStart w:id="13" w:name="_Toc404781970"/>
      <w:r w:rsidRPr="00927AF0">
        <w:rPr>
          <w:lang w:val="en-GB"/>
        </w:rPr>
        <w:lastRenderedPageBreak/>
        <w:t>Project</w:t>
      </w:r>
      <w:bookmarkEnd w:id="13"/>
    </w:p>
    <w:p w:rsidR="00927AF0" w:rsidRPr="00927AF0" w:rsidRDefault="00927AF0" w:rsidP="0030489F">
      <w:pPr>
        <w:rPr>
          <w:lang w:val="en-GB"/>
        </w:rPr>
      </w:pPr>
      <w:r w:rsidRPr="00927AF0">
        <w:rPr>
          <w:rFonts w:hint="eastAsia"/>
          <w:lang w:val="en-GB"/>
        </w:rPr>
        <w:t>本システムの中心クラスです。</w:t>
      </w:r>
    </w:p>
    <w:p w:rsidR="00927AF0" w:rsidRPr="00927AF0" w:rsidRDefault="00927AF0" w:rsidP="0030489F">
      <w:pPr>
        <w:rPr>
          <w:lang w:val="en-GB"/>
        </w:rPr>
      </w:pPr>
      <w:r w:rsidRPr="00927AF0">
        <w:rPr>
          <w:rFonts w:hint="eastAsia"/>
          <w:lang w:val="en-GB"/>
        </w:rPr>
        <w:t>ここで定義するクラスは全てデータベースに格納するクラスになるので、</w:t>
      </w:r>
      <w:r w:rsidRPr="00927AF0">
        <w:rPr>
          <w:rFonts w:hint="eastAsia"/>
          <w:lang w:val="en-GB"/>
        </w:rPr>
        <w:t>%Persistent</w:t>
      </w:r>
      <w:r w:rsidRPr="00927AF0">
        <w:rPr>
          <w:rFonts w:hint="eastAsia"/>
          <w:lang w:val="en-GB"/>
        </w:rPr>
        <w:t>という型を継承するクラスとなります。</w:t>
      </w:r>
    </w:p>
    <w:p w:rsidR="00927AF0" w:rsidRPr="00927AF0" w:rsidRDefault="00927AF0" w:rsidP="00927AF0">
      <w:pPr>
        <w:pStyle w:val="1"/>
        <w:rPr>
          <w:sz w:val="21"/>
          <w:szCs w:val="21"/>
          <w:lang w:val="en-GB"/>
        </w:rPr>
      </w:pPr>
    </w:p>
    <w:p w:rsidR="00927AF0" w:rsidRPr="0030489F" w:rsidRDefault="00927AF0" w:rsidP="0030489F">
      <w:pPr>
        <w:pStyle w:val="4"/>
        <w:rPr>
          <w:lang w:val="en-GB"/>
        </w:rPr>
      </w:pPr>
      <w:r w:rsidRPr="00927AF0">
        <w:rPr>
          <w:rFonts w:hint="eastAsia"/>
          <w:lang w:val="en-GB"/>
        </w:rPr>
        <w:t>一般的な属性</w:t>
      </w:r>
    </w:p>
    <w:p w:rsidR="00D93DF7" w:rsidRDefault="00D93DF7" w:rsidP="0030489F">
      <w:pPr>
        <w:rPr>
          <w:lang w:val="en-GB"/>
        </w:rPr>
      </w:pPr>
    </w:p>
    <w:tbl>
      <w:tblPr>
        <w:tblStyle w:val="ac"/>
        <w:tblW w:w="0" w:type="auto"/>
        <w:tblLook w:val="04A0" w:firstRow="1" w:lastRow="0" w:firstColumn="1" w:lastColumn="0" w:noHBand="0" w:noVBand="1"/>
      </w:tblPr>
      <w:tblGrid>
        <w:gridCol w:w="2392"/>
        <w:gridCol w:w="1096"/>
        <w:gridCol w:w="3516"/>
      </w:tblGrid>
      <w:tr w:rsidR="00D93DF7" w:rsidTr="00D93DF7">
        <w:tc>
          <w:tcPr>
            <w:tcW w:w="0" w:type="auto"/>
          </w:tcPr>
          <w:p w:rsidR="00D93DF7" w:rsidRDefault="00D93DF7" w:rsidP="0030489F">
            <w:pPr>
              <w:rPr>
                <w:lang w:val="en-GB"/>
              </w:rPr>
            </w:pPr>
            <w:r w:rsidRPr="00927AF0">
              <w:rPr>
                <w:rFonts w:hint="eastAsia"/>
                <w:lang w:val="en-GB"/>
              </w:rPr>
              <w:t>プロパティ名</w:t>
            </w:r>
          </w:p>
        </w:tc>
        <w:tc>
          <w:tcPr>
            <w:tcW w:w="0" w:type="auto"/>
          </w:tcPr>
          <w:p w:rsidR="00D93DF7" w:rsidRDefault="00D93DF7" w:rsidP="0030489F">
            <w:pPr>
              <w:rPr>
                <w:lang w:val="en-GB"/>
              </w:rPr>
            </w:pPr>
            <w:r w:rsidRPr="00927AF0">
              <w:rPr>
                <w:rFonts w:hint="eastAsia"/>
                <w:lang w:val="en-GB"/>
              </w:rPr>
              <w:t>データ型</w:t>
            </w:r>
          </w:p>
        </w:tc>
        <w:tc>
          <w:tcPr>
            <w:tcW w:w="0" w:type="auto"/>
          </w:tcPr>
          <w:p w:rsidR="00D93DF7" w:rsidRDefault="00D93DF7" w:rsidP="0030489F">
            <w:pPr>
              <w:rPr>
                <w:lang w:val="en-GB"/>
              </w:rPr>
            </w:pPr>
            <w:r w:rsidRPr="00927AF0">
              <w:rPr>
                <w:rFonts w:hint="eastAsia"/>
                <w:lang w:val="en-GB"/>
              </w:rPr>
              <w:t>説明</w:t>
            </w:r>
          </w:p>
        </w:tc>
      </w:tr>
      <w:tr w:rsidR="00D93DF7" w:rsidTr="00D93DF7">
        <w:tc>
          <w:tcPr>
            <w:tcW w:w="0" w:type="auto"/>
          </w:tcPr>
          <w:p w:rsidR="00D93DF7" w:rsidRDefault="00D93DF7" w:rsidP="0030489F">
            <w:pPr>
              <w:rPr>
                <w:lang w:val="en-GB"/>
              </w:rPr>
            </w:pPr>
            <w:r w:rsidRPr="00927AF0">
              <w:rPr>
                <w:rFonts w:hint="eastAsia"/>
                <w:lang w:val="en-GB"/>
              </w:rPr>
              <w:t>Name</w:t>
            </w:r>
          </w:p>
        </w:tc>
        <w:tc>
          <w:tcPr>
            <w:tcW w:w="0" w:type="auto"/>
          </w:tcPr>
          <w:p w:rsidR="00D93DF7" w:rsidRDefault="00D93DF7" w:rsidP="0030489F">
            <w:pPr>
              <w:rPr>
                <w:lang w:val="en-GB"/>
              </w:rPr>
            </w:pPr>
            <w:r w:rsidRPr="00927AF0">
              <w:rPr>
                <w:rFonts w:hint="eastAsia"/>
                <w:lang w:val="en-GB"/>
              </w:rPr>
              <w:t>文字列型</w:t>
            </w:r>
          </w:p>
        </w:tc>
        <w:tc>
          <w:tcPr>
            <w:tcW w:w="0" w:type="auto"/>
          </w:tcPr>
          <w:p w:rsidR="00D93DF7" w:rsidRDefault="00D93DF7" w:rsidP="0030489F">
            <w:pPr>
              <w:rPr>
                <w:lang w:val="en-GB"/>
              </w:rPr>
            </w:pPr>
            <w:r w:rsidRPr="00927AF0">
              <w:rPr>
                <w:rFonts w:hint="eastAsia"/>
                <w:lang w:val="en-GB"/>
              </w:rPr>
              <w:t>プロジェクトの名前</w:t>
            </w:r>
          </w:p>
        </w:tc>
      </w:tr>
      <w:tr w:rsidR="00D93DF7" w:rsidTr="00D93DF7">
        <w:tc>
          <w:tcPr>
            <w:tcW w:w="0" w:type="auto"/>
          </w:tcPr>
          <w:p w:rsidR="00D93DF7" w:rsidRDefault="00D93DF7" w:rsidP="0030489F">
            <w:pPr>
              <w:rPr>
                <w:lang w:val="en-GB"/>
              </w:rPr>
            </w:pPr>
            <w:r w:rsidRPr="00927AF0">
              <w:rPr>
                <w:rFonts w:hint="eastAsia"/>
                <w:lang w:val="en-GB"/>
              </w:rPr>
              <w:t>OrderAmount</w:t>
            </w:r>
          </w:p>
        </w:tc>
        <w:tc>
          <w:tcPr>
            <w:tcW w:w="0" w:type="auto"/>
          </w:tcPr>
          <w:p w:rsidR="00D93DF7" w:rsidRDefault="00D93DF7" w:rsidP="0030489F">
            <w:pPr>
              <w:rPr>
                <w:lang w:val="en-GB"/>
              </w:rPr>
            </w:pPr>
            <w:r w:rsidRPr="00927AF0">
              <w:rPr>
                <w:rFonts w:hint="eastAsia"/>
                <w:lang w:val="en-GB"/>
              </w:rPr>
              <w:t>整数</w:t>
            </w:r>
            <w:r w:rsidR="0075005D">
              <w:rPr>
                <w:rFonts w:hint="eastAsia"/>
                <w:lang w:val="en-GB"/>
              </w:rPr>
              <w:t>型</w:t>
            </w:r>
          </w:p>
        </w:tc>
        <w:tc>
          <w:tcPr>
            <w:tcW w:w="0" w:type="auto"/>
          </w:tcPr>
          <w:p w:rsidR="00D93DF7" w:rsidRDefault="00D93DF7" w:rsidP="0030489F">
            <w:pPr>
              <w:rPr>
                <w:lang w:val="en-GB"/>
              </w:rPr>
            </w:pPr>
            <w:r w:rsidRPr="00927AF0">
              <w:rPr>
                <w:rFonts w:hint="eastAsia"/>
                <w:lang w:val="en-GB"/>
              </w:rPr>
              <w:t>受注額</w:t>
            </w:r>
          </w:p>
        </w:tc>
      </w:tr>
      <w:tr w:rsidR="00D93DF7" w:rsidTr="00D93DF7">
        <w:tc>
          <w:tcPr>
            <w:tcW w:w="0" w:type="auto"/>
          </w:tcPr>
          <w:p w:rsidR="00D93DF7" w:rsidRDefault="00D93DF7" w:rsidP="0030489F">
            <w:pPr>
              <w:rPr>
                <w:lang w:val="en-GB"/>
              </w:rPr>
            </w:pPr>
            <w:r w:rsidRPr="00927AF0">
              <w:rPr>
                <w:rFonts w:hint="eastAsia"/>
                <w:lang w:val="en-GB"/>
              </w:rPr>
              <w:t>AnticipatedManHour</w:t>
            </w:r>
          </w:p>
        </w:tc>
        <w:tc>
          <w:tcPr>
            <w:tcW w:w="0" w:type="auto"/>
          </w:tcPr>
          <w:p w:rsidR="00D93DF7" w:rsidRDefault="00D93DF7" w:rsidP="0030489F">
            <w:pPr>
              <w:rPr>
                <w:lang w:val="en-GB"/>
              </w:rPr>
            </w:pPr>
            <w:r w:rsidRPr="00927AF0">
              <w:rPr>
                <w:rFonts w:hint="eastAsia"/>
                <w:lang w:val="en-GB"/>
              </w:rPr>
              <w:t>整数</w:t>
            </w:r>
            <w:r w:rsidR="0075005D">
              <w:rPr>
                <w:rFonts w:hint="eastAsia"/>
                <w:lang w:val="en-GB"/>
              </w:rPr>
              <w:t>型</w:t>
            </w:r>
          </w:p>
        </w:tc>
        <w:tc>
          <w:tcPr>
            <w:tcW w:w="0" w:type="auto"/>
          </w:tcPr>
          <w:p w:rsidR="00D93DF7" w:rsidRDefault="00D93DF7" w:rsidP="0030489F">
            <w:pPr>
              <w:rPr>
                <w:lang w:val="en-GB"/>
              </w:rPr>
            </w:pPr>
            <w:r w:rsidRPr="00927AF0">
              <w:rPr>
                <w:rFonts w:hint="eastAsia"/>
                <w:lang w:val="en-GB"/>
              </w:rPr>
              <w:t>予想工数（時間）</w:t>
            </w:r>
          </w:p>
        </w:tc>
      </w:tr>
      <w:tr w:rsidR="00D93DF7" w:rsidTr="00D93DF7">
        <w:tc>
          <w:tcPr>
            <w:tcW w:w="0" w:type="auto"/>
          </w:tcPr>
          <w:p w:rsidR="00D93DF7" w:rsidRDefault="00D93DF7" w:rsidP="0030489F">
            <w:pPr>
              <w:rPr>
                <w:lang w:val="en-GB"/>
              </w:rPr>
            </w:pPr>
            <w:r w:rsidRPr="00927AF0">
              <w:rPr>
                <w:rFonts w:hint="eastAsia"/>
                <w:lang w:val="en-GB"/>
              </w:rPr>
              <w:t>ActualAmount</w:t>
            </w:r>
          </w:p>
        </w:tc>
        <w:tc>
          <w:tcPr>
            <w:tcW w:w="0" w:type="auto"/>
          </w:tcPr>
          <w:p w:rsidR="00D93DF7" w:rsidRDefault="00D93DF7" w:rsidP="0030489F">
            <w:pPr>
              <w:rPr>
                <w:lang w:val="en-GB"/>
              </w:rPr>
            </w:pPr>
            <w:r w:rsidRPr="00927AF0">
              <w:rPr>
                <w:rFonts w:hint="eastAsia"/>
                <w:lang w:val="en-GB"/>
              </w:rPr>
              <w:t>整数</w:t>
            </w:r>
            <w:r w:rsidR="0075005D">
              <w:rPr>
                <w:rFonts w:hint="eastAsia"/>
                <w:lang w:val="en-GB"/>
              </w:rPr>
              <w:t>型</w:t>
            </w:r>
          </w:p>
        </w:tc>
        <w:tc>
          <w:tcPr>
            <w:tcW w:w="0" w:type="auto"/>
          </w:tcPr>
          <w:p w:rsidR="00D93DF7" w:rsidRDefault="00D93DF7" w:rsidP="0030489F">
            <w:pPr>
              <w:rPr>
                <w:lang w:val="en-GB"/>
              </w:rPr>
            </w:pPr>
            <w:r w:rsidRPr="00927AF0">
              <w:rPr>
                <w:rFonts w:hint="eastAsia"/>
                <w:lang w:val="en-GB"/>
              </w:rPr>
              <w:t>実際にかかっている工数（時間）</w:t>
            </w:r>
          </w:p>
        </w:tc>
      </w:tr>
      <w:tr w:rsidR="00D93DF7" w:rsidTr="00D93DF7">
        <w:tc>
          <w:tcPr>
            <w:tcW w:w="0" w:type="auto"/>
          </w:tcPr>
          <w:p w:rsidR="00D93DF7" w:rsidRDefault="00D93DF7" w:rsidP="0030489F">
            <w:pPr>
              <w:rPr>
                <w:lang w:val="en-GB"/>
              </w:rPr>
            </w:pPr>
            <w:r w:rsidRPr="00927AF0">
              <w:rPr>
                <w:rFonts w:hint="eastAsia"/>
                <w:lang w:val="en-GB"/>
              </w:rPr>
              <w:t>Completed</w:t>
            </w:r>
          </w:p>
        </w:tc>
        <w:tc>
          <w:tcPr>
            <w:tcW w:w="0" w:type="auto"/>
          </w:tcPr>
          <w:p w:rsidR="00D93DF7" w:rsidRDefault="00D93DF7" w:rsidP="0030489F">
            <w:pPr>
              <w:rPr>
                <w:lang w:val="en-GB"/>
              </w:rPr>
            </w:pPr>
            <w:r w:rsidRPr="00927AF0">
              <w:rPr>
                <w:rFonts w:hint="eastAsia"/>
                <w:lang w:val="en-GB"/>
              </w:rPr>
              <w:t>論理型</w:t>
            </w:r>
          </w:p>
        </w:tc>
        <w:tc>
          <w:tcPr>
            <w:tcW w:w="0" w:type="auto"/>
          </w:tcPr>
          <w:p w:rsidR="00D93DF7" w:rsidRDefault="00D93DF7" w:rsidP="0030489F">
            <w:pPr>
              <w:rPr>
                <w:lang w:val="en-GB"/>
              </w:rPr>
            </w:pPr>
            <w:r w:rsidRPr="00927AF0">
              <w:rPr>
                <w:rFonts w:hint="eastAsia"/>
                <w:lang w:val="en-GB"/>
              </w:rPr>
              <w:t>プロジェクトが完了しているか</w:t>
            </w:r>
          </w:p>
        </w:tc>
      </w:tr>
      <w:tr w:rsidR="00D93DF7" w:rsidTr="00D93DF7">
        <w:tc>
          <w:tcPr>
            <w:tcW w:w="0" w:type="auto"/>
          </w:tcPr>
          <w:p w:rsidR="00D93DF7" w:rsidRDefault="00D93DF7" w:rsidP="0030489F">
            <w:pPr>
              <w:rPr>
                <w:lang w:val="en-GB"/>
              </w:rPr>
            </w:pPr>
            <w:r w:rsidRPr="00927AF0">
              <w:rPr>
                <w:rFonts w:hint="eastAsia"/>
                <w:lang w:val="en-GB"/>
              </w:rPr>
              <w:t>StartDate</w:t>
            </w:r>
          </w:p>
        </w:tc>
        <w:tc>
          <w:tcPr>
            <w:tcW w:w="0" w:type="auto"/>
          </w:tcPr>
          <w:p w:rsidR="00D93DF7" w:rsidRDefault="00D93DF7" w:rsidP="0030489F">
            <w:pPr>
              <w:rPr>
                <w:lang w:val="en-GB"/>
              </w:rPr>
            </w:pPr>
            <w:r w:rsidRPr="00927AF0">
              <w:rPr>
                <w:rFonts w:hint="eastAsia"/>
                <w:lang w:val="en-GB"/>
              </w:rPr>
              <w:t>日付型</w:t>
            </w:r>
          </w:p>
        </w:tc>
        <w:tc>
          <w:tcPr>
            <w:tcW w:w="0" w:type="auto"/>
          </w:tcPr>
          <w:p w:rsidR="00D93DF7" w:rsidRDefault="00D93DF7" w:rsidP="0030489F">
            <w:pPr>
              <w:rPr>
                <w:lang w:val="en-GB"/>
              </w:rPr>
            </w:pPr>
            <w:r w:rsidRPr="00927AF0">
              <w:rPr>
                <w:rFonts w:hint="eastAsia"/>
                <w:lang w:val="en-GB"/>
              </w:rPr>
              <w:t>開始年月日</w:t>
            </w:r>
          </w:p>
        </w:tc>
      </w:tr>
      <w:tr w:rsidR="00D93DF7" w:rsidTr="00D93DF7">
        <w:tc>
          <w:tcPr>
            <w:tcW w:w="0" w:type="auto"/>
          </w:tcPr>
          <w:p w:rsidR="00D93DF7" w:rsidRDefault="00D93DF7" w:rsidP="0030489F">
            <w:pPr>
              <w:rPr>
                <w:lang w:val="en-GB"/>
              </w:rPr>
            </w:pPr>
            <w:r w:rsidRPr="00927AF0">
              <w:rPr>
                <w:rFonts w:hint="eastAsia"/>
                <w:lang w:val="en-GB"/>
              </w:rPr>
              <w:t>DueDate</w:t>
            </w:r>
          </w:p>
        </w:tc>
        <w:tc>
          <w:tcPr>
            <w:tcW w:w="0" w:type="auto"/>
          </w:tcPr>
          <w:p w:rsidR="00D93DF7" w:rsidRDefault="00D93DF7" w:rsidP="0030489F">
            <w:pPr>
              <w:rPr>
                <w:lang w:val="en-GB"/>
              </w:rPr>
            </w:pPr>
            <w:r w:rsidRPr="00927AF0">
              <w:rPr>
                <w:rFonts w:hint="eastAsia"/>
                <w:lang w:val="en-GB"/>
              </w:rPr>
              <w:t>日付型</w:t>
            </w:r>
          </w:p>
        </w:tc>
        <w:tc>
          <w:tcPr>
            <w:tcW w:w="0" w:type="auto"/>
          </w:tcPr>
          <w:p w:rsidR="00D93DF7" w:rsidRDefault="00D93DF7" w:rsidP="0030489F">
            <w:pPr>
              <w:rPr>
                <w:lang w:val="en-GB"/>
              </w:rPr>
            </w:pPr>
            <w:r w:rsidRPr="00927AF0">
              <w:rPr>
                <w:rFonts w:hint="eastAsia"/>
                <w:lang w:val="en-GB"/>
              </w:rPr>
              <w:t>完了予定日</w:t>
            </w:r>
          </w:p>
        </w:tc>
      </w:tr>
    </w:tbl>
    <w:p w:rsidR="00927AF0" w:rsidRPr="00927AF0" w:rsidRDefault="00927AF0" w:rsidP="0030489F">
      <w:pPr>
        <w:rPr>
          <w:lang w:val="en-GB"/>
        </w:rPr>
      </w:pPr>
    </w:p>
    <w:p w:rsidR="00927AF0" w:rsidRPr="00927AF0" w:rsidRDefault="005607AB" w:rsidP="0030489F">
      <w:pPr>
        <w:rPr>
          <w:lang w:val="en-GB"/>
        </w:rPr>
      </w:pPr>
      <w:r>
        <w:rPr>
          <w:rFonts w:hint="eastAsia"/>
          <w:lang w:val="en-GB"/>
        </w:rPr>
        <w:t>Caché</w:t>
      </w:r>
      <w:r w:rsidR="00D35CD5">
        <w:rPr>
          <w:rFonts w:hint="eastAsia"/>
          <w:lang w:val="en-GB"/>
        </w:rPr>
        <w:t>ではクラスの属性のことをプロパティと呼びます。</w:t>
      </w:r>
      <w:r w:rsidR="00927AF0" w:rsidRPr="00927AF0">
        <w:rPr>
          <w:rFonts w:hint="eastAsia"/>
          <w:lang w:val="en-GB"/>
        </w:rPr>
        <w:t>テーブルに対するカラム、フィールドとほぼ同等の意味です。</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データ型は、システムが用意している型以外に自分でクラス定義を行うことにより拡張することが可能です。</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ここでは、文字列型として</w:t>
      </w:r>
      <w:r w:rsidRPr="00927AF0">
        <w:rPr>
          <w:rFonts w:hint="eastAsia"/>
          <w:lang w:val="en-GB"/>
        </w:rPr>
        <w:t>%String</w:t>
      </w:r>
      <w:r w:rsidRPr="00927AF0">
        <w:rPr>
          <w:rFonts w:hint="eastAsia"/>
          <w:lang w:val="en-GB"/>
        </w:rPr>
        <w:t>、整数型として</w:t>
      </w:r>
      <w:r w:rsidRPr="00927AF0">
        <w:rPr>
          <w:rFonts w:hint="eastAsia"/>
          <w:lang w:val="en-GB"/>
        </w:rPr>
        <w:t>%Integer</w:t>
      </w:r>
      <w:r w:rsidRPr="00927AF0">
        <w:rPr>
          <w:rFonts w:hint="eastAsia"/>
          <w:lang w:val="en-GB"/>
        </w:rPr>
        <w:t>、論理型として</w:t>
      </w:r>
      <w:r w:rsidRPr="00927AF0">
        <w:rPr>
          <w:rFonts w:hint="eastAsia"/>
          <w:lang w:val="en-GB"/>
        </w:rPr>
        <w:t>%Boolean</w:t>
      </w:r>
      <w:r w:rsidRPr="00927AF0">
        <w:rPr>
          <w:rFonts w:hint="eastAsia"/>
          <w:lang w:val="en-GB"/>
        </w:rPr>
        <w:t>、</w:t>
      </w:r>
    </w:p>
    <w:p w:rsidR="00927AF0" w:rsidRPr="00927AF0" w:rsidRDefault="00927AF0" w:rsidP="0030489F">
      <w:pPr>
        <w:rPr>
          <w:lang w:val="en-GB"/>
        </w:rPr>
      </w:pPr>
      <w:r w:rsidRPr="00927AF0">
        <w:rPr>
          <w:rFonts w:hint="eastAsia"/>
          <w:lang w:val="en-GB"/>
        </w:rPr>
        <w:t>日付型として</w:t>
      </w:r>
      <w:r w:rsidRPr="00927AF0">
        <w:rPr>
          <w:rFonts w:hint="eastAsia"/>
          <w:lang w:val="en-GB"/>
        </w:rPr>
        <w:t>%Date</w:t>
      </w:r>
      <w:r w:rsidRPr="00927AF0">
        <w:rPr>
          <w:rFonts w:hint="eastAsia"/>
          <w:lang w:val="en-GB"/>
        </w:rPr>
        <w:t>を使います。</w:t>
      </w:r>
    </w:p>
    <w:p w:rsidR="00927AF0" w:rsidRPr="00927AF0" w:rsidRDefault="00927AF0" w:rsidP="0030489F">
      <w:pPr>
        <w:rPr>
          <w:lang w:val="en-GB"/>
        </w:rPr>
      </w:pPr>
      <w:r w:rsidRPr="00927AF0">
        <w:rPr>
          <w:rFonts w:hint="eastAsia"/>
          <w:lang w:val="en-GB"/>
        </w:rPr>
        <w:t>これらはあらかじめシステムに組み込まれたシステムクラス（データ型）です。</w:t>
      </w:r>
    </w:p>
    <w:p w:rsidR="00927AF0" w:rsidRPr="00927AF0" w:rsidRDefault="00927AF0" w:rsidP="00927AF0">
      <w:pPr>
        <w:pStyle w:val="1"/>
        <w:rPr>
          <w:sz w:val="21"/>
          <w:szCs w:val="21"/>
          <w:lang w:val="en-GB"/>
        </w:rPr>
      </w:pPr>
    </w:p>
    <w:p w:rsidR="00927AF0" w:rsidRPr="0030489F" w:rsidRDefault="00927AF0" w:rsidP="0030489F">
      <w:pPr>
        <w:pStyle w:val="4"/>
        <w:rPr>
          <w:lang w:val="en-GB"/>
        </w:rPr>
      </w:pPr>
      <w:r w:rsidRPr="00927AF0">
        <w:rPr>
          <w:rFonts w:hint="eastAsia"/>
          <w:lang w:val="en-GB"/>
        </w:rPr>
        <w:t>他クラスとの関係性を表現する属性</w:t>
      </w:r>
    </w:p>
    <w:p w:rsidR="00927AF0" w:rsidRPr="00927AF0" w:rsidRDefault="005607AB" w:rsidP="0030489F">
      <w:pPr>
        <w:rPr>
          <w:lang w:val="en-GB"/>
        </w:rPr>
      </w:pPr>
      <w:r>
        <w:rPr>
          <w:rFonts w:hint="eastAsia"/>
          <w:lang w:val="en-GB"/>
        </w:rPr>
        <w:t>Caché</w:t>
      </w:r>
      <w:r w:rsidR="00927AF0" w:rsidRPr="00927AF0">
        <w:rPr>
          <w:rFonts w:hint="eastAsia"/>
          <w:lang w:val="en-GB"/>
        </w:rPr>
        <w:t>では他クラスとの関係性を表現するためにもプロパティ（またはその派生形であるリレーションシップ）定義を使うことができます。</w:t>
      </w:r>
    </w:p>
    <w:p w:rsidR="00927AF0" w:rsidRPr="00927AF0" w:rsidRDefault="00927AF0" w:rsidP="0030489F">
      <w:pPr>
        <w:rPr>
          <w:lang w:val="en-GB"/>
        </w:rPr>
      </w:pPr>
    </w:p>
    <w:p w:rsidR="0030489F" w:rsidRDefault="00927AF0" w:rsidP="004C331B">
      <w:pPr>
        <w:spacing w:before="120" w:after="120"/>
        <w:rPr>
          <w:lang w:val="en-GB"/>
        </w:rPr>
      </w:pPr>
      <w:r w:rsidRPr="00927AF0">
        <w:rPr>
          <w:rFonts w:hint="eastAsia"/>
          <w:lang w:val="en-GB"/>
        </w:rPr>
        <w:t>ここでは一対他のリレーションシップを使って、クラス間の関係性を定義します。</w:t>
      </w:r>
    </w:p>
    <w:tbl>
      <w:tblPr>
        <w:tblStyle w:val="ac"/>
        <w:tblW w:w="0" w:type="auto"/>
        <w:tblLook w:val="04A0" w:firstRow="1" w:lastRow="0" w:firstColumn="1" w:lastColumn="0" w:noHBand="0" w:noVBand="1"/>
      </w:tblPr>
      <w:tblGrid>
        <w:gridCol w:w="2416"/>
        <w:gridCol w:w="1626"/>
        <w:gridCol w:w="4488"/>
      </w:tblGrid>
      <w:tr w:rsidR="0075005D" w:rsidTr="0075005D">
        <w:tc>
          <w:tcPr>
            <w:tcW w:w="0" w:type="auto"/>
          </w:tcPr>
          <w:p w:rsidR="0075005D" w:rsidRDefault="0075005D" w:rsidP="0030489F">
            <w:pPr>
              <w:rPr>
                <w:lang w:val="en-GB"/>
              </w:rPr>
            </w:pPr>
            <w:r w:rsidRPr="00927AF0">
              <w:rPr>
                <w:rFonts w:hint="eastAsia"/>
                <w:lang w:val="en-GB"/>
              </w:rPr>
              <w:lastRenderedPageBreak/>
              <w:t>リレーションシップ名</w:t>
            </w:r>
          </w:p>
        </w:tc>
        <w:tc>
          <w:tcPr>
            <w:tcW w:w="0" w:type="auto"/>
          </w:tcPr>
          <w:p w:rsidR="0075005D" w:rsidRDefault="0075005D" w:rsidP="0030489F">
            <w:pPr>
              <w:rPr>
                <w:lang w:val="en-GB"/>
              </w:rPr>
            </w:pPr>
            <w:r w:rsidRPr="00927AF0">
              <w:rPr>
                <w:rFonts w:hint="eastAsia"/>
                <w:lang w:val="en-GB"/>
              </w:rPr>
              <w:t>データ型</w:t>
            </w:r>
          </w:p>
        </w:tc>
        <w:tc>
          <w:tcPr>
            <w:tcW w:w="0" w:type="auto"/>
          </w:tcPr>
          <w:p w:rsidR="0075005D" w:rsidRDefault="0075005D" w:rsidP="0030489F">
            <w:pPr>
              <w:rPr>
                <w:lang w:val="en-GB"/>
              </w:rPr>
            </w:pPr>
            <w:r w:rsidRPr="00927AF0">
              <w:rPr>
                <w:rFonts w:hint="eastAsia"/>
                <w:lang w:val="en-GB"/>
              </w:rPr>
              <w:t>説明</w:t>
            </w:r>
          </w:p>
        </w:tc>
      </w:tr>
      <w:tr w:rsidR="0075005D" w:rsidTr="0075005D">
        <w:tc>
          <w:tcPr>
            <w:tcW w:w="0" w:type="auto"/>
          </w:tcPr>
          <w:p w:rsidR="0075005D" w:rsidRDefault="0075005D" w:rsidP="0030489F">
            <w:pPr>
              <w:rPr>
                <w:lang w:val="en-GB"/>
              </w:rPr>
            </w:pPr>
            <w:r w:rsidRPr="00927AF0">
              <w:rPr>
                <w:rFonts w:hint="eastAsia"/>
                <w:lang w:val="en-GB"/>
              </w:rPr>
              <w:t>Customer</w:t>
            </w:r>
          </w:p>
        </w:tc>
        <w:tc>
          <w:tcPr>
            <w:tcW w:w="0" w:type="auto"/>
          </w:tcPr>
          <w:p w:rsidR="0075005D" w:rsidRDefault="0075005D" w:rsidP="0030489F">
            <w:pPr>
              <w:rPr>
                <w:lang w:val="en-GB"/>
              </w:rPr>
            </w:pPr>
            <w:r w:rsidRPr="00927AF0">
              <w:rPr>
                <w:rFonts w:hint="eastAsia"/>
                <w:lang w:val="en-GB"/>
              </w:rPr>
              <w:t>PM.Customer</w:t>
            </w:r>
          </w:p>
        </w:tc>
        <w:tc>
          <w:tcPr>
            <w:tcW w:w="0" w:type="auto"/>
          </w:tcPr>
          <w:p w:rsidR="0075005D" w:rsidRDefault="0075005D" w:rsidP="0030489F">
            <w:pPr>
              <w:rPr>
                <w:lang w:val="en-GB"/>
              </w:rPr>
            </w:pPr>
            <w:r w:rsidRPr="00927AF0">
              <w:rPr>
                <w:rFonts w:hint="eastAsia"/>
                <w:lang w:val="en-GB"/>
              </w:rPr>
              <w:t>Customer</w:t>
            </w:r>
            <w:r w:rsidRPr="00927AF0">
              <w:rPr>
                <w:rFonts w:hint="eastAsia"/>
                <w:lang w:val="en-GB"/>
              </w:rPr>
              <w:t>が一で</w:t>
            </w:r>
            <w:r w:rsidRPr="00927AF0">
              <w:rPr>
                <w:rFonts w:hint="eastAsia"/>
                <w:lang w:val="en-GB"/>
              </w:rPr>
              <w:t>Project</w:t>
            </w:r>
            <w:r w:rsidRPr="00927AF0">
              <w:rPr>
                <w:rFonts w:hint="eastAsia"/>
                <w:lang w:val="en-GB"/>
              </w:rPr>
              <w:t>が多の関係</w:t>
            </w:r>
          </w:p>
        </w:tc>
      </w:tr>
      <w:tr w:rsidR="0075005D" w:rsidTr="0075005D">
        <w:tc>
          <w:tcPr>
            <w:tcW w:w="0" w:type="auto"/>
          </w:tcPr>
          <w:p w:rsidR="0075005D" w:rsidRDefault="0075005D" w:rsidP="0030489F">
            <w:pPr>
              <w:rPr>
                <w:lang w:val="en-GB"/>
              </w:rPr>
            </w:pPr>
            <w:r w:rsidRPr="00927AF0">
              <w:rPr>
                <w:rFonts w:hint="eastAsia"/>
                <w:lang w:val="en-GB"/>
              </w:rPr>
              <w:t>ProjectManager</w:t>
            </w:r>
          </w:p>
        </w:tc>
        <w:tc>
          <w:tcPr>
            <w:tcW w:w="0" w:type="auto"/>
          </w:tcPr>
          <w:p w:rsidR="0075005D" w:rsidRDefault="0075005D" w:rsidP="0030489F">
            <w:pPr>
              <w:rPr>
                <w:lang w:val="en-GB"/>
              </w:rPr>
            </w:pPr>
            <w:r w:rsidRPr="00927AF0">
              <w:rPr>
                <w:rFonts w:hint="eastAsia"/>
                <w:lang w:val="en-GB"/>
              </w:rPr>
              <w:t>PM.Person</w:t>
            </w:r>
          </w:p>
        </w:tc>
        <w:tc>
          <w:tcPr>
            <w:tcW w:w="0" w:type="auto"/>
          </w:tcPr>
          <w:p w:rsidR="0075005D" w:rsidRDefault="0075005D" w:rsidP="0030489F">
            <w:pPr>
              <w:rPr>
                <w:lang w:val="en-GB"/>
              </w:rPr>
            </w:pPr>
            <w:r w:rsidRPr="00927AF0">
              <w:rPr>
                <w:rFonts w:hint="eastAsia"/>
                <w:lang w:val="en-GB"/>
              </w:rPr>
              <w:t>ProjectManager</w:t>
            </w:r>
            <w:r w:rsidRPr="00927AF0">
              <w:rPr>
                <w:rFonts w:hint="eastAsia"/>
                <w:lang w:val="en-GB"/>
              </w:rPr>
              <w:t>が一で</w:t>
            </w:r>
            <w:r w:rsidRPr="00927AF0">
              <w:rPr>
                <w:rFonts w:hint="eastAsia"/>
                <w:lang w:val="en-GB"/>
              </w:rPr>
              <w:t>Project</w:t>
            </w:r>
            <w:r w:rsidRPr="00927AF0">
              <w:rPr>
                <w:rFonts w:hint="eastAsia"/>
                <w:lang w:val="en-GB"/>
              </w:rPr>
              <w:t>が多の関係</w:t>
            </w:r>
          </w:p>
        </w:tc>
      </w:tr>
      <w:tr w:rsidR="0075005D" w:rsidTr="0075005D">
        <w:tc>
          <w:tcPr>
            <w:tcW w:w="0" w:type="auto"/>
          </w:tcPr>
          <w:p w:rsidR="0075005D" w:rsidRDefault="0075005D" w:rsidP="0030489F">
            <w:pPr>
              <w:rPr>
                <w:lang w:val="en-GB"/>
              </w:rPr>
            </w:pPr>
            <w:r w:rsidRPr="00927AF0">
              <w:rPr>
                <w:rFonts w:hint="eastAsia"/>
                <w:lang w:val="en-GB"/>
              </w:rPr>
              <w:t>Activities</w:t>
            </w:r>
          </w:p>
        </w:tc>
        <w:tc>
          <w:tcPr>
            <w:tcW w:w="0" w:type="auto"/>
          </w:tcPr>
          <w:p w:rsidR="0075005D" w:rsidRDefault="0075005D" w:rsidP="0030489F">
            <w:pPr>
              <w:rPr>
                <w:lang w:val="en-GB"/>
              </w:rPr>
            </w:pPr>
            <w:r w:rsidRPr="00927AF0">
              <w:rPr>
                <w:rFonts w:hint="eastAsia"/>
                <w:lang w:val="en-GB"/>
              </w:rPr>
              <w:t>PM.Activity</w:t>
            </w:r>
          </w:p>
        </w:tc>
        <w:tc>
          <w:tcPr>
            <w:tcW w:w="0" w:type="auto"/>
          </w:tcPr>
          <w:p w:rsidR="0075005D" w:rsidRDefault="0075005D" w:rsidP="0030489F">
            <w:pPr>
              <w:rPr>
                <w:lang w:val="en-GB"/>
              </w:rPr>
            </w:pPr>
            <w:r w:rsidRPr="00927AF0">
              <w:rPr>
                <w:rFonts w:hint="eastAsia"/>
                <w:lang w:val="en-GB"/>
              </w:rPr>
              <w:t>Project</w:t>
            </w:r>
            <w:r w:rsidRPr="00927AF0">
              <w:rPr>
                <w:rFonts w:hint="eastAsia"/>
                <w:lang w:val="en-GB"/>
              </w:rPr>
              <w:t>が多で</w:t>
            </w:r>
            <w:r w:rsidRPr="00927AF0">
              <w:rPr>
                <w:rFonts w:hint="eastAsia"/>
                <w:lang w:val="en-GB"/>
              </w:rPr>
              <w:t>Activity</w:t>
            </w:r>
            <w:r w:rsidRPr="00927AF0">
              <w:rPr>
                <w:rFonts w:hint="eastAsia"/>
                <w:lang w:val="en-GB"/>
              </w:rPr>
              <w:t>が多の関係</w:t>
            </w:r>
          </w:p>
        </w:tc>
      </w:tr>
    </w:tbl>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クラス間の関係性を定義する方法がリレーションシップのほかにもあります。</w:t>
      </w:r>
    </w:p>
    <w:p w:rsidR="00927AF0" w:rsidRPr="00927AF0" w:rsidRDefault="00927AF0" w:rsidP="0030489F">
      <w:pPr>
        <w:rPr>
          <w:lang w:val="en-GB"/>
        </w:rPr>
      </w:pPr>
    </w:p>
    <w:p w:rsidR="00927AF0" w:rsidRPr="00F47196" w:rsidRDefault="00927AF0" w:rsidP="00F47196">
      <w:pPr>
        <w:pStyle w:val="ad"/>
        <w:numPr>
          <w:ilvl w:val="0"/>
          <w:numId w:val="42"/>
        </w:numPr>
        <w:ind w:leftChars="0"/>
        <w:rPr>
          <w:lang w:val="en-GB"/>
        </w:rPr>
      </w:pPr>
      <w:r w:rsidRPr="00F47196">
        <w:rPr>
          <w:rFonts w:hint="eastAsia"/>
          <w:lang w:val="en-GB"/>
        </w:rPr>
        <w:t>一対一の関係を表現する方法</w:t>
      </w:r>
    </w:p>
    <w:p w:rsidR="00927AF0" w:rsidRPr="00927AF0" w:rsidRDefault="00927AF0" w:rsidP="0030489F">
      <w:pPr>
        <w:rPr>
          <w:lang w:val="en-GB"/>
        </w:rPr>
      </w:pPr>
    </w:p>
    <w:p w:rsidR="00927AF0" w:rsidRPr="00F47196" w:rsidRDefault="00927AF0" w:rsidP="00F47196">
      <w:pPr>
        <w:pStyle w:val="ad"/>
        <w:numPr>
          <w:ilvl w:val="0"/>
          <w:numId w:val="43"/>
        </w:numPr>
        <w:ind w:leftChars="0"/>
        <w:rPr>
          <w:lang w:val="en-GB"/>
        </w:rPr>
      </w:pPr>
      <w:r w:rsidRPr="00F47196">
        <w:rPr>
          <w:rFonts w:hint="eastAsia"/>
          <w:lang w:val="en-GB"/>
        </w:rPr>
        <w:t>参照オブジェクト</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プロパティの型を別の</w:t>
      </w:r>
      <w:r w:rsidRPr="00927AF0">
        <w:rPr>
          <w:rFonts w:hint="eastAsia"/>
          <w:lang w:val="en-GB"/>
        </w:rPr>
        <w:t>Persistent</w:t>
      </w:r>
      <w:r w:rsidRPr="00927AF0">
        <w:rPr>
          <w:rFonts w:hint="eastAsia"/>
          <w:lang w:val="en-GB"/>
        </w:rPr>
        <w:t>型を継承したクラス定義の名前を設定することにより参照オブジェクトを定義できます。</w:t>
      </w:r>
    </w:p>
    <w:p w:rsidR="00927AF0" w:rsidRPr="00927AF0" w:rsidRDefault="00927AF0" w:rsidP="0030489F">
      <w:pPr>
        <w:rPr>
          <w:lang w:val="en-GB"/>
        </w:rPr>
      </w:pPr>
    </w:p>
    <w:p w:rsidR="00927AF0" w:rsidRPr="00F47196" w:rsidRDefault="00927AF0" w:rsidP="00F47196">
      <w:pPr>
        <w:pStyle w:val="ad"/>
        <w:numPr>
          <w:ilvl w:val="0"/>
          <w:numId w:val="43"/>
        </w:numPr>
        <w:ind w:leftChars="0"/>
        <w:rPr>
          <w:lang w:val="en-GB"/>
        </w:rPr>
      </w:pPr>
      <w:r w:rsidRPr="00F47196">
        <w:rPr>
          <w:rFonts w:hint="eastAsia"/>
          <w:lang w:val="en-GB"/>
        </w:rPr>
        <w:t>埋め込みオブジェクト</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プロパティの型を別の</w:t>
      </w:r>
      <w:r w:rsidRPr="00927AF0">
        <w:rPr>
          <w:rFonts w:hint="eastAsia"/>
          <w:lang w:val="en-GB"/>
        </w:rPr>
        <w:t>Serial</w:t>
      </w:r>
      <w:r w:rsidRPr="00927AF0">
        <w:rPr>
          <w:rFonts w:hint="eastAsia"/>
          <w:lang w:val="en-GB"/>
        </w:rPr>
        <w:t>型を継承したクラス定義の名前を設定することにより埋め込み型のオブジェクトを定義できます。</w:t>
      </w:r>
    </w:p>
    <w:p w:rsidR="00927AF0" w:rsidRPr="00927AF0" w:rsidRDefault="00927AF0" w:rsidP="0030489F">
      <w:pPr>
        <w:rPr>
          <w:lang w:val="en-GB"/>
        </w:rPr>
      </w:pPr>
    </w:p>
    <w:p w:rsidR="00927AF0" w:rsidRPr="00F47196" w:rsidRDefault="00927AF0" w:rsidP="00F47196">
      <w:pPr>
        <w:pStyle w:val="ad"/>
        <w:numPr>
          <w:ilvl w:val="0"/>
          <w:numId w:val="43"/>
        </w:numPr>
        <w:ind w:leftChars="0"/>
        <w:rPr>
          <w:lang w:val="en-GB"/>
        </w:rPr>
      </w:pPr>
      <w:r w:rsidRPr="00F47196">
        <w:rPr>
          <w:rFonts w:hint="eastAsia"/>
          <w:lang w:val="en-GB"/>
        </w:rPr>
        <w:t>一対一リレーションシップ</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一対多のリレーションシップに制約を加えることで実現できるリレーションシップです。</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多側のリレーションシップ定義に対してインデックス定義を作成し、そのインデックスに</w:t>
      </w:r>
      <w:r w:rsidRPr="00927AF0">
        <w:rPr>
          <w:rFonts w:hint="eastAsia"/>
          <w:lang w:val="en-GB"/>
        </w:rPr>
        <w:t>Unique</w:t>
      </w:r>
      <w:r w:rsidRPr="00927AF0">
        <w:rPr>
          <w:rFonts w:hint="eastAsia"/>
          <w:lang w:val="en-GB"/>
        </w:rPr>
        <w:t>属性を付加することにより、一対一のリレーションシップをエミュレーションできます。</w:t>
      </w:r>
    </w:p>
    <w:p w:rsidR="00927AF0" w:rsidRPr="00927AF0" w:rsidRDefault="00927AF0" w:rsidP="0030489F">
      <w:pPr>
        <w:rPr>
          <w:lang w:val="en-GB"/>
        </w:rPr>
      </w:pPr>
    </w:p>
    <w:p w:rsidR="00927AF0" w:rsidRPr="00F47196" w:rsidRDefault="00927AF0" w:rsidP="00F47196">
      <w:pPr>
        <w:pStyle w:val="ad"/>
        <w:numPr>
          <w:ilvl w:val="0"/>
          <w:numId w:val="42"/>
        </w:numPr>
        <w:ind w:leftChars="0"/>
        <w:rPr>
          <w:lang w:val="en-GB"/>
        </w:rPr>
      </w:pPr>
      <w:r w:rsidRPr="00F47196">
        <w:rPr>
          <w:rFonts w:hint="eastAsia"/>
          <w:lang w:val="en-GB"/>
        </w:rPr>
        <w:t>一対多の関係を表現する方法</w:t>
      </w:r>
    </w:p>
    <w:p w:rsidR="00927AF0" w:rsidRPr="00927AF0" w:rsidRDefault="00927AF0" w:rsidP="0030489F">
      <w:pPr>
        <w:rPr>
          <w:lang w:val="en-GB"/>
        </w:rPr>
      </w:pPr>
    </w:p>
    <w:p w:rsidR="00927AF0" w:rsidRPr="00F47196" w:rsidRDefault="00927AF0" w:rsidP="00F47196">
      <w:pPr>
        <w:pStyle w:val="ad"/>
        <w:numPr>
          <w:ilvl w:val="0"/>
          <w:numId w:val="44"/>
        </w:numPr>
        <w:ind w:leftChars="0"/>
        <w:rPr>
          <w:lang w:val="en-GB"/>
        </w:rPr>
      </w:pPr>
      <w:r w:rsidRPr="00F47196">
        <w:rPr>
          <w:rFonts w:hint="eastAsia"/>
          <w:lang w:val="en-GB"/>
        </w:rPr>
        <w:t xml:space="preserve">List Of </w:t>
      </w:r>
      <w:r w:rsidRPr="00F47196">
        <w:rPr>
          <w:rFonts w:hint="eastAsia"/>
          <w:lang w:val="en-GB"/>
        </w:rPr>
        <w:t>参照オブジェクト</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あるクラスインスタンスへの参照を複数持つことを表現できます。</w:t>
      </w:r>
    </w:p>
    <w:p w:rsidR="00927AF0" w:rsidRPr="00927AF0" w:rsidRDefault="00927AF0" w:rsidP="0030489F">
      <w:pPr>
        <w:rPr>
          <w:lang w:val="en-GB"/>
        </w:rPr>
      </w:pPr>
    </w:p>
    <w:p w:rsidR="00927AF0" w:rsidRPr="00F47196" w:rsidRDefault="00927AF0" w:rsidP="00F47196">
      <w:pPr>
        <w:pStyle w:val="ad"/>
        <w:numPr>
          <w:ilvl w:val="0"/>
          <w:numId w:val="44"/>
        </w:numPr>
        <w:ind w:leftChars="0"/>
        <w:rPr>
          <w:lang w:val="en-GB"/>
        </w:rPr>
      </w:pPr>
      <w:r w:rsidRPr="00F47196">
        <w:rPr>
          <w:rFonts w:hint="eastAsia"/>
          <w:lang w:val="en-GB"/>
        </w:rPr>
        <w:t xml:space="preserve">Array Of </w:t>
      </w:r>
      <w:r w:rsidRPr="00F47196">
        <w:rPr>
          <w:rFonts w:hint="eastAsia"/>
          <w:lang w:val="en-GB"/>
        </w:rPr>
        <w:t>参照オブジェクト</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List</w:t>
      </w:r>
      <w:r w:rsidRPr="00927AF0">
        <w:rPr>
          <w:rFonts w:hint="eastAsia"/>
          <w:lang w:val="en-GB"/>
        </w:rPr>
        <w:t>と同様あるクラスインスタンスへの参照を複数持つことを表現できます。</w:t>
      </w:r>
    </w:p>
    <w:p w:rsidR="00927AF0" w:rsidRPr="00927AF0" w:rsidRDefault="00927AF0" w:rsidP="0030489F">
      <w:pPr>
        <w:rPr>
          <w:lang w:val="en-GB"/>
        </w:rPr>
      </w:pPr>
      <w:r w:rsidRPr="00927AF0">
        <w:rPr>
          <w:rFonts w:hint="eastAsia"/>
          <w:lang w:val="en-GB"/>
        </w:rPr>
        <w:t>List</w:t>
      </w:r>
      <w:r w:rsidRPr="00927AF0">
        <w:rPr>
          <w:rFonts w:hint="eastAsia"/>
          <w:lang w:val="en-GB"/>
        </w:rPr>
        <w:t>との違いは、</w:t>
      </w:r>
      <w:r w:rsidRPr="00927AF0">
        <w:rPr>
          <w:rFonts w:hint="eastAsia"/>
          <w:lang w:val="en-GB"/>
        </w:rPr>
        <w:t>List</w:t>
      </w:r>
      <w:r w:rsidRPr="00927AF0">
        <w:rPr>
          <w:rFonts w:hint="eastAsia"/>
          <w:lang w:val="en-GB"/>
        </w:rPr>
        <w:t>は格納順に特別な意味を持ちませんが、</w:t>
      </w:r>
      <w:r w:rsidRPr="00927AF0">
        <w:rPr>
          <w:rFonts w:hint="eastAsia"/>
          <w:lang w:val="en-GB"/>
        </w:rPr>
        <w:t>Array</w:t>
      </w:r>
      <w:r w:rsidRPr="00927AF0">
        <w:rPr>
          <w:rFonts w:hint="eastAsia"/>
          <w:lang w:val="en-GB"/>
        </w:rPr>
        <w:t>の場合は各要素にキーを設定してそのキーを使って要素を取得します。</w:t>
      </w:r>
    </w:p>
    <w:p w:rsidR="00927AF0" w:rsidRPr="00927AF0" w:rsidRDefault="00927AF0" w:rsidP="0030489F">
      <w:pPr>
        <w:rPr>
          <w:lang w:val="en-GB"/>
        </w:rPr>
      </w:pPr>
    </w:p>
    <w:p w:rsidR="00927AF0" w:rsidRPr="00F47196" w:rsidRDefault="00927AF0" w:rsidP="00F47196">
      <w:pPr>
        <w:pStyle w:val="ad"/>
        <w:numPr>
          <w:ilvl w:val="0"/>
          <w:numId w:val="44"/>
        </w:numPr>
        <w:ind w:leftChars="0"/>
        <w:rPr>
          <w:lang w:val="en-GB"/>
        </w:rPr>
      </w:pPr>
      <w:r w:rsidRPr="00F47196">
        <w:rPr>
          <w:rFonts w:hint="eastAsia"/>
          <w:lang w:val="en-GB"/>
        </w:rPr>
        <w:t xml:space="preserve">List Of </w:t>
      </w:r>
      <w:r w:rsidRPr="00F47196">
        <w:rPr>
          <w:rFonts w:hint="eastAsia"/>
          <w:lang w:val="en-GB"/>
        </w:rPr>
        <w:t>埋め込みオブジェクト</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対象が参照オブジェクトから埋め込みオブジェクトに変わる以外は</w:t>
      </w:r>
      <w:r w:rsidRPr="00927AF0">
        <w:rPr>
          <w:rFonts w:hint="eastAsia"/>
          <w:lang w:val="en-GB"/>
        </w:rPr>
        <w:t xml:space="preserve">List Of </w:t>
      </w:r>
      <w:r w:rsidRPr="00927AF0">
        <w:rPr>
          <w:rFonts w:hint="eastAsia"/>
          <w:lang w:val="en-GB"/>
        </w:rPr>
        <w:t>参照オブジェクトと同じです。</w:t>
      </w:r>
    </w:p>
    <w:p w:rsidR="00927AF0" w:rsidRPr="00927AF0" w:rsidRDefault="00927AF0" w:rsidP="0030489F">
      <w:pPr>
        <w:rPr>
          <w:lang w:val="en-GB"/>
        </w:rPr>
      </w:pPr>
    </w:p>
    <w:p w:rsidR="00927AF0" w:rsidRPr="00F47196" w:rsidRDefault="00927AF0" w:rsidP="00F47196">
      <w:pPr>
        <w:pStyle w:val="ad"/>
        <w:numPr>
          <w:ilvl w:val="0"/>
          <w:numId w:val="44"/>
        </w:numPr>
        <w:ind w:leftChars="0"/>
        <w:rPr>
          <w:lang w:val="en-GB"/>
        </w:rPr>
      </w:pPr>
      <w:r w:rsidRPr="00F47196">
        <w:rPr>
          <w:rFonts w:hint="eastAsia"/>
          <w:lang w:val="en-GB"/>
        </w:rPr>
        <w:t xml:space="preserve">Array Of </w:t>
      </w:r>
      <w:r w:rsidRPr="00F47196">
        <w:rPr>
          <w:rFonts w:hint="eastAsia"/>
          <w:lang w:val="en-GB"/>
        </w:rPr>
        <w:t>埋め込みオブジェクト</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対象が参照オブジェクトから埋め込みオブジェクトに変わる以外は</w:t>
      </w:r>
      <w:r w:rsidRPr="00927AF0">
        <w:rPr>
          <w:rFonts w:hint="eastAsia"/>
          <w:lang w:val="en-GB"/>
        </w:rPr>
        <w:t xml:space="preserve">Array Of </w:t>
      </w:r>
      <w:r w:rsidRPr="00927AF0">
        <w:rPr>
          <w:rFonts w:hint="eastAsia"/>
          <w:lang w:val="en-GB"/>
        </w:rPr>
        <w:t>参照オブジェクトと同じです。</w:t>
      </w:r>
    </w:p>
    <w:p w:rsidR="00927AF0" w:rsidRPr="00927AF0" w:rsidRDefault="00927AF0" w:rsidP="0030489F">
      <w:pPr>
        <w:rPr>
          <w:lang w:val="en-GB"/>
        </w:rPr>
      </w:pPr>
    </w:p>
    <w:p w:rsidR="00927AF0" w:rsidRPr="00F47196" w:rsidRDefault="00927AF0" w:rsidP="00F47196">
      <w:pPr>
        <w:pStyle w:val="ad"/>
        <w:numPr>
          <w:ilvl w:val="0"/>
          <w:numId w:val="44"/>
        </w:numPr>
        <w:ind w:leftChars="0"/>
        <w:rPr>
          <w:lang w:val="en-GB"/>
        </w:rPr>
      </w:pPr>
      <w:r w:rsidRPr="00F47196">
        <w:rPr>
          <w:rFonts w:hint="eastAsia"/>
          <w:lang w:val="en-GB"/>
        </w:rPr>
        <w:t>親子リレーションシップ</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一対多リレーションシップよりも関係がより緊密な場合に親子リレーションシップというものを使うことができます。</w:t>
      </w:r>
    </w:p>
    <w:p w:rsidR="00927AF0" w:rsidRPr="00927AF0" w:rsidRDefault="00927AF0" w:rsidP="0030489F">
      <w:pPr>
        <w:rPr>
          <w:lang w:val="en-GB"/>
        </w:rPr>
      </w:pPr>
      <w:r w:rsidRPr="00927AF0">
        <w:rPr>
          <w:rFonts w:hint="eastAsia"/>
          <w:lang w:val="en-GB"/>
        </w:rPr>
        <w:t>一対多の関係の場合、片方が消滅したとしても相手方のほうが関係を切りさえすれば存続が可能なモデルに使えます。</w:t>
      </w:r>
    </w:p>
    <w:p w:rsidR="00927AF0" w:rsidRPr="00927AF0" w:rsidRDefault="00927AF0" w:rsidP="0030489F">
      <w:pPr>
        <w:rPr>
          <w:lang w:val="en-GB"/>
        </w:rPr>
      </w:pPr>
      <w:r w:rsidRPr="00927AF0">
        <w:rPr>
          <w:rFonts w:hint="eastAsia"/>
          <w:lang w:val="en-GB"/>
        </w:rPr>
        <w:t>一方親子リレーションシップは、ライフサイクルが同期する関係を表現するのに適切です。</w:t>
      </w:r>
    </w:p>
    <w:p w:rsidR="00927AF0" w:rsidRPr="00927AF0" w:rsidRDefault="00927AF0" w:rsidP="0030489F">
      <w:pPr>
        <w:rPr>
          <w:lang w:val="en-GB"/>
        </w:rPr>
      </w:pPr>
      <w:r w:rsidRPr="00927AF0">
        <w:rPr>
          <w:rFonts w:hint="eastAsia"/>
          <w:lang w:val="en-GB"/>
        </w:rPr>
        <w:t>つまり関係の片方が消滅する（削除）場合に相手側のインスタンスも一蓮托生の形で消滅するようなデータモデルに使用することが適切と考えられます。</w:t>
      </w:r>
    </w:p>
    <w:p w:rsidR="00927AF0" w:rsidRPr="00927AF0" w:rsidRDefault="00927AF0" w:rsidP="0030489F">
      <w:pPr>
        <w:rPr>
          <w:lang w:val="en-GB"/>
        </w:rPr>
      </w:pPr>
    </w:p>
    <w:p w:rsidR="00927AF0" w:rsidRPr="00927AF0" w:rsidRDefault="00927AF0" w:rsidP="0030489F">
      <w:pPr>
        <w:rPr>
          <w:lang w:val="en-GB"/>
        </w:rPr>
      </w:pPr>
      <w:r w:rsidRPr="00927AF0">
        <w:rPr>
          <w:rFonts w:hint="eastAsia"/>
          <w:lang w:val="en-GB"/>
        </w:rPr>
        <w:t>一方実際にデータモデルを設計する際に、データの関係性をどのように定義するのが良いのかという点に関しては絶対的に正しい回答というものは存在しません。</w:t>
      </w:r>
    </w:p>
    <w:p w:rsidR="00927AF0" w:rsidRDefault="00927AF0" w:rsidP="0030489F">
      <w:pPr>
        <w:rPr>
          <w:lang w:val="en-GB"/>
        </w:rPr>
      </w:pPr>
    </w:p>
    <w:p w:rsidR="0063533F" w:rsidRPr="00927AF0" w:rsidRDefault="0063533F" w:rsidP="0030489F">
      <w:pPr>
        <w:rPr>
          <w:lang w:val="en-GB"/>
        </w:rPr>
      </w:pPr>
      <w:r>
        <w:rPr>
          <w:rFonts w:hint="eastAsia"/>
          <w:lang w:val="en-GB"/>
        </w:rPr>
        <w:t>とはいえ、何等かのガイドラインがあるとありがたいところです。</w:t>
      </w:r>
    </w:p>
    <w:p w:rsidR="00927AF0" w:rsidRPr="00927AF0" w:rsidRDefault="00927AF0" w:rsidP="0030489F">
      <w:pPr>
        <w:rPr>
          <w:lang w:val="en-GB"/>
        </w:rPr>
      </w:pPr>
      <w:r w:rsidRPr="00927AF0">
        <w:rPr>
          <w:rFonts w:hint="eastAsia"/>
          <w:lang w:val="en-GB"/>
        </w:rPr>
        <w:t>そこで以下のようなガイドラインを適用するのが一般的です。</w:t>
      </w:r>
    </w:p>
    <w:p w:rsidR="00927AF0" w:rsidRPr="00927AF0" w:rsidRDefault="00927AF0" w:rsidP="0030489F">
      <w:pPr>
        <w:rPr>
          <w:lang w:val="en-GB"/>
        </w:rPr>
      </w:pPr>
    </w:p>
    <w:p w:rsidR="0030489F" w:rsidRDefault="0030489F">
      <w:pPr>
        <w:spacing w:after="0"/>
        <w:rPr>
          <w:lang w:val="en-GB"/>
        </w:rPr>
      </w:pPr>
    </w:p>
    <w:tbl>
      <w:tblPr>
        <w:tblStyle w:val="ac"/>
        <w:tblW w:w="0" w:type="auto"/>
        <w:tblLook w:val="04A0" w:firstRow="1" w:lastRow="0" w:firstColumn="1" w:lastColumn="0" w:noHBand="0" w:noVBand="1"/>
      </w:tblPr>
      <w:tblGrid>
        <w:gridCol w:w="3378"/>
        <w:gridCol w:w="1756"/>
        <w:gridCol w:w="1316"/>
        <w:gridCol w:w="876"/>
      </w:tblGrid>
      <w:tr w:rsidR="0075005D" w:rsidTr="0075005D">
        <w:tc>
          <w:tcPr>
            <w:tcW w:w="0" w:type="auto"/>
          </w:tcPr>
          <w:p w:rsidR="0075005D" w:rsidRDefault="0075005D" w:rsidP="0030489F">
            <w:pPr>
              <w:rPr>
                <w:lang w:val="en-GB"/>
              </w:rPr>
            </w:pPr>
            <w:r w:rsidRPr="00927AF0">
              <w:rPr>
                <w:rFonts w:hint="eastAsia"/>
                <w:lang w:val="en-GB"/>
              </w:rPr>
              <w:t>関係モデル</w:t>
            </w:r>
          </w:p>
        </w:tc>
        <w:tc>
          <w:tcPr>
            <w:tcW w:w="0" w:type="auto"/>
          </w:tcPr>
          <w:p w:rsidR="0075005D" w:rsidRDefault="0075005D" w:rsidP="0030489F">
            <w:pPr>
              <w:rPr>
                <w:lang w:val="en-GB"/>
              </w:rPr>
            </w:pPr>
            <w:r w:rsidRPr="00927AF0">
              <w:rPr>
                <w:rFonts w:hint="eastAsia"/>
                <w:lang w:val="en-GB"/>
              </w:rPr>
              <w:t>ライフサイクル</w:t>
            </w:r>
          </w:p>
        </w:tc>
        <w:tc>
          <w:tcPr>
            <w:tcW w:w="0" w:type="auto"/>
          </w:tcPr>
          <w:p w:rsidR="0075005D" w:rsidRDefault="0075005D" w:rsidP="0030489F">
            <w:pPr>
              <w:rPr>
                <w:lang w:val="en-GB"/>
              </w:rPr>
            </w:pPr>
            <w:r w:rsidRPr="00927AF0">
              <w:rPr>
                <w:rFonts w:hint="eastAsia"/>
                <w:lang w:val="en-GB"/>
              </w:rPr>
              <w:t>関係の濃度</w:t>
            </w:r>
          </w:p>
        </w:tc>
        <w:tc>
          <w:tcPr>
            <w:tcW w:w="0" w:type="auto"/>
          </w:tcPr>
          <w:p w:rsidR="0075005D" w:rsidRDefault="0075005D" w:rsidP="0030489F">
            <w:pPr>
              <w:rPr>
                <w:lang w:val="en-GB"/>
              </w:rPr>
            </w:pPr>
            <w:r w:rsidRPr="00927AF0">
              <w:rPr>
                <w:rFonts w:hint="eastAsia"/>
                <w:lang w:val="en-GB"/>
              </w:rPr>
              <w:t>方向</w:t>
            </w:r>
          </w:p>
        </w:tc>
      </w:tr>
      <w:tr w:rsidR="0075005D" w:rsidTr="0075005D">
        <w:tc>
          <w:tcPr>
            <w:tcW w:w="0" w:type="auto"/>
          </w:tcPr>
          <w:p w:rsidR="0075005D" w:rsidRDefault="0075005D" w:rsidP="0030489F">
            <w:pPr>
              <w:rPr>
                <w:lang w:val="en-GB"/>
              </w:rPr>
            </w:pPr>
            <w:r w:rsidRPr="00927AF0">
              <w:rPr>
                <w:rFonts w:hint="eastAsia"/>
                <w:lang w:val="en-GB"/>
              </w:rPr>
              <w:t>埋め込みオブジェクト</w:t>
            </w:r>
          </w:p>
        </w:tc>
        <w:tc>
          <w:tcPr>
            <w:tcW w:w="0" w:type="auto"/>
          </w:tcPr>
          <w:p w:rsidR="0075005D" w:rsidRDefault="0075005D" w:rsidP="0030489F">
            <w:pPr>
              <w:rPr>
                <w:lang w:val="en-GB"/>
              </w:rPr>
            </w:pPr>
            <w:r w:rsidRPr="00927AF0">
              <w:rPr>
                <w:rFonts w:hint="eastAsia"/>
                <w:lang w:val="en-GB"/>
              </w:rPr>
              <w:t>依存</w:t>
            </w:r>
          </w:p>
        </w:tc>
        <w:tc>
          <w:tcPr>
            <w:tcW w:w="0" w:type="auto"/>
          </w:tcPr>
          <w:p w:rsidR="0075005D" w:rsidRDefault="0075005D" w:rsidP="0030489F">
            <w:pPr>
              <w:rPr>
                <w:lang w:val="en-GB"/>
              </w:rPr>
            </w:pPr>
            <w:r w:rsidRPr="00927AF0">
              <w:rPr>
                <w:rFonts w:hint="eastAsia"/>
                <w:lang w:val="en-GB"/>
              </w:rPr>
              <w:t>一対一</w:t>
            </w:r>
          </w:p>
        </w:tc>
        <w:tc>
          <w:tcPr>
            <w:tcW w:w="0" w:type="auto"/>
          </w:tcPr>
          <w:p w:rsidR="0075005D" w:rsidRDefault="0075005D" w:rsidP="0030489F">
            <w:pPr>
              <w:rPr>
                <w:lang w:val="en-GB"/>
              </w:rPr>
            </w:pPr>
            <w:r w:rsidRPr="00927AF0">
              <w:rPr>
                <w:rFonts w:hint="eastAsia"/>
                <w:lang w:val="en-GB"/>
              </w:rPr>
              <w:t>片方</w:t>
            </w:r>
          </w:p>
        </w:tc>
      </w:tr>
      <w:tr w:rsidR="0075005D" w:rsidTr="0075005D">
        <w:tc>
          <w:tcPr>
            <w:tcW w:w="0" w:type="auto"/>
          </w:tcPr>
          <w:p w:rsidR="0075005D" w:rsidRDefault="0075005D" w:rsidP="0030489F">
            <w:pPr>
              <w:rPr>
                <w:lang w:val="en-GB"/>
              </w:rPr>
            </w:pPr>
            <w:r w:rsidRPr="00927AF0">
              <w:rPr>
                <w:rFonts w:hint="eastAsia"/>
                <w:lang w:val="en-GB"/>
              </w:rPr>
              <w:t>参照オブジェクト</w:t>
            </w:r>
          </w:p>
        </w:tc>
        <w:tc>
          <w:tcPr>
            <w:tcW w:w="0" w:type="auto"/>
          </w:tcPr>
          <w:p w:rsidR="0075005D" w:rsidRDefault="0075005D" w:rsidP="0030489F">
            <w:pPr>
              <w:rPr>
                <w:lang w:val="en-GB"/>
              </w:rPr>
            </w:pPr>
            <w:r w:rsidRPr="00927AF0">
              <w:rPr>
                <w:rFonts w:hint="eastAsia"/>
                <w:lang w:val="en-GB"/>
              </w:rPr>
              <w:t>非依存</w:t>
            </w:r>
          </w:p>
        </w:tc>
        <w:tc>
          <w:tcPr>
            <w:tcW w:w="0" w:type="auto"/>
          </w:tcPr>
          <w:p w:rsidR="0075005D" w:rsidRDefault="0075005D" w:rsidP="0030489F">
            <w:pPr>
              <w:rPr>
                <w:lang w:val="en-GB"/>
              </w:rPr>
            </w:pPr>
            <w:r w:rsidRPr="00927AF0">
              <w:rPr>
                <w:rFonts w:hint="eastAsia"/>
                <w:lang w:val="en-GB"/>
              </w:rPr>
              <w:t>一対一</w:t>
            </w:r>
          </w:p>
        </w:tc>
        <w:tc>
          <w:tcPr>
            <w:tcW w:w="0" w:type="auto"/>
          </w:tcPr>
          <w:p w:rsidR="0075005D" w:rsidRDefault="0075005D" w:rsidP="0030489F">
            <w:pPr>
              <w:rPr>
                <w:lang w:val="en-GB"/>
              </w:rPr>
            </w:pPr>
            <w:r w:rsidRPr="00927AF0">
              <w:rPr>
                <w:rFonts w:hint="eastAsia"/>
                <w:lang w:val="en-GB"/>
              </w:rPr>
              <w:t>片方</w:t>
            </w:r>
          </w:p>
        </w:tc>
      </w:tr>
      <w:tr w:rsidR="0075005D" w:rsidTr="0075005D">
        <w:tc>
          <w:tcPr>
            <w:tcW w:w="0" w:type="auto"/>
          </w:tcPr>
          <w:p w:rsidR="0075005D" w:rsidRDefault="0075005D" w:rsidP="0030489F">
            <w:pPr>
              <w:rPr>
                <w:lang w:val="en-GB"/>
              </w:rPr>
            </w:pPr>
            <w:r w:rsidRPr="00927AF0">
              <w:rPr>
                <w:rFonts w:hint="eastAsia"/>
                <w:lang w:val="en-GB"/>
              </w:rPr>
              <w:t>一対一リレーションシップ</w:t>
            </w:r>
          </w:p>
        </w:tc>
        <w:tc>
          <w:tcPr>
            <w:tcW w:w="0" w:type="auto"/>
          </w:tcPr>
          <w:p w:rsidR="0075005D" w:rsidRDefault="0075005D" w:rsidP="0030489F">
            <w:pPr>
              <w:rPr>
                <w:lang w:val="en-GB"/>
              </w:rPr>
            </w:pPr>
            <w:r w:rsidRPr="00927AF0">
              <w:rPr>
                <w:rFonts w:hint="eastAsia"/>
                <w:lang w:val="en-GB"/>
              </w:rPr>
              <w:t>非依存</w:t>
            </w:r>
          </w:p>
        </w:tc>
        <w:tc>
          <w:tcPr>
            <w:tcW w:w="0" w:type="auto"/>
          </w:tcPr>
          <w:p w:rsidR="0075005D" w:rsidRDefault="0075005D" w:rsidP="0030489F">
            <w:pPr>
              <w:rPr>
                <w:lang w:val="en-GB"/>
              </w:rPr>
            </w:pPr>
            <w:r w:rsidRPr="00927AF0">
              <w:rPr>
                <w:rFonts w:hint="eastAsia"/>
                <w:lang w:val="en-GB"/>
              </w:rPr>
              <w:t>一対一</w:t>
            </w:r>
          </w:p>
        </w:tc>
        <w:tc>
          <w:tcPr>
            <w:tcW w:w="0" w:type="auto"/>
          </w:tcPr>
          <w:p w:rsidR="0075005D" w:rsidRDefault="0075005D" w:rsidP="0030489F">
            <w:pPr>
              <w:rPr>
                <w:lang w:val="en-GB"/>
              </w:rPr>
            </w:pPr>
            <w:r w:rsidRPr="00927AF0">
              <w:rPr>
                <w:rFonts w:hint="eastAsia"/>
                <w:lang w:val="en-GB"/>
              </w:rPr>
              <w:t>両方</w:t>
            </w:r>
          </w:p>
        </w:tc>
      </w:tr>
      <w:tr w:rsidR="0075005D" w:rsidTr="0075005D">
        <w:tc>
          <w:tcPr>
            <w:tcW w:w="0" w:type="auto"/>
          </w:tcPr>
          <w:p w:rsidR="0075005D" w:rsidRDefault="00847AEB" w:rsidP="0030489F">
            <w:pPr>
              <w:rPr>
                <w:lang w:val="en-GB"/>
              </w:rPr>
            </w:pPr>
            <w:r w:rsidRPr="00927AF0">
              <w:rPr>
                <w:rFonts w:hint="eastAsia"/>
                <w:lang w:val="en-GB"/>
              </w:rPr>
              <w:t xml:space="preserve">List Of </w:t>
            </w:r>
            <w:r w:rsidRPr="00927AF0">
              <w:rPr>
                <w:rFonts w:hint="eastAsia"/>
                <w:lang w:val="en-GB"/>
              </w:rPr>
              <w:t>参照オブジェクト</w:t>
            </w:r>
          </w:p>
        </w:tc>
        <w:tc>
          <w:tcPr>
            <w:tcW w:w="0" w:type="auto"/>
          </w:tcPr>
          <w:p w:rsidR="0075005D" w:rsidRDefault="00847AEB" w:rsidP="0030489F">
            <w:pPr>
              <w:rPr>
                <w:lang w:val="en-GB"/>
              </w:rPr>
            </w:pPr>
            <w:r w:rsidRPr="00927AF0">
              <w:rPr>
                <w:rFonts w:hint="eastAsia"/>
                <w:lang w:val="en-GB"/>
              </w:rPr>
              <w:t>非依存</w:t>
            </w:r>
          </w:p>
        </w:tc>
        <w:tc>
          <w:tcPr>
            <w:tcW w:w="0" w:type="auto"/>
          </w:tcPr>
          <w:p w:rsidR="0075005D" w:rsidRDefault="00847AEB" w:rsidP="0030489F">
            <w:pPr>
              <w:rPr>
                <w:lang w:val="en-GB"/>
              </w:rPr>
            </w:pPr>
            <w:r w:rsidRPr="00927AF0">
              <w:rPr>
                <w:rFonts w:hint="eastAsia"/>
                <w:lang w:val="en-GB"/>
              </w:rPr>
              <w:t>一対多</w:t>
            </w:r>
            <w:r w:rsidRPr="00927AF0">
              <w:rPr>
                <w:rFonts w:hint="eastAsia"/>
                <w:lang w:val="en-GB"/>
              </w:rPr>
              <w:tab/>
            </w:r>
          </w:p>
        </w:tc>
        <w:tc>
          <w:tcPr>
            <w:tcW w:w="0" w:type="auto"/>
          </w:tcPr>
          <w:p w:rsidR="0075005D" w:rsidRDefault="00847AEB" w:rsidP="0030489F">
            <w:pPr>
              <w:rPr>
                <w:lang w:val="en-GB"/>
              </w:rPr>
            </w:pPr>
            <w:r w:rsidRPr="00927AF0">
              <w:rPr>
                <w:rFonts w:hint="eastAsia"/>
                <w:lang w:val="en-GB"/>
              </w:rPr>
              <w:t>片方</w:t>
            </w:r>
          </w:p>
        </w:tc>
      </w:tr>
      <w:tr w:rsidR="0075005D" w:rsidTr="0075005D">
        <w:tc>
          <w:tcPr>
            <w:tcW w:w="0" w:type="auto"/>
          </w:tcPr>
          <w:p w:rsidR="0075005D" w:rsidRDefault="00847AEB" w:rsidP="0030489F">
            <w:pPr>
              <w:rPr>
                <w:lang w:val="en-GB"/>
              </w:rPr>
            </w:pPr>
            <w:r w:rsidRPr="00927AF0">
              <w:rPr>
                <w:rFonts w:hint="eastAsia"/>
                <w:lang w:val="en-GB"/>
              </w:rPr>
              <w:t xml:space="preserve">Array Of </w:t>
            </w:r>
            <w:r w:rsidRPr="00927AF0">
              <w:rPr>
                <w:rFonts w:hint="eastAsia"/>
                <w:lang w:val="en-GB"/>
              </w:rPr>
              <w:t>参照オブジェクト</w:t>
            </w:r>
          </w:p>
        </w:tc>
        <w:tc>
          <w:tcPr>
            <w:tcW w:w="0" w:type="auto"/>
          </w:tcPr>
          <w:p w:rsidR="0075005D" w:rsidRDefault="00847AEB" w:rsidP="0030489F">
            <w:pPr>
              <w:rPr>
                <w:lang w:val="en-GB"/>
              </w:rPr>
            </w:pPr>
            <w:r w:rsidRPr="00927AF0">
              <w:rPr>
                <w:rFonts w:hint="eastAsia"/>
                <w:lang w:val="en-GB"/>
              </w:rPr>
              <w:t>非依存</w:t>
            </w:r>
          </w:p>
        </w:tc>
        <w:tc>
          <w:tcPr>
            <w:tcW w:w="0" w:type="auto"/>
          </w:tcPr>
          <w:p w:rsidR="0075005D" w:rsidRDefault="00847AEB" w:rsidP="0030489F">
            <w:pPr>
              <w:rPr>
                <w:lang w:val="en-GB"/>
              </w:rPr>
            </w:pPr>
            <w:r w:rsidRPr="00927AF0">
              <w:rPr>
                <w:rFonts w:hint="eastAsia"/>
                <w:lang w:val="en-GB"/>
              </w:rPr>
              <w:t>一対多</w:t>
            </w:r>
            <w:r w:rsidRPr="00927AF0">
              <w:rPr>
                <w:rFonts w:hint="eastAsia"/>
                <w:lang w:val="en-GB"/>
              </w:rPr>
              <w:tab/>
            </w:r>
          </w:p>
        </w:tc>
        <w:tc>
          <w:tcPr>
            <w:tcW w:w="0" w:type="auto"/>
          </w:tcPr>
          <w:p w:rsidR="0075005D" w:rsidRDefault="00847AEB" w:rsidP="0030489F">
            <w:pPr>
              <w:rPr>
                <w:lang w:val="en-GB"/>
              </w:rPr>
            </w:pPr>
            <w:r w:rsidRPr="00927AF0">
              <w:rPr>
                <w:rFonts w:hint="eastAsia"/>
                <w:lang w:val="en-GB"/>
              </w:rPr>
              <w:t>片方</w:t>
            </w:r>
          </w:p>
        </w:tc>
      </w:tr>
      <w:tr w:rsidR="0075005D" w:rsidTr="0075005D">
        <w:tc>
          <w:tcPr>
            <w:tcW w:w="0" w:type="auto"/>
          </w:tcPr>
          <w:p w:rsidR="0075005D" w:rsidRDefault="00847AEB" w:rsidP="0030489F">
            <w:pPr>
              <w:rPr>
                <w:lang w:val="en-GB"/>
              </w:rPr>
            </w:pPr>
            <w:r w:rsidRPr="00927AF0">
              <w:rPr>
                <w:rFonts w:hint="eastAsia"/>
                <w:lang w:val="en-GB"/>
              </w:rPr>
              <w:t>一対多リレーションシップ</w:t>
            </w:r>
          </w:p>
        </w:tc>
        <w:tc>
          <w:tcPr>
            <w:tcW w:w="0" w:type="auto"/>
          </w:tcPr>
          <w:p w:rsidR="0075005D" w:rsidRDefault="00847AEB" w:rsidP="0030489F">
            <w:pPr>
              <w:rPr>
                <w:lang w:val="en-GB"/>
              </w:rPr>
            </w:pPr>
            <w:r w:rsidRPr="00927AF0">
              <w:rPr>
                <w:rFonts w:hint="eastAsia"/>
                <w:lang w:val="en-GB"/>
              </w:rPr>
              <w:t>非依存</w:t>
            </w:r>
          </w:p>
        </w:tc>
        <w:tc>
          <w:tcPr>
            <w:tcW w:w="0" w:type="auto"/>
          </w:tcPr>
          <w:p w:rsidR="0075005D" w:rsidRDefault="00847AEB" w:rsidP="0030489F">
            <w:pPr>
              <w:rPr>
                <w:lang w:val="en-GB"/>
              </w:rPr>
            </w:pPr>
            <w:r w:rsidRPr="00927AF0">
              <w:rPr>
                <w:rFonts w:hint="eastAsia"/>
                <w:lang w:val="en-GB"/>
              </w:rPr>
              <w:t>一対多</w:t>
            </w:r>
          </w:p>
        </w:tc>
        <w:tc>
          <w:tcPr>
            <w:tcW w:w="0" w:type="auto"/>
          </w:tcPr>
          <w:p w:rsidR="0075005D" w:rsidRDefault="00847AEB" w:rsidP="0030489F">
            <w:pPr>
              <w:rPr>
                <w:lang w:val="en-GB"/>
              </w:rPr>
            </w:pPr>
            <w:r w:rsidRPr="00927AF0">
              <w:rPr>
                <w:rFonts w:hint="eastAsia"/>
                <w:lang w:val="en-GB"/>
              </w:rPr>
              <w:t>両方向</w:t>
            </w:r>
          </w:p>
        </w:tc>
      </w:tr>
      <w:tr w:rsidR="0075005D" w:rsidTr="0075005D">
        <w:tc>
          <w:tcPr>
            <w:tcW w:w="0" w:type="auto"/>
          </w:tcPr>
          <w:p w:rsidR="0075005D" w:rsidRDefault="00847AEB" w:rsidP="0030489F">
            <w:pPr>
              <w:rPr>
                <w:lang w:val="en-GB"/>
              </w:rPr>
            </w:pPr>
            <w:r w:rsidRPr="00927AF0">
              <w:rPr>
                <w:rFonts w:hint="eastAsia"/>
                <w:lang w:val="en-GB"/>
              </w:rPr>
              <w:t xml:space="preserve">List Of </w:t>
            </w:r>
            <w:r w:rsidRPr="00927AF0">
              <w:rPr>
                <w:rFonts w:hint="eastAsia"/>
                <w:lang w:val="en-GB"/>
              </w:rPr>
              <w:t>埋め込みオブジェクト</w:t>
            </w:r>
          </w:p>
        </w:tc>
        <w:tc>
          <w:tcPr>
            <w:tcW w:w="0" w:type="auto"/>
          </w:tcPr>
          <w:p w:rsidR="0075005D" w:rsidRDefault="00847AEB" w:rsidP="0030489F">
            <w:pPr>
              <w:rPr>
                <w:lang w:val="en-GB"/>
              </w:rPr>
            </w:pPr>
            <w:r w:rsidRPr="00927AF0">
              <w:rPr>
                <w:rFonts w:hint="eastAsia"/>
                <w:lang w:val="en-GB"/>
              </w:rPr>
              <w:t>依存</w:t>
            </w:r>
          </w:p>
        </w:tc>
        <w:tc>
          <w:tcPr>
            <w:tcW w:w="0" w:type="auto"/>
          </w:tcPr>
          <w:p w:rsidR="0075005D" w:rsidRDefault="00847AEB" w:rsidP="0030489F">
            <w:pPr>
              <w:rPr>
                <w:lang w:val="en-GB"/>
              </w:rPr>
            </w:pPr>
            <w:r w:rsidRPr="00927AF0">
              <w:rPr>
                <w:rFonts w:hint="eastAsia"/>
                <w:lang w:val="en-GB"/>
              </w:rPr>
              <w:t>一対多</w:t>
            </w:r>
          </w:p>
        </w:tc>
        <w:tc>
          <w:tcPr>
            <w:tcW w:w="0" w:type="auto"/>
          </w:tcPr>
          <w:p w:rsidR="0075005D" w:rsidRDefault="00847AEB" w:rsidP="0030489F">
            <w:pPr>
              <w:rPr>
                <w:lang w:val="en-GB"/>
              </w:rPr>
            </w:pPr>
            <w:r w:rsidRPr="00927AF0">
              <w:rPr>
                <w:rFonts w:hint="eastAsia"/>
                <w:lang w:val="en-GB"/>
              </w:rPr>
              <w:t>片方</w:t>
            </w:r>
          </w:p>
        </w:tc>
      </w:tr>
      <w:tr w:rsidR="0075005D" w:rsidTr="0075005D">
        <w:tc>
          <w:tcPr>
            <w:tcW w:w="0" w:type="auto"/>
          </w:tcPr>
          <w:p w:rsidR="0075005D" w:rsidRDefault="00847AEB" w:rsidP="0030489F">
            <w:pPr>
              <w:rPr>
                <w:lang w:val="en-GB"/>
              </w:rPr>
            </w:pPr>
            <w:r w:rsidRPr="00927AF0">
              <w:rPr>
                <w:rFonts w:hint="eastAsia"/>
                <w:lang w:val="en-GB"/>
              </w:rPr>
              <w:t xml:space="preserve">Array Of </w:t>
            </w:r>
            <w:r w:rsidRPr="00927AF0">
              <w:rPr>
                <w:rFonts w:hint="eastAsia"/>
                <w:lang w:val="en-GB"/>
              </w:rPr>
              <w:t>埋め込みオブジェクト</w:t>
            </w:r>
          </w:p>
        </w:tc>
        <w:tc>
          <w:tcPr>
            <w:tcW w:w="0" w:type="auto"/>
          </w:tcPr>
          <w:p w:rsidR="0075005D" w:rsidRDefault="00847AEB" w:rsidP="0030489F">
            <w:pPr>
              <w:rPr>
                <w:lang w:val="en-GB"/>
              </w:rPr>
            </w:pPr>
            <w:r w:rsidRPr="00927AF0">
              <w:rPr>
                <w:rFonts w:hint="eastAsia"/>
                <w:lang w:val="en-GB"/>
              </w:rPr>
              <w:t>依存</w:t>
            </w:r>
          </w:p>
        </w:tc>
        <w:tc>
          <w:tcPr>
            <w:tcW w:w="0" w:type="auto"/>
          </w:tcPr>
          <w:p w:rsidR="0075005D" w:rsidRDefault="00847AEB" w:rsidP="0030489F">
            <w:pPr>
              <w:rPr>
                <w:lang w:val="en-GB"/>
              </w:rPr>
            </w:pPr>
            <w:r w:rsidRPr="00927AF0">
              <w:rPr>
                <w:rFonts w:hint="eastAsia"/>
                <w:lang w:val="en-GB"/>
              </w:rPr>
              <w:t>一対多</w:t>
            </w:r>
          </w:p>
        </w:tc>
        <w:tc>
          <w:tcPr>
            <w:tcW w:w="0" w:type="auto"/>
          </w:tcPr>
          <w:p w:rsidR="0075005D" w:rsidRDefault="00847AEB" w:rsidP="0030489F">
            <w:pPr>
              <w:rPr>
                <w:lang w:val="en-GB"/>
              </w:rPr>
            </w:pPr>
            <w:r w:rsidRPr="00927AF0">
              <w:rPr>
                <w:rFonts w:hint="eastAsia"/>
                <w:lang w:val="en-GB"/>
              </w:rPr>
              <w:t>片方</w:t>
            </w:r>
          </w:p>
        </w:tc>
      </w:tr>
      <w:tr w:rsidR="0075005D" w:rsidTr="0075005D">
        <w:tc>
          <w:tcPr>
            <w:tcW w:w="0" w:type="auto"/>
          </w:tcPr>
          <w:p w:rsidR="0075005D" w:rsidRDefault="00847AEB" w:rsidP="0030489F">
            <w:pPr>
              <w:rPr>
                <w:lang w:val="en-GB"/>
              </w:rPr>
            </w:pPr>
            <w:r w:rsidRPr="00927AF0">
              <w:rPr>
                <w:rFonts w:hint="eastAsia"/>
                <w:lang w:val="en-GB"/>
              </w:rPr>
              <w:t>親子リレーションシップ</w:t>
            </w:r>
          </w:p>
        </w:tc>
        <w:tc>
          <w:tcPr>
            <w:tcW w:w="0" w:type="auto"/>
          </w:tcPr>
          <w:p w:rsidR="0075005D" w:rsidRDefault="00847AEB" w:rsidP="0030489F">
            <w:pPr>
              <w:rPr>
                <w:lang w:val="en-GB"/>
              </w:rPr>
            </w:pPr>
            <w:r w:rsidRPr="00927AF0">
              <w:rPr>
                <w:rFonts w:hint="eastAsia"/>
                <w:lang w:val="en-GB"/>
              </w:rPr>
              <w:t>一対多</w:t>
            </w:r>
          </w:p>
        </w:tc>
        <w:tc>
          <w:tcPr>
            <w:tcW w:w="0" w:type="auto"/>
          </w:tcPr>
          <w:p w:rsidR="0075005D" w:rsidRDefault="00847AEB" w:rsidP="0030489F">
            <w:pPr>
              <w:rPr>
                <w:lang w:val="en-GB"/>
              </w:rPr>
            </w:pPr>
            <w:r w:rsidRPr="00927AF0">
              <w:rPr>
                <w:rFonts w:hint="eastAsia"/>
                <w:lang w:val="en-GB"/>
              </w:rPr>
              <w:t>一対多</w:t>
            </w:r>
          </w:p>
        </w:tc>
        <w:tc>
          <w:tcPr>
            <w:tcW w:w="0" w:type="auto"/>
          </w:tcPr>
          <w:p w:rsidR="0075005D" w:rsidRDefault="00847AEB" w:rsidP="0030489F">
            <w:pPr>
              <w:rPr>
                <w:lang w:val="en-GB"/>
              </w:rPr>
            </w:pPr>
            <w:r w:rsidRPr="00927AF0">
              <w:rPr>
                <w:rFonts w:hint="eastAsia"/>
                <w:lang w:val="en-GB"/>
              </w:rPr>
              <w:t>両方向</w:t>
            </w:r>
          </w:p>
        </w:tc>
      </w:tr>
    </w:tbl>
    <w:p w:rsidR="00927AF0" w:rsidRPr="00927AF0" w:rsidRDefault="00927AF0" w:rsidP="0030489F">
      <w:pPr>
        <w:rPr>
          <w:lang w:val="en-GB"/>
        </w:rPr>
      </w:pPr>
    </w:p>
    <w:p w:rsidR="00927AF0" w:rsidRPr="00847AEB" w:rsidRDefault="00927AF0" w:rsidP="00847AEB">
      <w:pPr>
        <w:pStyle w:val="3"/>
        <w:rPr>
          <w:szCs w:val="20"/>
          <w:lang w:val="en-GB"/>
        </w:rPr>
      </w:pPr>
      <w:bookmarkStart w:id="14" w:name="_Toc404781971"/>
      <w:r w:rsidRPr="00927AF0">
        <w:rPr>
          <w:lang w:val="en-GB"/>
        </w:rPr>
        <w:t>Customer</w:t>
      </w:r>
      <w:bookmarkEnd w:id="14"/>
    </w:p>
    <w:p w:rsidR="00927AF0" w:rsidRPr="00927AF0" w:rsidRDefault="00927AF0" w:rsidP="007D3D12">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536"/>
        <w:gridCol w:w="1455"/>
        <w:gridCol w:w="3296"/>
      </w:tblGrid>
      <w:tr w:rsidR="00847AEB" w:rsidTr="00847AEB">
        <w:tc>
          <w:tcPr>
            <w:tcW w:w="0" w:type="auto"/>
          </w:tcPr>
          <w:p w:rsidR="00847AEB" w:rsidRDefault="00847AEB" w:rsidP="007D3D12">
            <w:pPr>
              <w:rPr>
                <w:lang w:val="en-GB"/>
              </w:rPr>
            </w:pPr>
            <w:r w:rsidRPr="00927AF0">
              <w:rPr>
                <w:rFonts w:hint="eastAsia"/>
                <w:lang w:val="en-GB"/>
              </w:rPr>
              <w:t>プロパティ名</w:t>
            </w:r>
          </w:p>
        </w:tc>
        <w:tc>
          <w:tcPr>
            <w:tcW w:w="0" w:type="auto"/>
          </w:tcPr>
          <w:p w:rsidR="00847AEB" w:rsidRDefault="00847AEB" w:rsidP="007D3D12">
            <w:pPr>
              <w:rPr>
                <w:lang w:val="en-GB"/>
              </w:rPr>
            </w:pPr>
            <w:r w:rsidRPr="00927AF0">
              <w:rPr>
                <w:rFonts w:hint="eastAsia"/>
                <w:lang w:val="en-GB"/>
              </w:rPr>
              <w:t>データ型</w:t>
            </w:r>
          </w:p>
        </w:tc>
        <w:tc>
          <w:tcPr>
            <w:tcW w:w="0" w:type="auto"/>
          </w:tcPr>
          <w:p w:rsidR="00847AEB" w:rsidRDefault="00847AEB" w:rsidP="007D3D12">
            <w:pPr>
              <w:rPr>
                <w:lang w:val="en-GB"/>
              </w:rPr>
            </w:pPr>
            <w:r w:rsidRPr="00927AF0">
              <w:rPr>
                <w:rFonts w:hint="eastAsia"/>
                <w:lang w:val="en-GB"/>
              </w:rPr>
              <w:t>説明</w:t>
            </w:r>
          </w:p>
        </w:tc>
      </w:tr>
      <w:tr w:rsidR="00847AEB" w:rsidTr="00847AEB">
        <w:tc>
          <w:tcPr>
            <w:tcW w:w="0" w:type="auto"/>
          </w:tcPr>
          <w:p w:rsidR="00847AEB" w:rsidRDefault="00847AEB" w:rsidP="007D3D12">
            <w:pPr>
              <w:rPr>
                <w:lang w:val="en-GB"/>
              </w:rPr>
            </w:pPr>
            <w:r>
              <w:rPr>
                <w:rFonts w:hint="eastAsia"/>
                <w:lang w:val="en-GB"/>
              </w:rPr>
              <w:t>Name</w:t>
            </w:r>
          </w:p>
        </w:tc>
        <w:tc>
          <w:tcPr>
            <w:tcW w:w="0" w:type="auto"/>
          </w:tcPr>
          <w:p w:rsidR="00847AEB" w:rsidRDefault="00847AEB" w:rsidP="007D3D12">
            <w:pPr>
              <w:rPr>
                <w:lang w:val="en-GB"/>
              </w:rPr>
            </w:pPr>
            <w:r w:rsidRPr="00927AF0">
              <w:rPr>
                <w:rFonts w:hint="eastAsia"/>
                <w:lang w:val="en-GB"/>
              </w:rPr>
              <w:t>文字列型</w:t>
            </w:r>
          </w:p>
        </w:tc>
        <w:tc>
          <w:tcPr>
            <w:tcW w:w="0" w:type="auto"/>
          </w:tcPr>
          <w:p w:rsidR="00847AEB" w:rsidRDefault="00847AEB" w:rsidP="007D3D12">
            <w:pPr>
              <w:rPr>
                <w:lang w:val="en-GB"/>
              </w:rPr>
            </w:pPr>
            <w:r w:rsidRPr="00927AF0">
              <w:rPr>
                <w:rFonts w:hint="eastAsia"/>
                <w:lang w:val="en-GB"/>
              </w:rPr>
              <w:t>顧客の名前</w:t>
            </w:r>
          </w:p>
        </w:tc>
      </w:tr>
      <w:tr w:rsidR="00847AEB" w:rsidTr="00847AEB">
        <w:tc>
          <w:tcPr>
            <w:tcW w:w="0" w:type="auto"/>
          </w:tcPr>
          <w:p w:rsidR="00847AEB" w:rsidRDefault="00847AEB" w:rsidP="007D3D12">
            <w:pPr>
              <w:rPr>
                <w:lang w:val="en-GB"/>
              </w:rPr>
            </w:pPr>
            <w:r w:rsidRPr="00927AF0">
              <w:rPr>
                <w:rFonts w:hint="eastAsia"/>
                <w:lang w:val="en-GB"/>
              </w:rPr>
              <w:t>Address</w:t>
            </w:r>
          </w:p>
        </w:tc>
        <w:tc>
          <w:tcPr>
            <w:tcW w:w="0" w:type="auto"/>
          </w:tcPr>
          <w:p w:rsidR="00847AEB" w:rsidRDefault="00847AEB" w:rsidP="007D3D12">
            <w:pPr>
              <w:rPr>
                <w:lang w:val="en-GB"/>
              </w:rPr>
            </w:pPr>
            <w:r w:rsidRPr="00927AF0">
              <w:rPr>
                <w:rFonts w:hint="eastAsia"/>
                <w:lang w:val="en-GB"/>
              </w:rPr>
              <w:t>PM.Address</w:t>
            </w:r>
          </w:p>
        </w:tc>
        <w:tc>
          <w:tcPr>
            <w:tcW w:w="0" w:type="auto"/>
          </w:tcPr>
          <w:p w:rsidR="00847AEB" w:rsidRDefault="00847AEB" w:rsidP="007D3D12">
            <w:pPr>
              <w:rPr>
                <w:lang w:val="en-GB"/>
              </w:rPr>
            </w:pPr>
            <w:r w:rsidRPr="00927AF0">
              <w:rPr>
                <w:rFonts w:hint="eastAsia"/>
                <w:lang w:val="en-GB"/>
              </w:rPr>
              <w:t>住所（埋め込みオブジェクト）</w:t>
            </w:r>
          </w:p>
        </w:tc>
      </w:tr>
    </w:tbl>
    <w:p w:rsidR="00847AEB" w:rsidRDefault="00847AEB" w:rsidP="007D3D12">
      <w:pPr>
        <w:rPr>
          <w:lang w:val="en-GB"/>
        </w:rPr>
      </w:pPr>
    </w:p>
    <w:p w:rsidR="00927AF0" w:rsidRPr="00927AF0" w:rsidRDefault="00927AF0" w:rsidP="007D3D12">
      <w:pPr>
        <w:rPr>
          <w:lang w:val="en-GB"/>
        </w:rPr>
      </w:pPr>
      <w:r w:rsidRPr="00927AF0">
        <w:rPr>
          <w:rFonts w:hint="eastAsia"/>
          <w:lang w:val="en-GB"/>
        </w:rPr>
        <w:t>ここでは、住所のデータ型として</w:t>
      </w:r>
      <w:r w:rsidRPr="00927AF0">
        <w:rPr>
          <w:rFonts w:hint="eastAsia"/>
          <w:lang w:val="en-GB"/>
        </w:rPr>
        <w:t>Address</w:t>
      </w:r>
      <w:r w:rsidRPr="00927AF0">
        <w:rPr>
          <w:rFonts w:hint="eastAsia"/>
          <w:lang w:val="en-GB"/>
        </w:rPr>
        <w:t>クラスを定義しています。</w:t>
      </w:r>
    </w:p>
    <w:p w:rsidR="00927AF0" w:rsidRPr="00927AF0" w:rsidRDefault="00927AF0" w:rsidP="00927AF0">
      <w:pPr>
        <w:pStyle w:val="1"/>
        <w:rPr>
          <w:sz w:val="21"/>
          <w:szCs w:val="21"/>
          <w:lang w:val="en-GB"/>
        </w:rPr>
      </w:pPr>
    </w:p>
    <w:p w:rsidR="007D3D12" w:rsidRPr="00927AF0" w:rsidRDefault="00927AF0" w:rsidP="007D3D12">
      <w:pPr>
        <w:pStyle w:val="4"/>
        <w:rPr>
          <w:lang w:val="en-GB"/>
        </w:rPr>
      </w:pPr>
      <w:r w:rsidRPr="00927AF0">
        <w:rPr>
          <w:rFonts w:hint="eastAsia"/>
          <w:lang w:val="en-GB"/>
        </w:rPr>
        <w:t>他クラスとの関係性を表現する属性</w:t>
      </w:r>
    </w:p>
    <w:tbl>
      <w:tblPr>
        <w:tblStyle w:val="ac"/>
        <w:tblW w:w="0" w:type="auto"/>
        <w:tblLook w:val="04A0" w:firstRow="1" w:lastRow="0" w:firstColumn="1" w:lastColumn="0" w:noHBand="0" w:noVBand="1"/>
      </w:tblPr>
      <w:tblGrid>
        <w:gridCol w:w="2416"/>
        <w:gridCol w:w="1345"/>
        <w:gridCol w:w="3856"/>
      </w:tblGrid>
      <w:tr w:rsidR="00847AEB" w:rsidTr="00847AEB">
        <w:tc>
          <w:tcPr>
            <w:tcW w:w="0" w:type="auto"/>
          </w:tcPr>
          <w:p w:rsidR="00847AEB" w:rsidRDefault="00847AEB" w:rsidP="007D3D12">
            <w:pPr>
              <w:rPr>
                <w:lang w:val="en-GB"/>
              </w:rPr>
            </w:pPr>
            <w:r w:rsidRPr="00927AF0">
              <w:rPr>
                <w:rFonts w:hint="eastAsia"/>
                <w:lang w:val="en-GB"/>
              </w:rPr>
              <w:t>リレーションシップ名</w:t>
            </w:r>
          </w:p>
        </w:tc>
        <w:tc>
          <w:tcPr>
            <w:tcW w:w="0" w:type="auto"/>
          </w:tcPr>
          <w:p w:rsidR="00847AEB" w:rsidRDefault="00847AEB" w:rsidP="007D3D12">
            <w:pPr>
              <w:rPr>
                <w:lang w:val="en-GB"/>
              </w:rPr>
            </w:pPr>
            <w:r w:rsidRPr="00927AF0">
              <w:rPr>
                <w:rFonts w:hint="eastAsia"/>
                <w:lang w:val="en-GB"/>
              </w:rPr>
              <w:t>データ型</w:t>
            </w:r>
          </w:p>
        </w:tc>
        <w:tc>
          <w:tcPr>
            <w:tcW w:w="0" w:type="auto"/>
          </w:tcPr>
          <w:p w:rsidR="00847AEB" w:rsidRDefault="00847AEB" w:rsidP="007D3D12">
            <w:pPr>
              <w:rPr>
                <w:lang w:val="en-GB"/>
              </w:rPr>
            </w:pPr>
            <w:r w:rsidRPr="00927AF0">
              <w:rPr>
                <w:rFonts w:hint="eastAsia"/>
                <w:lang w:val="en-GB"/>
              </w:rPr>
              <w:t>説明</w:t>
            </w:r>
          </w:p>
        </w:tc>
      </w:tr>
      <w:tr w:rsidR="00847AEB" w:rsidTr="00847AEB">
        <w:tc>
          <w:tcPr>
            <w:tcW w:w="0" w:type="auto"/>
          </w:tcPr>
          <w:p w:rsidR="00847AEB" w:rsidRDefault="00847AEB" w:rsidP="007D3D12">
            <w:pPr>
              <w:rPr>
                <w:lang w:val="en-GB"/>
              </w:rPr>
            </w:pPr>
            <w:r w:rsidRPr="00927AF0">
              <w:rPr>
                <w:rFonts w:hint="eastAsia"/>
                <w:lang w:val="en-GB"/>
              </w:rPr>
              <w:t>Projects</w:t>
            </w:r>
          </w:p>
        </w:tc>
        <w:tc>
          <w:tcPr>
            <w:tcW w:w="0" w:type="auto"/>
          </w:tcPr>
          <w:p w:rsidR="00847AEB" w:rsidRDefault="00847AEB" w:rsidP="007D3D12">
            <w:pPr>
              <w:rPr>
                <w:lang w:val="en-GB"/>
              </w:rPr>
            </w:pPr>
            <w:r w:rsidRPr="00927AF0">
              <w:rPr>
                <w:rFonts w:hint="eastAsia"/>
                <w:lang w:val="en-GB"/>
              </w:rPr>
              <w:t>PM.Project</w:t>
            </w:r>
          </w:p>
        </w:tc>
        <w:tc>
          <w:tcPr>
            <w:tcW w:w="0" w:type="auto"/>
          </w:tcPr>
          <w:p w:rsidR="00847AEB" w:rsidRDefault="00847AEB" w:rsidP="007D3D12">
            <w:pPr>
              <w:rPr>
                <w:lang w:val="en-GB"/>
              </w:rPr>
            </w:pPr>
            <w:r w:rsidRPr="00927AF0">
              <w:rPr>
                <w:rFonts w:hint="eastAsia"/>
                <w:lang w:val="en-GB"/>
              </w:rPr>
              <w:t>Customer</w:t>
            </w:r>
            <w:r w:rsidRPr="00927AF0">
              <w:rPr>
                <w:rFonts w:hint="eastAsia"/>
                <w:lang w:val="en-GB"/>
              </w:rPr>
              <w:t>が一で</w:t>
            </w:r>
            <w:r w:rsidRPr="00927AF0">
              <w:rPr>
                <w:rFonts w:hint="eastAsia"/>
                <w:lang w:val="en-GB"/>
              </w:rPr>
              <w:t>Project</w:t>
            </w:r>
            <w:r w:rsidRPr="00927AF0">
              <w:rPr>
                <w:rFonts w:hint="eastAsia"/>
                <w:lang w:val="en-GB"/>
              </w:rPr>
              <w:t>が多の関係</w:t>
            </w:r>
          </w:p>
        </w:tc>
      </w:tr>
    </w:tbl>
    <w:p w:rsidR="00C713A4" w:rsidRDefault="00C713A4" w:rsidP="00927AF0">
      <w:pPr>
        <w:pStyle w:val="1"/>
        <w:rPr>
          <w:b/>
          <w:color w:val="000000"/>
          <w:sz w:val="22"/>
          <w:lang w:val="en-GB"/>
        </w:rPr>
      </w:pPr>
    </w:p>
    <w:p w:rsidR="00C713A4" w:rsidRDefault="00C713A4">
      <w:pPr>
        <w:spacing w:after="0"/>
        <w:rPr>
          <w:lang w:val="en-GB"/>
        </w:rPr>
      </w:pPr>
      <w:r>
        <w:rPr>
          <w:b/>
          <w:color w:val="000000"/>
          <w:lang w:val="en-GB"/>
        </w:rPr>
        <w:br w:type="page"/>
      </w:r>
    </w:p>
    <w:p w:rsidR="00927AF0" w:rsidRPr="00927AF0" w:rsidRDefault="00927AF0" w:rsidP="00927AF0">
      <w:pPr>
        <w:pStyle w:val="1"/>
        <w:rPr>
          <w:sz w:val="21"/>
          <w:szCs w:val="21"/>
          <w:lang w:val="en-GB"/>
        </w:rPr>
      </w:pPr>
    </w:p>
    <w:p w:rsidR="00927AF0" w:rsidRPr="007D3D12" w:rsidRDefault="00927AF0" w:rsidP="007D3D12">
      <w:pPr>
        <w:pStyle w:val="3"/>
        <w:rPr>
          <w:lang w:val="en-GB"/>
        </w:rPr>
      </w:pPr>
      <w:bookmarkStart w:id="15" w:name="_Toc404781972"/>
      <w:r w:rsidRPr="00927AF0">
        <w:rPr>
          <w:lang w:val="en-GB"/>
        </w:rPr>
        <w:t>Address</w:t>
      </w:r>
      <w:bookmarkEnd w:id="15"/>
    </w:p>
    <w:p w:rsidR="00927AF0" w:rsidRPr="00927AF0" w:rsidRDefault="00927AF0" w:rsidP="007D3D12">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536"/>
        <w:gridCol w:w="1096"/>
        <w:gridCol w:w="1756"/>
      </w:tblGrid>
      <w:tr w:rsidR="00847AEB" w:rsidTr="00847AEB">
        <w:tc>
          <w:tcPr>
            <w:tcW w:w="0" w:type="auto"/>
          </w:tcPr>
          <w:p w:rsidR="00847AEB" w:rsidRDefault="00847AEB" w:rsidP="007D3D12">
            <w:pPr>
              <w:rPr>
                <w:b/>
                <w:color w:val="000080"/>
                <w:sz w:val="21"/>
                <w:szCs w:val="21"/>
                <w:lang w:val="en-GB"/>
              </w:rPr>
            </w:pPr>
            <w:r w:rsidRPr="00927AF0">
              <w:rPr>
                <w:rFonts w:hint="eastAsia"/>
                <w:lang w:val="en-GB"/>
              </w:rPr>
              <w:t>プロパティ名</w:t>
            </w:r>
          </w:p>
        </w:tc>
        <w:tc>
          <w:tcPr>
            <w:tcW w:w="0" w:type="auto"/>
          </w:tcPr>
          <w:p w:rsidR="00847AEB" w:rsidRDefault="00847AEB" w:rsidP="007D3D12">
            <w:pPr>
              <w:rPr>
                <w:b/>
                <w:color w:val="000080"/>
                <w:sz w:val="21"/>
                <w:szCs w:val="21"/>
                <w:lang w:val="en-GB"/>
              </w:rPr>
            </w:pPr>
            <w:r w:rsidRPr="00927AF0">
              <w:rPr>
                <w:rFonts w:hint="eastAsia"/>
                <w:lang w:val="en-GB"/>
              </w:rPr>
              <w:t>データ型</w:t>
            </w:r>
          </w:p>
        </w:tc>
        <w:tc>
          <w:tcPr>
            <w:tcW w:w="0" w:type="auto"/>
          </w:tcPr>
          <w:p w:rsidR="00847AEB" w:rsidRDefault="00847AEB" w:rsidP="007D3D12">
            <w:pPr>
              <w:rPr>
                <w:b/>
                <w:color w:val="000080"/>
                <w:sz w:val="21"/>
                <w:szCs w:val="21"/>
                <w:lang w:val="en-GB"/>
              </w:rPr>
            </w:pPr>
            <w:r w:rsidRPr="00927AF0">
              <w:rPr>
                <w:rFonts w:hint="eastAsia"/>
                <w:lang w:val="en-GB"/>
              </w:rPr>
              <w:t>説明</w:t>
            </w:r>
          </w:p>
        </w:tc>
      </w:tr>
      <w:tr w:rsidR="00847AEB" w:rsidTr="00847AEB">
        <w:tc>
          <w:tcPr>
            <w:tcW w:w="0" w:type="auto"/>
          </w:tcPr>
          <w:p w:rsidR="00847AEB" w:rsidRDefault="00847AEB" w:rsidP="007D3D12">
            <w:pPr>
              <w:rPr>
                <w:b/>
                <w:color w:val="000080"/>
                <w:sz w:val="21"/>
                <w:szCs w:val="21"/>
                <w:lang w:val="en-GB"/>
              </w:rPr>
            </w:pPr>
            <w:r w:rsidRPr="00927AF0">
              <w:rPr>
                <w:rFonts w:hint="eastAsia"/>
                <w:lang w:val="en-GB"/>
              </w:rPr>
              <w:t>Zipcode</w:t>
            </w:r>
          </w:p>
        </w:tc>
        <w:tc>
          <w:tcPr>
            <w:tcW w:w="0" w:type="auto"/>
          </w:tcPr>
          <w:p w:rsidR="00847AEB" w:rsidRDefault="00847AEB" w:rsidP="007D3D12">
            <w:pPr>
              <w:rPr>
                <w:b/>
                <w:color w:val="000080"/>
                <w:sz w:val="21"/>
                <w:szCs w:val="21"/>
                <w:lang w:val="en-GB"/>
              </w:rPr>
            </w:pPr>
            <w:r w:rsidRPr="00927AF0">
              <w:rPr>
                <w:rFonts w:hint="eastAsia"/>
                <w:lang w:val="en-GB"/>
              </w:rPr>
              <w:t>文字列型</w:t>
            </w:r>
          </w:p>
        </w:tc>
        <w:tc>
          <w:tcPr>
            <w:tcW w:w="0" w:type="auto"/>
          </w:tcPr>
          <w:p w:rsidR="00847AEB" w:rsidRDefault="00847AEB" w:rsidP="007D3D12">
            <w:pPr>
              <w:rPr>
                <w:b/>
                <w:color w:val="000080"/>
                <w:sz w:val="21"/>
                <w:szCs w:val="21"/>
                <w:lang w:val="en-GB"/>
              </w:rPr>
            </w:pPr>
            <w:r w:rsidRPr="00927AF0">
              <w:rPr>
                <w:rFonts w:hint="eastAsia"/>
                <w:lang w:val="en-GB"/>
              </w:rPr>
              <w:t>郵便番号</w:t>
            </w:r>
          </w:p>
        </w:tc>
      </w:tr>
      <w:tr w:rsidR="00847AEB" w:rsidTr="00847AEB">
        <w:tc>
          <w:tcPr>
            <w:tcW w:w="0" w:type="auto"/>
          </w:tcPr>
          <w:p w:rsidR="00847AEB" w:rsidRDefault="00847AEB" w:rsidP="007D3D12">
            <w:pPr>
              <w:rPr>
                <w:b/>
                <w:color w:val="000080"/>
                <w:sz w:val="21"/>
                <w:szCs w:val="21"/>
                <w:lang w:val="en-GB"/>
              </w:rPr>
            </w:pPr>
            <w:r w:rsidRPr="00927AF0">
              <w:rPr>
                <w:rFonts w:hint="eastAsia"/>
                <w:lang w:val="en-GB"/>
              </w:rPr>
              <w:t>Prefecture</w:t>
            </w:r>
          </w:p>
        </w:tc>
        <w:tc>
          <w:tcPr>
            <w:tcW w:w="0" w:type="auto"/>
          </w:tcPr>
          <w:p w:rsidR="00847AEB" w:rsidRDefault="00847AEB" w:rsidP="007D3D12">
            <w:pPr>
              <w:rPr>
                <w:b/>
                <w:color w:val="000080"/>
                <w:sz w:val="21"/>
                <w:szCs w:val="21"/>
                <w:lang w:val="en-GB"/>
              </w:rPr>
            </w:pPr>
            <w:r w:rsidRPr="00927AF0">
              <w:rPr>
                <w:rFonts w:hint="eastAsia"/>
                <w:lang w:val="en-GB"/>
              </w:rPr>
              <w:t>文字列型</w:t>
            </w:r>
          </w:p>
        </w:tc>
        <w:tc>
          <w:tcPr>
            <w:tcW w:w="0" w:type="auto"/>
          </w:tcPr>
          <w:p w:rsidR="00847AEB" w:rsidRDefault="00847AEB" w:rsidP="007D3D12">
            <w:pPr>
              <w:rPr>
                <w:b/>
                <w:color w:val="000080"/>
                <w:sz w:val="21"/>
                <w:szCs w:val="21"/>
                <w:lang w:val="en-GB"/>
              </w:rPr>
            </w:pPr>
            <w:r w:rsidRPr="00927AF0">
              <w:rPr>
                <w:rFonts w:hint="eastAsia"/>
                <w:lang w:val="en-GB"/>
              </w:rPr>
              <w:t>県名</w:t>
            </w:r>
          </w:p>
        </w:tc>
      </w:tr>
      <w:tr w:rsidR="00847AEB" w:rsidTr="00847AEB">
        <w:tc>
          <w:tcPr>
            <w:tcW w:w="0" w:type="auto"/>
          </w:tcPr>
          <w:p w:rsidR="00847AEB" w:rsidRDefault="00847AEB" w:rsidP="007D3D12">
            <w:pPr>
              <w:rPr>
                <w:b/>
                <w:color w:val="000080"/>
                <w:sz w:val="21"/>
                <w:szCs w:val="21"/>
                <w:lang w:val="en-GB"/>
              </w:rPr>
            </w:pPr>
            <w:r w:rsidRPr="00927AF0">
              <w:rPr>
                <w:rFonts w:hint="eastAsia"/>
                <w:lang w:val="en-GB"/>
              </w:rPr>
              <w:t>City</w:t>
            </w:r>
          </w:p>
        </w:tc>
        <w:tc>
          <w:tcPr>
            <w:tcW w:w="0" w:type="auto"/>
          </w:tcPr>
          <w:p w:rsidR="00847AEB" w:rsidRDefault="00847AEB" w:rsidP="007D3D12">
            <w:pPr>
              <w:rPr>
                <w:b/>
                <w:color w:val="000080"/>
                <w:sz w:val="21"/>
                <w:szCs w:val="21"/>
                <w:lang w:val="en-GB"/>
              </w:rPr>
            </w:pPr>
            <w:r w:rsidRPr="00927AF0">
              <w:rPr>
                <w:rFonts w:hint="eastAsia"/>
                <w:lang w:val="en-GB"/>
              </w:rPr>
              <w:t>文字列型</w:t>
            </w:r>
          </w:p>
        </w:tc>
        <w:tc>
          <w:tcPr>
            <w:tcW w:w="0" w:type="auto"/>
          </w:tcPr>
          <w:p w:rsidR="00847AEB" w:rsidRDefault="00847AEB" w:rsidP="007D3D12">
            <w:pPr>
              <w:rPr>
                <w:b/>
                <w:color w:val="000080"/>
                <w:sz w:val="21"/>
                <w:szCs w:val="21"/>
                <w:lang w:val="en-GB"/>
              </w:rPr>
            </w:pPr>
            <w:r w:rsidRPr="00927AF0">
              <w:rPr>
                <w:rFonts w:hint="eastAsia"/>
                <w:lang w:val="en-GB"/>
              </w:rPr>
              <w:t>都市名</w:t>
            </w:r>
          </w:p>
        </w:tc>
      </w:tr>
      <w:tr w:rsidR="00847AEB" w:rsidTr="00847AEB">
        <w:tc>
          <w:tcPr>
            <w:tcW w:w="0" w:type="auto"/>
          </w:tcPr>
          <w:p w:rsidR="00847AEB" w:rsidRPr="00927AF0" w:rsidRDefault="00847AEB" w:rsidP="007D3D12">
            <w:pPr>
              <w:rPr>
                <w:lang w:val="en-GB"/>
              </w:rPr>
            </w:pPr>
            <w:r w:rsidRPr="00927AF0">
              <w:rPr>
                <w:rFonts w:hint="eastAsia"/>
                <w:lang w:val="en-GB"/>
              </w:rPr>
              <w:t>Street</w:t>
            </w:r>
          </w:p>
        </w:tc>
        <w:tc>
          <w:tcPr>
            <w:tcW w:w="0" w:type="auto"/>
          </w:tcPr>
          <w:p w:rsidR="00847AEB" w:rsidRPr="00927AF0" w:rsidRDefault="00847AEB" w:rsidP="007D3D12">
            <w:pPr>
              <w:rPr>
                <w:lang w:val="en-GB"/>
              </w:rPr>
            </w:pPr>
            <w:r w:rsidRPr="00927AF0">
              <w:rPr>
                <w:rFonts w:hint="eastAsia"/>
                <w:lang w:val="en-GB"/>
              </w:rPr>
              <w:t>文字列型</w:t>
            </w:r>
          </w:p>
        </w:tc>
        <w:tc>
          <w:tcPr>
            <w:tcW w:w="0" w:type="auto"/>
          </w:tcPr>
          <w:p w:rsidR="00847AEB" w:rsidRPr="00927AF0" w:rsidRDefault="00847AEB" w:rsidP="007D3D12">
            <w:pPr>
              <w:rPr>
                <w:lang w:val="en-GB"/>
              </w:rPr>
            </w:pPr>
            <w:r w:rsidRPr="00927AF0">
              <w:rPr>
                <w:rFonts w:hint="eastAsia"/>
                <w:lang w:val="en-GB"/>
              </w:rPr>
              <w:t>町名、番地など</w:t>
            </w:r>
          </w:p>
        </w:tc>
      </w:tr>
    </w:tbl>
    <w:p w:rsidR="00847AEB" w:rsidRDefault="00847AEB" w:rsidP="007D3D12">
      <w:pPr>
        <w:rPr>
          <w:b/>
          <w:color w:val="000080"/>
          <w:sz w:val="21"/>
          <w:szCs w:val="21"/>
          <w:lang w:val="en-GB"/>
        </w:rPr>
      </w:pPr>
    </w:p>
    <w:p w:rsidR="00927AF0" w:rsidRPr="00927AF0" w:rsidRDefault="00927AF0" w:rsidP="007D3D12">
      <w:pPr>
        <w:rPr>
          <w:lang w:val="en-GB"/>
        </w:rPr>
      </w:pPr>
      <w:r w:rsidRPr="00927AF0">
        <w:rPr>
          <w:rFonts w:hint="eastAsia"/>
          <w:lang w:val="en-GB"/>
        </w:rPr>
        <w:t>Address</w:t>
      </w:r>
      <w:r w:rsidRPr="00927AF0">
        <w:rPr>
          <w:rFonts w:hint="eastAsia"/>
          <w:lang w:val="en-GB"/>
        </w:rPr>
        <w:t>クラスは、</w:t>
      </w:r>
      <w:r w:rsidRPr="00927AF0">
        <w:rPr>
          <w:rFonts w:hint="eastAsia"/>
          <w:lang w:val="en-GB"/>
        </w:rPr>
        <w:t>%SerialObject</w:t>
      </w:r>
      <w:r w:rsidRPr="00927AF0">
        <w:rPr>
          <w:rFonts w:hint="eastAsia"/>
          <w:lang w:val="en-GB"/>
        </w:rPr>
        <w:t>を継承しています。</w:t>
      </w:r>
    </w:p>
    <w:p w:rsidR="00927AF0" w:rsidRPr="00927AF0" w:rsidRDefault="00927AF0" w:rsidP="007D3D12">
      <w:pPr>
        <w:rPr>
          <w:lang w:val="en-GB"/>
        </w:rPr>
      </w:pPr>
      <w:r w:rsidRPr="00927AF0">
        <w:rPr>
          <w:rFonts w:hint="eastAsia"/>
          <w:lang w:val="en-GB"/>
        </w:rPr>
        <w:t>%SerialObject</w:t>
      </w:r>
      <w:r w:rsidRPr="00927AF0">
        <w:rPr>
          <w:rFonts w:hint="eastAsia"/>
          <w:lang w:val="en-GB"/>
        </w:rPr>
        <w:t>はいわゆる埋め込みオブジェクトを定義するために使われる基底クラスです。</w:t>
      </w:r>
    </w:p>
    <w:p w:rsidR="00927AF0" w:rsidRPr="00927AF0" w:rsidRDefault="00927AF0" w:rsidP="007D3D12">
      <w:pPr>
        <w:rPr>
          <w:lang w:val="en-GB"/>
        </w:rPr>
      </w:pPr>
      <w:r w:rsidRPr="00927AF0">
        <w:rPr>
          <w:rFonts w:hint="eastAsia"/>
          <w:lang w:val="en-GB"/>
        </w:rPr>
        <w:t>%Persistent</w:t>
      </w:r>
      <w:r w:rsidRPr="00927AF0">
        <w:rPr>
          <w:rFonts w:hint="eastAsia"/>
          <w:lang w:val="en-GB"/>
        </w:rPr>
        <w:t>型のクラスと違い、自分自身で永続化する能力はありません。</w:t>
      </w:r>
    </w:p>
    <w:p w:rsidR="00927AF0" w:rsidRPr="00927AF0" w:rsidRDefault="00927AF0" w:rsidP="007D3D12">
      <w:pPr>
        <w:rPr>
          <w:lang w:val="en-GB"/>
        </w:rPr>
      </w:pPr>
      <w:r w:rsidRPr="00927AF0">
        <w:rPr>
          <w:rFonts w:hint="eastAsia"/>
          <w:lang w:val="en-GB"/>
        </w:rPr>
        <w:t>%Persistent</w:t>
      </w:r>
      <w:r w:rsidRPr="00927AF0">
        <w:rPr>
          <w:rFonts w:hint="eastAsia"/>
          <w:lang w:val="en-GB"/>
        </w:rPr>
        <w:t>型のクラスのプロパティの型として定義することにより、その永続クラスをコンテナとして実体を生成することができます。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住所データの実装には非常に良く使われるデータであるにも関わらず、一般的に定まった定石</w:t>
      </w:r>
    </w:p>
    <w:p w:rsidR="00927AF0" w:rsidRPr="00927AF0" w:rsidRDefault="00927AF0" w:rsidP="007D3D12">
      <w:pPr>
        <w:rPr>
          <w:lang w:val="en-GB"/>
        </w:rPr>
      </w:pPr>
      <w:r w:rsidRPr="00927AF0">
        <w:rPr>
          <w:rFonts w:hint="eastAsia"/>
          <w:lang w:val="en-GB"/>
        </w:rPr>
        <w:t>のような方法があるわけではなく、アプリケーションの設計者の裁量で設計されているケース</w:t>
      </w:r>
    </w:p>
    <w:p w:rsidR="00927AF0" w:rsidRPr="00927AF0" w:rsidRDefault="00927AF0" w:rsidP="007D3D12">
      <w:pPr>
        <w:rPr>
          <w:lang w:val="en-GB"/>
        </w:rPr>
      </w:pPr>
      <w:r w:rsidRPr="00927AF0">
        <w:rPr>
          <w:rFonts w:hint="eastAsia"/>
          <w:lang w:val="en-GB"/>
        </w:rPr>
        <w:t>がほとんどだと思います。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結果として、住所１、住所２といった適当な区分をカラムとして追加したり、逆に県、市町村、町名、番地、ビル名など詳細な区分を使用するケースだったり、さらに同一アプリケーションの入力フォーム毎に仕様が異なったりし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何故こういうことになるのでしょうか？</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住所情報に構造を持たせようとすると、リレーショナルデータベースの観点で考えると</w:t>
      </w:r>
    </w:p>
    <w:p w:rsidR="00927AF0" w:rsidRPr="00927AF0" w:rsidRDefault="00927AF0" w:rsidP="007D3D12">
      <w:pPr>
        <w:rPr>
          <w:lang w:val="en-GB"/>
        </w:rPr>
      </w:pPr>
      <w:r w:rsidRPr="00927AF0">
        <w:rPr>
          <w:rFonts w:hint="eastAsia"/>
          <w:lang w:val="en-GB"/>
        </w:rPr>
        <w:t>住所テーブルというものを作るという結論となります。（第一正規化の規則により）</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しかし、実際に住所テーブルを作るとなると、非常に難しいというか厄介な問題があります。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住所テーブルのレコードは、例えば集合住宅の住人の住所となると、番地だけではなく</w:t>
      </w:r>
    </w:p>
    <w:p w:rsidR="00927AF0" w:rsidRPr="00927AF0" w:rsidRDefault="00927AF0" w:rsidP="007D3D12">
      <w:pPr>
        <w:rPr>
          <w:lang w:val="en-GB"/>
        </w:rPr>
      </w:pPr>
      <w:r w:rsidRPr="00927AF0">
        <w:rPr>
          <w:rFonts w:hint="eastAsia"/>
          <w:lang w:val="en-GB"/>
        </w:rPr>
        <w:t>その集合住宅の号室まで必要になります。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大規模集合住宅では何棟、何館などの区分もあるかもしれません。</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結局現実的に実用的な住所テーブルを作るというのは非常に手間がかかってコストに</w:t>
      </w:r>
    </w:p>
    <w:p w:rsidR="00927AF0" w:rsidRPr="00927AF0" w:rsidRDefault="00927AF0" w:rsidP="007D3D12">
      <w:pPr>
        <w:rPr>
          <w:lang w:val="en-GB"/>
        </w:rPr>
      </w:pPr>
      <w:r w:rsidRPr="00927AF0">
        <w:rPr>
          <w:rFonts w:hint="eastAsia"/>
          <w:lang w:val="en-GB"/>
        </w:rPr>
        <w:t>見合わないケースがほとんどだと思います。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こういうケースに埋め込みオブジェクトを使用すると、上記の課題に柔軟に対応できます。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リレーショナルデータベースのモデルでは、この構造は正規化の制約条件（第一正規化）より</w:t>
      </w:r>
      <w:r w:rsidRPr="00927AF0">
        <w:rPr>
          <w:rFonts w:hint="eastAsia"/>
          <w:lang w:val="en-GB"/>
        </w:rPr>
        <w:t>NG</w:t>
      </w:r>
      <w:r w:rsidRPr="00927AF0">
        <w:rPr>
          <w:rFonts w:hint="eastAsia"/>
          <w:lang w:val="en-GB"/>
        </w:rPr>
        <w:t>ですが、</w:t>
      </w:r>
      <w:r w:rsidR="005607AB">
        <w:rPr>
          <w:rFonts w:hint="eastAsia"/>
          <w:lang w:val="en-GB"/>
        </w:rPr>
        <w:t>Caché</w:t>
      </w:r>
      <w:r w:rsidRPr="00927AF0">
        <w:rPr>
          <w:rFonts w:hint="eastAsia"/>
          <w:lang w:val="en-GB"/>
        </w:rPr>
        <w:t>ではこのモデルを適切に使用することによってより柔軟に現実的なデータモデルを構築できると思います。</w:t>
      </w:r>
    </w:p>
    <w:p w:rsidR="00927AF0" w:rsidRPr="00927AF0" w:rsidRDefault="00927AF0" w:rsidP="007D3D12">
      <w:pPr>
        <w:rPr>
          <w:lang w:val="en-GB"/>
        </w:rPr>
      </w:pPr>
    </w:p>
    <w:p w:rsidR="00927AF0" w:rsidRPr="00927AF0" w:rsidRDefault="00927AF0" w:rsidP="007D3D12">
      <w:pPr>
        <w:rPr>
          <w:lang w:val="en-GB"/>
        </w:rPr>
      </w:pPr>
      <w:r w:rsidRPr="00927AF0">
        <w:rPr>
          <w:rFonts w:hint="eastAsia"/>
          <w:lang w:val="en-GB"/>
        </w:rPr>
        <w:t>１データ１箇所の原則に反することになりますが、逆にこの原則を厳密に守ろうとすると、</w:t>
      </w:r>
    </w:p>
    <w:p w:rsidR="00927AF0" w:rsidRPr="007D3D12" w:rsidRDefault="00927AF0" w:rsidP="007D3D12">
      <w:pPr>
        <w:rPr>
          <w:lang w:val="en-GB"/>
        </w:rPr>
      </w:pPr>
      <w:r w:rsidRPr="00927AF0">
        <w:rPr>
          <w:rFonts w:hint="eastAsia"/>
          <w:lang w:val="en-GB"/>
        </w:rPr>
        <w:t>データモデルの柔軟性を失う例があるということだと思います。</w:t>
      </w:r>
    </w:p>
    <w:p w:rsidR="00927AF0" w:rsidRPr="007D3D12" w:rsidRDefault="00927AF0" w:rsidP="007D3D12">
      <w:pPr>
        <w:pStyle w:val="3"/>
        <w:rPr>
          <w:lang w:val="en-GB"/>
        </w:rPr>
      </w:pPr>
      <w:bookmarkStart w:id="16" w:name="_Toc404781973"/>
      <w:r w:rsidRPr="00927AF0">
        <w:rPr>
          <w:lang w:val="en-GB"/>
        </w:rPr>
        <w:t>Phase</w:t>
      </w:r>
      <w:bookmarkEnd w:id="16"/>
    </w:p>
    <w:p w:rsidR="00927AF0" w:rsidRPr="00927AF0" w:rsidRDefault="00927AF0" w:rsidP="007D3D12">
      <w:pPr>
        <w:rPr>
          <w:lang w:val="en-GB"/>
        </w:rPr>
      </w:pPr>
      <w:r w:rsidRPr="00927AF0">
        <w:rPr>
          <w:rFonts w:hint="eastAsia"/>
          <w:lang w:val="en-GB"/>
        </w:rPr>
        <w:t>プロジェクトの各フェーズを定義するクラスです。</w:t>
      </w:r>
    </w:p>
    <w:p w:rsidR="00927AF0" w:rsidRPr="00927AF0" w:rsidRDefault="00927AF0" w:rsidP="007D3D12">
      <w:pPr>
        <w:rPr>
          <w:lang w:val="en-GB"/>
        </w:rPr>
      </w:pPr>
    </w:p>
    <w:p w:rsidR="00927AF0" w:rsidRPr="00927AF0" w:rsidRDefault="00927AF0" w:rsidP="009618E5">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656"/>
        <w:gridCol w:w="1096"/>
        <w:gridCol w:w="1551"/>
      </w:tblGrid>
      <w:tr w:rsidR="00C713A4" w:rsidTr="00C713A4">
        <w:tc>
          <w:tcPr>
            <w:tcW w:w="0" w:type="auto"/>
          </w:tcPr>
          <w:p w:rsidR="00C713A4" w:rsidRDefault="00C713A4" w:rsidP="007D3D12">
            <w:pPr>
              <w:rPr>
                <w:lang w:val="en-GB"/>
              </w:rPr>
            </w:pPr>
            <w:r w:rsidRPr="00927AF0">
              <w:rPr>
                <w:rFonts w:hint="eastAsia"/>
                <w:lang w:val="en-GB"/>
              </w:rPr>
              <w:t>プロパティ名</w:t>
            </w:r>
            <w:r w:rsidRPr="00927AF0">
              <w:rPr>
                <w:rFonts w:hint="eastAsia"/>
                <w:lang w:val="en-GB"/>
              </w:rPr>
              <w:tab/>
            </w:r>
          </w:p>
        </w:tc>
        <w:tc>
          <w:tcPr>
            <w:tcW w:w="0" w:type="auto"/>
          </w:tcPr>
          <w:p w:rsidR="00C713A4" w:rsidRDefault="00C713A4" w:rsidP="007D3D12">
            <w:pPr>
              <w:rPr>
                <w:lang w:val="en-GB"/>
              </w:rPr>
            </w:pPr>
            <w:r w:rsidRPr="00927AF0">
              <w:rPr>
                <w:rFonts w:hint="eastAsia"/>
                <w:lang w:val="en-GB"/>
              </w:rPr>
              <w:t>データ型</w:t>
            </w:r>
          </w:p>
        </w:tc>
        <w:tc>
          <w:tcPr>
            <w:tcW w:w="0" w:type="auto"/>
          </w:tcPr>
          <w:p w:rsidR="00C713A4" w:rsidRDefault="00C713A4" w:rsidP="007D3D12">
            <w:pPr>
              <w:rPr>
                <w:lang w:val="en-GB"/>
              </w:rPr>
            </w:pPr>
            <w:r w:rsidRPr="00927AF0">
              <w:rPr>
                <w:rFonts w:hint="eastAsia"/>
                <w:lang w:val="en-GB"/>
              </w:rPr>
              <w:t>説明</w:t>
            </w:r>
          </w:p>
        </w:tc>
      </w:tr>
      <w:tr w:rsidR="00C713A4" w:rsidTr="00C713A4">
        <w:tc>
          <w:tcPr>
            <w:tcW w:w="0" w:type="auto"/>
          </w:tcPr>
          <w:p w:rsidR="00C713A4" w:rsidRDefault="00C713A4" w:rsidP="007D3D12">
            <w:pPr>
              <w:rPr>
                <w:lang w:val="en-GB"/>
              </w:rPr>
            </w:pPr>
            <w:r w:rsidRPr="00927AF0">
              <w:rPr>
                <w:rFonts w:hint="eastAsia"/>
                <w:lang w:val="en-GB"/>
              </w:rPr>
              <w:t>Name</w:t>
            </w:r>
          </w:p>
        </w:tc>
        <w:tc>
          <w:tcPr>
            <w:tcW w:w="0" w:type="auto"/>
          </w:tcPr>
          <w:p w:rsidR="00C713A4" w:rsidRDefault="00C713A4" w:rsidP="007D3D12">
            <w:pPr>
              <w:rPr>
                <w:lang w:val="en-GB"/>
              </w:rPr>
            </w:pPr>
            <w:r w:rsidRPr="00927AF0">
              <w:rPr>
                <w:rFonts w:hint="eastAsia"/>
                <w:lang w:val="en-GB"/>
              </w:rPr>
              <w:t>文字列型</w:t>
            </w:r>
          </w:p>
        </w:tc>
        <w:tc>
          <w:tcPr>
            <w:tcW w:w="0" w:type="auto"/>
          </w:tcPr>
          <w:p w:rsidR="00C713A4" w:rsidRDefault="00C713A4" w:rsidP="007D3D12">
            <w:pPr>
              <w:rPr>
                <w:lang w:val="en-GB"/>
              </w:rPr>
            </w:pPr>
            <w:r w:rsidRPr="00927AF0">
              <w:rPr>
                <w:rFonts w:hint="eastAsia"/>
                <w:lang w:val="en-GB"/>
              </w:rPr>
              <w:t>Phase</w:t>
            </w:r>
            <w:r w:rsidRPr="00927AF0">
              <w:rPr>
                <w:rFonts w:hint="eastAsia"/>
                <w:lang w:val="en-GB"/>
              </w:rPr>
              <w:t>の名前</w:t>
            </w:r>
          </w:p>
        </w:tc>
      </w:tr>
    </w:tbl>
    <w:p w:rsidR="00927AF0" w:rsidRPr="00927AF0" w:rsidRDefault="00927AF0" w:rsidP="007D3D12">
      <w:pPr>
        <w:rPr>
          <w:lang w:val="en-GB"/>
        </w:rPr>
      </w:pPr>
    </w:p>
    <w:p w:rsidR="00927AF0" w:rsidRPr="007D3D12" w:rsidRDefault="00927AF0" w:rsidP="007D3D12">
      <w:pPr>
        <w:pStyle w:val="3"/>
        <w:rPr>
          <w:lang w:val="en-GB"/>
        </w:rPr>
      </w:pPr>
      <w:bookmarkStart w:id="17" w:name="_Toc404781974"/>
      <w:r w:rsidRPr="00927AF0">
        <w:rPr>
          <w:lang w:val="en-GB"/>
        </w:rPr>
        <w:t>Activity</w:t>
      </w:r>
      <w:bookmarkEnd w:id="17"/>
    </w:p>
    <w:p w:rsidR="00927AF0" w:rsidRPr="00927AF0" w:rsidRDefault="00927AF0" w:rsidP="007D3D12">
      <w:pPr>
        <w:rPr>
          <w:lang w:val="en-GB"/>
        </w:rPr>
      </w:pPr>
      <w:r w:rsidRPr="00927AF0">
        <w:rPr>
          <w:rFonts w:hint="eastAsia"/>
          <w:lang w:val="en-GB"/>
        </w:rPr>
        <w:t>プロジェクトメンバーの作業を管理するクラスです。</w:t>
      </w:r>
    </w:p>
    <w:p w:rsidR="00927AF0" w:rsidRPr="00927AF0" w:rsidRDefault="00927AF0" w:rsidP="007D3D12">
      <w:pPr>
        <w:rPr>
          <w:lang w:val="en-GB"/>
        </w:rPr>
      </w:pPr>
    </w:p>
    <w:p w:rsidR="00927AF0" w:rsidRPr="00927AF0" w:rsidRDefault="00927AF0" w:rsidP="009618E5">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536"/>
        <w:gridCol w:w="1247"/>
        <w:gridCol w:w="2416"/>
      </w:tblGrid>
      <w:tr w:rsidR="00C713A4" w:rsidTr="00C713A4">
        <w:tc>
          <w:tcPr>
            <w:tcW w:w="0" w:type="auto"/>
          </w:tcPr>
          <w:p w:rsidR="00C713A4" w:rsidRDefault="00C713A4" w:rsidP="007D3D12">
            <w:pPr>
              <w:rPr>
                <w:lang w:val="en-GB"/>
              </w:rPr>
            </w:pPr>
            <w:r w:rsidRPr="00927AF0">
              <w:rPr>
                <w:rFonts w:hint="eastAsia"/>
                <w:lang w:val="en-GB"/>
              </w:rPr>
              <w:t>プロパティ名</w:t>
            </w:r>
          </w:p>
        </w:tc>
        <w:tc>
          <w:tcPr>
            <w:tcW w:w="0" w:type="auto"/>
          </w:tcPr>
          <w:p w:rsidR="00C713A4" w:rsidRDefault="00C713A4" w:rsidP="007D3D12">
            <w:pPr>
              <w:rPr>
                <w:lang w:val="en-GB"/>
              </w:rPr>
            </w:pPr>
            <w:r w:rsidRPr="00927AF0">
              <w:rPr>
                <w:rFonts w:hint="eastAsia"/>
                <w:lang w:val="en-GB"/>
              </w:rPr>
              <w:t>データ型</w:t>
            </w:r>
          </w:p>
        </w:tc>
        <w:tc>
          <w:tcPr>
            <w:tcW w:w="0" w:type="auto"/>
          </w:tcPr>
          <w:p w:rsidR="00C713A4" w:rsidRDefault="00C713A4" w:rsidP="007D3D12">
            <w:pPr>
              <w:rPr>
                <w:lang w:val="en-GB"/>
              </w:rPr>
            </w:pPr>
            <w:r w:rsidRPr="00927AF0">
              <w:rPr>
                <w:rFonts w:hint="eastAsia"/>
                <w:lang w:val="en-GB"/>
              </w:rPr>
              <w:t>説明</w:t>
            </w:r>
          </w:p>
        </w:tc>
      </w:tr>
      <w:tr w:rsidR="00C713A4" w:rsidTr="00C713A4">
        <w:tc>
          <w:tcPr>
            <w:tcW w:w="0" w:type="auto"/>
          </w:tcPr>
          <w:p w:rsidR="00C713A4" w:rsidRDefault="00C713A4" w:rsidP="007D3D12">
            <w:pPr>
              <w:rPr>
                <w:lang w:val="en-GB"/>
              </w:rPr>
            </w:pPr>
            <w:r w:rsidRPr="00927AF0">
              <w:rPr>
                <w:rFonts w:hint="eastAsia"/>
                <w:lang w:val="en-GB"/>
              </w:rPr>
              <w:t>Week</w:t>
            </w:r>
          </w:p>
        </w:tc>
        <w:tc>
          <w:tcPr>
            <w:tcW w:w="0" w:type="auto"/>
          </w:tcPr>
          <w:p w:rsidR="00C713A4" w:rsidRDefault="00C713A4" w:rsidP="007D3D12">
            <w:pPr>
              <w:rPr>
                <w:lang w:val="en-GB"/>
              </w:rPr>
            </w:pPr>
            <w:r w:rsidRPr="00927AF0">
              <w:rPr>
                <w:rFonts w:hint="eastAsia"/>
                <w:lang w:val="en-GB"/>
              </w:rPr>
              <w:t>%Integer</w:t>
            </w:r>
          </w:p>
        </w:tc>
        <w:tc>
          <w:tcPr>
            <w:tcW w:w="0" w:type="auto"/>
          </w:tcPr>
          <w:p w:rsidR="00C713A4" w:rsidRDefault="00C713A4" w:rsidP="007D3D12">
            <w:pPr>
              <w:rPr>
                <w:lang w:val="en-GB"/>
              </w:rPr>
            </w:pPr>
            <w:r w:rsidRPr="00927AF0">
              <w:rPr>
                <w:rFonts w:hint="eastAsia"/>
                <w:lang w:val="en-GB"/>
              </w:rPr>
              <w:t>何週目の作業かを示す</w:t>
            </w:r>
          </w:p>
        </w:tc>
      </w:tr>
      <w:tr w:rsidR="00C713A4" w:rsidTr="00C713A4">
        <w:tc>
          <w:tcPr>
            <w:tcW w:w="0" w:type="auto"/>
          </w:tcPr>
          <w:p w:rsidR="00C713A4" w:rsidRDefault="00C713A4" w:rsidP="007D3D12">
            <w:pPr>
              <w:rPr>
                <w:lang w:val="en-GB"/>
              </w:rPr>
            </w:pPr>
            <w:r w:rsidRPr="00927AF0">
              <w:rPr>
                <w:rFonts w:hint="eastAsia"/>
                <w:lang w:val="en-GB"/>
              </w:rPr>
              <w:t>Year</w:t>
            </w:r>
          </w:p>
        </w:tc>
        <w:tc>
          <w:tcPr>
            <w:tcW w:w="0" w:type="auto"/>
          </w:tcPr>
          <w:p w:rsidR="00C713A4" w:rsidRDefault="00C713A4" w:rsidP="007D3D12">
            <w:pPr>
              <w:rPr>
                <w:lang w:val="en-GB"/>
              </w:rPr>
            </w:pPr>
            <w:r w:rsidRPr="00927AF0">
              <w:rPr>
                <w:rFonts w:hint="eastAsia"/>
                <w:lang w:val="en-GB"/>
              </w:rPr>
              <w:t>%Integer</w:t>
            </w:r>
          </w:p>
        </w:tc>
        <w:tc>
          <w:tcPr>
            <w:tcW w:w="0" w:type="auto"/>
          </w:tcPr>
          <w:p w:rsidR="00C713A4" w:rsidRDefault="00C713A4" w:rsidP="007D3D12">
            <w:pPr>
              <w:rPr>
                <w:lang w:val="en-GB"/>
              </w:rPr>
            </w:pPr>
            <w:r w:rsidRPr="00927AF0">
              <w:rPr>
                <w:rFonts w:hint="eastAsia"/>
                <w:lang w:val="en-GB"/>
              </w:rPr>
              <w:t>西暦</w:t>
            </w:r>
          </w:p>
        </w:tc>
      </w:tr>
      <w:tr w:rsidR="00C713A4" w:rsidTr="00C713A4">
        <w:tc>
          <w:tcPr>
            <w:tcW w:w="0" w:type="auto"/>
          </w:tcPr>
          <w:p w:rsidR="00C713A4" w:rsidRDefault="00C713A4" w:rsidP="007D3D12">
            <w:pPr>
              <w:rPr>
                <w:lang w:val="en-GB"/>
              </w:rPr>
            </w:pPr>
            <w:r>
              <w:rPr>
                <w:rFonts w:hint="eastAsia"/>
                <w:lang w:val="en-GB"/>
              </w:rPr>
              <w:t>Hours</w:t>
            </w:r>
          </w:p>
        </w:tc>
        <w:tc>
          <w:tcPr>
            <w:tcW w:w="0" w:type="auto"/>
          </w:tcPr>
          <w:p w:rsidR="00C713A4" w:rsidRDefault="00C713A4" w:rsidP="007D3D12">
            <w:pPr>
              <w:rPr>
                <w:lang w:val="en-GB"/>
              </w:rPr>
            </w:pPr>
            <w:r w:rsidRPr="00927AF0">
              <w:rPr>
                <w:rFonts w:hint="eastAsia"/>
                <w:lang w:val="en-GB"/>
              </w:rPr>
              <w:t>%Integer</w:t>
            </w:r>
          </w:p>
        </w:tc>
        <w:tc>
          <w:tcPr>
            <w:tcW w:w="0" w:type="auto"/>
          </w:tcPr>
          <w:p w:rsidR="00C713A4" w:rsidRDefault="00C713A4" w:rsidP="007D3D12">
            <w:pPr>
              <w:rPr>
                <w:lang w:val="en-GB"/>
              </w:rPr>
            </w:pPr>
            <w:r w:rsidRPr="00927AF0">
              <w:rPr>
                <w:rFonts w:hint="eastAsia"/>
                <w:lang w:val="en-GB"/>
              </w:rPr>
              <w:t>作業時間</w:t>
            </w:r>
          </w:p>
        </w:tc>
      </w:tr>
      <w:tr w:rsidR="00C713A4" w:rsidTr="00C713A4">
        <w:tc>
          <w:tcPr>
            <w:tcW w:w="0" w:type="auto"/>
          </w:tcPr>
          <w:p w:rsidR="00C713A4" w:rsidRDefault="00C713A4" w:rsidP="007D3D12">
            <w:pPr>
              <w:rPr>
                <w:lang w:val="en-GB"/>
              </w:rPr>
            </w:pPr>
            <w:r>
              <w:rPr>
                <w:rFonts w:hint="eastAsia"/>
                <w:lang w:val="en-GB"/>
              </w:rPr>
              <w:t>Phase</w:t>
            </w:r>
          </w:p>
        </w:tc>
        <w:tc>
          <w:tcPr>
            <w:tcW w:w="0" w:type="auto"/>
          </w:tcPr>
          <w:p w:rsidR="00C713A4" w:rsidRDefault="00C713A4" w:rsidP="007D3D12">
            <w:pPr>
              <w:rPr>
                <w:lang w:val="en-GB"/>
              </w:rPr>
            </w:pPr>
            <w:r w:rsidRPr="00927AF0">
              <w:rPr>
                <w:rFonts w:hint="eastAsia"/>
                <w:lang w:val="en-GB"/>
              </w:rPr>
              <w:t>PM.Phase</w:t>
            </w:r>
          </w:p>
        </w:tc>
        <w:tc>
          <w:tcPr>
            <w:tcW w:w="0" w:type="auto"/>
          </w:tcPr>
          <w:p w:rsidR="00C713A4" w:rsidRDefault="00C713A4" w:rsidP="007D3D12">
            <w:pPr>
              <w:rPr>
                <w:lang w:val="en-GB"/>
              </w:rPr>
            </w:pPr>
            <w:r w:rsidRPr="00927AF0">
              <w:rPr>
                <w:rFonts w:hint="eastAsia"/>
                <w:lang w:val="en-GB"/>
              </w:rPr>
              <w:t>フェーズ</w:t>
            </w:r>
          </w:p>
        </w:tc>
      </w:tr>
    </w:tbl>
    <w:p w:rsidR="009618E5" w:rsidRPr="00927AF0" w:rsidRDefault="009618E5" w:rsidP="009618E5">
      <w:pPr>
        <w:pStyle w:val="4"/>
        <w:rPr>
          <w:lang w:val="en-GB"/>
        </w:rPr>
      </w:pPr>
      <w:r>
        <w:rPr>
          <w:rFonts w:hint="eastAsia"/>
          <w:lang w:val="en-GB"/>
        </w:rPr>
        <w:lastRenderedPageBreak/>
        <w:t>他クラスとの関係を表現する属性</w:t>
      </w:r>
    </w:p>
    <w:tbl>
      <w:tblPr>
        <w:tblStyle w:val="ac"/>
        <w:tblW w:w="0" w:type="auto"/>
        <w:tblLook w:val="04A0" w:firstRow="1" w:lastRow="0" w:firstColumn="1" w:lastColumn="0" w:noHBand="0" w:noVBand="1"/>
      </w:tblPr>
      <w:tblGrid>
        <w:gridCol w:w="2416"/>
        <w:gridCol w:w="1345"/>
        <w:gridCol w:w="3796"/>
      </w:tblGrid>
      <w:tr w:rsidR="00C713A4" w:rsidTr="00C713A4">
        <w:tc>
          <w:tcPr>
            <w:tcW w:w="0" w:type="auto"/>
          </w:tcPr>
          <w:p w:rsidR="00C713A4" w:rsidRDefault="00C713A4" w:rsidP="007D3D12">
            <w:pPr>
              <w:rPr>
                <w:lang w:val="en-GB"/>
              </w:rPr>
            </w:pPr>
            <w:r w:rsidRPr="00927AF0">
              <w:rPr>
                <w:rFonts w:hint="eastAsia"/>
                <w:lang w:val="en-GB"/>
              </w:rPr>
              <w:t>リレーションシップ名</w:t>
            </w:r>
          </w:p>
        </w:tc>
        <w:tc>
          <w:tcPr>
            <w:tcW w:w="0" w:type="auto"/>
          </w:tcPr>
          <w:p w:rsidR="00C713A4" w:rsidRDefault="00C713A4" w:rsidP="007D3D12">
            <w:pPr>
              <w:rPr>
                <w:lang w:val="en-GB"/>
              </w:rPr>
            </w:pPr>
            <w:r w:rsidRPr="00927AF0">
              <w:rPr>
                <w:rFonts w:hint="eastAsia"/>
                <w:lang w:val="en-GB"/>
              </w:rPr>
              <w:t>データ型</w:t>
            </w:r>
          </w:p>
        </w:tc>
        <w:tc>
          <w:tcPr>
            <w:tcW w:w="0" w:type="auto"/>
          </w:tcPr>
          <w:p w:rsidR="00C713A4" w:rsidRDefault="00C713A4" w:rsidP="007D3D12">
            <w:pPr>
              <w:rPr>
                <w:lang w:val="en-GB"/>
              </w:rPr>
            </w:pPr>
            <w:r w:rsidRPr="00927AF0">
              <w:rPr>
                <w:rFonts w:hint="eastAsia"/>
                <w:lang w:val="en-GB"/>
              </w:rPr>
              <w:t>説明</w:t>
            </w:r>
          </w:p>
        </w:tc>
      </w:tr>
      <w:tr w:rsidR="00C713A4" w:rsidTr="00C713A4">
        <w:tc>
          <w:tcPr>
            <w:tcW w:w="0" w:type="auto"/>
          </w:tcPr>
          <w:p w:rsidR="00C713A4" w:rsidRDefault="00C713A4" w:rsidP="007D3D12">
            <w:pPr>
              <w:rPr>
                <w:lang w:val="en-GB"/>
              </w:rPr>
            </w:pPr>
            <w:r w:rsidRPr="00927AF0">
              <w:rPr>
                <w:rFonts w:hint="eastAsia"/>
                <w:lang w:val="en-GB"/>
              </w:rPr>
              <w:t>Project</w:t>
            </w:r>
            <w:r w:rsidRPr="00927AF0">
              <w:rPr>
                <w:rFonts w:hint="eastAsia"/>
                <w:lang w:val="en-GB"/>
              </w:rPr>
              <w:tab/>
            </w:r>
          </w:p>
        </w:tc>
        <w:tc>
          <w:tcPr>
            <w:tcW w:w="0" w:type="auto"/>
          </w:tcPr>
          <w:p w:rsidR="00C713A4" w:rsidRDefault="00C713A4" w:rsidP="007D3D12">
            <w:pPr>
              <w:rPr>
                <w:lang w:val="en-GB"/>
              </w:rPr>
            </w:pPr>
            <w:r w:rsidRPr="00927AF0">
              <w:rPr>
                <w:rFonts w:hint="eastAsia"/>
                <w:lang w:val="en-GB"/>
              </w:rPr>
              <w:t>PM.Project</w:t>
            </w:r>
          </w:p>
        </w:tc>
        <w:tc>
          <w:tcPr>
            <w:tcW w:w="0" w:type="auto"/>
          </w:tcPr>
          <w:p w:rsidR="00C713A4" w:rsidRDefault="00C713A4" w:rsidP="007D3D12">
            <w:pPr>
              <w:rPr>
                <w:lang w:val="en-GB"/>
              </w:rPr>
            </w:pPr>
            <w:r w:rsidRPr="00927AF0">
              <w:rPr>
                <w:rFonts w:hint="eastAsia"/>
                <w:lang w:val="en-GB"/>
              </w:rPr>
              <w:t>Activity</w:t>
            </w:r>
            <w:r w:rsidRPr="00927AF0">
              <w:rPr>
                <w:rFonts w:hint="eastAsia"/>
                <w:lang w:val="en-GB"/>
              </w:rPr>
              <w:t>が多で</w:t>
            </w:r>
            <w:r w:rsidRPr="00927AF0">
              <w:rPr>
                <w:rFonts w:hint="eastAsia"/>
                <w:lang w:val="en-GB"/>
              </w:rPr>
              <w:t>Project</w:t>
            </w:r>
            <w:r w:rsidRPr="00927AF0">
              <w:rPr>
                <w:rFonts w:hint="eastAsia"/>
                <w:lang w:val="en-GB"/>
              </w:rPr>
              <w:t>が一の関係</w:t>
            </w:r>
          </w:p>
        </w:tc>
      </w:tr>
      <w:tr w:rsidR="00C713A4" w:rsidTr="00C713A4">
        <w:tc>
          <w:tcPr>
            <w:tcW w:w="0" w:type="auto"/>
          </w:tcPr>
          <w:p w:rsidR="00C713A4" w:rsidRDefault="00C713A4" w:rsidP="007D3D12">
            <w:pPr>
              <w:rPr>
                <w:lang w:val="en-GB"/>
              </w:rPr>
            </w:pPr>
            <w:r w:rsidRPr="00927AF0">
              <w:rPr>
                <w:rFonts w:hint="eastAsia"/>
                <w:lang w:val="en-GB"/>
              </w:rPr>
              <w:t>Member</w:t>
            </w:r>
          </w:p>
        </w:tc>
        <w:tc>
          <w:tcPr>
            <w:tcW w:w="0" w:type="auto"/>
          </w:tcPr>
          <w:p w:rsidR="00C713A4" w:rsidRDefault="00C713A4" w:rsidP="007D3D12">
            <w:pPr>
              <w:rPr>
                <w:lang w:val="en-GB"/>
              </w:rPr>
            </w:pPr>
            <w:r w:rsidRPr="00927AF0">
              <w:rPr>
                <w:rFonts w:hint="eastAsia"/>
                <w:lang w:val="en-GB"/>
              </w:rPr>
              <w:t>PM.Person</w:t>
            </w:r>
          </w:p>
        </w:tc>
        <w:tc>
          <w:tcPr>
            <w:tcW w:w="0" w:type="auto"/>
          </w:tcPr>
          <w:p w:rsidR="00C713A4" w:rsidRDefault="00C713A4" w:rsidP="007D3D12">
            <w:pPr>
              <w:rPr>
                <w:lang w:val="en-GB"/>
              </w:rPr>
            </w:pPr>
            <w:r w:rsidRPr="00927AF0">
              <w:rPr>
                <w:rFonts w:hint="eastAsia"/>
                <w:lang w:val="en-GB"/>
              </w:rPr>
              <w:t>Activity</w:t>
            </w:r>
            <w:r w:rsidRPr="00927AF0">
              <w:rPr>
                <w:rFonts w:hint="eastAsia"/>
                <w:lang w:val="en-GB"/>
              </w:rPr>
              <w:t>が多で</w:t>
            </w:r>
            <w:r w:rsidRPr="00927AF0">
              <w:rPr>
                <w:rFonts w:hint="eastAsia"/>
                <w:lang w:val="en-GB"/>
              </w:rPr>
              <w:t>Member</w:t>
            </w:r>
            <w:r w:rsidRPr="00927AF0">
              <w:rPr>
                <w:rFonts w:hint="eastAsia"/>
                <w:lang w:val="en-GB"/>
              </w:rPr>
              <w:t>が一の関係</w:t>
            </w:r>
          </w:p>
        </w:tc>
      </w:tr>
    </w:tbl>
    <w:p w:rsidR="009618E5" w:rsidRPr="00C713A4" w:rsidRDefault="009618E5" w:rsidP="007D3D12">
      <w:pPr>
        <w:rPr>
          <w:lang w:val="en-GB"/>
        </w:rPr>
      </w:pPr>
    </w:p>
    <w:p w:rsidR="00927AF0" w:rsidRPr="007D3D12" w:rsidRDefault="00927AF0" w:rsidP="007D3D12">
      <w:pPr>
        <w:pStyle w:val="3"/>
        <w:rPr>
          <w:lang w:val="en-GB"/>
        </w:rPr>
      </w:pPr>
      <w:bookmarkStart w:id="18" w:name="_Toc404781975"/>
      <w:r w:rsidRPr="00927AF0">
        <w:rPr>
          <w:lang w:val="en-GB"/>
        </w:rPr>
        <w:t>Party</w:t>
      </w:r>
      <w:bookmarkEnd w:id="18"/>
    </w:p>
    <w:p w:rsidR="00927AF0" w:rsidRPr="00927AF0" w:rsidRDefault="00927AF0" w:rsidP="007D3D12">
      <w:pPr>
        <w:rPr>
          <w:lang w:val="en-GB"/>
        </w:rPr>
      </w:pPr>
      <w:r w:rsidRPr="00927AF0">
        <w:rPr>
          <w:rFonts w:hint="eastAsia"/>
          <w:lang w:val="en-GB"/>
        </w:rPr>
        <w:t>ここで組織的な構造をモデル化する際に良く利用されるオブジェクトモデリングのコンポジットパターンを使ってクラスを定義していきます。</w:t>
      </w:r>
    </w:p>
    <w:p w:rsidR="00927AF0" w:rsidRPr="00927AF0" w:rsidRDefault="00927AF0" w:rsidP="007D3D12">
      <w:pPr>
        <w:rPr>
          <w:lang w:val="en-GB"/>
        </w:rPr>
      </w:pPr>
    </w:p>
    <w:p w:rsidR="00927AF0" w:rsidRPr="00C713A4" w:rsidRDefault="00927AF0" w:rsidP="00C713A4">
      <w:pPr>
        <w:rPr>
          <w:szCs w:val="20"/>
          <w:lang w:val="en-GB"/>
        </w:rPr>
      </w:pPr>
      <w:r w:rsidRPr="00927AF0">
        <w:rPr>
          <w:rFonts w:hint="eastAsia"/>
          <w:lang w:val="en-GB"/>
        </w:rPr>
        <w:t>Party</w:t>
      </w:r>
      <w:r w:rsidRPr="00927AF0">
        <w:rPr>
          <w:rFonts w:hint="eastAsia"/>
          <w:lang w:val="en-GB"/>
        </w:rPr>
        <w:t>は人や組織の集合を表す抽象的なクラスです。</w:t>
      </w:r>
    </w:p>
    <w:p w:rsidR="00927AF0" w:rsidRPr="00927AF0" w:rsidRDefault="00927AF0" w:rsidP="009618E5">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536"/>
        <w:gridCol w:w="1096"/>
        <w:gridCol w:w="1756"/>
      </w:tblGrid>
      <w:tr w:rsidR="00C713A4" w:rsidTr="00C713A4">
        <w:tc>
          <w:tcPr>
            <w:tcW w:w="0" w:type="auto"/>
          </w:tcPr>
          <w:p w:rsidR="00C713A4" w:rsidRDefault="00C713A4" w:rsidP="0061464C">
            <w:pPr>
              <w:rPr>
                <w:lang w:val="en-GB"/>
              </w:rPr>
            </w:pPr>
            <w:r w:rsidRPr="00927AF0">
              <w:rPr>
                <w:rFonts w:hint="eastAsia"/>
                <w:lang w:val="en-GB"/>
              </w:rPr>
              <w:t>プロパティ名</w:t>
            </w:r>
          </w:p>
        </w:tc>
        <w:tc>
          <w:tcPr>
            <w:tcW w:w="0" w:type="auto"/>
          </w:tcPr>
          <w:p w:rsidR="00C713A4" w:rsidRDefault="00012605" w:rsidP="0061464C">
            <w:pPr>
              <w:rPr>
                <w:lang w:val="en-GB"/>
              </w:rPr>
            </w:pPr>
            <w:r w:rsidRPr="00927AF0">
              <w:rPr>
                <w:rFonts w:hint="eastAsia"/>
                <w:lang w:val="en-GB"/>
              </w:rPr>
              <w:t>データ型</w:t>
            </w:r>
          </w:p>
        </w:tc>
        <w:tc>
          <w:tcPr>
            <w:tcW w:w="0" w:type="auto"/>
          </w:tcPr>
          <w:p w:rsidR="00C713A4" w:rsidRDefault="00012605" w:rsidP="0061464C">
            <w:pPr>
              <w:rPr>
                <w:lang w:val="en-GB"/>
              </w:rPr>
            </w:pPr>
            <w:r w:rsidRPr="00927AF0">
              <w:rPr>
                <w:rFonts w:hint="eastAsia"/>
                <w:lang w:val="en-GB"/>
              </w:rPr>
              <w:t>説明</w:t>
            </w:r>
          </w:p>
        </w:tc>
      </w:tr>
      <w:tr w:rsidR="00C713A4" w:rsidTr="00C713A4">
        <w:tc>
          <w:tcPr>
            <w:tcW w:w="0" w:type="auto"/>
          </w:tcPr>
          <w:p w:rsidR="00C713A4" w:rsidRDefault="00012605" w:rsidP="0061464C">
            <w:pPr>
              <w:rPr>
                <w:lang w:val="en-GB"/>
              </w:rPr>
            </w:pPr>
            <w:r w:rsidRPr="00927AF0">
              <w:rPr>
                <w:rFonts w:hint="eastAsia"/>
                <w:lang w:val="en-GB"/>
              </w:rPr>
              <w:t>Name</w:t>
            </w:r>
          </w:p>
        </w:tc>
        <w:tc>
          <w:tcPr>
            <w:tcW w:w="0" w:type="auto"/>
          </w:tcPr>
          <w:p w:rsidR="00C713A4" w:rsidRDefault="00012605" w:rsidP="0061464C">
            <w:pPr>
              <w:rPr>
                <w:lang w:val="en-GB"/>
              </w:rPr>
            </w:pPr>
            <w:r w:rsidRPr="00927AF0">
              <w:rPr>
                <w:rFonts w:hint="eastAsia"/>
                <w:lang w:val="en-GB"/>
              </w:rPr>
              <w:t>文字列型</w:t>
            </w:r>
          </w:p>
        </w:tc>
        <w:tc>
          <w:tcPr>
            <w:tcW w:w="0" w:type="auto"/>
          </w:tcPr>
          <w:p w:rsidR="00C713A4" w:rsidRDefault="00012605" w:rsidP="0061464C">
            <w:pPr>
              <w:rPr>
                <w:lang w:val="en-GB"/>
              </w:rPr>
            </w:pPr>
            <w:r w:rsidRPr="00927AF0">
              <w:rPr>
                <w:rFonts w:hint="eastAsia"/>
                <w:lang w:val="en-GB"/>
              </w:rPr>
              <w:t>人や組織の名前</w:t>
            </w:r>
          </w:p>
        </w:tc>
      </w:tr>
    </w:tbl>
    <w:p w:rsidR="00927AF0" w:rsidRPr="00927AF0" w:rsidRDefault="00927AF0" w:rsidP="0061464C">
      <w:pPr>
        <w:rPr>
          <w:lang w:val="en-GB"/>
        </w:rPr>
      </w:pPr>
    </w:p>
    <w:p w:rsidR="00927AF0" w:rsidRPr="00012605" w:rsidRDefault="00927AF0" w:rsidP="00012605">
      <w:pPr>
        <w:pStyle w:val="3"/>
        <w:rPr>
          <w:szCs w:val="20"/>
          <w:lang w:val="en-GB"/>
        </w:rPr>
      </w:pPr>
      <w:bookmarkStart w:id="19" w:name="_Toc404781976"/>
      <w:r w:rsidRPr="00927AF0">
        <w:rPr>
          <w:lang w:val="en-GB"/>
        </w:rPr>
        <w:t>Organization</w:t>
      </w:r>
      <w:bookmarkEnd w:id="19"/>
    </w:p>
    <w:p w:rsidR="00927AF0" w:rsidRPr="00927AF0" w:rsidRDefault="00927AF0" w:rsidP="0061464C">
      <w:pPr>
        <w:rPr>
          <w:lang w:val="en-GB"/>
        </w:rPr>
      </w:pPr>
      <w:r w:rsidRPr="00927AF0">
        <w:rPr>
          <w:rFonts w:hint="eastAsia"/>
          <w:lang w:val="en-GB"/>
        </w:rPr>
        <w:t>組織を表すクラスです。</w:t>
      </w:r>
    </w:p>
    <w:p w:rsidR="00927AF0" w:rsidRPr="00927AF0" w:rsidRDefault="00927AF0" w:rsidP="0061464C">
      <w:pPr>
        <w:rPr>
          <w:lang w:val="en-GB"/>
        </w:rPr>
      </w:pPr>
    </w:p>
    <w:p w:rsidR="00927AF0" w:rsidRPr="00927AF0" w:rsidRDefault="00927AF0" w:rsidP="0061464C">
      <w:pPr>
        <w:rPr>
          <w:lang w:val="en-GB"/>
        </w:rPr>
      </w:pPr>
      <w:r w:rsidRPr="00927AF0">
        <w:rPr>
          <w:rFonts w:hint="eastAsia"/>
          <w:lang w:val="en-GB"/>
        </w:rPr>
        <w:t>PM.Party</w:t>
      </w:r>
      <w:r w:rsidRPr="00927AF0">
        <w:rPr>
          <w:rFonts w:hint="eastAsia"/>
          <w:lang w:val="en-GB"/>
        </w:rPr>
        <w:t>を継承します。</w:t>
      </w:r>
    </w:p>
    <w:p w:rsidR="00927AF0" w:rsidRPr="00927AF0" w:rsidRDefault="00927AF0" w:rsidP="0061464C">
      <w:pPr>
        <w:rPr>
          <w:lang w:val="en-GB"/>
        </w:rPr>
      </w:pPr>
    </w:p>
    <w:p w:rsidR="00927AF0" w:rsidRPr="00927AF0" w:rsidRDefault="00927AF0" w:rsidP="009618E5">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536"/>
        <w:gridCol w:w="1973"/>
        <w:gridCol w:w="2606"/>
      </w:tblGrid>
      <w:tr w:rsidR="00012605" w:rsidTr="008D3838">
        <w:tc>
          <w:tcPr>
            <w:tcW w:w="0" w:type="auto"/>
          </w:tcPr>
          <w:p w:rsidR="00012605" w:rsidRDefault="00012605" w:rsidP="008D3838">
            <w:pPr>
              <w:rPr>
                <w:lang w:val="en-GB"/>
              </w:rPr>
            </w:pPr>
            <w:r w:rsidRPr="00927AF0">
              <w:rPr>
                <w:rFonts w:hint="eastAsia"/>
                <w:lang w:val="en-GB"/>
              </w:rPr>
              <w:t>プロパティ名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t>Members</w:t>
            </w:r>
          </w:p>
        </w:tc>
        <w:tc>
          <w:tcPr>
            <w:tcW w:w="0" w:type="auto"/>
          </w:tcPr>
          <w:p w:rsidR="00012605" w:rsidRDefault="00012605" w:rsidP="008D3838">
            <w:pPr>
              <w:rPr>
                <w:lang w:val="en-GB"/>
              </w:rPr>
            </w:pPr>
            <w:r w:rsidRPr="00927AF0">
              <w:rPr>
                <w:rFonts w:hint="eastAsia"/>
                <w:lang w:val="en-GB"/>
              </w:rPr>
              <w:t>List Of PM.Party</w:t>
            </w:r>
          </w:p>
        </w:tc>
        <w:tc>
          <w:tcPr>
            <w:tcW w:w="0" w:type="auto"/>
          </w:tcPr>
          <w:p w:rsidR="00012605" w:rsidRDefault="00012605" w:rsidP="008D3838">
            <w:pPr>
              <w:rPr>
                <w:lang w:val="en-GB"/>
              </w:rPr>
            </w:pPr>
            <w:r w:rsidRPr="00927AF0">
              <w:rPr>
                <w:rFonts w:hint="eastAsia"/>
                <w:lang w:val="en-GB"/>
              </w:rPr>
              <w:t>Party</w:t>
            </w:r>
            <w:r w:rsidRPr="00927AF0">
              <w:rPr>
                <w:rFonts w:hint="eastAsia"/>
                <w:lang w:val="en-GB"/>
              </w:rPr>
              <w:t>クラス型のリスト</w:t>
            </w:r>
          </w:p>
        </w:tc>
      </w:tr>
    </w:tbl>
    <w:p w:rsidR="00012605" w:rsidRDefault="00927AF0" w:rsidP="0061464C">
      <w:pPr>
        <w:rPr>
          <w:lang w:val="en-GB"/>
        </w:rPr>
      </w:pPr>
      <w:r w:rsidRPr="00927AF0">
        <w:rPr>
          <w:rFonts w:hint="eastAsia"/>
          <w:lang w:val="en-GB"/>
        </w:rPr>
        <w:t xml:space="preserve">　　　　　　　　　　　　　　　　　　　　　　　　</w:t>
      </w:r>
    </w:p>
    <w:p w:rsidR="00927AF0" w:rsidRPr="00927AF0" w:rsidRDefault="00927AF0" w:rsidP="0061464C">
      <w:pPr>
        <w:rPr>
          <w:lang w:val="en-GB"/>
        </w:rPr>
      </w:pPr>
      <w:r w:rsidRPr="00927AF0">
        <w:rPr>
          <w:rFonts w:hint="eastAsia"/>
          <w:lang w:val="en-GB"/>
        </w:rPr>
        <w:t>人または組織が所属できることを表現しています。</w:t>
      </w:r>
    </w:p>
    <w:p w:rsidR="00927AF0" w:rsidRPr="00927AF0" w:rsidRDefault="00927AF0" w:rsidP="0061464C">
      <w:pPr>
        <w:rPr>
          <w:lang w:val="en-GB"/>
        </w:rPr>
      </w:pPr>
    </w:p>
    <w:p w:rsidR="00927AF0" w:rsidRPr="00927AF0" w:rsidRDefault="00927AF0" w:rsidP="009618E5">
      <w:pPr>
        <w:pStyle w:val="4"/>
        <w:rPr>
          <w:lang w:val="en-GB"/>
        </w:rPr>
      </w:pPr>
      <w:r w:rsidRPr="00927AF0">
        <w:rPr>
          <w:rFonts w:hint="eastAsia"/>
          <w:lang w:val="en-GB"/>
        </w:rPr>
        <w:t>他クラスとの関係性を表現する属性</w:t>
      </w:r>
    </w:p>
    <w:tbl>
      <w:tblPr>
        <w:tblStyle w:val="ac"/>
        <w:tblW w:w="0" w:type="auto"/>
        <w:tblLook w:val="04A0" w:firstRow="1" w:lastRow="0" w:firstColumn="1" w:lastColumn="0" w:noHBand="0" w:noVBand="1"/>
      </w:tblPr>
      <w:tblGrid>
        <w:gridCol w:w="2416"/>
        <w:gridCol w:w="1545"/>
        <w:gridCol w:w="3296"/>
      </w:tblGrid>
      <w:tr w:rsidR="00012605" w:rsidTr="008D3838">
        <w:tc>
          <w:tcPr>
            <w:tcW w:w="0" w:type="auto"/>
          </w:tcPr>
          <w:p w:rsidR="00012605" w:rsidRDefault="00012605" w:rsidP="008D3838">
            <w:pPr>
              <w:rPr>
                <w:lang w:val="en-GB"/>
              </w:rPr>
            </w:pPr>
            <w:r w:rsidRPr="00927AF0">
              <w:rPr>
                <w:rFonts w:hint="eastAsia"/>
                <w:lang w:val="en-GB"/>
              </w:rPr>
              <w:t>リレーションシップ名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t>Manager</w:t>
            </w:r>
          </w:p>
        </w:tc>
        <w:tc>
          <w:tcPr>
            <w:tcW w:w="0" w:type="auto"/>
          </w:tcPr>
          <w:p w:rsidR="00012605" w:rsidRDefault="00012605" w:rsidP="008D3838">
            <w:pPr>
              <w:rPr>
                <w:lang w:val="en-GB"/>
              </w:rPr>
            </w:pPr>
            <w:r w:rsidRPr="00927AF0">
              <w:rPr>
                <w:rFonts w:hint="eastAsia"/>
                <w:lang w:val="en-GB"/>
              </w:rPr>
              <w:t>PM.Manager</w:t>
            </w:r>
          </w:p>
        </w:tc>
        <w:tc>
          <w:tcPr>
            <w:tcW w:w="0" w:type="auto"/>
          </w:tcPr>
          <w:p w:rsidR="00012605" w:rsidRDefault="00012605" w:rsidP="008D3838">
            <w:pPr>
              <w:rPr>
                <w:lang w:val="en-GB"/>
              </w:rPr>
            </w:pPr>
            <w:r w:rsidRPr="00927AF0">
              <w:rPr>
                <w:rFonts w:hint="eastAsia"/>
                <w:lang w:val="en-GB"/>
              </w:rPr>
              <w:t>この組織を管理するマネージャ</w:t>
            </w:r>
          </w:p>
        </w:tc>
      </w:tr>
    </w:tbl>
    <w:p w:rsidR="00927AF0" w:rsidRPr="00012605" w:rsidRDefault="00927AF0" w:rsidP="0061464C">
      <w:pPr>
        <w:rPr>
          <w:lang w:val="en-GB"/>
        </w:rPr>
      </w:pPr>
    </w:p>
    <w:p w:rsidR="00927AF0" w:rsidRPr="00927AF0" w:rsidRDefault="00927AF0" w:rsidP="0061464C">
      <w:pPr>
        <w:pStyle w:val="3"/>
        <w:rPr>
          <w:lang w:val="en-GB"/>
        </w:rPr>
      </w:pPr>
      <w:bookmarkStart w:id="20" w:name="_Toc404781977"/>
      <w:r w:rsidRPr="00927AF0">
        <w:rPr>
          <w:lang w:val="en-GB"/>
        </w:rPr>
        <w:t>Person</w:t>
      </w:r>
      <w:bookmarkEnd w:id="20"/>
    </w:p>
    <w:p w:rsidR="00927AF0" w:rsidRPr="00927AF0" w:rsidRDefault="00927AF0" w:rsidP="0061464C">
      <w:pPr>
        <w:rPr>
          <w:lang w:val="en-GB"/>
        </w:rPr>
      </w:pPr>
      <w:r w:rsidRPr="00927AF0">
        <w:rPr>
          <w:rFonts w:hint="eastAsia"/>
          <w:lang w:val="en-GB"/>
        </w:rPr>
        <w:t>PM.Party</w:t>
      </w:r>
      <w:r w:rsidRPr="00927AF0">
        <w:rPr>
          <w:rFonts w:hint="eastAsia"/>
          <w:lang w:val="en-GB"/>
        </w:rPr>
        <w:t>を継承します。</w:t>
      </w:r>
    </w:p>
    <w:p w:rsidR="00927AF0" w:rsidRPr="00927AF0" w:rsidRDefault="00927AF0" w:rsidP="0061464C">
      <w:pPr>
        <w:rPr>
          <w:lang w:val="en-GB"/>
        </w:rPr>
      </w:pPr>
    </w:p>
    <w:p w:rsidR="00927AF0" w:rsidRPr="00927AF0" w:rsidRDefault="00927AF0" w:rsidP="009618E5">
      <w:pPr>
        <w:pStyle w:val="4"/>
        <w:rPr>
          <w:lang w:val="en-GB"/>
        </w:rPr>
      </w:pPr>
      <w:r w:rsidRPr="00927AF0">
        <w:rPr>
          <w:rFonts w:hint="eastAsia"/>
          <w:lang w:val="en-GB"/>
        </w:rPr>
        <w:lastRenderedPageBreak/>
        <w:t>一般的な属性</w:t>
      </w:r>
    </w:p>
    <w:tbl>
      <w:tblPr>
        <w:tblStyle w:val="ac"/>
        <w:tblW w:w="0" w:type="auto"/>
        <w:tblLook w:val="04A0" w:firstRow="1" w:lastRow="0" w:firstColumn="1" w:lastColumn="0" w:noHBand="0" w:noVBand="1"/>
      </w:tblPr>
      <w:tblGrid>
        <w:gridCol w:w="1656"/>
        <w:gridCol w:w="2576"/>
        <w:gridCol w:w="3736"/>
      </w:tblGrid>
      <w:tr w:rsidR="00012605" w:rsidTr="008D3838">
        <w:tc>
          <w:tcPr>
            <w:tcW w:w="0" w:type="auto"/>
          </w:tcPr>
          <w:p w:rsidR="00012605" w:rsidRDefault="00012605" w:rsidP="008D3838">
            <w:pPr>
              <w:rPr>
                <w:lang w:val="en-GB"/>
              </w:rPr>
            </w:pPr>
            <w:r w:rsidRPr="00927AF0">
              <w:rPr>
                <w:rFonts w:hint="eastAsia"/>
                <w:lang w:val="en-GB"/>
              </w:rPr>
              <w:t>プロパティ名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t>Picture</w:t>
            </w:r>
            <w:r w:rsidRPr="00927AF0">
              <w:rPr>
                <w:rFonts w:hint="eastAsia"/>
                <w:lang w:val="en-GB"/>
              </w:rPr>
              <w:tab/>
            </w:r>
          </w:p>
        </w:tc>
        <w:tc>
          <w:tcPr>
            <w:tcW w:w="0" w:type="auto"/>
          </w:tcPr>
          <w:p w:rsidR="00012605" w:rsidRDefault="00012605" w:rsidP="008D3838">
            <w:pPr>
              <w:rPr>
                <w:lang w:val="en-GB"/>
              </w:rPr>
            </w:pPr>
            <w:r w:rsidRPr="00927AF0">
              <w:rPr>
                <w:rFonts w:hint="eastAsia"/>
                <w:lang w:val="en-GB"/>
              </w:rPr>
              <w:t>%Stream.GlobalBinary</w:t>
            </w:r>
          </w:p>
        </w:tc>
        <w:tc>
          <w:tcPr>
            <w:tcW w:w="0" w:type="auto"/>
          </w:tcPr>
          <w:p w:rsidR="00012605" w:rsidRDefault="00012605" w:rsidP="008D3838">
            <w:pPr>
              <w:rPr>
                <w:lang w:val="en-GB"/>
              </w:rPr>
            </w:pPr>
            <w:r w:rsidRPr="00927AF0">
              <w:rPr>
                <w:rFonts w:hint="eastAsia"/>
                <w:lang w:val="en-GB"/>
              </w:rPr>
              <w:t>写真データ</w:t>
            </w:r>
          </w:p>
        </w:tc>
      </w:tr>
      <w:tr w:rsidR="00012605" w:rsidTr="008D3838">
        <w:tc>
          <w:tcPr>
            <w:tcW w:w="0" w:type="auto"/>
          </w:tcPr>
          <w:p w:rsidR="00012605" w:rsidRPr="00927AF0" w:rsidRDefault="00012605" w:rsidP="008D3838">
            <w:pPr>
              <w:rPr>
                <w:lang w:val="en-GB"/>
              </w:rPr>
            </w:pPr>
            <w:r w:rsidRPr="00927AF0">
              <w:rPr>
                <w:rFonts w:hint="eastAsia"/>
                <w:lang w:val="en-GB"/>
              </w:rPr>
              <w:t>Username</w:t>
            </w:r>
          </w:p>
        </w:tc>
        <w:tc>
          <w:tcPr>
            <w:tcW w:w="0" w:type="auto"/>
          </w:tcPr>
          <w:p w:rsidR="00012605" w:rsidRPr="00927AF0" w:rsidRDefault="00012605" w:rsidP="008D3838">
            <w:pPr>
              <w:rPr>
                <w:lang w:val="en-GB"/>
              </w:rPr>
            </w:pPr>
            <w:r w:rsidRPr="00927AF0">
              <w:rPr>
                <w:rFonts w:hint="eastAsia"/>
                <w:lang w:val="en-GB"/>
              </w:rPr>
              <w:t>%String</w:t>
            </w:r>
          </w:p>
        </w:tc>
        <w:tc>
          <w:tcPr>
            <w:tcW w:w="0" w:type="auto"/>
          </w:tcPr>
          <w:p w:rsidR="00012605" w:rsidRPr="00927AF0" w:rsidRDefault="00012605" w:rsidP="008D3838">
            <w:pPr>
              <w:rPr>
                <w:lang w:val="en-GB"/>
              </w:rPr>
            </w:pPr>
            <w:r w:rsidRPr="00927AF0">
              <w:rPr>
                <w:rFonts w:hint="eastAsia"/>
                <w:lang w:val="en-GB"/>
              </w:rPr>
              <w:t>システムにログインするユーザー名</w:t>
            </w:r>
          </w:p>
        </w:tc>
      </w:tr>
    </w:tbl>
    <w:p w:rsidR="00927AF0" w:rsidRPr="00012605" w:rsidRDefault="00927AF0" w:rsidP="0061464C">
      <w:pPr>
        <w:rPr>
          <w:lang w:val="en-GB"/>
        </w:rPr>
      </w:pPr>
    </w:p>
    <w:p w:rsidR="00927AF0" w:rsidRPr="00927AF0" w:rsidRDefault="00927AF0" w:rsidP="0061464C">
      <w:pPr>
        <w:rPr>
          <w:lang w:val="en-GB"/>
        </w:rPr>
      </w:pPr>
      <w:r w:rsidRPr="00927AF0">
        <w:rPr>
          <w:rFonts w:hint="eastAsia"/>
          <w:lang w:val="en-GB"/>
        </w:rPr>
        <w:t>写真の様なバイナリーデータを保持するタイプとして</w:t>
      </w:r>
      <w:r w:rsidRPr="00927AF0">
        <w:rPr>
          <w:rFonts w:hint="eastAsia"/>
          <w:lang w:val="en-GB"/>
        </w:rPr>
        <w:t>%Stream</w:t>
      </w:r>
      <w:r w:rsidRPr="00927AF0">
        <w:rPr>
          <w:rFonts w:hint="eastAsia"/>
          <w:lang w:val="en-GB"/>
        </w:rPr>
        <w:t>型が用意されています。</w:t>
      </w:r>
    </w:p>
    <w:p w:rsidR="00927AF0" w:rsidRPr="00927AF0" w:rsidRDefault="00927AF0" w:rsidP="0061464C">
      <w:pPr>
        <w:rPr>
          <w:lang w:val="en-GB"/>
        </w:rPr>
      </w:pPr>
      <w:r w:rsidRPr="00927AF0">
        <w:rPr>
          <w:rFonts w:hint="eastAsia"/>
          <w:lang w:val="en-GB"/>
        </w:rPr>
        <w:t>%Stream</w:t>
      </w:r>
      <w:r w:rsidRPr="00927AF0">
        <w:rPr>
          <w:rFonts w:hint="eastAsia"/>
          <w:lang w:val="en-GB"/>
        </w:rPr>
        <w:t>型のデータはいくつか種類がありますが、ここでは、データを直接データベース内に格納する</w:t>
      </w:r>
      <w:r w:rsidRPr="00927AF0">
        <w:rPr>
          <w:rFonts w:hint="eastAsia"/>
          <w:lang w:val="en-GB"/>
        </w:rPr>
        <w:t>GlobalBinary</w:t>
      </w:r>
      <w:r w:rsidRPr="00927AF0">
        <w:rPr>
          <w:rFonts w:hint="eastAsia"/>
          <w:lang w:val="en-GB"/>
        </w:rPr>
        <w:t>型を使用します。</w:t>
      </w:r>
    </w:p>
    <w:p w:rsidR="00927AF0" w:rsidRPr="00927AF0" w:rsidRDefault="00927AF0" w:rsidP="0061464C">
      <w:pPr>
        <w:rPr>
          <w:lang w:val="en-GB"/>
        </w:rPr>
      </w:pPr>
    </w:p>
    <w:p w:rsidR="00927AF0" w:rsidRPr="00927AF0" w:rsidRDefault="00927AF0" w:rsidP="009618E5">
      <w:pPr>
        <w:pStyle w:val="4"/>
        <w:rPr>
          <w:lang w:val="en-GB"/>
        </w:rPr>
      </w:pPr>
      <w:r w:rsidRPr="00927AF0">
        <w:rPr>
          <w:rFonts w:hint="eastAsia"/>
          <w:lang w:val="en-GB"/>
        </w:rPr>
        <w:t>他クラスとの関係性を表現する属性</w:t>
      </w:r>
    </w:p>
    <w:tbl>
      <w:tblPr>
        <w:tblStyle w:val="ac"/>
        <w:tblW w:w="0" w:type="auto"/>
        <w:tblLook w:val="04A0" w:firstRow="1" w:lastRow="0" w:firstColumn="1" w:lastColumn="0" w:noHBand="0" w:noVBand="1"/>
      </w:tblPr>
      <w:tblGrid>
        <w:gridCol w:w="2416"/>
        <w:gridCol w:w="1435"/>
        <w:gridCol w:w="2993"/>
      </w:tblGrid>
      <w:tr w:rsidR="00012605" w:rsidTr="008D3838">
        <w:tc>
          <w:tcPr>
            <w:tcW w:w="0" w:type="auto"/>
          </w:tcPr>
          <w:p w:rsidR="00012605" w:rsidRDefault="00012605" w:rsidP="008D3838">
            <w:pPr>
              <w:rPr>
                <w:lang w:val="en-GB"/>
              </w:rPr>
            </w:pPr>
            <w:r w:rsidRPr="00927AF0">
              <w:rPr>
                <w:rFonts w:hint="eastAsia"/>
                <w:lang w:val="en-GB"/>
              </w:rPr>
              <w:t>リレーションシップ名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t>Projects</w:t>
            </w:r>
          </w:p>
        </w:tc>
        <w:tc>
          <w:tcPr>
            <w:tcW w:w="0" w:type="auto"/>
          </w:tcPr>
          <w:p w:rsidR="00012605" w:rsidRDefault="00012605" w:rsidP="008D3838">
            <w:pPr>
              <w:rPr>
                <w:lang w:val="en-GB"/>
              </w:rPr>
            </w:pPr>
            <w:r w:rsidRPr="00927AF0">
              <w:rPr>
                <w:rFonts w:hint="eastAsia"/>
                <w:lang w:val="en-GB"/>
              </w:rPr>
              <w:t>PM.Project</w:t>
            </w:r>
          </w:p>
        </w:tc>
        <w:tc>
          <w:tcPr>
            <w:tcW w:w="0" w:type="auto"/>
          </w:tcPr>
          <w:p w:rsidR="00012605" w:rsidRDefault="00012605" w:rsidP="008D3838">
            <w:pPr>
              <w:rPr>
                <w:lang w:val="en-GB"/>
              </w:rPr>
            </w:pPr>
            <w:r w:rsidRPr="00927AF0">
              <w:rPr>
                <w:rFonts w:hint="eastAsia"/>
                <w:lang w:val="en-GB"/>
              </w:rPr>
              <w:t>Person</w:t>
            </w:r>
            <w:r w:rsidRPr="00927AF0">
              <w:rPr>
                <w:rFonts w:hint="eastAsia"/>
                <w:lang w:val="en-GB"/>
              </w:rPr>
              <w:t>が一で</w:t>
            </w:r>
            <w:r w:rsidRPr="00927AF0">
              <w:rPr>
                <w:rFonts w:hint="eastAsia"/>
                <w:lang w:val="en-GB"/>
              </w:rPr>
              <w:t>Project</w:t>
            </w:r>
            <w:r w:rsidRPr="00927AF0">
              <w:rPr>
                <w:rFonts w:hint="eastAsia"/>
                <w:lang w:val="en-GB"/>
              </w:rPr>
              <w:t>が多</w:t>
            </w:r>
          </w:p>
        </w:tc>
      </w:tr>
      <w:tr w:rsidR="003176A4" w:rsidTr="008D3838">
        <w:tc>
          <w:tcPr>
            <w:tcW w:w="0" w:type="auto"/>
          </w:tcPr>
          <w:p w:rsidR="003176A4" w:rsidRPr="00927AF0" w:rsidRDefault="003176A4" w:rsidP="008D3838">
            <w:pPr>
              <w:rPr>
                <w:lang w:val="en-GB"/>
              </w:rPr>
            </w:pPr>
            <w:r>
              <w:rPr>
                <w:rFonts w:hint="eastAsia"/>
                <w:lang w:val="en-GB"/>
              </w:rPr>
              <w:t>Ac</w:t>
            </w:r>
            <w:r>
              <w:rPr>
                <w:lang w:val="en-GB"/>
              </w:rPr>
              <w:t>tivities</w:t>
            </w:r>
          </w:p>
        </w:tc>
        <w:tc>
          <w:tcPr>
            <w:tcW w:w="0" w:type="auto"/>
          </w:tcPr>
          <w:p w:rsidR="003176A4" w:rsidRPr="00927AF0" w:rsidRDefault="003176A4" w:rsidP="008D3838">
            <w:pPr>
              <w:rPr>
                <w:lang w:val="en-GB"/>
              </w:rPr>
            </w:pPr>
            <w:r>
              <w:rPr>
                <w:rFonts w:hint="eastAsia"/>
                <w:lang w:val="en-GB"/>
              </w:rPr>
              <w:t>PM.Activity</w:t>
            </w:r>
          </w:p>
        </w:tc>
        <w:tc>
          <w:tcPr>
            <w:tcW w:w="0" w:type="auto"/>
          </w:tcPr>
          <w:p w:rsidR="003176A4" w:rsidRPr="00927AF0" w:rsidRDefault="003176A4" w:rsidP="008D3838">
            <w:pPr>
              <w:rPr>
                <w:lang w:val="en-GB"/>
              </w:rPr>
            </w:pPr>
            <w:r>
              <w:rPr>
                <w:rFonts w:hint="eastAsia"/>
                <w:lang w:val="en-GB"/>
              </w:rPr>
              <w:t>Person</w:t>
            </w:r>
            <w:r>
              <w:rPr>
                <w:rFonts w:hint="eastAsia"/>
                <w:lang w:val="en-GB"/>
              </w:rPr>
              <w:t>が一で</w:t>
            </w:r>
            <w:r>
              <w:rPr>
                <w:rFonts w:hint="eastAsia"/>
                <w:lang w:val="en-GB"/>
              </w:rPr>
              <w:t>Activity</w:t>
            </w:r>
            <w:r>
              <w:rPr>
                <w:rFonts w:hint="eastAsia"/>
                <w:lang w:val="en-GB"/>
              </w:rPr>
              <w:t>が多</w:t>
            </w:r>
          </w:p>
        </w:tc>
      </w:tr>
      <w:tr w:rsidR="003176A4" w:rsidTr="008D3838">
        <w:tc>
          <w:tcPr>
            <w:tcW w:w="0" w:type="auto"/>
          </w:tcPr>
          <w:p w:rsidR="003176A4" w:rsidRPr="00927AF0" w:rsidRDefault="003176A4" w:rsidP="008D3838">
            <w:pPr>
              <w:rPr>
                <w:lang w:val="en-GB"/>
              </w:rPr>
            </w:pPr>
          </w:p>
        </w:tc>
        <w:tc>
          <w:tcPr>
            <w:tcW w:w="0" w:type="auto"/>
          </w:tcPr>
          <w:p w:rsidR="003176A4" w:rsidRPr="00927AF0" w:rsidRDefault="003176A4" w:rsidP="008D3838">
            <w:pPr>
              <w:rPr>
                <w:lang w:val="en-GB"/>
              </w:rPr>
            </w:pPr>
          </w:p>
        </w:tc>
        <w:tc>
          <w:tcPr>
            <w:tcW w:w="0" w:type="auto"/>
          </w:tcPr>
          <w:p w:rsidR="003176A4" w:rsidRPr="00927AF0" w:rsidRDefault="003176A4" w:rsidP="008D3838">
            <w:pPr>
              <w:rPr>
                <w:lang w:val="en-GB"/>
              </w:rPr>
            </w:pPr>
          </w:p>
        </w:tc>
      </w:tr>
    </w:tbl>
    <w:p w:rsidR="00927AF0" w:rsidRPr="00927AF0" w:rsidRDefault="00927AF0" w:rsidP="0061464C">
      <w:pPr>
        <w:rPr>
          <w:lang w:val="en-GB"/>
        </w:rPr>
      </w:pPr>
    </w:p>
    <w:p w:rsidR="00927AF0" w:rsidRPr="00927AF0" w:rsidRDefault="00927AF0" w:rsidP="0061464C">
      <w:pPr>
        <w:pStyle w:val="3"/>
        <w:rPr>
          <w:lang w:val="en-GB"/>
        </w:rPr>
      </w:pPr>
      <w:bookmarkStart w:id="21" w:name="_Toc404781978"/>
      <w:r w:rsidRPr="00927AF0">
        <w:rPr>
          <w:lang w:val="en-GB"/>
        </w:rPr>
        <w:t>Member</w:t>
      </w:r>
      <w:bookmarkEnd w:id="21"/>
    </w:p>
    <w:p w:rsidR="00927AF0" w:rsidRPr="00927AF0" w:rsidRDefault="00927AF0" w:rsidP="0061464C">
      <w:pPr>
        <w:rPr>
          <w:lang w:val="en-GB"/>
        </w:rPr>
      </w:pPr>
      <w:r w:rsidRPr="00927AF0">
        <w:rPr>
          <w:rFonts w:hint="eastAsia"/>
          <w:lang w:val="en-GB"/>
        </w:rPr>
        <w:t>PM.Person</w:t>
      </w:r>
      <w:r w:rsidRPr="00927AF0">
        <w:rPr>
          <w:rFonts w:hint="eastAsia"/>
          <w:lang w:val="en-GB"/>
        </w:rPr>
        <w:t>を継承します。</w:t>
      </w:r>
    </w:p>
    <w:p w:rsidR="00927AF0" w:rsidRPr="00927AF0" w:rsidRDefault="00927AF0" w:rsidP="0061464C">
      <w:pPr>
        <w:rPr>
          <w:lang w:val="en-GB"/>
        </w:rPr>
      </w:pPr>
    </w:p>
    <w:p w:rsidR="00927AF0" w:rsidRPr="00927AF0" w:rsidRDefault="00927AF0" w:rsidP="009618E5">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597"/>
        <w:gridCol w:w="1145"/>
        <w:gridCol w:w="656"/>
      </w:tblGrid>
      <w:tr w:rsidR="00012605" w:rsidTr="008D3838">
        <w:tc>
          <w:tcPr>
            <w:tcW w:w="0" w:type="auto"/>
          </w:tcPr>
          <w:p w:rsidR="00012605" w:rsidRDefault="00012605" w:rsidP="008D3838">
            <w:pPr>
              <w:rPr>
                <w:lang w:val="en-GB"/>
              </w:rPr>
            </w:pPr>
            <w:r w:rsidRPr="00927AF0">
              <w:rPr>
                <w:rFonts w:hint="eastAsia"/>
                <w:lang w:val="en-GB"/>
              </w:rPr>
              <w:t>プロパティ名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t>HourlyWages</w:t>
            </w:r>
          </w:p>
        </w:tc>
        <w:tc>
          <w:tcPr>
            <w:tcW w:w="0" w:type="auto"/>
          </w:tcPr>
          <w:p w:rsidR="00012605" w:rsidRDefault="00012605" w:rsidP="008D3838">
            <w:pPr>
              <w:rPr>
                <w:lang w:val="en-GB"/>
              </w:rPr>
            </w:pPr>
            <w:r w:rsidRPr="00927AF0">
              <w:rPr>
                <w:rFonts w:hint="eastAsia"/>
                <w:lang w:val="en-GB"/>
              </w:rPr>
              <w:t>%Integer</w:t>
            </w:r>
          </w:p>
        </w:tc>
        <w:tc>
          <w:tcPr>
            <w:tcW w:w="0" w:type="auto"/>
          </w:tcPr>
          <w:p w:rsidR="00012605" w:rsidRDefault="00012605" w:rsidP="008D3838">
            <w:pPr>
              <w:rPr>
                <w:lang w:val="en-GB"/>
              </w:rPr>
            </w:pPr>
            <w:r w:rsidRPr="00927AF0">
              <w:rPr>
                <w:rFonts w:hint="eastAsia"/>
                <w:lang w:val="en-GB"/>
              </w:rPr>
              <w:t>時給</w:t>
            </w:r>
          </w:p>
        </w:tc>
      </w:tr>
    </w:tbl>
    <w:p w:rsidR="00927AF0" w:rsidRPr="00012605" w:rsidRDefault="00927AF0" w:rsidP="0061464C">
      <w:pPr>
        <w:rPr>
          <w:lang w:val="en-GB"/>
        </w:rPr>
      </w:pPr>
    </w:p>
    <w:p w:rsidR="00927AF0" w:rsidRPr="00012605" w:rsidRDefault="00927AF0" w:rsidP="00012605">
      <w:pPr>
        <w:pStyle w:val="3"/>
        <w:rPr>
          <w:szCs w:val="20"/>
          <w:lang w:val="en-GB"/>
        </w:rPr>
      </w:pPr>
      <w:bookmarkStart w:id="22" w:name="_Toc404781979"/>
      <w:r w:rsidRPr="00927AF0">
        <w:rPr>
          <w:lang w:val="en-GB"/>
        </w:rPr>
        <w:t>Manager</w:t>
      </w:r>
      <w:bookmarkEnd w:id="22"/>
    </w:p>
    <w:p w:rsidR="00927AF0" w:rsidRPr="00927AF0" w:rsidRDefault="00927AF0" w:rsidP="00514967">
      <w:pPr>
        <w:rPr>
          <w:lang w:val="en-GB"/>
        </w:rPr>
      </w:pPr>
      <w:r w:rsidRPr="00927AF0">
        <w:rPr>
          <w:rFonts w:hint="eastAsia"/>
          <w:lang w:val="en-GB"/>
        </w:rPr>
        <w:t>PM.Person</w:t>
      </w:r>
      <w:r w:rsidRPr="00927AF0">
        <w:rPr>
          <w:rFonts w:hint="eastAsia"/>
          <w:lang w:val="en-GB"/>
        </w:rPr>
        <w:t>を継承します。</w:t>
      </w:r>
    </w:p>
    <w:p w:rsidR="00927AF0" w:rsidRPr="00927AF0" w:rsidRDefault="00927AF0" w:rsidP="00514967">
      <w:pPr>
        <w:rPr>
          <w:lang w:val="en-GB"/>
        </w:rPr>
      </w:pPr>
    </w:p>
    <w:p w:rsidR="00927AF0" w:rsidRPr="00927AF0" w:rsidRDefault="00927AF0" w:rsidP="009618E5">
      <w:pPr>
        <w:pStyle w:val="4"/>
        <w:rPr>
          <w:lang w:val="en-GB"/>
        </w:rPr>
      </w:pPr>
      <w:r w:rsidRPr="00927AF0">
        <w:rPr>
          <w:rFonts w:hint="eastAsia"/>
          <w:lang w:val="en-GB"/>
        </w:rPr>
        <w:t>一般的な属性</w:t>
      </w:r>
    </w:p>
    <w:tbl>
      <w:tblPr>
        <w:tblStyle w:val="ac"/>
        <w:tblW w:w="0" w:type="auto"/>
        <w:tblLook w:val="04A0" w:firstRow="1" w:lastRow="0" w:firstColumn="1" w:lastColumn="0" w:noHBand="0" w:noVBand="1"/>
      </w:tblPr>
      <w:tblGrid>
        <w:gridCol w:w="1924"/>
        <w:gridCol w:w="1145"/>
        <w:gridCol w:w="3582"/>
      </w:tblGrid>
      <w:tr w:rsidR="00012605" w:rsidTr="008D3838">
        <w:tc>
          <w:tcPr>
            <w:tcW w:w="0" w:type="auto"/>
          </w:tcPr>
          <w:p w:rsidR="00012605" w:rsidRDefault="00012605" w:rsidP="008D3838">
            <w:pPr>
              <w:rPr>
                <w:lang w:val="en-GB"/>
              </w:rPr>
            </w:pPr>
            <w:r w:rsidRPr="00927AF0">
              <w:rPr>
                <w:rFonts w:hint="eastAsia"/>
                <w:lang w:val="en-GB"/>
              </w:rPr>
              <w:t>プロパティ名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t>ManagementFee</w:t>
            </w:r>
          </w:p>
        </w:tc>
        <w:tc>
          <w:tcPr>
            <w:tcW w:w="0" w:type="auto"/>
          </w:tcPr>
          <w:p w:rsidR="00012605" w:rsidRDefault="00012605" w:rsidP="008D3838">
            <w:pPr>
              <w:rPr>
                <w:lang w:val="en-GB"/>
              </w:rPr>
            </w:pPr>
            <w:r w:rsidRPr="00927AF0">
              <w:rPr>
                <w:rFonts w:hint="eastAsia"/>
                <w:lang w:val="en-GB"/>
              </w:rPr>
              <w:t>%Integer</w:t>
            </w:r>
          </w:p>
        </w:tc>
        <w:tc>
          <w:tcPr>
            <w:tcW w:w="0" w:type="auto"/>
          </w:tcPr>
          <w:p w:rsidR="00012605" w:rsidRDefault="00012605" w:rsidP="008D3838">
            <w:pPr>
              <w:rPr>
                <w:lang w:val="en-GB"/>
              </w:rPr>
            </w:pPr>
            <w:r w:rsidRPr="00927AF0">
              <w:rPr>
                <w:rFonts w:hint="eastAsia"/>
                <w:lang w:val="en-GB"/>
              </w:rPr>
              <w:t>一般的な</w:t>
            </w:r>
            <w:r w:rsidRPr="00927AF0">
              <w:rPr>
                <w:rFonts w:hint="eastAsia"/>
                <w:lang w:val="en-GB"/>
              </w:rPr>
              <w:t>member</w:t>
            </w:r>
            <w:r w:rsidRPr="00927AF0">
              <w:rPr>
                <w:rFonts w:hint="eastAsia"/>
                <w:lang w:val="en-GB"/>
              </w:rPr>
              <w:t>と異なり固定給</w:t>
            </w:r>
          </w:p>
        </w:tc>
      </w:tr>
    </w:tbl>
    <w:p w:rsidR="00927AF0" w:rsidRPr="00927AF0" w:rsidRDefault="00927AF0" w:rsidP="00514967">
      <w:pPr>
        <w:rPr>
          <w:lang w:val="en-GB"/>
        </w:rPr>
      </w:pPr>
    </w:p>
    <w:p w:rsidR="00927AF0" w:rsidRPr="00927AF0" w:rsidRDefault="00927AF0" w:rsidP="009618E5">
      <w:pPr>
        <w:pStyle w:val="4"/>
        <w:rPr>
          <w:lang w:val="en-GB"/>
        </w:rPr>
      </w:pPr>
      <w:r w:rsidRPr="00927AF0">
        <w:rPr>
          <w:rFonts w:hint="eastAsia"/>
          <w:lang w:val="en-GB"/>
        </w:rPr>
        <w:t>他クラスとの関係性を表現する属性</w:t>
      </w:r>
    </w:p>
    <w:tbl>
      <w:tblPr>
        <w:tblStyle w:val="ac"/>
        <w:tblW w:w="0" w:type="auto"/>
        <w:tblLook w:val="04A0" w:firstRow="1" w:lastRow="0" w:firstColumn="1" w:lastColumn="0" w:noHBand="0" w:noVBand="1"/>
      </w:tblPr>
      <w:tblGrid>
        <w:gridCol w:w="2498"/>
        <w:gridCol w:w="1972"/>
        <w:gridCol w:w="3743"/>
      </w:tblGrid>
      <w:tr w:rsidR="00012605" w:rsidTr="008D3838">
        <w:tc>
          <w:tcPr>
            <w:tcW w:w="0" w:type="auto"/>
          </w:tcPr>
          <w:p w:rsidR="00012605" w:rsidRDefault="00012605" w:rsidP="008D3838">
            <w:pPr>
              <w:rPr>
                <w:lang w:val="en-GB"/>
              </w:rPr>
            </w:pPr>
            <w:r w:rsidRPr="00927AF0">
              <w:rPr>
                <w:rFonts w:hint="eastAsia"/>
                <w:lang w:val="en-GB"/>
              </w:rPr>
              <w:t>リレーションシップ名</w:t>
            </w:r>
          </w:p>
        </w:tc>
        <w:tc>
          <w:tcPr>
            <w:tcW w:w="0" w:type="auto"/>
          </w:tcPr>
          <w:p w:rsidR="00012605" w:rsidRDefault="00012605" w:rsidP="008D3838">
            <w:pPr>
              <w:rPr>
                <w:lang w:val="en-GB"/>
              </w:rPr>
            </w:pPr>
            <w:r w:rsidRPr="00927AF0">
              <w:rPr>
                <w:rFonts w:hint="eastAsia"/>
                <w:lang w:val="en-GB"/>
              </w:rPr>
              <w:t>データ型</w:t>
            </w:r>
          </w:p>
        </w:tc>
        <w:tc>
          <w:tcPr>
            <w:tcW w:w="0" w:type="auto"/>
          </w:tcPr>
          <w:p w:rsidR="00012605" w:rsidRDefault="00012605" w:rsidP="008D3838">
            <w:pPr>
              <w:rPr>
                <w:lang w:val="en-GB"/>
              </w:rPr>
            </w:pPr>
            <w:r w:rsidRPr="00927AF0">
              <w:rPr>
                <w:rFonts w:hint="eastAsia"/>
                <w:lang w:val="en-GB"/>
              </w:rPr>
              <w:t>説明</w:t>
            </w:r>
          </w:p>
        </w:tc>
      </w:tr>
      <w:tr w:rsidR="00012605" w:rsidTr="008D3838">
        <w:tc>
          <w:tcPr>
            <w:tcW w:w="0" w:type="auto"/>
          </w:tcPr>
          <w:p w:rsidR="00012605" w:rsidRDefault="00012605" w:rsidP="008D3838">
            <w:pPr>
              <w:rPr>
                <w:lang w:val="en-GB"/>
              </w:rPr>
            </w:pPr>
            <w:r w:rsidRPr="00927AF0">
              <w:rPr>
                <w:rFonts w:hint="eastAsia"/>
                <w:lang w:val="en-GB"/>
              </w:rPr>
              <w:lastRenderedPageBreak/>
              <w:t>ManagedOrganization</w:t>
            </w:r>
          </w:p>
        </w:tc>
        <w:tc>
          <w:tcPr>
            <w:tcW w:w="0" w:type="auto"/>
          </w:tcPr>
          <w:p w:rsidR="00012605" w:rsidRDefault="00012605" w:rsidP="008D3838">
            <w:pPr>
              <w:rPr>
                <w:lang w:val="en-GB"/>
              </w:rPr>
            </w:pPr>
            <w:r w:rsidRPr="00927AF0">
              <w:rPr>
                <w:rFonts w:hint="eastAsia"/>
                <w:lang w:val="en-GB"/>
              </w:rPr>
              <w:t>PM.Organization</w:t>
            </w:r>
          </w:p>
        </w:tc>
        <w:tc>
          <w:tcPr>
            <w:tcW w:w="0" w:type="auto"/>
          </w:tcPr>
          <w:p w:rsidR="00012605" w:rsidRDefault="00012605" w:rsidP="008D3838">
            <w:pPr>
              <w:rPr>
                <w:lang w:val="en-GB"/>
              </w:rPr>
            </w:pPr>
            <w:r w:rsidRPr="00927AF0">
              <w:rPr>
                <w:rFonts w:hint="eastAsia"/>
                <w:lang w:val="en-GB"/>
              </w:rPr>
              <w:t>Manager</w:t>
            </w:r>
            <w:r w:rsidRPr="00927AF0">
              <w:rPr>
                <w:rFonts w:hint="eastAsia"/>
                <w:lang w:val="en-GB"/>
              </w:rPr>
              <w:t>が一で</w:t>
            </w:r>
            <w:r w:rsidRPr="00927AF0">
              <w:rPr>
                <w:rFonts w:hint="eastAsia"/>
                <w:lang w:val="en-GB"/>
              </w:rPr>
              <w:t>Organization</w:t>
            </w:r>
            <w:r w:rsidRPr="00927AF0">
              <w:rPr>
                <w:rFonts w:hint="eastAsia"/>
                <w:lang w:val="en-GB"/>
              </w:rPr>
              <w:t>が多</w:t>
            </w:r>
          </w:p>
        </w:tc>
      </w:tr>
    </w:tbl>
    <w:p w:rsidR="00681605" w:rsidRDefault="00681605" w:rsidP="00514967">
      <w:pPr>
        <w:rPr>
          <w:lang w:val="en-GB"/>
        </w:rPr>
      </w:pPr>
    </w:p>
    <w:p w:rsidR="00681605" w:rsidRDefault="00681605">
      <w:pPr>
        <w:spacing w:after="0"/>
        <w:rPr>
          <w:lang w:val="en-GB"/>
        </w:rPr>
      </w:pPr>
      <w:r>
        <w:rPr>
          <w:lang w:val="en-GB"/>
        </w:rPr>
        <w:br w:type="page"/>
      </w:r>
    </w:p>
    <w:p w:rsidR="00927AF0" w:rsidRPr="00927AF0" w:rsidRDefault="00927AF0" w:rsidP="00514967">
      <w:pPr>
        <w:rPr>
          <w:lang w:val="en-GB"/>
        </w:rPr>
      </w:pPr>
    </w:p>
    <w:p w:rsidR="00927AF0" w:rsidRPr="00927AF0" w:rsidRDefault="00927AF0" w:rsidP="009618E5">
      <w:pPr>
        <w:pStyle w:val="1"/>
        <w:rPr>
          <w:lang w:val="en-GB"/>
        </w:rPr>
      </w:pPr>
      <w:bookmarkStart w:id="23" w:name="_Toc404781980"/>
      <w:r w:rsidRPr="00927AF0">
        <w:rPr>
          <w:rFonts w:hint="eastAsia"/>
          <w:lang w:val="en-GB"/>
        </w:rPr>
        <w:t>開発基本編</w:t>
      </w:r>
      <w:bookmarkEnd w:id="23"/>
    </w:p>
    <w:p w:rsidR="00927AF0" w:rsidRPr="00927AF0" w:rsidRDefault="00927AF0" w:rsidP="00927AF0">
      <w:pPr>
        <w:pStyle w:val="1"/>
        <w:rPr>
          <w:sz w:val="21"/>
          <w:szCs w:val="21"/>
          <w:lang w:val="en-GB"/>
        </w:rPr>
      </w:pPr>
    </w:p>
    <w:p w:rsidR="00927AF0" w:rsidRPr="003F7F57" w:rsidRDefault="003F7F57" w:rsidP="003F7F57">
      <w:pPr>
        <w:pStyle w:val="2"/>
        <w:numPr>
          <w:ilvl w:val="0"/>
          <w:numId w:val="39"/>
        </w:numPr>
        <w:rPr>
          <w:lang w:val="en-GB"/>
        </w:rPr>
      </w:pPr>
      <w:bookmarkStart w:id="24" w:name="_Toc404781981"/>
      <w:r w:rsidRPr="003F7F57">
        <w:rPr>
          <w:rFonts w:hint="eastAsia"/>
          <w:lang w:val="en-GB"/>
        </w:rPr>
        <w:t>スタジオを</w:t>
      </w:r>
      <w:r w:rsidR="00927AF0" w:rsidRPr="003F7F57">
        <w:rPr>
          <w:rFonts w:hint="eastAsia"/>
          <w:lang w:val="en-GB"/>
        </w:rPr>
        <w:t>使用したクラス定義</w:t>
      </w:r>
      <w:bookmarkEnd w:id="24"/>
    </w:p>
    <w:p w:rsidR="00927AF0" w:rsidRPr="00927AF0" w:rsidRDefault="00927AF0" w:rsidP="00927AF0">
      <w:pPr>
        <w:pStyle w:val="1"/>
        <w:rPr>
          <w:sz w:val="21"/>
          <w:szCs w:val="21"/>
          <w:lang w:val="en-GB"/>
        </w:rPr>
      </w:pPr>
    </w:p>
    <w:p w:rsidR="00927AF0" w:rsidRPr="00927AF0" w:rsidRDefault="00C12666" w:rsidP="009618E5">
      <w:pPr>
        <w:rPr>
          <w:lang w:val="en-GB"/>
        </w:rPr>
      </w:pPr>
      <w:r>
        <w:rPr>
          <w:rFonts w:hint="eastAsia"/>
          <w:lang w:val="en-GB"/>
        </w:rPr>
        <w:t>前章</w:t>
      </w:r>
      <w:r w:rsidR="00927AF0" w:rsidRPr="00927AF0">
        <w:rPr>
          <w:rFonts w:hint="eastAsia"/>
          <w:lang w:val="en-GB"/>
        </w:rPr>
        <w:t>で設計したクラスを実際に</w:t>
      </w:r>
      <w:r w:rsidR="005607AB">
        <w:rPr>
          <w:rFonts w:hint="eastAsia"/>
          <w:lang w:val="en-GB"/>
        </w:rPr>
        <w:t>Caché</w:t>
      </w:r>
      <w:r w:rsidR="00927AF0" w:rsidRPr="00927AF0">
        <w:rPr>
          <w:rFonts w:hint="eastAsia"/>
          <w:lang w:val="en-GB"/>
        </w:rPr>
        <w:t>のクラスとして定義してみましょう。</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クラス定義の方法もいくつか用意されていますが、ここでは一番良く使われるスタジオを使った定義を行います。</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スタジオを使うためには、まず</w:t>
      </w:r>
      <w:r w:rsidR="005607AB">
        <w:rPr>
          <w:rFonts w:hint="eastAsia"/>
          <w:lang w:val="en-GB"/>
        </w:rPr>
        <w:t>Caché</w:t>
      </w:r>
      <w:r w:rsidRPr="00927AF0">
        <w:rPr>
          <w:rFonts w:hint="eastAsia"/>
          <w:lang w:val="en-GB"/>
        </w:rPr>
        <w:t>のインストレーションが必要ですが、ここでは詳細は説明しません。</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インストレーションの方法は以下をご参考下さい。</w:t>
      </w:r>
    </w:p>
    <w:p w:rsidR="00927AF0" w:rsidRPr="00927AF0" w:rsidRDefault="00927AF0" w:rsidP="009618E5">
      <w:pPr>
        <w:rPr>
          <w:lang w:val="en-GB"/>
        </w:rPr>
      </w:pPr>
    </w:p>
    <w:p w:rsidR="00927AF0" w:rsidRDefault="00724594" w:rsidP="009618E5">
      <w:pPr>
        <w:rPr>
          <w:lang w:val="en-GB"/>
        </w:rPr>
      </w:pPr>
      <w:hyperlink r:id="rId20" w:history="1">
        <w:r w:rsidR="00C12666" w:rsidRPr="005C49F5">
          <w:rPr>
            <w:rStyle w:val="a6"/>
            <w:lang w:val="en-GB"/>
          </w:rPr>
          <w:t>http://docs.intersystems.com/cache20141j/csp/docbook/DocBook.UI.Page.cls?KEY=GCI</w:t>
        </w:r>
      </w:hyperlink>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またここでは全てのクラス定義の詳細を説明することはしません。</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クラス定義を行うにあたってポイントとなる点を例を示しながら説明していきたいと思います。</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Windows</w:t>
      </w:r>
      <w:r w:rsidRPr="00927AF0">
        <w:rPr>
          <w:rFonts w:hint="eastAsia"/>
          <w:lang w:val="en-GB"/>
        </w:rPr>
        <w:t>のツールバーに表示されている</w:t>
      </w:r>
      <w:r w:rsidR="005607AB">
        <w:rPr>
          <w:rFonts w:hint="eastAsia"/>
          <w:lang w:val="en-GB"/>
        </w:rPr>
        <w:t>Caché</w:t>
      </w:r>
      <w:r w:rsidRPr="00927AF0">
        <w:rPr>
          <w:rFonts w:hint="eastAsia"/>
          <w:lang w:val="en-GB"/>
        </w:rPr>
        <w:t>キューブ（ブルーの立方体のアイコン）をクリック（右クリック、左クリックどちらでも</w:t>
      </w:r>
      <w:r w:rsidRPr="00927AF0">
        <w:rPr>
          <w:rFonts w:hint="eastAsia"/>
          <w:lang w:val="en-GB"/>
        </w:rPr>
        <w:t>OK</w:t>
      </w:r>
      <w:r w:rsidRPr="00927AF0">
        <w:rPr>
          <w:rFonts w:hint="eastAsia"/>
          <w:lang w:val="en-GB"/>
        </w:rPr>
        <w:t>）します。</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そうすると、メニューが表示されますので、そこからスタジオ</w:t>
      </w:r>
      <w:r w:rsidRPr="00927AF0">
        <w:rPr>
          <w:rFonts w:hint="eastAsia"/>
          <w:lang w:val="en-GB"/>
        </w:rPr>
        <w:t>(d)</w:t>
      </w:r>
      <w:r w:rsidRPr="00927AF0">
        <w:rPr>
          <w:rFonts w:hint="eastAsia"/>
          <w:lang w:val="en-GB"/>
        </w:rPr>
        <w:t>をクリックします。</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ユーザー名、パスワードを求められるケースがあると思いますが、</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 xml:space="preserve">ユーザー名　</w:t>
      </w:r>
      <w:r w:rsidRPr="00927AF0">
        <w:rPr>
          <w:rFonts w:hint="eastAsia"/>
          <w:lang w:val="en-GB"/>
        </w:rPr>
        <w:t>_system</w:t>
      </w:r>
    </w:p>
    <w:p w:rsidR="00927AF0" w:rsidRPr="00927AF0" w:rsidRDefault="00927AF0" w:rsidP="009618E5">
      <w:pPr>
        <w:rPr>
          <w:lang w:val="en-GB"/>
        </w:rPr>
      </w:pPr>
      <w:r w:rsidRPr="00927AF0">
        <w:rPr>
          <w:rFonts w:hint="eastAsia"/>
          <w:lang w:val="en-GB"/>
        </w:rPr>
        <w:t xml:space="preserve">パスワード　</w:t>
      </w:r>
      <w:r w:rsidRPr="00927AF0">
        <w:rPr>
          <w:rFonts w:hint="eastAsia"/>
          <w:lang w:val="en-GB"/>
        </w:rPr>
        <w:t>SYS</w:t>
      </w:r>
      <w:r w:rsidRPr="00927AF0">
        <w:rPr>
          <w:rFonts w:hint="eastAsia"/>
          <w:lang w:val="en-GB"/>
        </w:rPr>
        <w:t>（大文字）</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を入力してください。</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もしスタジオにログインできなければ、ユーザーの設定が変更されている可能性があります。</w:t>
      </w:r>
    </w:p>
    <w:p w:rsidR="00927AF0" w:rsidRPr="00927AF0" w:rsidRDefault="00927AF0" w:rsidP="009618E5">
      <w:pPr>
        <w:rPr>
          <w:lang w:val="en-GB"/>
        </w:rPr>
      </w:pPr>
      <w:r w:rsidRPr="00927AF0">
        <w:rPr>
          <w:rFonts w:hint="eastAsia"/>
          <w:lang w:val="en-GB"/>
        </w:rPr>
        <w:t>（この場合には実際に設定を行った人に確認が必要です。）</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スタジオのウィンドウが表示されるはずですが、一番上のタイトルの所に</w:t>
      </w:r>
      <w:r w:rsidRPr="00927AF0">
        <w:rPr>
          <w:rFonts w:hint="eastAsia"/>
          <w:lang w:val="en-GB"/>
        </w:rPr>
        <w:t xml:space="preserve">Cache/USER@XXX </w:t>
      </w:r>
      <w:r w:rsidRPr="00927AF0">
        <w:rPr>
          <w:rFonts w:hint="eastAsia"/>
          <w:lang w:val="en-GB"/>
        </w:rPr>
        <w:t>のように表示されているか確認してください。</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もし</w:t>
      </w:r>
      <w:r w:rsidRPr="00927AF0">
        <w:rPr>
          <w:rFonts w:hint="eastAsia"/>
          <w:lang w:val="en-GB"/>
        </w:rPr>
        <w:t>USER</w:t>
      </w:r>
      <w:r w:rsidRPr="00927AF0">
        <w:rPr>
          <w:rFonts w:hint="eastAsia"/>
          <w:lang w:val="en-GB"/>
        </w:rPr>
        <w:t>の所が違っていれば、以下の操作を行います。</w:t>
      </w:r>
    </w:p>
    <w:p w:rsidR="00927AF0" w:rsidRPr="00927AF0" w:rsidRDefault="00927AF0" w:rsidP="009618E5">
      <w:pPr>
        <w:rPr>
          <w:lang w:val="en-GB"/>
        </w:rPr>
      </w:pPr>
    </w:p>
    <w:p w:rsidR="00927AF0" w:rsidRPr="00927AF0" w:rsidRDefault="00927AF0" w:rsidP="009618E5">
      <w:pPr>
        <w:rPr>
          <w:lang w:val="en-GB"/>
        </w:rPr>
      </w:pPr>
      <w:r w:rsidRPr="00927AF0">
        <w:rPr>
          <w:rFonts w:hint="eastAsia"/>
          <w:lang w:val="en-GB"/>
        </w:rPr>
        <w:t>ファイル（</w:t>
      </w:r>
      <w:r w:rsidRPr="00927AF0">
        <w:rPr>
          <w:rFonts w:hint="eastAsia"/>
          <w:lang w:val="en-GB"/>
        </w:rPr>
        <w:t>F</w:t>
      </w:r>
      <w:r w:rsidRPr="00927AF0">
        <w:rPr>
          <w:rFonts w:hint="eastAsia"/>
          <w:lang w:val="en-GB"/>
        </w:rPr>
        <w:t>）</w:t>
      </w:r>
      <w:r w:rsidRPr="00927AF0">
        <w:rPr>
          <w:rFonts w:hint="eastAsia"/>
          <w:lang w:val="en-GB"/>
        </w:rPr>
        <w:t>&gt;</w:t>
      </w:r>
      <w:r w:rsidRPr="00927AF0">
        <w:rPr>
          <w:rFonts w:hint="eastAsia"/>
          <w:lang w:val="en-GB"/>
        </w:rPr>
        <w:t>ネームスペース変更</w:t>
      </w:r>
      <w:r w:rsidRPr="00927AF0">
        <w:rPr>
          <w:rFonts w:hint="eastAsia"/>
          <w:lang w:val="en-GB"/>
        </w:rPr>
        <w:t>(h)...</w:t>
      </w:r>
      <w:r w:rsidRPr="00927AF0">
        <w:rPr>
          <w:rFonts w:hint="eastAsia"/>
          <w:lang w:val="en-GB"/>
        </w:rPr>
        <w:t>をクリック</w:t>
      </w:r>
    </w:p>
    <w:p w:rsidR="00927AF0" w:rsidRPr="00927AF0" w:rsidRDefault="00927AF0" w:rsidP="009618E5">
      <w:pPr>
        <w:rPr>
          <w:lang w:val="en-GB"/>
        </w:rPr>
      </w:pPr>
      <w:r w:rsidRPr="00927AF0">
        <w:rPr>
          <w:rFonts w:hint="eastAsia"/>
          <w:lang w:val="en-GB"/>
        </w:rPr>
        <w:t>表示されるダイアログボックスのネームスペースメニューから</w:t>
      </w:r>
      <w:r w:rsidRPr="00927AF0">
        <w:rPr>
          <w:rFonts w:hint="eastAsia"/>
          <w:lang w:val="en-GB"/>
        </w:rPr>
        <w:t>USER</w:t>
      </w:r>
      <w:r w:rsidRPr="00927AF0">
        <w:rPr>
          <w:rFonts w:hint="eastAsia"/>
          <w:lang w:val="en-GB"/>
        </w:rPr>
        <w:t>をクリックします。</w:t>
      </w:r>
    </w:p>
    <w:p w:rsidR="00927AF0" w:rsidRPr="00927AF0" w:rsidRDefault="00927AF0" w:rsidP="00927AF0">
      <w:pPr>
        <w:pStyle w:val="1"/>
        <w:rPr>
          <w:sz w:val="21"/>
          <w:szCs w:val="21"/>
          <w:lang w:val="en-GB"/>
        </w:rPr>
      </w:pPr>
    </w:p>
    <w:p w:rsidR="00927AF0" w:rsidRPr="00927AF0" w:rsidRDefault="00927AF0" w:rsidP="008D3899">
      <w:pPr>
        <w:pStyle w:val="3"/>
        <w:rPr>
          <w:lang w:val="en-GB"/>
        </w:rPr>
      </w:pPr>
      <w:bookmarkStart w:id="25" w:name="_Toc404781982"/>
      <w:r w:rsidRPr="00927AF0">
        <w:rPr>
          <w:rFonts w:hint="eastAsia"/>
          <w:lang w:val="en-GB"/>
        </w:rPr>
        <w:t>クラス定義、プロパティ定義</w:t>
      </w:r>
      <w:bookmarkEnd w:id="25"/>
    </w:p>
    <w:p w:rsidR="00927AF0" w:rsidRPr="00927AF0" w:rsidRDefault="00927AF0" w:rsidP="008D3899">
      <w:pPr>
        <w:rPr>
          <w:lang w:val="en-GB"/>
        </w:rPr>
      </w:pPr>
      <w:r w:rsidRPr="00927AF0">
        <w:rPr>
          <w:rFonts w:hint="eastAsia"/>
          <w:lang w:val="en-GB"/>
        </w:rPr>
        <w:t>ファイル（</w:t>
      </w:r>
      <w:r w:rsidRPr="00927AF0">
        <w:rPr>
          <w:rFonts w:hint="eastAsia"/>
          <w:lang w:val="en-GB"/>
        </w:rPr>
        <w:t>F</w:t>
      </w:r>
      <w:r w:rsidRPr="00927AF0">
        <w:rPr>
          <w:rFonts w:hint="eastAsia"/>
          <w:lang w:val="en-GB"/>
        </w:rPr>
        <w:t>）</w:t>
      </w:r>
      <w:r w:rsidRPr="00927AF0">
        <w:rPr>
          <w:rFonts w:hint="eastAsia"/>
          <w:lang w:val="en-GB"/>
        </w:rPr>
        <w:t>&gt;</w:t>
      </w:r>
      <w:r w:rsidRPr="00927AF0">
        <w:rPr>
          <w:rFonts w:hint="eastAsia"/>
          <w:lang w:val="en-GB"/>
        </w:rPr>
        <w:t>新規作成</w:t>
      </w:r>
      <w:r w:rsidRPr="00927AF0">
        <w:rPr>
          <w:rFonts w:hint="eastAsia"/>
          <w:lang w:val="en-GB"/>
        </w:rPr>
        <w:t>(N)</w:t>
      </w:r>
    </w:p>
    <w:p w:rsidR="00927AF0" w:rsidRPr="00927AF0" w:rsidRDefault="00927AF0" w:rsidP="008D3899">
      <w:pPr>
        <w:rPr>
          <w:lang w:val="en-GB"/>
        </w:rPr>
      </w:pPr>
      <w:r w:rsidRPr="00927AF0">
        <w:rPr>
          <w:rFonts w:hint="eastAsia"/>
          <w:lang w:val="en-GB"/>
        </w:rPr>
        <w:t>または</w:t>
      </w:r>
    </w:p>
    <w:p w:rsidR="00927AF0" w:rsidRPr="00927AF0" w:rsidRDefault="00927AF0" w:rsidP="008D3899">
      <w:pPr>
        <w:rPr>
          <w:lang w:val="en-GB"/>
        </w:rPr>
      </w:pPr>
      <w:r w:rsidRPr="00927AF0">
        <w:rPr>
          <w:rFonts w:hint="eastAsia"/>
          <w:lang w:val="en-GB"/>
        </w:rPr>
        <w:t>メニューバーの下に表示されるツールバーの一番右側の新規作成アイコン</w:t>
      </w:r>
    </w:p>
    <w:p w:rsidR="00927AF0" w:rsidRPr="00927AF0" w:rsidRDefault="00927AF0" w:rsidP="008D3899">
      <w:pPr>
        <w:rPr>
          <w:lang w:val="en-GB"/>
        </w:rPr>
      </w:pPr>
      <w:r w:rsidRPr="00927AF0">
        <w:rPr>
          <w:rFonts w:hint="eastAsia"/>
          <w:lang w:val="en-GB"/>
        </w:rPr>
        <w:t>（カーソルをアイコンの近くに持っていくとツールチップに新規作成（</w:t>
      </w:r>
      <w:r w:rsidRPr="00927AF0">
        <w:rPr>
          <w:rFonts w:hint="eastAsia"/>
          <w:lang w:val="en-GB"/>
        </w:rPr>
        <w:t>Ctrl+N</w:t>
      </w:r>
      <w:r w:rsidRPr="00927AF0">
        <w:rPr>
          <w:rFonts w:hint="eastAsia"/>
          <w:lang w:val="en-GB"/>
        </w:rPr>
        <w:t>）が表示される）</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左側のカテゴリペインから一般をクリック</w:t>
      </w:r>
    </w:p>
    <w:p w:rsidR="00927AF0" w:rsidRPr="00927AF0" w:rsidRDefault="00927AF0" w:rsidP="008D3899">
      <w:pPr>
        <w:rPr>
          <w:lang w:val="en-GB"/>
        </w:rPr>
      </w:pPr>
      <w:r w:rsidRPr="00927AF0">
        <w:rPr>
          <w:rFonts w:hint="eastAsia"/>
          <w:lang w:val="en-GB"/>
        </w:rPr>
        <w:t>右側のテンプレートペインから</w:t>
      </w:r>
      <w:r w:rsidR="005607AB">
        <w:rPr>
          <w:rFonts w:hint="eastAsia"/>
          <w:lang w:val="en-GB"/>
        </w:rPr>
        <w:t>Caché</w:t>
      </w:r>
      <w:r w:rsidRPr="00927AF0">
        <w:rPr>
          <w:rFonts w:hint="eastAsia"/>
          <w:lang w:val="en-GB"/>
        </w:rPr>
        <w:t>クラスをクリック</w:t>
      </w:r>
    </w:p>
    <w:p w:rsidR="00927AF0" w:rsidRPr="00927AF0" w:rsidRDefault="00927AF0" w:rsidP="008D3899">
      <w:pPr>
        <w:rPr>
          <w:lang w:val="en-GB"/>
        </w:rPr>
      </w:pPr>
      <w:r w:rsidRPr="00927AF0">
        <w:rPr>
          <w:rFonts w:hint="eastAsia"/>
          <w:lang w:val="en-GB"/>
        </w:rPr>
        <w:t>OK</w:t>
      </w:r>
      <w:r w:rsidRPr="00927AF0">
        <w:rPr>
          <w:rFonts w:hint="eastAsia"/>
          <w:lang w:val="en-GB"/>
        </w:rPr>
        <w:t>ボタンをクリック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新規クラスウィザードが表示されるのを確認</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 xml:space="preserve">パッケージ名　</w:t>
      </w:r>
      <w:r w:rsidRPr="00927AF0">
        <w:rPr>
          <w:rFonts w:hint="eastAsia"/>
          <w:lang w:val="en-GB"/>
        </w:rPr>
        <w:t>PM</w:t>
      </w:r>
      <w:r w:rsidRPr="00927AF0">
        <w:rPr>
          <w:rFonts w:hint="eastAsia"/>
          <w:lang w:val="en-GB"/>
        </w:rPr>
        <w:t>と入力</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クラス名</w:t>
      </w:r>
      <w:r w:rsidRPr="00927AF0">
        <w:rPr>
          <w:rFonts w:hint="eastAsia"/>
          <w:lang w:val="en-GB"/>
        </w:rPr>
        <w:tab/>
        <w:t>Phase</w:t>
      </w:r>
      <w:r w:rsidRPr="00927AF0">
        <w:rPr>
          <w:rFonts w:hint="eastAsia"/>
          <w:lang w:val="en-GB"/>
        </w:rPr>
        <w:t>と入力</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次へ</w:t>
      </w:r>
      <w:r w:rsidRPr="00927AF0">
        <w:rPr>
          <w:rFonts w:hint="eastAsia"/>
          <w:lang w:val="en-GB"/>
        </w:rPr>
        <w:t>(N)&gt;</w:t>
      </w:r>
      <w:r w:rsidRPr="00927AF0">
        <w:rPr>
          <w:rFonts w:hint="eastAsia"/>
          <w:lang w:val="en-GB"/>
        </w:rPr>
        <w:t>ボタンをクリック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クラスタイプ</w:t>
      </w:r>
      <w:r w:rsidRPr="00927AF0">
        <w:rPr>
          <w:rFonts w:hint="eastAsia"/>
          <w:lang w:val="en-GB"/>
        </w:rPr>
        <w:tab/>
        <w:t>Persistent</w:t>
      </w:r>
      <w:r w:rsidRPr="00927AF0">
        <w:rPr>
          <w:rFonts w:hint="eastAsia"/>
          <w:lang w:val="en-GB"/>
        </w:rPr>
        <w:t>を選択</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次へ</w:t>
      </w:r>
      <w:r w:rsidRPr="00927AF0">
        <w:rPr>
          <w:rFonts w:hint="eastAsia"/>
          <w:lang w:val="en-GB"/>
        </w:rPr>
        <w:t>(N)&gt;</w:t>
      </w:r>
      <w:r w:rsidRPr="00927AF0">
        <w:rPr>
          <w:rFonts w:hint="eastAsia"/>
          <w:lang w:val="en-GB"/>
        </w:rPr>
        <w:t>ボタンをクリック</w:t>
      </w:r>
    </w:p>
    <w:p w:rsidR="008D3899" w:rsidRPr="00927AF0" w:rsidRDefault="008D3899" w:rsidP="008D3899">
      <w:pPr>
        <w:rPr>
          <w:lang w:val="en-GB"/>
        </w:rPr>
      </w:pPr>
    </w:p>
    <w:p w:rsidR="00927AF0" w:rsidRPr="00927AF0" w:rsidRDefault="00927AF0" w:rsidP="008D3899">
      <w:pPr>
        <w:rPr>
          <w:lang w:val="en-GB"/>
        </w:rPr>
      </w:pPr>
      <w:r w:rsidRPr="00927AF0">
        <w:rPr>
          <w:rFonts w:hint="eastAsia"/>
          <w:lang w:val="en-GB"/>
        </w:rPr>
        <w:t>追加の属性</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XML</w:t>
      </w:r>
      <w:r w:rsidRPr="00927AF0">
        <w:rPr>
          <w:rFonts w:hint="eastAsia"/>
          <w:lang w:val="en-GB"/>
        </w:rPr>
        <w:t>有効とデータ生成のチェックボックスをチェック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完了ボタンをクリック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クラス</w:t>
      </w:r>
      <w:r w:rsidRPr="00927AF0">
        <w:rPr>
          <w:rFonts w:hint="eastAsia"/>
          <w:lang w:val="en-GB"/>
        </w:rPr>
        <w:t>(C)&gt;</w:t>
      </w:r>
      <w:r w:rsidRPr="00927AF0">
        <w:rPr>
          <w:rFonts w:hint="eastAsia"/>
          <w:lang w:val="en-GB"/>
        </w:rPr>
        <w:t>追加</w:t>
      </w:r>
      <w:r w:rsidRPr="00927AF0">
        <w:rPr>
          <w:rFonts w:hint="eastAsia"/>
          <w:lang w:val="en-GB"/>
        </w:rPr>
        <w:t>(A)&gt;</w:t>
      </w:r>
      <w:r w:rsidRPr="00927AF0">
        <w:rPr>
          <w:rFonts w:hint="eastAsia"/>
          <w:lang w:val="en-GB"/>
        </w:rPr>
        <w:t>プロパティ</w:t>
      </w:r>
      <w:r w:rsidRPr="00927AF0">
        <w:rPr>
          <w:rFonts w:hint="eastAsia"/>
          <w:lang w:val="en-GB"/>
        </w:rPr>
        <w:t>(P)</w:t>
      </w:r>
      <w:r w:rsidRPr="00927AF0">
        <w:rPr>
          <w:rFonts w:hint="eastAsia"/>
          <w:lang w:val="en-GB"/>
        </w:rPr>
        <w:t>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新規プロパティウィザード</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この新しいプロパティの名前を入力して下さい：</w:t>
      </w:r>
      <w:r w:rsidRPr="00927AF0">
        <w:rPr>
          <w:rFonts w:hint="eastAsia"/>
          <w:lang w:val="en-GB"/>
        </w:rPr>
        <w:t>Name</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プロパティタイプ</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 xml:space="preserve">単一値タイプ：　</w:t>
      </w:r>
      <w:r w:rsidRPr="00927AF0">
        <w:rPr>
          <w:rFonts w:hint="eastAsia"/>
          <w:lang w:val="en-GB"/>
        </w:rPr>
        <w:t>%String</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完了ボタンをクリック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ビルド</w:t>
      </w:r>
      <w:r w:rsidRPr="00927AF0">
        <w:rPr>
          <w:rFonts w:hint="eastAsia"/>
          <w:lang w:val="en-GB"/>
        </w:rPr>
        <w:t>(B)&gt;</w:t>
      </w:r>
      <w:r w:rsidRPr="00927AF0">
        <w:rPr>
          <w:rFonts w:hint="eastAsia"/>
          <w:lang w:val="en-GB"/>
        </w:rPr>
        <w:t>コンパイル</w:t>
      </w:r>
      <w:r w:rsidRPr="00927AF0">
        <w:rPr>
          <w:rFonts w:hint="eastAsia"/>
          <w:lang w:val="en-GB"/>
        </w:rPr>
        <w:t>(C)</w:t>
      </w:r>
      <w:r w:rsidRPr="00927AF0">
        <w:rPr>
          <w:rFonts w:hint="eastAsia"/>
          <w:lang w:val="en-GB"/>
        </w:rPr>
        <w:t>をクリックするか</w:t>
      </w:r>
    </w:p>
    <w:p w:rsidR="00927AF0" w:rsidRPr="00927AF0" w:rsidRDefault="00927AF0" w:rsidP="008D3899">
      <w:pPr>
        <w:rPr>
          <w:lang w:val="en-GB"/>
        </w:rPr>
      </w:pPr>
      <w:r w:rsidRPr="00927AF0">
        <w:rPr>
          <w:rFonts w:hint="eastAsia"/>
          <w:lang w:val="en-GB"/>
        </w:rPr>
        <w:t>ツールバー上のコンパイルボタン（真ん中のコンボボックスの右隣）をクリック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他のクラスも同上の手順でクラス定義とプロパティ定義を行うことができます。</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プロパティ定義は慣れてくるとわざわざプロパティメニューを毎回クリックするのが面倒になってきます。</w:t>
      </w:r>
    </w:p>
    <w:p w:rsidR="00927AF0" w:rsidRPr="00927AF0" w:rsidRDefault="00927AF0" w:rsidP="008D3899">
      <w:pPr>
        <w:rPr>
          <w:lang w:val="en-GB"/>
        </w:rPr>
      </w:pPr>
    </w:p>
    <w:p w:rsidR="00927AF0" w:rsidRDefault="00927AF0" w:rsidP="008D3899">
      <w:pPr>
        <w:rPr>
          <w:lang w:val="en-GB"/>
        </w:rPr>
      </w:pPr>
      <w:r w:rsidRPr="00927AF0">
        <w:rPr>
          <w:rFonts w:hint="eastAsia"/>
          <w:lang w:val="en-GB"/>
        </w:rPr>
        <w:lastRenderedPageBreak/>
        <w:t>その場合は、表示されているプロパティ定義をコピー＆ペーストし、必要な内容（プロパティ名、タイプ）を修正することで新しいプロパティ定義を作ることもできます。</w:t>
      </w:r>
    </w:p>
    <w:p w:rsidR="008D3899" w:rsidRPr="008D3899" w:rsidRDefault="008D3899" w:rsidP="008D3899">
      <w:pPr>
        <w:rPr>
          <w:lang w:val="en-GB"/>
        </w:rPr>
      </w:pPr>
    </w:p>
    <w:p w:rsidR="00927AF0" w:rsidRPr="00927AF0" w:rsidRDefault="00927AF0" w:rsidP="008D3899">
      <w:pPr>
        <w:pStyle w:val="3"/>
        <w:rPr>
          <w:lang w:val="en-GB"/>
        </w:rPr>
      </w:pPr>
      <w:bookmarkStart w:id="26" w:name="_Toc404781983"/>
      <w:r w:rsidRPr="00927AF0">
        <w:rPr>
          <w:rFonts w:hint="eastAsia"/>
          <w:lang w:val="en-GB"/>
        </w:rPr>
        <w:t>リレーションシップ定義</w:t>
      </w:r>
      <w:bookmarkEnd w:id="26"/>
    </w:p>
    <w:p w:rsidR="00927AF0" w:rsidRPr="00927AF0" w:rsidRDefault="00927AF0" w:rsidP="008D3899">
      <w:pPr>
        <w:rPr>
          <w:lang w:val="en-GB"/>
        </w:rPr>
      </w:pPr>
      <w:r w:rsidRPr="00927AF0">
        <w:rPr>
          <w:rFonts w:hint="eastAsia"/>
          <w:lang w:val="en-GB"/>
        </w:rPr>
        <w:t>リレーションシップもプロパティと同様に定義できます。</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ここでは</w:t>
      </w:r>
      <w:r w:rsidR="0020571B">
        <w:rPr>
          <w:rFonts w:hint="eastAsia"/>
          <w:lang w:val="en-GB"/>
        </w:rPr>
        <w:t>PM.Person</w:t>
      </w:r>
      <w:r w:rsidRPr="00927AF0">
        <w:rPr>
          <w:rFonts w:hint="eastAsia"/>
          <w:lang w:val="en-GB"/>
        </w:rPr>
        <w:t>と</w:t>
      </w:r>
      <w:r w:rsidRPr="00927AF0">
        <w:rPr>
          <w:rFonts w:hint="eastAsia"/>
          <w:lang w:val="en-GB"/>
        </w:rPr>
        <w:t>PM.Acitvity</w:t>
      </w:r>
      <w:r w:rsidRPr="00927AF0">
        <w:rPr>
          <w:rFonts w:hint="eastAsia"/>
          <w:lang w:val="en-GB"/>
        </w:rPr>
        <w:t>のクラス定義がある程度終わっていることを前提として説明します。</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ファイル</w:t>
      </w:r>
      <w:r w:rsidRPr="00927AF0">
        <w:rPr>
          <w:rFonts w:hint="eastAsia"/>
          <w:lang w:val="en-GB"/>
        </w:rPr>
        <w:t>(F)&gt;</w:t>
      </w:r>
      <w:r w:rsidRPr="00927AF0">
        <w:rPr>
          <w:rFonts w:hint="eastAsia"/>
          <w:lang w:val="en-GB"/>
        </w:rPr>
        <w:t>開く</w:t>
      </w:r>
      <w:r w:rsidRPr="00927AF0">
        <w:rPr>
          <w:rFonts w:hint="eastAsia"/>
          <w:lang w:val="en-GB"/>
        </w:rPr>
        <w:t>(O)</w:t>
      </w:r>
    </w:p>
    <w:p w:rsidR="00927AF0" w:rsidRPr="00927AF0" w:rsidRDefault="00927AF0" w:rsidP="008D3899">
      <w:pPr>
        <w:rPr>
          <w:lang w:val="en-GB"/>
        </w:rPr>
      </w:pPr>
    </w:p>
    <w:p w:rsidR="00927AF0" w:rsidRPr="00927AF0" w:rsidRDefault="0020571B" w:rsidP="008D3899">
      <w:pPr>
        <w:rPr>
          <w:lang w:val="en-GB"/>
        </w:rPr>
      </w:pPr>
      <w:r>
        <w:rPr>
          <w:rFonts w:hint="eastAsia"/>
          <w:lang w:val="en-GB"/>
        </w:rPr>
        <w:t>PM.Person</w:t>
      </w:r>
      <w:r w:rsidR="00927AF0" w:rsidRPr="00927AF0">
        <w:rPr>
          <w:rFonts w:hint="eastAsia"/>
          <w:lang w:val="en-GB"/>
        </w:rPr>
        <w:t>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クラス</w:t>
      </w:r>
      <w:r w:rsidRPr="00927AF0">
        <w:rPr>
          <w:rFonts w:hint="eastAsia"/>
          <w:lang w:val="en-GB"/>
        </w:rPr>
        <w:t>(C)&gt;</w:t>
      </w:r>
      <w:r w:rsidRPr="00927AF0">
        <w:rPr>
          <w:rFonts w:hint="eastAsia"/>
          <w:lang w:val="en-GB"/>
        </w:rPr>
        <w:t>追加</w:t>
      </w:r>
      <w:r w:rsidRPr="00927AF0">
        <w:rPr>
          <w:rFonts w:hint="eastAsia"/>
          <w:lang w:val="en-GB"/>
        </w:rPr>
        <w:t>(A)&gt;</w:t>
      </w:r>
      <w:r w:rsidRPr="00927AF0">
        <w:rPr>
          <w:rFonts w:hint="eastAsia"/>
          <w:lang w:val="en-GB"/>
        </w:rPr>
        <w:t>プロパティ</w:t>
      </w:r>
      <w:r w:rsidRPr="00927AF0">
        <w:rPr>
          <w:rFonts w:hint="eastAsia"/>
          <w:lang w:val="en-GB"/>
        </w:rPr>
        <w:t>(P)</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名前</w:t>
      </w:r>
      <w:r w:rsidRPr="00927AF0">
        <w:rPr>
          <w:rFonts w:hint="eastAsia"/>
          <w:lang w:val="en-GB"/>
        </w:rPr>
        <w:t>:</w:t>
      </w:r>
      <w:r w:rsidRPr="00927AF0">
        <w:rPr>
          <w:rFonts w:hint="eastAsia"/>
          <w:lang w:val="en-GB"/>
        </w:rPr>
        <w:t xml:space="preserve">　</w:t>
      </w:r>
      <w:r w:rsidRPr="00927AF0">
        <w:rPr>
          <w:rFonts w:hint="eastAsia"/>
          <w:lang w:val="en-GB"/>
        </w:rPr>
        <w:t>Activities</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プロパティタイプ</w:t>
      </w:r>
      <w:r w:rsidRPr="00927AF0">
        <w:rPr>
          <w:rFonts w:hint="eastAsia"/>
          <w:lang w:val="en-GB"/>
        </w:rPr>
        <w:tab/>
      </w:r>
      <w:r w:rsidRPr="00927AF0">
        <w:rPr>
          <w:rFonts w:hint="eastAsia"/>
          <w:lang w:val="en-GB"/>
        </w:rPr>
        <w:t>リレーションシップを選択</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次へ</w:t>
      </w:r>
      <w:r w:rsidRPr="00927AF0">
        <w:rPr>
          <w:rFonts w:hint="eastAsia"/>
          <w:lang w:val="en-GB"/>
        </w:rPr>
        <w:t>(N)</w:t>
      </w:r>
      <w:r w:rsidRPr="00927AF0">
        <w:rPr>
          <w:rFonts w:hint="eastAsia"/>
          <w:lang w:val="en-GB"/>
        </w:rPr>
        <w:t>ボタンをクリック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このリレーションシッププロパティの参照</w:t>
      </w:r>
      <w:r w:rsidRPr="00927AF0">
        <w:rPr>
          <w:rFonts w:hint="eastAsia"/>
          <w:lang w:val="en-GB"/>
        </w:rPr>
        <w:t>:</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多</w:t>
      </w:r>
      <w:r w:rsidRPr="00927AF0">
        <w:rPr>
          <w:rFonts w:hint="eastAsia"/>
          <w:lang w:val="en-GB"/>
        </w:rPr>
        <w:t xml:space="preserve">(M): </w:t>
      </w:r>
      <w:r w:rsidRPr="00927AF0">
        <w:rPr>
          <w:rFonts w:hint="eastAsia"/>
          <w:lang w:val="en-GB"/>
        </w:rPr>
        <w:t>他の多くのオブジェクトを選択</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このリレーションシッププロパティは次のオブジェクトを参照</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PM.Activity</w:t>
      </w:r>
      <w:r w:rsidRPr="00927AF0">
        <w:rPr>
          <w:rFonts w:hint="eastAsia"/>
          <w:lang w:val="en-GB"/>
        </w:rPr>
        <w:t>と直接入力するか</w:t>
      </w:r>
    </w:p>
    <w:p w:rsidR="00927AF0" w:rsidRPr="00927AF0" w:rsidRDefault="00927AF0" w:rsidP="008D3899">
      <w:pPr>
        <w:rPr>
          <w:lang w:val="en-GB"/>
        </w:rPr>
      </w:pPr>
      <w:r w:rsidRPr="00927AF0">
        <w:rPr>
          <w:rFonts w:hint="eastAsia"/>
          <w:lang w:val="en-GB"/>
        </w:rPr>
        <w:t>参照</w:t>
      </w:r>
      <w:r w:rsidRPr="00927AF0">
        <w:rPr>
          <w:rFonts w:hint="eastAsia"/>
          <w:lang w:val="en-GB"/>
        </w:rPr>
        <w:t>(R)</w:t>
      </w:r>
      <w:r w:rsidRPr="00927AF0">
        <w:rPr>
          <w:rFonts w:hint="eastAsia"/>
          <w:lang w:val="en-GB"/>
        </w:rPr>
        <w:t>ボタンを押して</w:t>
      </w:r>
      <w:r w:rsidRPr="00927AF0">
        <w:rPr>
          <w:rFonts w:hint="eastAsia"/>
          <w:lang w:val="en-GB"/>
        </w:rPr>
        <w:t>PM.Activity</w:t>
      </w:r>
      <w:r w:rsidRPr="00927AF0">
        <w:rPr>
          <w:rFonts w:hint="eastAsia"/>
          <w:lang w:val="en-GB"/>
        </w:rPr>
        <w:t>をクリック</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参照するクラスの対応するプロパティの名前</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lastRenderedPageBreak/>
        <w:t>Member</w:t>
      </w:r>
      <w:r w:rsidRPr="00927AF0">
        <w:rPr>
          <w:rFonts w:hint="eastAsia"/>
          <w:lang w:val="en-GB"/>
        </w:rPr>
        <w:t>と入力</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他のリレーションシップも同様の手順で定義できます。</w:t>
      </w:r>
    </w:p>
    <w:p w:rsidR="00927AF0" w:rsidRPr="00927AF0" w:rsidRDefault="00927AF0" w:rsidP="008D3899">
      <w:pPr>
        <w:rPr>
          <w:lang w:val="en-GB"/>
        </w:rPr>
      </w:pPr>
    </w:p>
    <w:p w:rsidR="00927AF0" w:rsidRPr="00927AF0" w:rsidRDefault="00927AF0" w:rsidP="008D3899">
      <w:pPr>
        <w:pStyle w:val="3"/>
        <w:rPr>
          <w:lang w:val="en-GB"/>
        </w:rPr>
      </w:pPr>
      <w:bookmarkStart w:id="27" w:name="_Toc404781984"/>
      <w:r w:rsidRPr="00927AF0">
        <w:rPr>
          <w:rFonts w:hint="eastAsia"/>
          <w:lang w:val="en-GB"/>
        </w:rPr>
        <w:t>List</w:t>
      </w:r>
      <w:r w:rsidRPr="00927AF0">
        <w:rPr>
          <w:rFonts w:hint="eastAsia"/>
          <w:lang w:val="en-GB"/>
        </w:rPr>
        <w:t>定義</w:t>
      </w:r>
      <w:bookmarkEnd w:id="27"/>
    </w:p>
    <w:p w:rsidR="00927AF0" w:rsidRPr="008D3899" w:rsidRDefault="00927AF0" w:rsidP="008D3899">
      <w:pPr>
        <w:rPr>
          <w:lang w:val="en-GB"/>
        </w:rPr>
      </w:pPr>
      <w:r w:rsidRPr="00927AF0">
        <w:rPr>
          <w:rFonts w:hint="eastAsia"/>
          <w:lang w:val="en-GB"/>
        </w:rPr>
        <w:t>ファイル</w:t>
      </w:r>
      <w:r w:rsidRPr="00927AF0">
        <w:rPr>
          <w:rFonts w:hint="eastAsia"/>
          <w:lang w:val="en-GB"/>
        </w:rPr>
        <w:t>(F)&gt;</w:t>
      </w:r>
      <w:r w:rsidRPr="00927AF0">
        <w:rPr>
          <w:rFonts w:hint="eastAsia"/>
          <w:lang w:val="en-GB"/>
        </w:rPr>
        <w:t>開く</w:t>
      </w:r>
      <w:r w:rsidRPr="00927AF0">
        <w:rPr>
          <w:rFonts w:hint="eastAsia"/>
          <w:lang w:val="en-GB"/>
        </w:rPr>
        <w:t>(O)</w:t>
      </w:r>
    </w:p>
    <w:p w:rsidR="00927AF0" w:rsidRPr="00927AF0" w:rsidRDefault="00927AF0" w:rsidP="008D3899">
      <w:pPr>
        <w:rPr>
          <w:lang w:val="en-GB"/>
        </w:rPr>
      </w:pPr>
      <w:r w:rsidRPr="00927AF0">
        <w:rPr>
          <w:rFonts w:hint="eastAsia"/>
          <w:lang w:val="en-GB"/>
        </w:rPr>
        <w:t>PM.Organization</w:t>
      </w:r>
      <w:r w:rsidRPr="00927AF0">
        <w:rPr>
          <w:rFonts w:hint="eastAsia"/>
          <w:lang w:val="en-GB"/>
        </w:rPr>
        <w:t>をクリック</w:t>
      </w:r>
    </w:p>
    <w:p w:rsidR="00927AF0" w:rsidRPr="00927AF0" w:rsidRDefault="00927AF0" w:rsidP="008D3899">
      <w:pPr>
        <w:rPr>
          <w:lang w:val="en-GB"/>
        </w:rPr>
      </w:pPr>
      <w:r w:rsidRPr="00927AF0">
        <w:rPr>
          <w:rFonts w:hint="eastAsia"/>
          <w:lang w:val="en-GB"/>
        </w:rPr>
        <w:t>クラス</w:t>
      </w:r>
      <w:r w:rsidRPr="00927AF0">
        <w:rPr>
          <w:rFonts w:hint="eastAsia"/>
          <w:lang w:val="en-GB"/>
        </w:rPr>
        <w:t>(C)&gt;</w:t>
      </w:r>
      <w:r w:rsidRPr="00927AF0">
        <w:rPr>
          <w:rFonts w:hint="eastAsia"/>
          <w:lang w:val="en-GB"/>
        </w:rPr>
        <w:t>追加</w:t>
      </w:r>
      <w:r w:rsidRPr="00927AF0">
        <w:rPr>
          <w:rFonts w:hint="eastAsia"/>
          <w:lang w:val="en-GB"/>
        </w:rPr>
        <w:t>(A)&gt;</w:t>
      </w:r>
      <w:r w:rsidRPr="00927AF0">
        <w:rPr>
          <w:rFonts w:hint="eastAsia"/>
          <w:lang w:val="en-GB"/>
        </w:rPr>
        <w:t>プロパティ</w:t>
      </w:r>
      <w:r w:rsidRPr="00927AF0">
        <w:rPr>
          <w:rFonts w:hint="eastAsia"/>
          <w:lang w:val="en-GB"/>
        </w:rPr>
        <w:t>(P)</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名前</w:t>
      </w:r>
      <w:r w:rsidRPr="00927AF0">
        <w:rPr>
          <w:rFonts w:hint="eastAsia"/>
          <w:lang w:val="en-GB"/>
        </w:rPr>
        <w:t>:</w:t>
      </w:r>
      <w:r w:rsidRPr="00927AF0">
        <w:rPr>
          <w:rFonts w:hint="eastAsia"/>
          <w:lang w:val="en-GB"/>
        </w:rPr>
        <w:t xml:space="preserve">　</w:t>
      </w:r>
      <w:r w:rsidR="008D3899">
        <w:rPr>
          <w:rFonts w:hint="eastAsia"/>
          <w:lang w:val="en-GB"/>
        </w:rPr>
        <w:t>Members</w:t>
      </w:r>
    </w:p>
    <w:p w:rsidR="00927AF0" w:rsidRPr="00927AF0" w:rsidRDefault="00927AF0" w:rsidP="008D3899">
      <w:pPr>
        <w:rPr>
          <w:lang w:val="en-GB"/>
        </w:rPr>
      </w:pPr>
      <w:r w:rsidRPr="00927AF0">
        <w:rPr>
          <w:rFonts w:hint="eastAsia"/>
          <w:lang w:val="en-GB"/>
        </w:rPr>
        <w:t>プロパティタイプ</w:t>
      </w:r>
      <w:r w:rsidRPr="00927AF0">
        <w:rPr>
          <w:rFonts w:hint="eastAsia"/>
          <w:lang w:val="en-GB"/>
        </w:rPr>
        <w:tab/>
      </w:r>
      <w:r w:rsidRPr="00927AF0">
        <w:rPr>
          <w:rFonts w:hint="eastAsia"/>
          <w:lang w:val="en-GB"/>
        </w:rPr>
        <w:t>コレクションタイプを選択</w:t>
      </w:r>
    </w:p>
    <w:p w:rsidR="00927AF0" w:rsidRPr="00927AF0" w:rsidRDefault="00927AF0" w:rsidP="008D3899">
      <w:pPr>
        <w:rPr>
          <w:lang w:val="en-GB"/>
        </w:rPr>
      </w:pPr>
      <w:r w:rsidRPr="00927AF0">
        <w:rPr>
          <w:rFonts w:hint="eastAsia"/>
          <w:lang w:val="en-GB"/>
        </w:rPr>
        <w:t>横のコンボボックスから</w:t>
      </w:r>
      <w:r w:rsidRPr="00927AF0">
        <w:rPr>
          <w:rFonts w:hint="eastAsia"/>
          <w:lang w:val="en-GB"/>
        </w:rPr>
        <w:t>list</w:t>
      </w:r>
      <w:r w:rsidRPr="00927AF0">
        <w:rPr>
          <w:rFonts w:hint="eastAsia"/>
          <w:lang w:val="en-GB"/>
        </w:rPr>
        <w:t>を選択</w:t>
      </w:r>
    </w:p>
    <w:p w:rsidR="00927AF0" w:rsidRPr="00927AF0" w:rsidRDefault="00927AF0" w:rsidP="008D3899">
      <w:pPr>
        <w:rPr>
          <w:lang w:val="en-GB"/>
        </w:rPr>
      </w:pPr>
      <w:r w:rsidRPr="00927AF0">
        <w:rPr>
          <w:rFonts w:hint="eastAsia"/>
          <w:lang w:val="en-GB"/>
        </w:rPr>
        <w:t>含まれる要素タイプ</w:t>
      </w:r>
    </w:p>
    <w:p w:rsidR="00927AF0" w:rsidRPr="00927AF0" w:rsidRDefault="00927AF0" w:rsidP="008D3899">
      <w:pPr>
        <w:rPr>
          <w:lang w:val="en-GB"/>
        </w:rPr>
      </w:pPr>
      <w:r w:rsidRPr="00927AF0">
        <w:rPr>
          <w:rFonts w:hint="eastAsia"/>
          <w:lang w:val="en-GB"/>
        </w:rPr>
        <w:t>PM.Party</w:t>
      </w:r>
      <w:r w:rsidRPr="00927AF0">
        <w:rPr>
          <w:rFonts w:hint="eastAsia"/>
          <w:lang w:val="en-GB"/>
        </w:rPr>
        <w:t>を直接入力するか参照ボタンを押して</w:t>
      </w:r>
      <w:r w:rsidRPr="00927AF0">
        <w:rPr>
          <w:rFonts w:hint="eastAsia"/>
          <w:lang w:val="en-GB"/>
        </w:rPr>
        <w:t>PM.Party</w:t>
      </w:r>
      <w:r w:rsidRPr="00927AF0">
        <w:rPr>
          <w:rFonts w:hint="eastAsia"/>
          <w:lang w:val="en-GB"/>
        </w:rPr>
        <w:t>を選択</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完了ボタンをクリック</w:t>
      </w:r>
    </w:p>
    <w:p w:rsidR="00927AF0" w:rsidRPr="00927AF0" w:rsidRDefault="00927AF0" w:rsidP="00927AF0">
      <w:pPr>
        <w:pStyle w:val="1"/>
        <w:rPr>
          <w:sz w:val="21"/>
          <w:szCs w:val="21"/>
          <w:lang w:val="en-GB"/>
        </w:rPr>
      </w:pPr>
    </w:p>
    <w:p w:rsidR="00927AF0" w:rsidRPr="00927AF0" w:rsidRDefault="00927AF0" w:rsidP="008D3899">
      <w:pPr>
        <w:pStyle w:val="2"/>
        <w:rPr>
          <w:lang w:val="en-GB"/>
        </w:rPr>
      </w:pPr>
      <w:bookmarkStart w:id="28" w:name="_Toc404781985"/>
      <w:r w:rsidRPr="00927AF0">
        <w:rPr>
          <w:rFonts w:hint="eastAsia"/>
          <w:lang w:val="en-GB"/>
        </w:rPr>
        <w:t>データベース登録、検索フォーム作成</w:t>
      </w:r>
      <w:bookmarkEnd w:id="28"/>
    </w:p>
    <w:p w:rsidR="00927AF0" w:rsidRPr="00927AF0" w:rsidRDefault="005607AB" w:rsidP="008D3899">
      <w:pPr>
        <w:rPr>
          <w:lang w:val="en-GB"/>
        </w:rPr>
      </w:pPr>
      <w:r>
        <w:rPr>
          <w:rFonts w:hint="eastAsia"/>
          <w:lang w:val="en-GB"/>
        </w:rPr>
        <w:t>Caché</w:t>
      </w:r>
      <w:r w:rsidR="00927AF0" w:rsidRPr="00927AF0">
        <w:rPr>
          <w:rFonts w:hint="eastAsia"/>
          <w:lang w:val="en-GB"/>
        </w:rPr>
        <w:t>でデータベース登録するためのフォームは様々な方法で作成が可能です。</w:t>
      </w:r>
    </w:p>
    <w:p w:rsidR="00927AF0" w:rsidRPr="00927AF0" w:rsidRDefault="00927AF0" w:rsidP="008D3899">
      <w:pPr>
        <w:rPr>
          <w:lang w:val="en-GB"/>
        </w:rPr>
      </w:pPr>
      <w:r w:rsidRPr="00927AF0">
        <w:rPr>
          <w:rFonts w:hint="eastAsia"/>
          <w:lang w:val="en-GB"/>
        </w:rPr>
        <w:t>クライアントサーバー全盛の時代では、クライアントの画面設計ツール、例えばマイクロソフトのビジュアルスタジオなどを使い画面設計し、</w:t>
      </w:r>
      <w:r w:rsidRPr="00927AF0">
        <w:rPr>
          <w:rFonts w:hint="eastAsia"/>
          <w:lang w:val="en-GB"/>
        </w:rPr>
        <w:t>.NET</w:t>
      </w:r>
      <w:r w:rsidRPr="00927AF0">
        <w:rPr>
          <w:rFonts w:hint="eastAsia"/>
          <w:lang w:val="en-GB"/>
        </w:rPr>
        <w:t>のプログラミング言語（</w:t>
      </w:r>
      <w:r w:rsidRPr="00927AF0">
        <w:rPr>
          <w:rFonts w:hint="eastAsia"/>
          <w:lang w:val="en-GB"/>
        </w:rPr>
        <w:t>C##</w:t>
      </w:r>
      <w:r w:rsidRPr="00927AF0">
        <w:rPr>
          <w:rFonts w:hint="eastAsia"/>
          <w:lang w:val="en-GB"/>
        </w:rPr>
        <w:t>や</w:t>
      </w:r>
      <w:r w:rsidRPr="00927AF0">
        <w:rPr>
          <w:rFonts w:hint="eastAsia"/>
          <w:lang w:val="en-GB"/>
        </w:rPr>
        <w:t>Visual Basic.Net</w:t>
      </w:r>
      <w:r w:rsidRPr="00927AF0">
        <w:rPr>
          <w:rFonts w:hint="eastAsia"/>
          <w:lang w:val="en-GB"/>
        </w:rPr>
        <w:t>）と</w:t>
      </w:r>
      <w:r w:rsidR="005607AB">
        <w:rPr>
          <w:rFonts w:hint="eastAsia"/>
          <w:lang w:val="en-GB"/>
        </w:rPr>
        <w:t>Caché</w:t>
      </w:r>
      <w:r w:rsidRPr="00927AF0">
        <w:rPr>
          <w:rFonts w:hint="eastAsia"/>
          <w:lang w:val="en-GB"/>
        </w:rPr>
        <w:t>が通信する方式が主でしたが、昨今では、</w:t>
      </w:r>
      <w:r w:rsidRPr="00927AF0">
        <w:rPr>
          <w:rFonts w:hint="eastAsia"/>
          <w:lang w:val="en-GB"/>
        </w:rPr>
        <w:t>Web</w:t>
      </w:r>
      <w:r w:rsidR="006D3915">
        <w:rPr>
          <w:rFonts w:hint="eastAsia"/>
          <w:lang w:val="en-GB"/>
        </w:rPr>
        <w:t>技術を使ったフォーム設計が良く使われるようになってきました</w:t>
      </w:r>
      <w:r w:rsidRPr="00927AF0">
        <w:rPr>
          <w:rFonts w:hint="eastAsia"/>
          <w:lang w:val="en-GB"/>
        </w:rPr>
        <w:t>。</w:t>
      </w:r>
    </w:p>
    <w:p w:rsidR="00927AF0" w:rsidRPr="00927AF0" w:rsidRDefault="00927AF0" w:rsidP="008D3899">
      <w:pPr>
        <w:rPr>
          <w:lang w:val="en-GB"/>
        </w:rPr>
      </w:pPr>
    </w:p>
    <w:p w:rsidR="00927AF0" w:rsidRPr="00927AF0" w:rsidRDefault="005607AB" w:rsidP="008D3899">
      <w:pPr>
        <w:rPr>
          <w:lang w:val="en-GB"/>
        </w:rPr>
      </w:pPr>
      <w:r>
        <w:rPr>
          <w:rFonts w:hint="eastAsia"/>
          <w:lang w:val="en-GB"/>
        </w:rPr>
        <w:t>Caché</w:t>
      </w:r>
      <w:r w:rsidR="00927AF0" w:rsidRPr="00927AF0">
        <w:rPr>
          <w:rFonts w:hint="eastAsia"/>
          <w:lang w:val="en-GB"/>
        </w:rPr>
        <w:t>は</w:t>
      </w:r>
      <w:r w:rsidR="00927AF0" w:rsidRPr="00927AF0">
        <w:rPr>
          <w:rFonts w:hint="eastAsia"/>
          <w:lang w:val="en-GB"/>
        </w:rPr>
        <w:t>Web</w:t>
      </w:r>
      <w:r w:rsidR="00927AF0" w:rsidRPr="00927AF0">
        <w:rPr>
          <w:rFonts w:hint="eastAsia"/>
          <w:lang w:val="en-GB"/>
        </w:rPr>
        <w:t>でのアプリケーション開発を支援するためのいくつかのフレームワークを持っています。</w:t>
      </w:r>
    </w:p>
    <w:p w:rsidR="00927AF0" w:rsidRPr="00927AF0" w:rsidRDefault="00927AF0" w:rsidP="00927AF0">
      <w:pPr>
        <w:pStyle w:val="1"/>
        <w:rPr>
          <w:sz w:val="21"/>
          <w:szCs w:val="21"/>
          <w:lang w:val="en-GB"/>
        </w:rPr>
      </w:pPr>
    </w:p>
    <w:p w:rsidR="00927AF0" w:rsidRPr="00927AF0" w:rsidRDefault="00927AF0" w:rsidP="008D3899">
      <w:pPr>
        <w:pStyle w:val="3"/>
        <w:rPr>
          <w:lang w:val="en-GB"/>
        </w:rPr>
      </w:pPr>
      <w:bookmarkStart w:id="29" w:name="_Toc404781986"/>
      <w:r w:rsidRPr="00927AF0">
        <w:rPr>
          <w:lang w:val="en-GB"/>
        </w:rPr>
        <w:t>CSP</w:t>
      </w:r>
      <w:bookmarkEnd w:id="29"/>
    </w:p>
    <w:p w:rsidR="00927AF0" w:rsidRPr="00927AF0" w:rsidRDefault="00927AF0" w:rsidP="008D3899">
      <w:pPr>
        <w:rPr>
          <w:lang w:val="en-GB"/>
        </w:rPr>
      </w:pPr>
      <w:r w:rsidRPr="00927AF0">
        <w:rPr>
          <w:rFonts w:hint="eastAsia"/>
          <w:lang w:val="en-GB"/>
        </w:rPr>
        <w:t>CSP</w:t>
      </w:r>
      <w:r w:rsidRPr="00927AF0">
        <w:rPr>
          <w:rFonts w:hint="eastAsia"/>
          <w:lang w:val="en-GB"/>
        </w:rPr>
        <w:t>（</w:t>
      </w:r>
      <w:r w:rsidR="005607AB">
        <w:rPr>
          <w:rFonts w:hint="eastAsia"/>
          <w:lang w:val="en-GB"/>
        </w:rPr>
        <w:t>Caché</w:t>
      </w:r>
      <w:r w:rsidRPr="00927AF0">
        <w:rPr>
          <w:rFonts w:hint="eastAsia"/>
          <w:lang w:val="en-GB"/>
        </w:rPr>
        <w:t xml:space="preserve"> Server Pages</w:t>
      </w:r>
      <w:r w:rsidRPr="00927AF0">
        <w:rPr>
          <w:rFonts w:hint="eastAsia"/>
          <w:lang w:val="en-GB"/>
        </w:rPr>
        <w:t>）は最も基本的な</w:t>
      </w:r>
      <w:r w:rsidRPr="00927AF0">
        <w:rPr>
          <w:rFonts w:hint="eastAsia"/>
          <w:lang w:val="en-GB"/>
        </w:rPr>
        <w:t>Web</w:t>
      </w:r>
      <w:r w:rsidRPr="00927AF0">
        <w:rPr>
          <w:rFonts w:hint="eastAsia"/>
          <w:lang w:val="en-GB"/>
        </w:rPr>
        <w:t>アプリケーション</w:t>
      </w:r>
      <w:r w:rsidR="00606E14">
        <w:rPr>
          <w:rFonts w:hint="eastAsia"/>
          <w:lang w:val="en-GB"/>
        </w:rPr>
        <w:t>開発</w:t>
      </w:r>
      <w:r w:rsidRPr="00927AF0">
        <w:rPr>
          <w:rFonts w:hint="eastAsia"/>
          <w:lang w:val="en-GB"/>
        </w:rPr>
        <w:t>支援フレームワークです。</w:t>
      </w:r>
    </w:p>
    <w:p w:rsidR="00927AF0" w:rsidRPr="00927AF0" w:rsidRDefault="006D3915" w:rsidP="008D3899">
      <w:pPr>
        <w:rPr>
          <w:lang w:val="en-GB"/>
        </w:rPr>
      </w:pPr>
      <w:r>
        <w:rPr>
          <w:rFonts w:hint="eastAsia"/>
          <w:lang w:val="en-GB"/>
        </w:rPr>
        <w:t>類似技術として</w:t>
      </w:r>
      <w:r w:rsidR="00927AF0" w:rsidRPr="00927AF0">
        <w:rPr>
          <w:rFonts w:hint="eastAsia"/>
          <w:lang w:val="en-GB"/>
        </w:rPr>
        <w:t>Java</w:t>
      </w:r>
      <w:r w:rsidR="00927AF0" w:rsidRPr="00927AF0">
        <w:rPr>
          <w:rFonts w:hint="eastAsia"/>
          <w:lang w:val="en-GB"/>
        </w:rPr>
        <w:t>の</w:t>
      </w:r>
      <w:r w:rsidR="00927AF0" w:rsidRPr="00927AF0">
        <w:rPr>
          <w:rFonts w:hint="eastAsia"/>
          <w:lang w:val="en-GB"/>
        </w:rPr>
        <w:t>Servlet</w:t>
      </w:r>
      <w:r w:rsidR="00927AF0" w:rsidRPr="00927AF0">
        <w:rPr>
          <w:rFonts w:hint="eastAsia"/>
          <w:lang w:val="en-GB"/>
        </w:rPr>
        <w:t>と</w:t>
      </w:r>
      <w:r w:rsidR="00927AF0" w:rsidRPr="00927AF0">
        <w:rPr>
          <w:rFonts w:hint="eastAsia"/>
          <w:lang w:val="en-GB"/>
        </w:rPr>
        <w:t>JSP</w:t>
      </w:r>
      <w:r w:rsidR="00927AF0" w:rsidRPr="00927AF0">
        <w:rPr>
          <w:rFonts w:hint="eastAsia"/>
          <w:lang w:val="en-GB"/>
        </w:rPr>
        <w:t>の組み合わせあるいは</w:t>
      </w:r>
      <w:r w:rsidR="00927AF0" w:rsidRPr="00927AF0">
        <w:rPr>
          <w:rFonts w:hint="eastAsia"/>
          <w:lang w:val="en-GB"/>
        </w:rPr>
        <w:t>ASP.NET</w:t>
      </w:r>
      <w:r w:rsidR="00927AF0" w:rsidRPr="00927AF0">
        <w:rPr>
          <w:rFonts w:hint="eastAsia"/>
          <w:lang w:val="en-GB"/>
        </w:rPr>
        <w:t>があります。</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lastRenderedPageBreak/>
        <w:t>サーバー側でプログラムを実行し、データベースをアクセスした結果を</w:t>
      </w:r>
      <w:r w:rsidRPr="00927AF0">
        <w:rPr>
          <w:rFonts w:hint="eastAsia"/>
          <w:lang w:val="en-GB"/>
        </w:rPr>
        <w:t>HTML</w:t>
      </w:r>
      <w:r w:rsidRPr="00927AF0">
        <w:rPr>
          <w:rFonts w:hint="eastAsia"/>
          <w:lang w:val="en-GB"/>
        </w:rPr>
        <w:t>（あるいは</w:t>
      </w:r>
      <w:r w:rsidRPr="00927AF0">
        <w:rPr>
          <w:rFonts w:hint="eastAsia"/>
          <w:lang w:val="en-GB"/>
        </w:rPr>
        <w:t>XML</w:t>
      </w:r>
      <w:r w:rsidRPr="00927AF0">
        <w:rPr>
          <w:rFonts w:hint="eastAsia"/>
          <w:lang w:val="en-GB"/>
        </w:rPr>
        <w:t>）形式に整形し、クライアントのブラウザに表示させる（またはその逆にクライアントから入力されたデータを使ってデータベースにデータを登録、更新する）という技術になります。</w:t>
      </w:r>
    </w:p>
    <w:p w:rsidR="00927AF0" w:rsidRPr="00927AF0" w:rsidRDefault="00927AF0" w:rsidP="008D3899">
      <w:pPr>
        <w:rPr>
          <w:lang w:val="en-GB"/>
        </w:rPr>
      </w:pPr>
    </w:p>
    <w:p w:rsidR="00927AF0" w:rsidRPr="00927AF0" w:rsidRDefault="00927AF0" w:rsidP="008D3899">
      <w:pPr>
        <w:rPr>
          <w:lang w:val="en-GB"/>
        </w:rPr>
      </w:pPr>
      <w:r w:rsidRPr="00927AF0">
        <w:rPr>
          <w:rFonts w:hint="eastAsia"/>
          <w:lang w:val="en-GB"/>
        </w:rPr>
        <w:t>HTML</w:t>
      </w:r>
      <w:r w:rsidRPr="00927AF0">
        <w:rPr>
          <w:rFonts w:hint="eastAsia"/>
          <w:lang w:val="en-GB"/>
        </w:rPr>
        <w:t>による描画を含めて全てプログラミングによって制御することにより非常に</w:t>
      </w:r>
      <w:r w:rsidR="006D3915">
        <w:rPr>
          <w:rFonts w:hint="eastAsia"/>
          <w:lang w:val="en-GB"/>
        </w:rPr>
        <w:t>柔軟な画面設計、処理を実装できる反面、プログラミングの手間が多い</w:t>
      </w:r>
      <w:r w:rsidRPr="00927AF0">
        <w:rPr>
          <w:rFonts w:hint="eastAsia"/>
          <w:lang w:val="en-GB"/>
        </w:rPr>
        <w:t>手法です。</w:t>
      </w:r>
    </w:p>
    <w:p w:rsidR="00927AF0" w:rsidRPr="00927AF0" w:rsidRDefault="00927AF0" w:rsidP="008D3899">
      <w:pPr>
        <w:rPr>
          <w:lang w:val="en-GB"/>
        </w:rPr>
      </w:pPr>
      <w:r w:rsidRPr="00927AF0">
        <w:rPr>
          <w:rFonts w:hint="eastAsia"/>
          <w:lang w:val="en-GB"/>
        </w:rPr>
        <w:t>また昨今アプリケーション設計上望ましいと考えられている</w:t>
      </w:r>
      <w:r w:rsidRPr="00927AF0">
        <w:rPr>
          <w:rFonts w:hint="eastAsia"/>
          <w:lang w:val="en-GB"/>
        </w:rPr>
        <w:t>MVC</w:t>
      </w:r>
      <w:r w:rsidRPr="00927AF0">
        <w:rPr>
          <w:rFonts w:hint="eastAsia"/>
          <w:lang w:val="en-GB"/>
        </w:rPr>
        <w:t>（</w:t>
      </w:r>
      <w:r w:rsidR="00DC192C">
        <w:rPr>
          <w:rFonts w:hint="eastAsia"/>
          <w:lang w:val="en-GB"/>
        </w:rPr>
        <w:t>Model View Contro</w:t>
      </w:r>
      <w:r w:rsidRPr="00927AF0">
        <w:rPr>
          <w:rFonts w:hint="eastAsia"/>
          <w:lang w:val="en-GB"/>
        </w:rPr>
        <w:t>ler</w:t>
      </w:r>
      <w:r w:rsidRPr="00927AF0">
        <w:rPr>
          <w:rFonts w:hint="eastAsia"/>
          <w:lang w:val="en-GB"/>
        </w:rPr>
        <w:t>）手法によるインタフェースとモデルおよびビジネスロジックの完全な分離が難しくなります。</w:t>
      </w:r>
    </w:p>
    <w:p w:rsidR="00927AF0" w:rsidRPr="008358CD" w:rsidRDefault="00927AF0" w:rsidP="008D3899">
      <w:pPr>
        <w:rPr>
          <w:lang w:val="en-GB"/>
        </w:rPr>
      </w:pPr>
    </w:p>
    <w:p w:rsidR="00927AF0" w:rsidRPr="00927AF0" w:rsidRDefault="006D3915" w:rsidP="008D3899">
      <w:pPr>
        <w:rPr>
          <w:lang w:val="en-GB"/>
        </w:rPr>
      </w:pPr>
      <w:r>
        <w:rPr>
          <w:rFonts w:hint="eastAsia"/>
          <w:lang w:val="en-GB"/>
        </w:rPr>
        <w:t>そこでプログラミングの手間</w:t>
      </w:r>
      <w:r w:rsidR="00927AF0" w:rsidRPr="00927AF0">
        <w:rPr>
          <w:rFonts w:hint="eastAsia"/>
          <w:lang w:val="en-GB"/>
        </w:rPr>
        <w:t>の軽減を目的とした</w:t>
      </w:r>
      <w:r w:rsidR="00927AF0" w:rsidRPr="00927AF0">
        <w:rPr>
          <w:rFonts w:hint="eastAsia"/>
          <w:lang w:val="en-GB"/>
        </w:rPr>
        <w:t>CSP</w:t>
      </w:r>
      <w:r w:rsidR="00927AF0" w:rsidRPr="00927AF0">
        <w:rPr>
          <w:rFonts w:hint="eastAsia"/>
          <w:lang w:val="en-GB"/>
        </w:rPr>
        <w:t>フォームウィザードというものを用意しています。</w:t>
      </w:r>
    </w:p>
    <w:p w:rsidR="008358CD" w:rsidRDefault="00927AF0" w:rsidP="008D3899">
      <w:pPr>
        <w:rPr>
          <w:lang w:val="en-GB"/>
        </w:rPr>
      </w:pPr>
      <w:r w:rsidRPr="00927AF0">
        <w:rPr>
          <w:rFonts w:hint="eastAsia"/>
          <w:lang w:val="en-GB"/>
        </w:rPr>
        <w:t>このウィザードを使用することによりマスターメンテナンスのような比較的単純な入力フォームを簡単に生成することができます。</w:t>
      </w:r>
    </w:p>
    <w:p w:rsidR="008358CD" w:rsidRDefault="008358CD">
      <w:pPr>
        <w:spacing w:after="0"/>
        <w:rPr>
          <w:lang w:val="en-GB"/>
        </w:rPr>
      </w:pPr>
      <w:r>
        <w:rPr>
          <w:lang w:val="en-GB"/>
        </w:rPr>
        <w:br w:type="page"/>
      </w:r>
    </w:p>
    <w:p w:rsidR="00927AF0" w:rsidRPr="00927AF0" w:rsidRDefault="00927AF0" w:rsidP="008D3899">
      <w:pPr>
        <w:rPr>
          <w:lang w:val="en-GB"/>
        </w:rPr>
      </w:pPr>
    </w:p>
    <w:p w:rsidR="00927AF0" w:rsidRPr="006D3915" w:rsidRDefault="00927AF0" w:rsidP="006D3915">
      <w:pPr>
        <w:pStyle w:val="4"/>
        <w:rPr>
          <w:lang w:val="en-GB"/>
        </w:rPr>
      </w:pPr>
      <w:r w:rsidRPr="00927AF0">
        <w:rPr>
          <w:rFonts w:hint="eastAsia"/>
          <w:lang w:val="en-GB"/>
        </w:rPr>
        <w:t>ウェブフォームウィザード</w:t>
      </w:r>
    </w:p>
    <w:p w:rsidR="00927AF0" w:rsidRPr="00927AF0" w:rsidRDefault="00927AF0" w:rsidP="008358CD">
      <w:pPr>
        <w:rPr>
          <w:lang w:val="en-GB"/>
        </w:rPr>
      </w:pPr>
      <w:r w:rsidRPr="00927AF0">
        <w:rPr>
          <w:rFonts w:hint="eastAsia"/>
          <w:lang w:val="en-GB"/>
        </w:rPr>
        <w:t>スタジオ</w:t>
      </w:r>
      <w:r w:rsidRPr="00927AF0">
        <w:rPr>
          <w:rFonts w:hint="eastAsia"/>
          <w:lang w:val="en-GB"/>
        </w:rPr>
        <w:t>&gt;</w:t>
      </w:r>
      <w:r w:rsidRPr="00927AF0">
        <w:rPr>
          <w:rFonts w:hint="eastAsia"/>
          <w:lang w:val="en-GB"/>
        </w:rPr>
        <w:t>ファイル</w:t>
      </w:r>
      <w:r w:rsidRPr="00927AF0">
        <w:rPr>
          <w:rFonts w:hint="eastAsia"/>
          <w:lang w:val="en-GB"/>
        </w:rPr>
        <w:t>&gt;</w:t>
      </w:r>
      <w:r w:rsidRPr="00927AF0">
        <w:rPr>
          <w:rFonts w:hint="eastAsia"/>
          <w:lang w:val="en-GB"/>
        </w:rPr>
        <w:t>新規作成</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カテゴリペインから</w:t>
      </w:r>
      <w:r w:rsidRPr="00927AF0">
        <w:rPr>
          <w:rFonts w:hint="eastAsia"/>
          <w:lang w:val="en-GB"/>
        </w:rPr>
        <w:t>CSP</w:t>
      </w:r>
      <w:r w:rsidRPr="00927AF0">
        <w:rPr>
          <w:rFonts w:hint="eastAsia"/>
          <w:lang w:val="en-GB"/>
        </w:rPr>
        <w:t>ファイルを選択</w:t>
      </w:r>
    </w:p>
    <w:p w:rsidR="00927AF0" w:rsidRPr="00927AF0" w:rsidRDefault="005607AB" w:rsidP="008358CD">
      <w:pPr>
        <w:rPr>
          <w:lang w:val="en-GB"/>
        </w:rPr>
      </w:pPr>
      <w:r>
        <w:rPr>
          <w:rFonts w:hint="eastAsia"/>
          <w:lang w:val="en-GB"/>
        </w:rPr>
        <w:t>Caché</w:t>
      </w:r>
      <w:r w:rsidR="00927AF0" w:rsidRPr="00927AF0">
        <w:rPr>
          <w:rFonts w:hint="eastAsia"/>
          <w:lang w:val="en-GB"/>
        </w:rPr>
        <w:t xml:space="preserve"> Server Page</w:t>
      </w:r>
      <w:r w:rsidR="00927AF0" w:rsidRPr="00927AF0">
        <w:rPr>
          <w:rFonts w:hint="eastAsia"/>
          <w:lang w:val="en-GB"/>
        </w:rPr>
        <w:t>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&lt;!-- Put your page code here --&gt;</w:t>
      </w:r>
      <w:r w:rsidRPr="00927AF0">
        <w:rPr>
          <w:rFonts w:hint="eastAsia"/>
          <w:lang w:val="en-GB"/>
        </w:rPr>
        <w:t>の下の</w:t>
      </w:r>
    </w:p>
    <w:p w:rsidR="00927AF0" w:rsidRPr="00927AF0" w:rsidRDefault="00927AF0" w:rsidP="008358CD">
      <w:pPr>
        <w:rPr>
          <w:lang w:val="en-GB"/>
        </w:rPr>
      </w:pPr>
      <w:r w:rsidRPr="00927AF0">
        <w:rPr>
          <w:rFonts w:hint="eastAsia"/>
          <w:lang w:val="en-GB"/>
        </w:rPr>
        <w:t>My page body</w:t>
      </w:r>
      <w:r w:rsidRPr="00927AF0">
        <w:rPr>
          <w:rFonts w:hint="eastAsia"/>
          <w:lang w:val="en-GB"/>
        </w:rPr>
        <w:t>を削除</w:t>
      </w:r>
    </w:p>
    <w:p w:rsidR="00927AF0" w:rsidRPr="00927AF0" w:rsidRDefault="00927AF0" w:rsidP="008358CD">
      <w:pPr>
        <w:rPr>
          <w:lang w:val="en-GB"/>
        </w:rPr>
      </w:pPr>
      <w:r w:rsidRPr="00927AF0">
        <w:rPr>
          <w:rFonts w:hint="eastAsia"/>
          <w:lang w:val="en-GB"/>
        </w:rPr>
        <w:t>カーソルは</w:t>
      </w:r>
      <w:r w:rsidRPr="00927AF0">
        <w:rPr>
          <w:rFonts w:hint="eastAsia"/>
          <w:lang w:val="en-GB"/>
        </w:rPr>
        <w:t>&lt;!-- Put your page code here --&gt;</w:t>
      </w:r>
      <w:r w:rsidRPr="00927AF0">
        <w:rPr>
          <w:rFonts w:hint="eastAsia"/>
          <w:lang w:val="en-GB"/>
        </w:rPr>
        <w:t>の直下に置く</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スタジオ</w:t>
      </w:r>
      <w:r w:rsidRPr="00927AF0">
        <w:rPr>
          <w:rFonts w:hint="eastAsia"/>
          <w:lang w:val="en-GB"/>
        </w:rPr>
        <w:t>&gt;</w:t>
      </w:r>
      <w:r w:rsidRPr="00927AF0">
        <w:rPr>
          <w:rFonts w:hint="eastAsia"/>
          <w:lang w:val="en-GB"/>
        </w:rPr>
        <w:t>ツール</w:t>
      </w:r>
      <w:r w:rsidRPr="00927AF0">
        <w:rPr>
          <w:rFonts w:hint="eastAsia"/>
          <w:lang w:val="en-GB"/>
        </w:rPr>
        <w:t>(T)&gt;</w:t>
      </w:r>
      <w:r w:rsidRPr="00927AF0">
        <w:rPr>
          <w:rFonts w:hint="eastAsia"/>
          <w:lang w:val="en-GB"/>
        </w:rPr>
        <w:t>テンプレート</w:t>
      </w:r>
      <w:r w:rsidRPr="00927AF0">
        <w:rPr>
          <w:rFonts w:hint="eastAsia"/>
          <w:lang w:val="en-GB"/>
        </w:rPr>
        <w:t>&gt;</w:t>
      </w:r>
      <w:r w:rsidRPr="00927AF0">
        <w:rPr>
          <w:rFonts w:hint="eastAsia"/>
          <w:lang w:val="en-GB"/>
        </w:rPr>
        <w:t>テンプレートをクリック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ウェブフォームウィザードをクリック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PM.Phase</w:t>
      </w:r>
      <w:r w:rsidRPr="00927AF0">
        <w:rPr>
          <w:rFonts w:hint="eastAsia"/>
          <w:lang w:val="en-GB"/>
        </w:rPr>
        <w:t>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次へをクリック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Name</w:t>
      </w:r>
      <w:r w:rsidRPr="00927AF0">
        <w:rPr>
          <w:rFonts w:hint="eastAsia"/>
          <w:lang w:val="en-GB"/>
        </w:rPr>
        <w:t>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次へをクリック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完了をクリック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エディタ上にコードが生成されるのを確認</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表示（</w:t>
      </w:r>
      <w:r w:rsidRPr="00927AF0">
        <w:rPr>
          <w:rFonts w:hint="eastAsia"/>
          <w:lang w:val="en-GB"/>
        </w:rPr>
        <w:t>V</w:t>
      </w:r>
      <w:r w:rsidRPr="00927AF0">
        <w:rPr>
          <w:rFonts w:hint="eastAsia"/>
          <w:lang w:val="en-GB"/>
        </w:rPr>
        <w:t>）</w:t>
      </w:r>
      <w:r w:rsidRPr="00927AF0">
        <w:rPr>
          <w:rFonts w:hint="eastAsia"/>
          <w:lang w:val="en-GB"/>
        </w:rPr>
        <w:t>&gt;</w:t>
      </w:r>
      <w:r w:rsidRPr="00927AF0">
        <w:rPr>
          <w:rFonts w:hint="eastAsia"/>
          <w:lang w:val="en-GB"/>
        </w:rPr>
        <w:t>ブラウザで表示（</w:t>
      </w:r>
      <w:r w:rsidRPr="00927AF0">
        <w:rPr>
          <w:rFonts w:hint="eastAsia"/>
          <w:lang w:val="en-GB"/>
        </w:rPr>
        <w:t>b</w:t>
      </w:r>
      <w:r w:rsidRPr="00927AF0">
        <w:rPr>
          <w:rFonts w:hint="eastAsia"/>
          <w:lang w:val="en-GB"/>
        </w:rPr>
        <w:t>）をクリック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名前を付けて保存の所で</w:t>
      </w:r>
      <w:r w:rsidRPr="00927AF0">
        <w:rPr>
          <w:rFonts w:hint="eastAsia"/>
          <w:lang w:val="en-GB"/>
        </w:rPr>
        <w:t>csp/user</w:t>
      </w:r>
      <w:r w:rsidRPr="00927AF0">
        <w:rPr>
          <w:rFonts w:hint="eastAsia"/>
          <w:lang w:val="en-GB"/>
        </w:rPr>
        <w:t>を</w:t>
      </w:r>
      <w:r w:rsidR="00F459C0">
        <w:rPr>
          <w:rFonts w:hint="eastAsia"/>
          <w:lang w:val="en-GB"/>
        </w:rPr>
        <w:t>ダブル</w:t>
      </w:r>
      <w:r w:rsidRPr="00927AF0">
        <w:rPr>
          <w:rFonts w:hint="eastAsia"/>
          <w:lang w:val="en-GB"/>
        </w:rPr>
        <w:t>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lastRenderedPageBreak/>
        <w:t>ファイル名を</w:t>
      </w:r>
      <w:r w:rsidRPr="00927AF0">
        <w:rPr>
          <w:rFonts w:hint="eastAsia"/>
          <w:lang w:val="en-GB"/>
        </w:rPr>
        <w:t>phase.CSP</w:t>
      </w:r>
      <w:r w:rsidRPr="00927AF0">
        <w:rPr>
          <w:rFonts w:hint="eastAsia"/>
          <w:lang w:val="en-GB"/>
        </w:rPr>
        <w:t>として名前を付けて保存ボタンをクリック</w:t>
      </w:r>
    </w:p>
    <w:p w:rsidR="00927AF0" w:rsidRPr="00927AF0" w:rsidRDefault="00927AF0" w:rsidP="008358CD">
      <w:pPr>
        <w:rPr>
          <w:lang w:val="en-GB"/>
        </w:rPr>
      </w:pPr>
      <w:r w:rsidRPr="00927AF0">
        <w:rPr>
          <w:rFonts w:hint="eastAsia"/>
          <w:lang w:val="en-GB"/>
        </w:rPr>
        <w:t>ファイルの種類が</w:t>
      </w:r>
      <w:r w:rsidR="005607AB">
        <w:rPr>
          <w:rFonts w:hint="eastAsia"/>
          <w:lang w:val="en-GB"/>
        </w:rPr>
        <w:t>Caché</w:t>
      </w:r>
      <w:r w:rsidRPr="00927AF0">
        <w:rPr>
          <w:rFonts w:hint="eastAsia"/>
          <w:lang w:val="en-GB"/>
        </w:rPr>
        <w:t>サーバページになっていることを確認</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デフォルトブラウザが立ち上がり、シンプルなウェブフォームが表示されるのを確認</w:t>
      </w:r>
    </w:p>
    <w:p w:rsidR="00927AF0" w:rsidRPr="00927AF0" w:rsidRDefault="00927AF0" w:rsidP="008358CD">
      <w:pPr>
        <w:rPr>
          <w:lang w:val="en-GB"/>
        </w:rPr>
      </w:pPr>
    </w:p>
    <w:p w:rsidR="00927AF0" w:rsidRPr="00927AF0" w:rsidRDefault="00927AF0" w:rsidP="008358CD">
      <w:pPr>
        <w:pStyle w:val="3"/>
        <w:rPr>
          <w:lang w:val="en-GB"/>
        </w:rPr>
      </w:pPr>
      <w:bookmarkStart w:id="30" w:name="_Toc404781987"/>
      <w:r w:rsidRPr="00927AF0">
        <w:rPr>
          <w:lang w:val="en-GB"/>
        </w:rPr>
        <w:t>Zen</w:t>
      </w:r>
      <w:bookmarkEnd w:id="30"/>
    </w:p>
    <w:p w:rsidR="00927AF0" w:rsidRPr="00927AF0" w:rsidRDefault="00927AF0" w:rsidP="008358CD">
      <w:pPr>
        <w:rPr>
          <w:lang w:val="en-GB"/>
        </w:rPr>
      </w:pPr>
      <w:r w:rsidRPr="00927AF0">
        <w:rPr>
          <w:rFonts w:hint="eastAsia"/>
          <w:lang w:val="en-GB"/>
        </w:rPr>
        <w:t>Zen</w:t>
      </w:r>
      <w:r w:rsidRPr="00927AF0">
        <w:rPr>
          <w:rFonts w:hint="eastAsia"/>
          <w:lang w:val="en-GB"/>
        </w:rPr>
        <w:t>は</w:t>
      </w:r>
      <w:r w:rsidRPr="00927AF0">
        <w:rPr>
          <w:rFonts w:hint="eastAsia"/>
          <w:lang w:val="en-GB"/>
        </w:rPr>
        <w:t>CSP</w:t>
      </w:r>
      <w:r w:rsidR="00606E14">
        <w:rPr>
          <w:rFonts w:hint="eastAsia"/>
          <w:lang w:val="en-GB"/>
        </w:rPr>
        <w:t>上でコンポーネントを主体とした</w:t>
      </w:r>
      <w:r w:rsidRPr="00927AF0">
        <w:rPr>
          <w:rFonts w:hint="eastAsia"/>
          <w:lang w:val="en-GB"/>
        </w:rPr>
        <w:t>Web</w:t>
      </w:r>
      <w:r w:rsidRPr="00927AF0">
        <w:rPr>
          <w:rFonts w:hint="eastAsia"/>
          <w:lang w:val="en-GB"/>
        </w:rPr>
        <w:t>アプリケーションを構築することを支援する目的で開発されたフレームワークです。</w:t>
      </w:r>
    </w:p>
    <w:p w:rsidR="00927AF0" w:rsidRPr="00927AF0" w:rsidRDefault="00927AF0" w:rsidP="008358CD">
      <w:pPr>
        <w:rPr>
          <w:lang w:val="en-GB"/>
        </w:rPr>
      </w:pPr>
      <w:r w:rsidRPr="00927AF0">
        <w:rPr>
          <w:rFonts w:hint="eastAsia"/>
          <w:lang w:val="en-GB"/>
        </w:rPr>
        <w:t>CSP</w:t>
      </w:r>
      <w:r w:rsidRPr="00927AF0">
        <w:rPr>
          <w:rFonts w:hint="eastAsia"/>
          <w:lang w:val="en-GB"/>
        </w:rPr>
        <w:t>のように</w:t>
      </w:r>
      <w:r w:rsidRPr="00927AF0">
        <w:rPr>
          <w:rFonts w:hint="eastAsia"/>
          <w:lang w:val="en-GB"/>
        </w:rPr>
        <w:t>HTML</w:t>
      </w:r>
      <w:r w:rsidRPr="00927AF0">
        <w:rPr>
          <w:rFonts w:hint="eastAsia"/>
          <w:lang w:val="en-GB"/>
        </w:rPr>
        <w:t>の描画をプログラミングで行うのではなく、</w:t>
      </w:r>
      <w:r w:rsidRPr="00927AF0">
        <w:rPr>
          <w:rFonts w:hint="eastAsia"/>
          <w:lang w:val="en-GB"/>
        </w:rPr>
        <w:t>XML</w:t>
      </w:r>
      <w:r w:rsidRPr="00927AF0">
        <w:rPr>
          <w:rFonts w:hint="eastAsia"/>
          <w:lang w:val="en-GB"/>
        </w:rPr>
        <w:t>形式でレ</w:t>
      </w:r>
      <w:r w:rsidR="00606E14">
        <w:rPr>
          <w:rFonts w:hint="eastAsia"/>
          <w:lang w:val="en-GB"/>
        </w:rPr>
        <w:t>イアウトとそこに配置するコンポーネント（ウィジェット）の表示</w:t>
      </w:r>
      <w:r w:rsidRPr="00927AF0">
        <w:rPr>
          <w:rFonts w:hint="eastAsia"/>
          <w:lang w:val="en-GB"/>
        </w:rPr>
        <w:t>定義を行い、それらのコンポーネントに対するアクションをプログラミングしていきます。</w:t>
      </w:r>
    </w:p>
    <w:p w:rsidR="00927AF0" w:rsidRPr="00927AF0" w:rsidRDefault="00927AF0" w:rsidP="008358CD">
      <w:pPr>
        <w:rPr>
          <w:lang w:val="en-GB"/>
        </w:rPr>
      </w:pPr>
      <w:r w:rsidRPr="00927AF0">
        <w:rPr>
          <w:rFonts w:hint="eastAsia"/>
          <w:lang w:val="en-GB"/>
        </w:rPr>
        <w:t>クライアント側は</w:t>
      </w:r>
      <w:r w:rsidRPr="00927AF0">
        <w:rPr>
          <w:rFonts w:hint="eastAsia"/>
          <w:lang w:val="en-GB"/>
        </w:rPr>
        <w:t>JavaScript</w:t>
      </w:r>
      <w:r w:rsidRPr="00927AF0">
        <w:rPr>
          <w:rFonts w:hint="eastAsia"/>
          <w:lang w:val="en-GB"/>
        </w:rPr>
        <w:t>でサーバー側は</w:t>
      </w:r>
      <w:r w:rsidR="005607AB">
        <w:rPr>
          <w:rFonts w:hint="eastAsia"/>
          <w:lang w:val="en-GB"/>
        </w:rPr>
        <w:t>Caché</w:t>
      </w:r>
      <w:r w:rsidRPr="00927AF0">
        <w:rPr>
          <w:rFonts w:hint="eastAsia"/>
          <w:lang w:val="en-GB"/>
        </w:rPr>
        <w:t xml:space="preserve"> ObjectScript(</w:t>
      </w:r>
      <w:r w:rsidR="005607AB">
        <w:rPr>
          <w:rFonts w:hint="eastAsia"/>
          <w:lang w:val="en-GB"/>
        </w:rPr>
        <w:t>Caché</w:t>
      </w:r>
      <w:r w:rsidRPr="00927AF0">
        <w:rPr>
          <w:rFonts w:hint="eastAsia"/>
          <w:lang w:val="en-GB"/>
        </w:rPr>
        <w:t xml:space="preserve"> Basic</w:t>
      </w:r>
      <w:r w:rsidRPr="00927AF0">
        <w:rPr>
          <w:rFonts w:hint="eastAsia"/>
          <w:lang w:val="en-GB"/>
        </w:rPr>
        <w:t>も選択できますが、ほとんど利用されていません</w:t>
      </w:r>
      <w:r w:rsidRPr="00927AF0">
        <w:rPr>
          <w:rFonts w:hint="eastAsia"/>
          <w:lang w:val="en-GB"/>
        </w:rPr>
        <w:t>)</w:t>
      </w:r>
      <w:r w:rsidRPr="00927AF0">
        <w:rPr>
          <w:rFonts w:hint="eastAsia"/>
          <w:lang w:val="en-GB"/>
        </w:rPr>
        <w:t>で処理を実装していきます。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サーバー（</w:t>
      </w:r>
      <w:r w:rsidR="005607AB">
        <w:rPr>
          <w:rFonts w:hint="eastAsia"/>
          <w:lang w:val="en-GB"/>
        </w:rPr>
        <w:t>Caché</w:t>
      </w:r>
      <w:r w:rsidRPr="00927AF0">
        <w:rPr>
          <w:rFonts w:hint="eastAsia"/>
          <w:lang w:val="en-GB"/>
        </w:rPr>
        <w:t>）側とクライアント（ブラウザ）側でフォームの</w:t>
      </w:r>
      <w:r w:rsidRPr="00927AF0">
        <w:rPr>
          <w:rFonts w:hint="eastAsia"/>
          <w:lang w:val="en-GB"/>
        </w:rPr>
        <w:t>DOM(Document Object Model)</w:t>
      </w:r>
      <w:r w:rsidRPr="00927AF0">
        <w:rPr>
          <w:rFonts w:hint="eastAsia"/>
          <w:lang w:val="en-GB"/>
        </w:rPr>
        <w:t>を同期しながら</w:t>
      </w:r>
      <w:r w:rsidR="00606E14">
        <w:rPr>
          <w:rFonts w:hint="eastAsia"/>
          <w:lang w:val="en-GB"/>
        </w:rPr>
        <w:t>その内容を</w:t>
      </w:r>
      <w:r w:rsidRPr="00927AF0">
        <w:rPr>
          <w:rFonts w:hint="eastAsia"/>
          <w:lang w:val="en-GB"/>
        </w:rPr>
        <w:t>維持管理していきます。</w:t>
      </w:r>
    </w:p>
    <w:p w:rsidR="00927AF0" w:rsidRPr="00927AF0" w:rsidRDefault="00927AF0" w:rsidP="008358CD">
      <w:pPr>
        <w:rPr>
          <w:lang w:val="en-GB"/>
        </w:rPr>
      </w:pPr>
    </w:p>
    <w:p w:rsidR="00927AF0" w:rsidRPr="00927AF0" w:rsidRDefault="00606E14" w:rsidP="008358CD">
      <w:pPr>
        <w:rPr>
          <w:lang w:val="en-GB"/>
        </w:rPr>
      </w:pPr>
      <w:r>
        <w:rPr>
          <w:rFonts w:hint="eastAsia"/>
          <w:lang w:val="en-GB"/>
        </w:rPr>
        <w:t>つまり</w:t>
      </w:r>
      <w:r w:rsidR="00927AF0" w:rsidRPr="00927AF0">
        <w:rPr>
          <w:rFonts w:hint="eastAsia"/>
          <w:lang w:val="en-GB"/>
        </w:rPr>
        <w:t>DOM</w:t>
      </w:r>
      <w:r w:rsidR="00927AF0" w:rsidRPr="00927AF0">
        <w:rPr>
          <w:rFonts w:hint="eastAsia"/>
          <w:lang w:val="en-GB"/>
        </w:rPr>
        <w:t>の要素をサーバー側、クライアント側両方で操作することができます。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また</w:t>
      </w:r>
      <w:r w:rsidRPr="00927AF0">
        <w:rPr>
          <w:rFonts w:hint="eastAsia"/>
          <w:lang w:val="en-GB"/>
        </w:rPr>
        <w:t>MVC</w:t>
      </w:r>
      <w:r w:rsidRPr="00927AF0">
        <w:rPr>
          <w:rFonts w:hint="eastAsia"/>
          <w:lang w:val="en-GB"/>
        </w:rPr>
        <w:t>のフレームワークも含まれ</w:t>
      </w:r>
      <w:r w:rsidR="00606E14">
        <w:rPr>
          <w:rFonts w:hint="eastAsia"/>
          <w:lang w:val="en-GB"/>
        </w:rPr>
        <w:t>てい</w:t>
      </w:r>
      <w:r w:rsidRPr="00927AF0">
        <w:rPr>
          <w:rFonts w:hint="eastAsia"/>
          <w:lang w:val="en-GB"/>
        </w:rPr>
        <w:t>ます。</w:t>
      </w:r>
    </w:p>
    <w:p w:rsidR="00927AF0" w:rsidRPr="00927AF0" w:rsidRDefault="00927AF0" w:rsidP="00927AF0">
      <w:pPr>
        <w:pStyle w:val="1"/>
        <w:rPr>
          <w:sz w:val="21"/>
          <w:szCs w:val="21"/>
          <w:lang w:val="en-GB"/>
        </w:rPr>
      </w:pPr>
    </w:p>
    <w:p w:rsidR="00927AF0" w:rsidRPr="00927AF0" w:rsidRDefault="00927AF0" w:rsidP="008358CD">
      <w:pPr>
        <w:pStyle w:val="4"/>
        <w:rPr>
          <w:lang w:val="en-GB"/>
        </w:rPr>
      </w:pPr>
      <w:r w:rsidRPr="00927AF0">
        <w:rPr>
          <w:rFonts w:hint="eastAsia"/>
          <w:lang w:val="en-GB"/>
        </w:rPr>
        <w:t xml:space="preserve">Zen </w:t>
      </w:r>
      <w:r w:rsidRPr="00927AF0">
        <w:rPr>
          <w:rFonts w:hint="eastAsia"/>
          <w:lang w:val="en-GB"/>
        </w:rPr>
        <w:t>フォーム</w:t>
      </w:r>
    </w:p>
    <w:p w:rsidR="00927AF0" w:rsidRPr="00927AF0" w:rsidRDefault="00927AF0" w:rsidP="008358CD">
      <w:pPr>
        <w:rPr>
          <w:lang w:val="en-GB"/>
        </w:rPr>
      </w:pPr>
      <w:r w:rsidRPr="00927AF0">
        <w:rPr>
          <w:rFonts w:hint="eastAsia"/>
          <w:lang w:val="en-GB"/>
        </w:rPr>
        <w:t>CSP</w:t>
      </w:r>
      <w:r w:rsidRPr="00927AF0">
        <w:rPr>
          <w:rFonts w:hint="eastAsia"/>
          <w:lang w:val="en-GB"/>
        </w:rPr>
        <w:t>ウェブフォームウィザードと同じように</w:t>
      </w:r>
      <w:r w:rsidRPr="00927AF0">
        <w:rPr>
          <w:rFonts w:hint="eastAsia"/>
          <w:lang w:val="en-GB"/>
        </w:rPr>
        <w:t xml:space="preserve">Zen </w:t>
      </w:r>
      <w:r w:rsidRPr="00927AF0">
        <w:rPr>
          <w:rFonts w:hint="eastAsia"/>
          <w:lang w:val="en-GB"/>
        </w:rPr>
        <w:t>フォームを使って簡単なデータ入力フォームを作成することができます。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Zen</w:t>
      </w:r>
      <w:r w:rsidRPr="00927AF0">
        <w:rPr>
          <w:rFonts w:hint="eastAsia"/>
          <w:lang w:val="en-GB"/>
        </w:rPr>
        <w:t>フォームを使用するためには、事前にデータモデルを定義しておく必要があります。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通常</w:t>
      </w:r>
      <w:r w:rsidRPr="00927AF0">
        <w:rPr>
          <w:rFonts w:hint="eastAsia"/>
          <w:lang w:val="en-GB"/>
        </w:rPr>
        <w:t>MVC</w:t>
      </w:r>
      <w:r w:rsidRPr="00927AF0">
        <w:rPr>
          <w:rFonts w:hint="eastAsia"/>
          <w:lang w:val="en-GB"/>
        </w:rPr>
        <w:t>の観点からデータモデルとデータソースクラスを分けることが推奨されますが、ビューとデータソースがほぼ一致するケース（マスターメンテナンス用フォームのような）では便宜的にデータソースクラスをデータモデルとして見せることができます。</w:t>
      </w:r>
    </w:p>
    <w:p w:rsidR="00927AF0" w:rsidRPr="00927AF0" w:rsidRDefault="00927AF0" w:rsidP="008358CD">
      <w:pPr>
        <w:rPr>
          <w:lang w:val="en-GB"/>
        </w:rPr>
      </w:pPr>
      <w:r w:rsidRPr="00927AF0">
        <w:rPr>
          <w:rFonts w:hint="eastAsia"/>
          <w:lang w:val="en-GB"/>
        </w:rPr>
        <w:t>そうするためには、ソースクラスを</w:t>
      </w:r>
      <w:r w:rsidRPr="00927AF0">
        <w:rPr>
          <w:rFonts w:hint="eastAsia"/>
          <w:lang w:val="en-GB"/>
        </w:rPr>
        <w:t>%ZEN.DataModel.Adaptor</w:t>
      </w:r>
      <w:r w:rsidRPr="00927AF0">
        <w:rPr>
          <w:rFonts w:hint="eastAsia"/>
          <w:lang w:val="en-GB"/>
        </w:rPr>
        <w:t>を継承するようにします。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ここでは、</w:t>
      </w:r>
      <w:r w:rsidRPr="00927AF0">
        <w:rPr>
          <w:rFonts w:hint="eastAsia"/>
          <w:lang w:val="en-GB"/>
        </w:rPr>
        <w:t>PM.Phase</w:t>
      </w:r>
      <w:r w:rsidRPr="00927AF0">
        <w:rPr>
          <w:rFonts w:hint="eastAsia"/>
          <w:lang w:val="en-GB"/>
        </w:rPr>
        <w:t>クラスを</w:t>
      </w:r>
      <w:r w:rsidRPr="00927AF0">
        <w:rPr>
          <w:rFonts w:hint="eastAsia"/>
          <w:lang w:val="en-GB"/>
        </w:rPr>
        <w:t>%ZEN.DataModel.Adaptor</w:t>
      </w:r>
      <w:r w:rsidRPr="00927AF0">
        <w:rPr>
          <w:rFonts w:hint="eastAsia"/>
          <w:lang w:val="en-GB"/>
        </w:rPr>
        <w:t>を継承するように修正します。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lastRenderedPageBreak/>
        <w:t>スタジオでクラス定義の</w:t>
      </w:r>
      <w:r w:rsidRPr="00927AF0">
        <w:rPr>
          <w:rFonts w:hint="eastAsia"/>
          <w:lang w:val="en-GB"/>
        </w:rPr>
        <w:t>Extends</w:t>
      </w:r>
      <w:r w:rsidRPr="00927AF0">
        <w:rPr>
          <w:rFonts w:hint="eastAsia"/>
          <w:lang w:val="en-GB"/>
        </w:rPr>
        <w:t>の所で</w:t>
      </w:r>
      <w:r w:rsidRPr="00927AF0">
        <w:rPr>
          <w:rFonts w:hint="eastAsia"/>
          <w:lang w:val="en-GB"/>
        </w:rPr>
        <w:t>%ZEN.DataModel.Adaptor</w:t>
      </w:r>
      <w:r w:rsidRPr="00927AF0">
        <w:rPr>
          <w:rFonts w:hint="eastAsia"/>
          <w:lang w:val="en-GB"/>
        </w:rPr>
        <w:t>を追加します。</w:t>
      </w:r>
    </w:p>
    <w:p w:rsidR="00927AF0" w:rsidRPr="00927AF0" w:rsidRDefault="00927AF0" w:rsidP="008358CD">
      <w:pPr>
        <w:rPr>
          <w:lang w:val="en-GB"/>
        </w:rPr>
      </w:pPr>
    </w:p>
    <w:p w:rsidR="00927AF0" w:rsidRPr="00927AF0" w:rsidRDefault="00927AF0" w:rsidP="008358CD">
      <w:pPr>
        <w:rPr>
          <w:lang w:val="en-GB"/>
        </w:rPr>
      </w:pPr>
      <w:r w:rsidRPr="00927AF0">
        <w:rPr>
          <w:lang w:val="en-GB"/>
        </w:rPr>
        <w:t>Class PM.Phase Extends (%Persistent, %Populate, %XML.Adaptor, %ZEN.DataModel.Adaptor)</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修正後、コンパイルを行います。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スタジオからファイル（</w:t>
      </w:r>
      <w:r w:rsidRPr="00927AF0">
        <w:rPr>
          <w:rFonts w:hint="eastAsia"/>
          <w:lang w:val="en-GB"/>
        </w:rPr>
        <w:t>F</w:t>
      </w:r>
      <w:r w:rsidRPr="00927AF0">
        <w:rPr>
          <w:rFonts w:hint="eastAsia"/>
          <w:lang w:val="en-GB"/>
        </w:rPr>
        <w:t>）</w:t>
      </w:r>
      <w:r w:rsidRPr="00927AF0">
        <w:rPr>
          <w:rFonts w:hint="eastAsia"/>
          <w:lang w:val="en-GB"/>
        </w:rPr>
        <w:t>&gt;</w:t>
      </w:r>
      <w:r w:rsidRPr="00927AF0">
        <w:rPr>
          <w:rFonts w:hint="eastAsia"/>
          <w:lang w:val="en-GB"/>
        </w:rPr>
        <w:t>新規作成</w:t>
      </w:r>
      <w:r w:rsidRPr="00927AF0">
        <w:rPr>
          <w:rFonts w:hint="eastAsia"/>
          <w:lang w:val="en-GB"/>
        </w:rPr>
        <w:t>(N)</w:t>
      </w:r>
      <w:r w:rsidRPr="00927AF0">
        <w:rPr>
          <w:rFonts w:hint="eastAsia"/>
          <w:lang w:val="en-GB"/>
        </w:rPr>
        <w:t>をクリック</w:t>
      </w:r>
    </w:p>
    <w:p w:rsidR="00927AF0" w:rsidRPr="00927AF0" w:rsidRDefault="00927AF0" w:rsidP="008358CD">
      <w:pPr>
        <w:rPr>
          <w:lang w:val="en-GB"/>
        </w:rPr>
      </w:pPr>
      <w:r w:rsidRPr="00927AF0">
        <w:rPr>
          <w:rFonts w:hint="eastAsia"/>
          <w:lang w:val="en-GB"/>
        </w:rPr>
        <w:t>カテゴリ</w:t>
      </w:r>
      <w:r w:rsidRPr="00927AF0">
        <w:rPr>
          <w:rFonts w:hint="eastAsia"/>
          <w:lang w:val="en-GB"/>
        </w:rPr>
        <w:t>Zen</w:t>
      </w:r>
      <w:r w:rsidRPr="00927AF0">
        <w:rPr>
          <w:rFonts w:hint="eastAsia"/>
          <w:lang w:val="en-GB"/>
        </w:rPr>
        <w:t>をクリックし、テンプレート</w:t>
      </w:r>
      <w:r w:rsidRPr="00927AF0">
        <w:rPr>
          <w:rFonts w:hint="eastAsia"/>
          <w:lang w:val="en-GB"/>
        </w:rPr>
        <w:t xml:space="preserve"> Zen </w:t>
      </w:r>
      <w:r w:rsidRPr="00927AF0">
        <w:rPr>
          <w:rFonts w:hint="eastAsia"/>
          <w:lang w:val="en-GB"/>
        </w:rPr>
        <w:t>フォームをクリック</w:t>
      </w:r>
    </w:p>
    <w:p w:rsidR="00927AF0" w:rsidRPr="00927AF0" w:rsidRDefault="00927AF0" w:rsidP="008358CD">
      <w:pPr>
        <w:rPr>
          <w:lang w:val="en-GB"/>
        </w:rPr>
      </w:pPr>
      <w:r w:rsidRPr="00927AF0">
        <w:rPr>
          <w:rFonts w:hint="eastAsia"/>
          <w:lang w:val="en-GB"/>
        </w:rPr>
        <w:t>OK</w:t>
      </w:r>
      <w:r w:rsidRPr="00927AF0">
        <w:rPr>
          <w:rFonts w:hint="eastAsia"/>
          <w:lang w:val="en-GB"/>
        </w:rPr>
        <w:t>ボタンをクリック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Zen Form Wizard</w:t>
      </w:r>
      <w:r w:rsidRPr="00927AF0">
        <w:rPr>
          <w:rFonts w:hint="eastAsia"/>
          <w:lang w:val="en-GB"/>
        </w:rPr>
        <w:t>ダイアログボックス上で以下を入力</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パッケージ名</w:t>
      </w:r>
      <w:r w:rsidRPr="00927AF0">
        <w:rPr>
          <w:rFonts w:hint="eastAsia"/>
          <w:lang w:val="en-GB"/>
        </w:rPr>
        <w:t>: PM</w:t>
      </w:r>
    </w:p>
    <w:p w:rsidR="00927AF0" w:rsidRPr="00927AF0" w:rsidRDefault="00927AF0" w:rsidP="008358CD">
      <w:pPr>
        <w:rPr>
          <w:lang w:val="en-GB"/>
        </w:rPr>
      </w:pPr>
      <w:r w:rsidRPr="00927AF0">
        <w:rPr>
          <w:rFonts w:hint="eastAsia"/>
          <w:lang w:val="en-GB"/>
        </w:rPr>
        <w:t>新規クラス名</w:t>
      </w:r>
      <w:r w:rsidRPr="00927AF0">
        <w:rPr>
          <w:rFonts w:hint="eastAsia"/>
          <w:lang w:val="en-GB"/>
        </w:rPr>
        <w:t>: PhaseEntry</w:t>
      </w:r>
    </w:p>
    <w:p w:rsidR="00927AF0" w:rsidRPr="00927AF0" w:rsidRDefault="00927AF0" w:rsidP="008358CD">
      <w:pPr>
        <w:rPr>
          <w:lang w:val="en-GB"/>
        </w:rPr>
      </w:pPr>
      <w:r w:rsidRPr="00927AF0">
        <w:rPr>
          <w:rFonts w:hint="eastAsia"/>
          <w:lang w:val="en-GB"/>
        </w:rPr>
        <w:t>アプリケーション？　なし</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次へをクリック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以下のコンボボックスから</w:t>
      </w:r>
      <w:r w:rsidRPr="00927AF0">
        <w:rPr>
          <w:rFonts w:hint="eastAsia"/>
          <w:lang w:val="en-GB"/>
        </w:rPr>
        <w:t>PM.Phase</w:t>
      </w:r>
      <w:r w:rsidRPr="00927AF0">
        <w:rPr>
          <w:rFonts w:hint="eastAsia"/>
          <w:lang w:val="en-GB"/>
        </w:rPr>
        <w:t>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フォームデータのパッケージとクラス</w:t>
      </w:r>
      <w:r w:rsidRPr="00927AF0">
        <w:rPr>
          <w:rFonts w:hint="eastAsia"/>
          <w:lang w:val="en-GB"/>
        </w:rPr>
        <w:t>:</w:t>
      </w:r>
      <w:r w:rsidRPr="00927AF0">
        <w:rPr>
          <w:rFonts w:hint="eastAsia"/>
          <w:lang w:val="en-GB"/>
        </w:rPr>
        <w:t xml:space="preserve">　</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フォームタイトル</w:t>
      </w:r>
      <w:r w:rsidRPr="00927AF0">
        <w:rPr>
          <w:rFonts w:hint="eastAsia"/>
          <w:lang w:val="en-GB"/>
        </w:rPr>
        <w:t>: Phase Input</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完了ボタンをクリック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スタジオから</w:t>
      </w:r>
      <w:r w:rsidRPr="00927AF0">
        <w:rPr>
          <w:rFonts w:hint="eastAsia"/>
          <w:lang w:val="en-GB"/>
        </w:rPr>
        <w:t>PM.Phase</w:t>
      </w:r>
      <w:r w:rsidRPr="00927AF0">
        <w:rPr>
          <w:rFonts w:hint="eastAsia"/>
          <w:lang w:val="en-GB"/>
        </w:rPr>
        <w:t>を開く（ファイル（</w:t>
      </w:r>
      <w:r w:rsidRPr="00927AF0">
        <w:rPr>
          <w:rFonts w:hint="eastAsia"/>
          <w:lang w:val="en-GB"/>
        </w:rPr>
        <w:t>F</w:t>
      </w:r>
      <w:r w:rsidRPr="00927AF0">
        <w:rPr>
          <w:rFonts w:hint="eastAsia"/>
          <w:lang w:val="en-GB"/>
        </w:rPr>
        <w:t>）</w:t>
      </w:r>
      <w:r w:rsidRPr="00927AF0">
        <w:rPr>
          <w:rFonts w:hint="eastAsia"/>
          <w:lang w:val="en-GB"/>
        </w:rPr>
        <w:t>&gt;</w:t>
      </w:r>
      <w:r w:rsidRPr="00927AF0">
        <w:rPr>
          <w:rFonts w:hint="eastAsia"/>
          <w:lang w:val="en-GB"/>
        </w:rPr>
        <w:t>開く（</w:t>
      </w:r>
      <w:r w:rsidRPr="00927AF0">
        <w:rPr>
          <w:rFonts w:hint="eastAsia"/>
          <w:lang w:val="en-GB"/>
        </w:rPr>
        <w:t>O</w:t>
      </w:r>
      <w:r w:rsidRPr="00927AF0">
        <w:rPr>
          <w:rFonts w:hint="eastAsia"/>
          <w:lang w:val="en-GB"/>
        </w:rPr>
        <w:t>））</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表示（</w:t>
      </w:r>
      <w:r w:rsidRPr="00927AF0">
        <w:rPr>
          <w:rFonts w:hint="eastAsia"/>
          <w:lang w:val="en-GB"/>
        </w:rPr>
        <w:t>V</w:t>
      </w:r>
      <w:r w:rsidRPr="00927AF0">
        <w:rPr>
          <w:rFonts w:hint="eastAsia"/>
          <w:lang w:val="en-GB"/>
        </w:rPr>
        <w:t>）</w:t>
      </w:r>
      <w:r w:rsidRPr="00927AF0">
        <w:rPr>
          <w:rFonts w:hint="eastAsia"/>
          <w:lang w:val="en-GB"/>
        </w:rPr>
        <w:t xml:space="preserve">&gt; </w:t>
      </w:r>
      <w:r w:rsidRPr="00927AF0">
        <w:rPr>
          <w:rFonts w:hint="eastAsia"/>
          <w:lang w:val="en-GB"/>
        </w:rPr>
        <w:t>ブラウザで開く（</w:t>
      </w:r>
      <w:r w:rsidRPr="00927AF0">
        <w:rPr>
          <w:rFonts w:hint="eastAsia"/>
          <w:lang w:val="en-GB"/>
        </w:rPr>
        <w:t>b</w:t>
      </w:r>
      <w:r w:rsidRPr="00927AF0">
        <w:rPr>
          <w:rFonts w:hint="eastAsia"/>
          <w:lang w:val="en-GB"/>
        </w:rPr>
        <w:t>）をクリック</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lastRenderedPageBreak/>
        <w:t>デフォルトのブラウザに簡単なフォーム画面が表示されることを確認</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残念ながら</w:t>
      </w:r>
      <w:r w:rsidRPr="00927AF0">
        <w:rPr>
          <w:rFonts w:hint="eastAsia"/>
          <w:lang w:val="en-GB"/>
        </w:rPr>
        <w:t>Zen</w:t>
      </w:r>
      <w:r w:rsidRPr="00927AF0">
        <w:rPr>
          <w:rFonts w:hint="eastAsia"/>
          <w:lang w:val="en-GB"/>
        </w:rPr>
        <w:t>フォームウィザードは日本語化されていません。</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そのため、日本語化を支援するツールを別途用意しています。</w:t>
      </w:r>
    </w:p>
    <w:p w:rsidR="00927AF0" w:rsidRPr="00927AF0" w:rsidRDefault="00927AF0" w:rsidP="008358CD">
      <w:pPr>
        <w:rPr>
          <w:lang w:val="en-GB"/>
        </w:rPr>
      </w:pPr>
      <w:r w:rsidRPr="00927AF0">
        <w:rPr>
          <w:rFonts w:hint="eastAsia"/>
          <w:lang w:val="en-GB"/>
        </w:rPr>
        <w:t>（最終形を含むクラスに含まれます。</w:t>
      </w:r>
      <w:r w:rsidR="00606E14">
        <w:rPr>
          <w:rFonts w:hint="eastAsia"/>
          <w:lang w:val="en-GB"/>
        </w:rPr>
        <w:t>詳しくは補足資料を参照してください。</w:t>
      </w:r>
      <w:r w:rsidRPr="00927AF0">
        <w:rPr>
          <w:rFonts w:hint="eastAsia"/>
          <w:lang w:val="en-GB"/>
        </w:rPr>
        <w:t>）</w:t>
      </w:r>
    </w:p>
    <w:p w:rsidR="008358CD" w:rsidRDefault="008358CD">
      <w:pPr>
        <w:spacing w:after="0"/>
        <w:rPr>
          <w:lang w:val="en-GB"/>
        </w:rPr>
      </w:pPr>
      <w:r>
        <w:rPr>
          <w:lang w:val="en-GB"/>
        </w:rPr>
        <w:br w:type="page"/>
      </w:r>
    </w:p>
    <w:p w:rsidR="00927AF0" w:rsidRPr="00927AF0" w:rsidRDefault="00927AF0" w:rsidP="008358CD">
      <w:pPr>
        <w:rPr>
          <w:lang w:val="en-GB"/>
        </w:rPr>
      </w:pPr>
    </w:p>
    <w:p w:rsidR="00927AF0" w:rsidRPr="00927AF0" w:rsidRDefault="00927AF0" w:rsidP="008358CD">
      <w:pPr>
        <w:pStyle w:val="3"/>
        <w:rPr>
          <w:lang w:val="en-GB"/>
        </w:rPr>
      </w:pPr>
      <w:bookmarkStart w:id="31" w:name="_Toc404781988"/>
      <w:r w:rsidRPr="00927AF0">
        <w:rPr>
          <w:lang w:val="en-GB"/>
        </w:rPr>
        <w:t>Zen Mojo</w:t>
      </w:r>
      <w:bookmarkEnd w:id="31"/>
    </w:p>
    <w:p w:rsidR="00927AF0" w:rsidRPr="00927AF0" w:rsidRDefault="00927AF0" w:rsidP="008358CD">
      <w:pPr>
        <w:rPr>
          <w:lang w:val="en-GB"/>
        </w:rPr>
      </w:pPr>
      <w:r w:rsidRPr="00927AF0">
        <w:rPr>
          <w:rFonts w:hint="eastAsia"/>
          <w:lang w:val="en-GB"/>
        </w:rPr>
        <w:t>モバイルをターゲットに</w:t>
      </w:r>
      <w:r w:rsidRPr="00927AF0">
        <w:rPr>
          <w:rFonts w:hint="eastAsia"/>
          <w:lang w:val="en-GB"/>
        </w:rPr>
        <w:t>Zen</w:t>
      </w:r>
      <w:r w:rsidRPr="00927AF0">
        <w:rPr>
          <w:rFonts w:hint="eastAsia"/>
          <w:lang w:val="en-GB"/>
        </w:rPr>
        <w:t>を拡張した</w:t>
      </w:r>
      <w:r w:rsidRPr="00927AF0">
        <w:rPr>
          <w:rFonts w:hint="eastAsia"/>
          <w:lang w:val="en-GB"/>
        </w:rPr>
        <w:t>Zen Mojo</w:t>
      </w:r>
      <w:r w:rsidRPr="00927AF0">
        <w:rPr>
          <w:rFonts w:hint="eastAsia"/>
          <w:lang w:val="en-GB"/>
        </w:rPr>
        <w:t>がリリースされました。</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当初</w:t>
      </w:r>
      <w:r w:rsidRPr="00927AF0">
        <w:rPr>
          <w:rFonts w:hint="eastAsia"/>
          <w:lang w:val="en-GB"/>
        </w:rPr>
        <w:t>Zen Mobile</w:t>
      </w:r>
      <w:r w:rsidRPr="00927AF0">
        <w:rPr>
          <w:rFonts w:hint="eastAsia"/>
          <w:lang w:val="en-GB"/>
        </w:rPr>
        <w:t>という名称だったのですが、モバイルだけではなくデスクトップ用の開発にも使えるということになり名称が変更されました。</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Zen</w:t>
      </w:r>
      <w:r w:rsidRPr="00927AF0">
        <w:rPr>
          <w:rFonts w:hint="eastAsia"/>
          <w:lang w:val="en-GB"/>
        </w:rPr>
        <w:t>は</w:t>
      </w:r>
      <w:r w:rsidRPr="00927AF0">
        <w:rPr>
          <w:rFonts w:hint="eastAsia"/>
          <w:lang w:val="en-GB"/>
        </w:rPr>
        <w:t>HTML5</w:t>
      </w:r>
      <w:r w:rsidRPr="00927AF0">
        <w:rPr>
          <w:rFonts w:hint="eastAsia"/>
          <w:lang w:val="en-GB"/>
        </w:rPr>
        <w:t>や</w:t>
      </w:r>
      <w:r w:rsidRPr="00927AF0">
        <w:rPr>
          <w:rFonts w:hint="eastAsia"/>
          <w:lang w:val="en-GB"/>
        </w:rPr>
        <w:t>CSS3</w:t>
      </w:r>
      <w:r w:rsidRPr="00927AF0">
        <w:rPr>
          <w:rFonts w:hint="eastAsia"/>
          <w:lang w:val="en-GB"/>
        </w:rPr>
        <w:t>など</w:t>
      </w:r>
      <w:r w:rsidRPr="00927AF0">
        <w:rPr>
          <w:rFonts w:hint="eastAsia"/>
          <w:lang w:val="en-GB"/>
        </w:rPr>
        <w:t>Web</w:t>
      </w:r>
      <w:r w:rsidRPr="00927AF0">
        <w:rPr>
          <w:rFonts w:hint="eastAsia"/>
          <w:lang w:val="en-GB"/>
        </w:rPr>
        <w:t>開発の基本となる技術を使用しています。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しかし、なるべくそれらの詳細を隠ぺいし、</w:t>
      </w:r>
      <w:r w:rsidR="005607AB">
        <w:rPr>
          <w:rFonts w:hint="eastAsia"/>
          <w:lang w:val="en-GB"/>
        </w:rPr>
        <w:t>Caché</w:t>
      </w:r>
      <w:r w:rsidRPr="00927AF0">
        <w:rPr>
          <w:rFonts w:hint="eastAsia"/>
          <w:lang w:val="en-GB"/>
        </w:rPr>
        <w:t>のオブジェクトモデルをベースとした</w:t>
      </w:r>
      <w:r w:rsidRPr="00927AF0">
        <w:rPr>
          <w:rFonts w:hint="eastAsia"/>
          <w:lang w:val="en-GB"/>
        </w:rPr>
        <w:t>Zen</w:t>
      </w:r>
      <w:r w:rsidRPr="00927AF0">
        <w:rPr>
          <w:rFonts w:hint="eastAsia"/>
          <w:lang w:val="en-GB"/>
        </w:rPr>
        <w:t>フレームワークを主体とした開発環境を提供します。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そうすることで開発者の</w:t>
      </w:r>
      <w:r w:rsidR="00606E14">
        <w:rPr>
          <w:rFonts w:hint="eastAsia"/>
          <w:lang w:val="en-GB"/>
        </w:rPr>
        <w:t>作業</w:t>
      </w:r>
      <w:r w:rsidRPr="00927AF0">
        <w:rPr>
          <w:rFonts w:hint="eastAsia"/>
          <w:lang w:val="en-GB"/>
        </w:rPr>
        <w:t>負担を軽減することをゴールに設計されました。</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つまり、</w:t>
      </w:r>
      <w:r w:rsidRPr="00927AF0">
        <w:rPr>
          <w:rFonts w:hint="eastAsia"/>
          <w:lang w:val="en-GB"/>
        </w:rPr>
        <w:t>Web</w:t>
      </w:r>
      <w:r w:rsidRPr="00927AF0">
        <w:rPr>
          <w:rFonts w:hint="eastAsia"/>
          <w:lang w:val="en-GB"/>
        </w:rPr>
        <w:t>アプリケーションに内在する煩雑なサーバークライアント間のデータ交換、セッション管理等をオブジェクトとして隠ぺいすることで開発者にアプリケーションロジックにあまり関係ない処理の記述に余計な時間を割く必要がない環境を提供し</w:t>
      </w:r>
      <w:r w:rsidR="00606E14">
        <w:rPr>
          <w:rFonts w:hint="eastAsia"/>
          <w:lang w:val="en-GB"/>
        </w:rPr>
        <w:t>てい</w:t>
      </w:r>
      <w:r w:rsidRPr="00927AF0">
        <w:rPr>
          <w:rFonts w:hint="eastAsia"/>
          <w:lang w:val="en-GB"/>
        </w:rPr>
        <w:t>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結果としてサーバー側で描画を含めた様々なコードを自動生成し、それをクライアントのブラウザーに返信するというのが基本的なアーキテクチャになります。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しかし、モバイルをクライアントとした環境では、通信が無線主体であるという特性からなるべくネットワーク帯域を浪費しないアーキテクチャーが求められるようになりました。</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サーバーで必要な描画</w:t>
      </w:r>
      <w:r w:rsidR="00DD07DB">
        <w:rPr>
          <w:rFonts w:hint="eastAsia"/>
          <w:lang w:val="en-GB"/>
        </w:rPr>
        <w:t>情報</w:t>
      </w:r>
      <w:r w:rsidRPr="00927AF0">
        <w:rPr>
          <w:rFonts w:hint="eastAsia"/>
          <w:lang w:val="en-GB"/>
        </w:rPr>
        <w:t>を</w:t>
      </w:r>
      <w:r w:rsidRPr="00927AF0">
        <w:rPr>
          <w:rFonts w:hint="eastAsia"/>
          <w:lang w:val="en-GB"/>
        </w:rPr>
        <w:t>HTML</w:t>
      </w:r>
      <w:r w:rsidRPr="00927AF0">
        <w:rPr>
          <w:rFonts w:hint="eastAsia"/>
          <w:lang w:val="en-GB"/>
        </w:rPr>
        <w:t>で生成し、それをクライアントに返信するという</w:t>
      </w:r>
      <w:r w:rsidRPr="00927AF0">
        <w:rPr>
          <w:rFonts w:hint="eastAsia"/>
          <w:lang w:val="en-GB"/>
        </w:rPr>
        <w:t>Zen</w:t>
      </w:r>
      <w:r w:rsidRPr="00927AF0">
        <w:rPr>
          <w:rFonts w:hint="eastAsia"/>
          <w:lang w:val="en-GB"/>
        </w:rPr>
        <w:t>のアーキテクチャーがモバイルの要件に合わない部分です。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さらに</w:t>
      </w:r>
      <w:r w:rsidRPr="00927AF0">
        <w:rPr>
          <w:rFonts w:hint="eastAsia"/>
          <w:lang w:val="en-GB"/>
        </w:rPr>
        <w:t>JQuery</w:t>
      </w:r>
      <w:r w:rsidRPr="00927AF0">
        <w:rPr>
          <w:rFonts w:hint="eastAsia"/>
          <w:lang w:val="en-GB"/>
        </w:rPr>
        <w:t>などの様々な</w:t>
      </w:r>
      <w:r w:rsidRPr="00927AF0">
        <w:rPr>
          <w:rFonts w:hint="eastAsia"/>
          <w:lang w:val="en-GB"/>
        </w:rPr>
        <w:t>JavaScript</w:t>
      </w:r>
      <w:r w:rsidRPr="00927AF0">
        <w:rPr>
          <w:rFonts w:hint="eastAsia"/>
          <w:lang w:val="en-GB"/>
        </w:rPr>
        <w:t>のフレームワーク</w:t>
      </w:r>
      <w:r w:rsidR="00233B7B">
        <w:rPr>
          <w:rFonts w:hint="eastAsia"/>
          <w:lang w:val="en-GB"/>
        </w:rPr>
        <w:t>（ライブラリー）</w:t>
      </w:r>
      <w:r w:rsidRPr="00927AF0">
        <w:rPr>
          <w:rFonts w:hint="eastAsia"/>
          <w:lang w:val="en-GB"/>
        </w:rPr>
        <w:t>が利用されるようになってきました。</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ここでも、なるべく</w:t>
      </w:r>
      <w:r w:rsidRPr="00927AF0">
        <w:rPr>
          <w:rFonts w:hint="eastAsia"/>
          <w:lang w:val="en-GB"/>
        </w:rPr>
        <w:t>Zen</w:t>
      </w:r>
      <w:r w:rsidRPr="00927AF0">
        <w:rPr>
          <w:rFonts w:hint="eastAsia"/>
          <w:lang w:val="en-GB"/>
        </w:rPr>
        <w:t>側でいろいろなコントロールを行うというアーキテクチャーが、外部の</w:t>
      </w:r>
      <w:r w:rsidRPr="00927AF0">
        <w:rPr>
          <w:rFonts w:hint="eastAsia"/>
          <w:lang w:val="en-GB"/>
        </w:rPr>
        <w:t>JavaScript</w:t>
      </w:r>
      <w:r w:rsidRPr="00927AF0">
        <w:rPr>
          <w:rFonts w:hint="eastAsia"/>
          <w:lang w:val="en-GB"/>
        </w:rPr>
        <w:t>ライブラリーとの共存を難しくしています。</w:t>
      </w:r>
    </w:p>
    <w:p w:rsidR="00927AF0" w:rsidRPr="00927AF0" w:rsidRDefault="00927AF0" w:rsidP="008358CD">
      <w:pPr>
        <w:rPr>
          <w:lang w:val="en-GB"/>
        </w:rPr>
      </w:pPr>
    </w:p>
    <w:p w:rsidR="00DD07DB" w:rsidRDefault="00927AF0" w:rsidP="004C331B">
      <w:pPr>
        <w:rPr>
          <w:lang w:val="en-GB"/>
        </w:rPr>
      </w:pPr>
      <w:r w:rsidRPr="00927AF0">
        <w:rPr>
          <w:rFonts w:hint="eastAsia"/>
          <w:lang w:val="en-GB"/>
        </w:rPr>
        <w:lastRenderedPageBreak/>
        <w:t>こういう時代背景に答えるために新たに</w:t>
      </w:r>
      <w:r w:rsidRPr="00927AF0">
        <w:rPr>
          <w:rFonts w:hint="eastAsia"/>
          <w:lang w:val="en-GB"/>
        </w:rPr>
        <w:t>Zen</w:t>
      </w:r>
      <w:r w:rsidRPr="00927AF0">
        <w:rPr>
          <w:rFonts w:hint="eastAsia"/>
          <w:lang w:val="en-GB"/>
        </w:rPr>
        <w:t>の拡張フレームワークとして開発されたのが、</w:t>
      </w:r>
      <w:r w:rsidRPr="00927AF0">
        <w:rPr>
          <w:rFonts w:hint="eastAsia"/>
          <w:lang w:val="en-GB"/>
        </w:rPr>
        <w:t>Zen Mojo</w:t>
      </w:r>
      <w:r w:rsidRPr="00927AF0">
        <w:rPr>
          <w:rFonts w:hint="eastAsia"/>
          <w:lang w:val="en-GB"/>
        </w:rPr>
        <w:t>になります。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Zen Mojo</w:t>
      </w:r>
      <w:r w:rsidRPr="00927AF0">
        <w:rPr>
          <w:rFonts w:hint="eastAsia"/>
          <w:lang w:val="en-GB"/>
        </w:rPr>
        <w:t>の特徴は</w:t>
      </w:r>
    </w:p>
    <w:p w:rsidR="00927AF0" w:rsidRPr="00927AF0" w:rsidRDefault="00927AF0" w:rsidP="008358CD">
      <w:pPr>
        <w:rPr>
          <w:lang w:val="en-GB"/>
        </w:rPr>
      </w:pPr>
    </w:p>
    <w:p w:rsidR="00927AF0" w:rsidRPr="00DD07DB" w:rsidRDefault="00927AF0" w:rsidP="00DD07DB">
      <w:pPr>
        <w:pStyle w:val="ad"/>
        <w:numPr>
          <w:ilvl w:val="0"/>
          <w:numId w:val="35"/>
        </w:numPr>
        <w:ind w:left="1300"/>
        <w:rPr>
          <w:lang w:val="en-GB"/>
        </w:rPr>
      </w:pPr>
      <w:r w:rsidRPr="00DD07DB">
        <w:rPr>
          <w:rFonts w:hint="eastAsia"/>
          <w:lang w:val="en-GB"/>
        </w:rPr>
        <w:t>描画は基本的にクライアントが担当</w:t>
      </w:r>
    </w:p>
    <w:p w:rsidR="00927AF0" w:rsidRPr="00DD07DB" w:rsidRDefault="00927AF0" w:rsidP="00DD07DB">
      <w:pPr>
        <w:pStyle w:val="ad"/>
        <w:numPr>
          <w:ilvl w:val="0"/>
          <w:numId w:val="35"/>
        </w:numPr>
        <w:ind w:left="1300"/>
        <w:rPr>
          <w:lang w:val="en-GB"/>
        </w:rPr>
      </w:pPr>
      <w:r w:rsidRPr="00DD07DB">
        <w:rPr>
          <w:rFonts w:hint="eastAsia"/>
          <w:lang w:val="en-GB"/>
        </w:rPr>
        <w:t>外部</w:t>
      </w:r>
      <w:r w:rsidRPr="00DD07DB">
        <w:rPr>
          <w:rFonts w:hint="eastAsia"/>
          <w:lang w:val="en-GB"/>
        </w:rPr>
        <w:t>JavaScript</w:t>
      </w:r>
      <w:r w:rsidRPr="00DD07DB">
        <w:rPr>
          <w:rFonts w:hint="eastAsia"/>
          <w:lang w:val="en-GB"/>
        </w:rPr>
        <w:t>ライブラリと共存ができるようにプラグイン形式で外部</w:t>
      </w:r>
      <w:r w:rsidRPr="00DD07DB">
        <w:rPr>
          <w:rFonts w:hint="eastAsia"/>
          <w:lang w:val="en-GB"/>
        </w:rPr>
        <w:t>JavaScript</w:t>
      </w:r>
      <w:r w:rsidRPr="00DD07DB">
        <w:rPr>
          <w:rFonts w:hint="eastAsia"/>
          <w:lang w:val="en-GB"/>
        </w:rPr>
        <w:t>ライブラリーの機能を取り込めるように設計</w:t>
      </w:r>
    </w:p>
    <w:p w:rsidR="00927AF0" w:rsidRPr="00DD07DB" w:rsidRDefault="00927AF0" w:rsidP="00DD07DB">
      <w:pPr>
        <w:pStyle w:val="ad"/>
        <w:numPr>
          <w:ilvl w:val="0"/>
          <w:numId w:val="35"/>
        </w:numPr>
        <w:ind w:left="1300"/>
        <w:rPr>
          <w:lang w:val="en-GB"/>
        </w:rPr>
      </w:pPr>
      <w:r w:rsidRPr="00DD07DB">
        <w:rPr>
          <w:rFonts w:hint="eastAsia"/>
          <w:lang w:val="en-GB"/>
        </w:rPr>
        <w:t>サーバーとクライアント間のデータ交換には</w:t>
      </w:r>
      <w:r w:rsidRPr="00DD07DB">
        <w:rPr>
          <w:rFonts w:hint="eastAsia"/>
          <w:lang w:val="en-GB"/>
        </w:rPr>
        <w:t>JSON</w:t>
      </w:r>
      <w:r w:rsidRPr="00DD07DB">
        <w:rPr>
          <w:rFonts w:hint="eastAsia"/>
          <w:lang w:val="en-GB"/>
        </w:rPr>
        <w:t>を使用</w:t>
      </w:r>
    </w:p>
    <w:p w:rsidR="00927AF0" w:rsidRPr="00DD07DB" w:rsidRDefault="00927AF0" w:rsidP="008358CD">
      <w:pPr>
        <w:pStyle w:val="ad"/>
        <w:numPr>
          <w:ilvl w:val="0"/>
          <w:numId w:val="35"/>
        </w:numPr>
        <w:ind w:left="1300"/>
        <w:rPr>
          <w:lang w:val="en-GB"/>
        </w:rPr>
      </w:pPr>
      <w:r w:rsidRPr="00DD07DB">
        <w:rPr>
          <w:rFonts w:hint="eastAsia"/>
          <w:lang w:val="en-GB"/>
        </w:rPr>
        <w:t>クライアント側の描画コンポーネントのデータは</w:t>
      </w:r>
      <w:r w:rsidRPr="00DD07DB">
        <w:rPr>
          <w:rFonts w:hint="eastAsia"/>
          <w:lang w:val="en-GB"/>
        </w:rPr>
        <w:t>JSON</w:t>
      </w:r>
      <w:r w:rsidRPr="00DD07DB">
        <w:rPr>
          <w:rFonts w:hint="eastAsia"/>
          <w:lang w:val="en-GB"/>
        </w:rPr>
        <w:t>オブジェクトから取得、入力したデータは</w:t>
      </w:r>
      <w:r w:rsidRPr="00DD07DB">
        <w:rPr>
          <w:rFonts w:hint="eastAsia"/>
          <w:lang w:val="en-GB"/>
        </w:rPr>
        <w:t>JSON</w:t>
      </w:r>
      <w:r w:rsidRPr="00DD07DB">
        <w:rPr>
          <w:rFonts w:hint="eastAsia"/>
          <w:lang w:val="en-GB"/>
        </w:rPr>
        <w:t>オブジェクト経由でサーバーに渡される。</w:t>
      </w:r>
    </w:p>
    <w:p w:rsidR="00927AF0" w:rsidRPr="00DD07DB" w:rsidRDefault="00927AF0" w:rsidP="00DD07DB">
      <w:pPr>
        <w:pStyle w:val="ad"/>
        <w:numPr>
          <w:ilvl w:val="0"/>
          <w:numId w:val="35"/>
        </w:numPr>
        <w:ind w:left="1300"/>
        <w:rPr>
          <w:lang w:val="en-GB"/>
        </w:rPr>
      </w:pPr>
      <w:r w:rsidRPr="00DD07DB">
        <w:rPr>
          <w:rFonts w:hint="eastAsia"/>
          <w:lang w:val="en-GB"/>
        </w:rPr>
        <w:t>シングルページアーキテクチャを採用し、ページ遷移は、個々のページを積み上げる方法（またはその逆）で実装</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となります。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結果として</w:t>
      </w:r>
      <w:r w:rsidRPr="00927AF0">
        <w:rPr>
          <w:rFonts w:hint="eastAsia"/>
          <w:lang w:val="en-GB"/>
        </w:rPr>
        <w:t>Zen</w:t>
      </w:r>
      <w:r w:rsidRPr="00927AF0">
        <w:rPr>
          <w:rFonts w:hint="eastAsia"/>
          <w:lang w:val="en-GB"/>
        </w:rPr>
        <w:t>以上に</w:t>
      </w:r>
      <w:r w:rsidRPr="00927AF0">
        <w:rPr>
          <w:rFonts w:hint="eastAsia"/>
          <w:lang w:val="en-GB"/>
        </w:rPr>
        <w:t>HTML5</w:t>
      </w:r>
      <w:r w:rsidRPr="00927AF0">
        <w:rPr>
          <w:rFonts w:hint="eastAsia"/>
          <w:lang w:val="en-GB"/>
        </w:rPr>
        <w:t>、</w:t>
      </w:r>
      <w:r w:rsidRPr="00927AF0">
        <w:rPr>
          <w:rFonts w:hint="eastAsia"/>
          <w:lang w:val="en-GB"/>
        </w:rPr>
        <w:t>CSS3</w:t>
      </w:r>
      <w:r w:rsidRPr="00927AF0">
        <w:rPr>
          <w:rFonts w:hint="eastAsia"/>
          <w:lang w:val="en-GB"/>
        </w:rPr>
        <w:t>、各種</w:t>
      </w:r>
      <w:r w:rsidRPr="00927AF0">
        <w:rPr>
          <w:rFonts w:hint="eastAsia"/>
          <w:lang w:val="en-GB"/>
        </w:rPr>
        <w:t>JavaScript</w:t>
      </w:r>
      <w:r w:rsidRPr="00927AF0">
        <w:rPr>
          <w:rFonts w:hint="eastAsia"/>
          <w:lang w:val="en-GB"/>
        </w:rPr>
        <w:t>ライブラリーの知識が求められます。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お互い一長一短ありどちらが絶対に良いとはなかなか言いにくい状況ですが、時代の趨勢は</w:t>
      </w:r>
      <w:r w:rsidRPr="00927AF0">
        <w:rPr>
          <w:rFonts w:hint="eastAsia"/>
          <w:lang w:val="en-GB"/>
        </w:rPr>
        <w:t>Zen Mojo</w:t>
      </w:r>
      <w:r w:rsidRPr="00927AF0">
        <w:rPr>
          <w:rFonts w:hint="eastAsia"/>
          <w:lang w:val="en-GB"/>
        </w:rPr>
        <w:t>に傾きつつあるかなと思います。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もちろん</w:t>
      </w:r>
      <w:r w:rsidRPr="00927AF0">
        <w:rPr>
          <w:rFonts w:hint="eastAsia"/>
          <w:lang w:val="en-GB"/>
        </w:rPr>
        <w:t>Zen Mojo</w:t>
      </w:r>
      <w:r w:rsidRPr="00927AF0">
        <w:rPr>
          <w:rFonts w:hint="eastAsia"/>
          <w:lang w:val="en-GB"/>
        </w:rPr>
        <w:t>も生まれたての技術になりますので、今後も様々な機能拡張が行われていき、</w:t>
      </w:r>
      <w:r w:rsidRPr="00927AF0">
        <w:rPr>
          <w:rFonts w:hint="eastAsia"/>
          <w:lang w:val="en-GB"/>
        </w:rPr>
        <w:t>Zen</w:t>
      </w:r>
      <w:r w:rsidRPr="00927AF0">
        <w:rPr>
          <w:rFonts w:hint="eastAsia"/>
          <w:lang w:val="en-GB"/>
        </w:rPr>
        <w:t>に対して不利</w:t>
      </w:r>
      <w:r w:rsidR="00233B7B">
        <w:rPr>
          <w:rFonts w:hint="eastAsia"/>
          <w:lang w:val="en-GB"/>
        </w:rPr>
        <w:t>、不足</w:t>
      </w:r>
      <w:r w:rsidRPr="00927AF0">
        <w:rPr>
          <w:rFonts w:hint="eastAsia"/>
          <w:lang w:val="en-GB"/>
        </w:rPr>
        <w:t>な面も改善されていく可能性があります。（当然その方向に進化していくと信じたいところです。）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それでは、</w:t>
      </w:r>
      <w:r w:rsidRPr="00927AF0">
        <w:rPr>
          <w:rFonts w:hint="eastAsia"/>
          <w:lang w:val="en-GB"/>
        </w:rPr>
        <w:t>Zen Mojo</w:t>
      </w:r>
      <w:r w:rsidRPr="00927AF0">
        <w:rPr>
          <w:rFonts w:hint="eastAsia"/>
          <w:lang w:val="en-GB"/>
        </w:rPr>
        <w:t>を使った簡単なアプリケーションを作ってみましょう。</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以下の作業の前に</w:t>
      </w:r>
      <w:r w:rsidRPr="00927AF0">
        <w:rPr>
          <w:rFonts w:hint="eastAsia"/>
          <w:lang w:val="en-GB"/>
        </w:rPr>
        <w:t>Zen Mojo</w:t>
      </w:r>
      <w:r w:rsidRPr="00927AF0">
        <w:rPr>
          <w:rFonts w:hint="eastAsia"/>
          <w:lang w:val="en-GB"/>
        </w:rPr>
        <w:t>のインストールが必要です。</w:t>
      </w:r>
    </w:p>
    <w:p w:rsidR="00927AF0" w:rsidRPr="00927AF0" w:rsidRDefault="00927AF0" w:rsidP="008358CD">
      <w:pPr>
        <w:rPr>
          <w:lang w:val="en-GB"/>
        </w:rPr>
      </w:pPr>
    </w:p>
    <w:p w:rsidR="00927AF0" w:rsidRPr="00927AF0" w:rsidRDefault="00927AF0" w:rsidP="008358CD">
      <w:pPr>
        <w:rPr>
          <w:lang w:val="en-GB"/>
        </w:rPr>
      </w:pPr>
      <w:r w:rsidRPr="00927AF0">
        <w:rPr>
          <w:rFonts w:hint="eastAsia"/>
          <w:lang w:val="en-GB"/>
        </w:rPr>
        <w:t>なお</w:t>
      </w:r>
      <w:r w:rsidRPr="00927AF0">
        <w:rPr>
          <w:rFonts w:hint="eastAsia"/>
          <w:lang w:val="en-GB"/>
        </w:rPr>
        <w:t>Zen Mojo</w:t>
      </w:r>
      <w:r w:rsidRPr="00927AF0">
        <w:rPr>
          <w:rFonts w:hint="eastAsia"/>
          <w:lang w:val="en-GB"/>
        </w:rPr>
        <w:t>は現時点</w:t>
      </w:r>
      <w:r w:rsidRPr="00927AF0">
        <w:rPr>
          <w:rFonts w:hint="eastAsia"/>
          <w:lang w:val="en-GB"/>
        </w:rPr>
        <w:t>(2014</w:t>
      </w:r>
      <w:r w:rsidRPr="00927AF0">
        <w:rPr>
          <w:rFonts w:hint="eastAsia"/>
          <w:lang w:val="en-GB"/>
        </w:rPr>
        <w:t>年</w:t>
      </w:r>
      <w:r w:rsidR="00233B7B">
        <w:rPr>
          <w:rFonts w:hint="eastAsia"/>
          <w:lang w:val="en-GB"/>
        </w:rPr>
        <w:t>11</w:t>
      </w:r>
      <w:r w:rsidRPr="00927AF0">
        <w:rPr>
          <w:rFonts w:hint="eastAsia"/>
          <w:lang w:val="en-GB"/>
        </w:rPr>
        <w:t>月）では標準</w:t>
      </w:r>
      <w:r w:rsidR="005607AB">
        <w:rPr>
          <w:rFonts w:hint="eastAsia"/>
          <w:lang w:val="en-GB"/>
        </w:rPr>
        <w:t>Caché</w:t>
      </w:r>
      <w:r w:rsidRPr="00927AF0">
        <w:rPr>
          <w:rFonts w:hint="eastAsia"/>
          <w:lang w:val="en-GB"/>
        </w:rPr>
        <w:t>のキットには含まれません。</w:t>
      </w:r>
    </w:p>
    <w:p w:rsidR="00927AF0" w:rsidRPr="00927AF0" w:rsidRDefault="00927AF0" w:rsidP="008358CD">
      <w:pPr>
        <w:rPr>
          <w:lang w:val="en-GB"/>
        </w:rPr>
      </w:pPr>
      <w:r w:rsidRPr="00927AF0">
        <w:rPr>
          <w:rFonts w:hint="eastAsia"/>
          <w:lang w:val="en-GB"/>
        </w:rPr>
        <w:t>キットの入手にはインターシステムズジャパンのカスタマーサポートセンターまでお問い合わせいただく必要があります。（</w:t>
      </w:r>
      <w:r w:rsidRPr="00927AF0">
        <w:rPr>
          <w:rFonts w:hint="eastAsia"/>
          <w:lang w:val="en-GB"/>
        </w:rPr>
        <w:t>jpnsup@intersystems.com</w:t>
      </w:r>
      <w:r w:rsidRPr="00927AF0">
        <w:rPr>
          <w:rFonts w:hint="eastAsia"/>
          <w:lang w:val="en-GB"/>
        </w:rPr>
        <w:t>）</w:t>
      </w:r>
    </w:p>
    <w:p w:rsidR="00DD07DB" w:rsidRDefault="00DD07DB">
      <w:pPr>
        <w:spacing w:after="0"/>
        <w:rPr>
          <w:b/>
          <w:color w:val="000080"/>
          <w:sz w:val="21"/>
          <w:szCs w:val="21"/>
          <w:lang w:val="en-GB"/>
        </w:rPr>
      </w:pPr>
      <w:r>
        <w:rPr>
          <w:sz w:val="21"/>
          <w:szCs w:val="21"/>
          <w:lang w:val="en-GB"/>
        </w:rPr>
        <w:br w:type="page"/>
      </w:r>
    </w:p>
    <w:p w:rsidR="00927AF0" w:rsidRPr="00927AF0" w:rsidRDefault="00927AF0" w:rsidP="00927AF0">
      <w:pPr>
        <w:pStyle w:val="1"/>
        <w:rPr>
          <w:sz w:val="21"/>
          <w:szCs w:val="21"/>
          <w:lang w:val="en-GB"/>
        </w:rPr>
      </w:pPr>
    </w:p>
    <w:p w:rsidR="00927AF0" w:rsidRPr="00927AF0" w:rsidRDefault="00927AF0" w:rsidP="00DD07DB">
      <w:pPr>
        <w:pStyle w:val="4"/>
        <w:rPr>
          <w:lang w:val="en-GB"/>
        </w:rPr>
      </w:pPr>
      <w:r w:rsidRPr="00927AF0">
        <w:rPr>
          <w:rFonts w:hint="eastAsia"/>
          <w:lang w:val="en-GB"/>
        </w:rPr>
        <w:t>Zen Mojo</w:t>
      </w:r>
      <w:r w:rsidRPr="00927AF0">
        <w:rPr>
          <w:rFonts w:hint="eastAsia"/>
          <w:lang w:val="en-GB"/>
        </w:rPr>
        <w:t>を使用したデータ入力フォームの開発</w:t>
      </w:r>
    </w:p>
    <w:p w:rsidR="00927AF0" w:rsidRPr="00927AF0" w:rsidRDefault="00927AF0" w:rsidP="00927AF0">
      <w:pPr>
        <w:pStyle w:val="1"/>
        <w:rPr>
          <w:sz w:val="21"/>
          <w:szCs w:val="21"/>
          <w:lang w:val="en-GB"/>
        </w:rPr>
      </w:pPr>
    </w:p>
    <w:p w:rsidR="00927AF0" w:rsidRPr="00927AF0" w:rsidRDefault="00927AF0" w:rsidP="00DD07DB">
      <w:pPr>
        <w:rPr>
          <w:lang w:val="en-GB"/>
        </w:rPr>
      </w:pPr>
      <w:r w:rsidRPr="00927AF0">
        <w:rPr>
          <w:rFonts w:hint="eastAsia"/>
          <w:lang w:val="en-GB"/>
        </w:rPr>
        <w:t>Zen Mojo</w:t>
      </w:r>
      <w:r w:rsidRPr="00927AF0">
        <w:rPr>
          <w:rFonts w:hint="eastAsia"/>
          <w:lang w:val="en-GB"/>
        </w:rPr>
        <w:t>には現状まだフォームウィザードは用意されていませんので、プログラミング作業が必要です。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Zen Mojo</w:t>
      </w:r>
      <w:r w:rsidRPr="00927AF0">
        <w:rPr>
          <w:rFonts w:hint="eastAsia"/>
          <w:lang w:val="en-GB"/>
        </w:rPr>
        <w:t>アプリケーションは、通常以下の３つのクラスで構成されます。</w:t>
      </w:r>
    </w:p>
    <w:p w:rsidR="00927AF0" w:rsidRPr="00927AF0" w:rsidRDefault="00927AF0" w:rsidP="00DD07DB">
      <w:pPr>
        <w:rPr>
          <w:lang w:val="en-GB"/>
        </w:rPr>
      </w:pPr>
    </w:p>
    <w:p w:rsidR="00927AF0" w:rsidRPr="00DD07DB" w:rsidRDefault="00927AF0" w:rsidP="00DD07DB">
      <w:pPr>
        <w:pStyle w:val="ad"/>
        <w:numPr>
          <w:ilvl w:val="0"/>
          <w:numId w:val="37"/>
        </w:numPr>
        <w:ind w:left="1300"/>
        <w:rPr>
          <w:lang w:val="en-GB"/>
        </w:rPr>
      </w:pPr>
      <w:r w:rsidRPr="00DD07DB">
        <w:rPr>
          <w:rFonts w:hint="eastAsia"/>
          <w:lang w:val="en-GB"/>
        </w:rPr>
        <w:t>ページクラス</w:t>
      </w:r>
    </w:p>
    <w:p w:rsidR="00927AF0" w:rsidRPr="00DD07DB" w:rsidRDefault="00927AF0" w:rsidP="00DD07DB">
      <w:pPr>
        <w:pStyle w:val="ad"/>
        <w:numPr>
          <w:ilvl w:val="0"/>
          <w:numId w:val="37"/>
        </w:numPr>
        <w:ind w:left="1300"/>
        <w:rPr>
          <w:lang w:val="en-GB"/>
        </w:rPr>
      </w:pPr>
      <w:r w:rsidRPr="00DD07DB">
        <w:rPr>
          <w:rFonts w:hint="eastAsia"/>
          <w:lang w:val="en-GB"/>
        </w:rPr>
        <w:t>テンプレートクラス</w:t>
      </w:r>
    </w:p>
    <w:p w:rsidR="00927AF0" w:rsidRPr="00DD07DB" w:rsidRDefault="00927AF0" w:rsidP="00DD07DB">
      <w:pPr>
        <w:pStyle w:val="ad"/>
        <w:numPr>
          <w:ilvl w:val="0"/>
          <w:numId w:val="37"/>
        </w:numPr>
        <w:ind w:left="1300"/>
        <w:rPr>
          <w:lang w:val="en-GB"/>
        </w:rPr>
      </w:pPr>
      <w:r w:rsidRPr="00DD07DB">
        <w:rPr>
          <w:rFonts w:hint="eastAsia"/>
          <w:lang w:val="en-GB"/>
        </w:rPr>
        <w:t>アプリケーションクラス</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この内アプリケーションクラスは必須ではありません。</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ページクラスとテンプレートクラスを通常のクラス定義と同様に行うことも可能ですが、ひな形を生成してくれるウィザードがスタジオに用意されています。</w:t>
      </w:r>
    </w:p>
    <w:p w:rsidR="00927AF0" w:rsidRPr="00DD07DB" w:rsidRDefault="00927AF0" w:rsidP="00DD07DB">
      <w:pPr>
        <w:rPr>
          <w:lang w:val="en-GB"/>
        </w:rPr>
      </w:pPr>
    </w:p>
    <w:p w:rsidR="00927AF0" w:rsidRPr="00927AF0" w:rsidRDefault="00927AF0" w:rsidP="00DD07DB">
      <w:pPr>
        <w:rPr>
          <w:lang w:val="en-GB"/>
        </w:rPr>
      </w:pPr>
      <w:r w:rsidRPr="00927AF0">
        <w:rPr>
          <w:rFonts w:hint="eastAsia"/>
          <w:lang w:val="en-GB"/>
        </w:rPr>
        <w:t>以下の手順は、</w:t>
      </w:r>
      <w:r w:rsidRPr="00927AF0">
        <w:rPr>
          <w:rFonts w:hint="eastAsia"/>
          <w:lang w:val="en-GB"/>
        </w:rPr>
        <w:t>Zen Mojo</w:t>
      </w:r>
      <w:r w:rsidRPr="00927AF0">
        <w:rPr>
          <w:rFonts w:hint="eastAsia"/>
          <w:lang w:val="en-GB"/>
        </w:rPr>
        <w:t>のインストレーションが終了した前提で記載しています。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ファイル</w:t>
      </w:r>
      <w:r w:rsidRPr="00927AF0">
        <w:rPr>
          <w:rFonts w:hint="eastAsia"/>
          <w:lang w:val="en-GB"/>
        </w:rPr>
        <w:t>(F)&gt;</w:t>
      </w:r>
      <w:r w:rsidRPr="00927AF0">
        <w:rPr>
          <w:rFonts w:hint="eastAsia"/>
          <w:lang w:val="en-GB"/>
        </w:rPr>
        <w:t>新規</w:t>
      </w:r>
      <w:r w:rsidRPr="00927AF0">
        <w:rPr>
          <w:rFonts w:hint="eastAsia"/>
          <w:lang w:val="en-GB"/>
        </w:rPr>
        <w:t>(N)</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カテゴリ</w:t>
      </w:r>
      <w:r w:rsidRPr="00927AF0">
        <w:rPr>
          <w:rFonts w:hint="eastAsia"/>
          <w:lang w:val="en-GB"/>
        </w:rPr>
        <w:t>Zen</w:t>
      </w:r>
      <w:r w:rsidRPr="00927AF0">
        <w:rPr>
          <w:rFonts w:hint="eastAsia"/>
          <w:lang w:val="en-GB"/>
        </w:rPr>
        <w:t>をクリック</w:t>
      </w:r>
    </w:p>
    <w:p w:rsidR="00927AF0" w:rsidRPr="00927AF0" w:rsidRDefault="00927AF0" w:rsidP="00DD07DB">
      <w:pPr>
        <w:rPr>
          <w:lang w:val="en-GB"/>
        </w:rPr>
      </w:pPr>
      <w:r w:rsidRPr="00927AF0">
        <w:rPr>
          <w:rFonts w:hint="eastAsia"/>
          <w:lang w:val="en-GB"/>
        </w:rPr>
        <w:t>Zen Mojo</w:t>
      </w:r>
      <w:r w:rsidRPr="00927AF0">
        <w:rPr>
          <w:rFonts w:hint="eastAsia"/>
          <w:lang w:val="en-GB"/>
        </w:rPr>
        <w:t>サイトをクリックし、</w:t>
      </w:r>
      <w:r w:rsidRPr="00927AF0">
        <w:rPr>
          <w:rFonts w:hint="eastAsia"/>
          <w:lang w:val="en-GB"/>
        </w:rPr>
        <w:t>OK</w:t>
      </w:r>
      <w:r w:rsidRPr="00927AF0">
        <w:rPr>
          <w:rFonts w:hint="eastAsia"/>
          <w:lang w:val="en-GB"/>
        </w:rPr>
        <w:t>ボタンをクリック</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Zen Mojo Wizard</w:t>
      </w:r>
      <w:r w:rsidRPr="00927AF0">
        <w:rPr>
          <w:rFonts w:hint="eastAsia"/>
          <w:lang w:val="en-GB"/>
        </w:rPr>
        <w:t>のダイアログボックスで以下を入力</w:t>
      </w:r>
    </w:p>
    <w:p w:rsidR="00927AF0" w:rsidRPr="00927AF0" w:rsidRDefault="00927AF0" w:rsidP="00DD07DB">
      <w:pPr>
        <w:rPr>
          <w:lang w:val="en-GB"/>
        </w:rPr>
      </w:pPr>
    </w:p>
    <w:p w:rsidR="00927AF0" w:rsidRPr="00927AF0" w:rsidRDefault="00927AF0" w:rsidP="00DD07DB">
      <w:pPr>
        <w:rPr>
          <w:lang w:val="en-GB"/>
        </w:rPr>
      </w:pPr>
      <w:r w:rsidRPr="00927AF0">
        <w:rPr>
          <w:lang w:val="en-GB"/>
        </w:rPr>
        <w:t>Package Name: PM</w:t>
      </w:r>
    </w:p>
    <w:p w:rsidR="00927AF0" w:rsidRPr="00927AF0" w:rsidRDefault="00927AF0" w:rsidP="00DD07DB">
      <w:pPr>
        <w:rPr>
          <w:lang w:val="en-GB"/>
        </w:rPr>
      </w:pPr>
      <w:r w:rsidRPr="00927AF0">
        <w:rPr>
          <w:lang w:val="en-GB"/>
        </w:rPr>
        <w:t>Page Class Name: ActivityEntryPage</w:t>
      </w:r>
    </w:p>
    <w:p w:rsidR="00927AF0" w:rsidRPr="00927AF0" w:rsidRDefault="00927AF0" w:rsidP="00DD07DB">
      <w:pPr>
        <w:rPr>
          <w:lang w:val="en-GB"/>
        </w:rPr>
      </w:pPr>
      <w:r w:rsidRPr="00927AF0">
        <w:rPr>
          <w:lang w:val="en-GB"/>
        </w:rPr>
        <w:t>Template Class Name: ActivityEntryTemplate</w:t>
      </w:r>
    </w:p>
    <w:p w:rsidR="00927AF0" w:rsidRPr="00927AF0" w:rsidRDefault="00927AF0" w:rsidP="00DD07DB">
      <w:pPr>
        <w:rPr>
          <w:lang w:val="en-GB"/>
        </w:rPr>
      </w:pPr>
    </w:p>
    <w:p w:rsidR="00927AF0" w:rsidRPr="00DD07DB" w:rsidRDefault="00927AF0" w:rsidP="004C331B">
      <w:pPr>
        <w:pStyle w:val="ad"/>
        <w:numPr>
          <w:ilvl w:val="0"/>
          <w:numId w:val="41"/>
        </w:numPr>
        <w:ind w:leftChars="0"/>
        <w:rPr>
          <w:lang w:val="en-GB"/>
        </w:rPr>
      </w:pPr>
      <w:r w:rsidRPr="00DD07DB">
        <w:rPr>
          <w:rFonts w:hint="eastAsia"/>
          <w:lang w:val="en-GB"/>
        </w:rPr>
        <w:t>ActivityEntryPage</w:t>
      </w:r>
      <w:r w:rsidRPr="00DD07DB">
        <w:rPr>
          <w:rFonts w:hint="eastAsia"/>
          <w:lang w:val="en-GB"/>
        </w:rPr>
        <w:t>（ページクラス）</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lastRenderedPageBreak/>
        <w:t>ページの内容をどういう形で提供するかを定義します。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レイアウトを表示する方法</w:t>
      </w:r>
    </w:p>
    <w:p w:rsidR="00927AF0" w:rsidRPr="00927AF0" w:rsidRDefault="00927AF0" w:rsidP="00DD07DB">
      <w:pPr>
        <w:rPr>
          <w:lang w:val="en-GB"/>
        </w:rPr>
      </w:pPr>
      <w:r w:rsidRPr="00927AF0">
        <w:rPr>
          <w:rFonts w:hint="eastAsia"/>
          <w:lang w:val="en-GB"/>
        </w:rPr>
        <w:t>データを取得する方法</w:t>
      </w:r>
    </w:p>
    <w:p w:rsidR="00AB2A96" w:rsidRDefault="00AB2A96">
      <w:pPr>
        <w:rPr>
          <w:lang w:val="en-GB"/>
        </w:rPr>
      </w:pPr>
      <w:r>
        <w:rPr>
          <w:lang w:val="en-GB"/>
        </w:rPr>
        <w:br w:type="page"/>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使用するプラグインおよび関連するインクルードファイル</w:t>
      </w:r>
      <w:r w:rsidRPr="00927AF0">
        <w:rPr>
          <w:rFonts w:hint="eastAsia"/>
          <w:lang w:val="en-GB"/>
        </w:rPr>
        <w:t>(CSS,JS)</w:t>
      </w:r>
    </w:p>
    <w:tbl>
      <w:tblPr>
        <w:tblStyle w:val="ac"/>
        <w:tblW w:w="0" w:type="auto"/>
        <w:tblLook w:val="04A0" w:firstRow="1" w:lastRow="0" w:firstColumn="1" w:lastColumn="0" w:noHBand="0" w:noVBand="1"/>
      </w:tblPr>
      <w:tblGrid>
        <w:gridCol w:w="9628"/>
      </w:tblGrid>
      <w:tr w:rsidR="003F7F57" w:rsidTr="003F7F57">
        <w:tc>
          <w:tcPr>
            <w:tcW w:w="0" w:type="auto"/>
          </w:tcPr>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 Name of the default template class that this page uses.</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Parameter TEMPLATECLASS = "PM.ActivityEntryTemplate";</w:t>
            </w:r>
          </w:p>
          <w:p w:rsidR="003F7F57" w:rsidRPr="003F7F57" w:rsidRDefault="003F7F57" w:rsidP="003F7F57">
            <w:pPr>
              <w:rPr>
                <w:rFonts w:ascii="ＭＳ ゴシック" w:eastAsia="ＭＳ ゴシック" w:hAnsi="ＭＳ ゴシック"/>
                <w:sz w:val="18"/>
                <w:szCs w:val="18"/>
                <w:lang w:val="en-GB"/>
              </w:rPr>
            </w:pP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Parameter JSINCLUDES As STRING = "dojo-release-1-9-1/dojo/dojo.js";</w:t>
            </w:r>
          </w:p>
          <w:p w:rsidR="003F7F57" w:rsidRPr="003F7F57" w:rsidRDefault="003F7F57" w:rsidP="003F7F57">
            <w:pPr>
              <w:rPr>
                <w:rFonts w:ascii="ＭＳ ゴシック" w:eastAsia="ＭＳ ゴシック" w:hAnsi="ＭＳ ゴシック"/>
                <w:sz w:val="18"/>
                <w:szCs w:val="18"/>
                <w:lang w:val="en-GB"/>
              </w:rPr>
            </w:pP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Parameter CSSINCLUDES As STRING = "dojo-release-1-9-1/dijit/themes/claro/claro.css,dojo-release-1-9-1/gridx/resources/claro/Gridx.css";</w:t>
            </w:r>
          </w:p>
          <w:p w:rsidR="003F7F57" w:rsidRPr="003F7F57" w:rsidRDefault="003F7F57" w:rsidP="003F7F57">
            <w:pPr>
              <w:rPr>
                <w:rFonts w:ascii="ＭＳ ゴシック" w:eastAsia="ＭＳ ゴシック" w:hAnsi="ＭＳ ゴシック"/>
                <w:sz w:val="18"/>
                <w:szCs w:val="18"/>
                <w:lang w:val="en-GB"/>
              </w:rPr>
            </w:pP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 This XML block defines the contents of the pageContents pane.</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XData pageContents [ XMLNamespace = "http://www.intersystems.com/zen" ]</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 xml:space="preserve">&lt;pane xmlns="http://www.intersystems.com/zen" </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xmlns:mojo="http://www.intersystems.com/zen/mojo" layout="none"&gt;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 xml:space="preserve">&lt;mojo:documentView id="mainView" </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developerMode="false"</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ongetlayout  ="return zenPage.getContent('mainViewLayout',key,criteria);"</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ongetdata  ="return zenPage.getContent('data',key,criteria);"&gt;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&lt;mojo:dojo-1.9.1-PageManager&gt;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&lt;mojo:HTML5Helper/&gt;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&lt;mojo:dojo-1.9.1-DijitHelper/&gt;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&lt;mojo:mojoDefaultHelper/&gt;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&lt;/mojo:dojo-1.9.1-PageManager&gt;</w:t>
            </w: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&lt;/mojo:documentView&gt;</w:t>
            </w:r>
          </w:p>
          <w:p w:rsidR="003F7F57" w:rsidRPr="003F7F57" w:rsidRDefault="003F7F57" w:rsidP="003F7F57">
            <w:pPr>
              <w:rPr>
                <w:rFonts w:ascii="ＭＳ ゴシック" w:eastAsia="ＭＳ ゴシック" w:hAnsi="ＭＳ ゴシック"/>
                <w:sz w:val="18"/>
                <w:szCs w:val="18"/>
                <w:lang w:val="en-GB"/>
              </w:rPr>
            </w:pPr>
          </w:p>
          <w:p w:rsidR="003F7F57" w:rsidRPr="003F7F57" w:rsidRDefault="003F7F57" w:rsidP="003F7F57">
            <w:pPr>
              <w:rPr>
                <w:rFonts w:ascii="ＭＳ ゴシック" w:eastAsia="ＭＳ ゴシック" w:hAnsi="ＭＳ ゴシック"/>
                <w:sz w:val="18"/>
                <w:szCs w:val="18"/>
                <w:lang w:val="en-GB"/>
              </w:rPr>
            </w:pPr>
            <w:r w:rsidRPr="003F7F57">
              <w:rPr>
                <w:rFonts w:ascii="ＭＳ ゴシック" w:eastAsia="ＭＳ ゴシック" w:hAnsi="ＭＳ ゴシック"/>
                <w:sz w:val="18"/>
                <w:szCs w:val="18"/>
                <w:lang w:val="en-GB"/>
              </w:rPr>
              <w:t>&lt;/pane&gt;</w:t>
            </w:r>
          </w:p>
          <w:p w:rsidR="003F7F57" w:rsidRPr="00927AF0" w:rsidRDefault="003F7F57" w:rsidP="003F7F57">
            <w:pPr>
              <w:rPr>
                <w:lang w:val="en-GB"/>
              </w:rPr>
            </w:pPr>
            <w:r w:rsidRPr="003F7F57">
              <w:rPr>
                <w:rFonts w:ascii="ＭＳ ゴシック" w:eastAsia="ＭＳ ゴシック" w:hAnsi="ＭＳ ゴシック"/>
                <w:sz w:val="18"/>
                <w:szCs w:val="18"/>
                <w:lang w:val="en-GB"/>
              </w:rPr>
              <w:t>}</w:t>
            </w:r>
          </w:p>
          <w:p w:rsidR="003F7F57" w:rsidRDefault="003F7F57"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dojo</w:t>
      </w:r>
      <w:r w:rsidRPr="00927AF0">
        <w:rPr>
          <w:rFonts w:hint="eastAsia"/>
          <w:lang w:val="en-GB"/>
        </w:rPr>
        <w:t>のコンポーネントを使用するために</w:t>
      </w:r>
      <w:r w:rsidRPr="00927AF0">
        <w:rPr>
          <w:rFonts w:hint="eastAsia"/>
          <w:lang w:val="en-GB"/>
        </w:rPr>
        <w:t>dojo</w:t>
      </w:r>
      <w:r w:rsidRPr="00927AF0">
        <w:rPr>
          <w:rFonts w:hint="eastAsia"/>
          <w:lang w:val="en-GB"/>
        </w:rPr>
        <w:t>のプラグインを読み込んでいます。</w:t>
      </w:r>
    </w:p>
    <w:p w:rsidR="00927AF0" w:rsidRPr="00927AF0" w:rsidRDefault="00927AF0" w:rsidP="00DD07DB">
      <w:pPr>
        <w:rPr>
          <w:lang w:val="en-GB"/>
        </w:rPr>
      </w:pPr>
      <w:r w:rsidRPr="00927AF0">
        <w:rPr>
          <w:rFonts w:hint="eastAsia"/>
          <w:lang w:val="en-GB"/>
        </w:rPr>
        <w:t>HTML5</w:t>
      </w:r>
      <w:r w:rsidRPr="00927AF0">
        <w:rPr>
          <w:rFonts w:hint="eastAsia"/>
          <w:lang w:val="en-GB"/>
        </w:rPr>
        <w:t>のコンポーネントも使用するために</w:t>
      </w:r>
      <w:r w:rsidRPr="00927AF0">
        <w:rPr>
          <w:rFonts w:hint="eastAsia"/>
          <w:lang w:val="en-GB"/>
        </w:rPr>
        <w:t>html5</w:t>
      </w:r>
      <w:r w:rsidRPr="00927AF0">
        <w:rPr>
          <w:rFonts w:hint="eastAsia"/>
          <w:lang w:val="en-GB"/>
        </w:rPr>
        <w:t>のプラグインを読み込んでいます。</w:t>
      </w:r>
    </w:p>
    <w:p w:rsidR="00927AF0" w:rsidRPr="00927AF0" w:rsidRDefault="00927AF0" w:rsidP="00DD07DB">
      <w:pPr>
        <w:rPr>
          <w:lang w:val="en-GB"/>
        </w:rPr>
      </w:pPr>
    </w:p>
    <w:p w:rsidR="00927AF0" w:rsidRPr="00927AF0" w:rsidRDefault="00927AF0" w:rsidP="00DD07DB">
      <w:pPr>
        <w:rPr>
          <w:lang w:val="en-GB"/>
        </w:rPr>
      </w:pPr>
    </w:p>
    <w:p w:rsidR="00927AF0" w:rsidRPr="00927AF0" w:rsidRDefault="00927AF0" w:rsidP="00DD07DB">
      <w:pPr>
        <w:rPr>
          <w:lang w:val="en-GB"/>
        </w:rPr>
      </w:pPr>
    </w:p>
    <w:p w:rsidR="00927AF0" w:rsidRPr="00927AF0" w:rsidRDefault="00927AF0" w:rsidP="00DD07DB">
      <w:pPr>
        <w:rPr>
          <w:lang w:val="en-GB"/>
        </w:rPr>
      </w:pPr>
    </w:p>
    <w:p w:rsidR="00927AF0" w:rsidRPr="00DC192C" w:rsidRDefault="00927AF0" w:rsidP="00DC192C">
      <w:pPr>
        <w:pStyle w:val="ad"/>
        <w:numPr>
          <w:ilvl w:val="0"/>
          <w:numId w:val="41"/>
        </w:numPr>
        <w:ind w:leftChars="0"/>
        <w:rPr>
          <w:lang w:val="en-GB"/>
        </w:rPr>
      </w:pPr>
      <w:r w:rsidRPr="00DC192C">
        <w:rPr>
          <w:rFonts w:hint="eastAsia"/>
          <w:lang w:val="en-GB"/>
        </w:rPr>
        <w:lastRenderedPageBreak/>
        <w:t>ActivityEntryTemplate</w:t>
      </w:r>
      <w:r w:rsidRPr="00DC192C">
        <w:rPr>
          <w:rFonts w:hint="eastAsia"/>
          <w:lang w:val="en-GB"/>
        </w:rPr>
        <w:t>（テンプレートクラス）</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実際の細かいページ描画や必要なデータ注入処理はテンプレートクラスで行います。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onGetContent</w:t>
      </w:r>
      <w:r w:rsidRPr="00927AF0">
        <w:rPr>
          <w:rFonts w:hint="eastAsia"/>
          <w:lang w:val="en-GB"/>
        </w:rPr>
        <w:t>メソッドでレイアウトの取得方法およびデータの取得方法を記述します。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データの取得処理に何も記述しない場合には、サーバーからデータを毎回取得します。</w:t>
      </w:r>
    </w:p>
    <w:tbl>
      <w:tblPr>
        <w:tblStyle w:val="ac"/>
        <w:tblW w:w="0" w:type="auto"/>
        <w:tblLook w:val="04A0" w:firstRow="1" w:lastRow="0" w:firstColumn="1" w:lastColumn="0" w:noHBand="0" w:noVBand="1"/>
      </w:tblPr>
      <w:tblGrid>
        <w:gridCol w:w="7416"/>
      </w:tblGrid>
      <w:tr w:rsidR="004C331B" w:rsidTr="004C331B">
        <w:tc>
          <w:tcPr>
            <w:tcW w:w="0" w:type="auto"/>
          </w:tcPr>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ClientMethod onGetContent(providerName, key, criteria) [ Language = javascript ]</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var content = null;</w:t>
            </w:r>
          </w:p>
          <w:p w:rsidR="004C331B" w:rsidRPr="00C30B58" w:rsidRDefault="004C331B" w:rsidP="004C331B">
            <w:pPr>
              <w:rPr>
                <w:rFonts w:ascii="ＭＳ ゴシック" w:eastAsia="ＭＳ ゴシック" w:hAnsi="ＭＳ ゴシック"/>
                <w:sz w:val="18"/>
                <w:szCs w:val="18"/>
                <w:lang w:val="en-GB"/>
              </w:rPr>
            </w:pP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 dispatch to convenient methods</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switch(providerName) {</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case 'mainViewLayout':</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content = this.myGetMainViewLayout(key,criteria);</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break;</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case 'data': </w:t>
            </w:r>
          </w:p>
          <w:p w:rsidR="004C331B" w:rsidRPr="00C30B58" w:rsidRDefault="004C331B" w:rsidP="00DC192C">
            <w:pPr>
              <w:ind w:firstLineChars="100" w:firstLine="180"/>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always fetch data from server for this sample</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w:t>
            </w:r>
          </w:p>
          <w:p w:rsidR="004C331B" w:rsidRPr="00C30B58" w:rsidRDefault="004C331B" w:rsidP="004C331B">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 xml:space="preserve">    return content;</w:t>
            </w:r>
          </w:p>
          <w:p w:rsidR="004C331B" w:rsidRPr="00927AF0" w:rsidRDefault="004C331B" w:rsidP="004C331B">
            <w:pPr>
              <w:rPr>
                <w:lang w:val="en-GB"/>
              </w:rPr>
            </w:pPr>
            <w:r w:rsidRPr="00C30B58">
              <w:rPr>
                <w:rFonts w:ascii="ＭＳ ゴシック" w:eastAsia="ＭＳ ゴシック" w:hAnsi="ＭＳ ゴシック"/>
                <w:sz w:val="18"/>
                <w:szCs w:val="18"/>
                <w:lang w:val="en-GB"/>
              </w:rPr>
              <w:t>}</w:t>
            </w:r>
          </w:p>
          <w:p w:rsidR="004C331B" w:rsidRDefault="004C331B"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onGetContent</w:t>
      </w:r>
      <w:r w:rsidRPr="00927AF0">
        <w:rPr>
          <w:rFonts w:hint="eastAsia"/>
          <w:lang w:val="en-GB"/>
        </w:rPr>
        <w:t>で指定したレイアウトの取得メソッドの記述方法は以下のようになります。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指定できるレイアウトコンポーネントの種類（</w:t>
      </w:r>
      <w:r w:rsidRPr="00927AF0">
        <w:rPr>
          <w:rFonts w:hint="eastAsia"/>
          <w:lang w:val="en-GB"/>
        </w:rPr>
        <w:t>$</w:t>
      </w:r>
      <w:r w:rsidRPr="00927AF0">
        <w:rPr>
          <w:rFonts w:hint="eastAsia"/>
          <w:lang w:val="en-GB"/>
        </w:rPr>
        <w:t>で始まる名前）および指定できる属性は、プラグインによって変わります。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プラグイン毎にどういうコンポーネント、属性定義が利用可能かは、プラグインドキュメンテーションで確認してください。</w:t>
      </w:r>
    </w:p>
    <w:p w:rsidR="00927AF0" w:rsidRPr="00927AF0" w:rsidRDefault="00927AF0" w:rsidP="00DD07DB">
      <w:pPr>
        <w:rPr>
          <w:lang w:val="en-GB"/>
        </w:rPr>
      </w:pPr>
    </w:p>
    <w:p w:rsidR="00927AF0" w:rsidRDefault="00724594" w:rsidP="00DD07DB">
      <w:pPr>
        <w:rPr>
          <w:lang w:val="en-GB"/>
        </w:rPr>
      </w:pPr>
      <w:hyperlink r:id="rId21" w:history="1">
        <w:r w:rsidR="004C331B" w:rsidRPr="005C49F5">
          <w:rPr>
            <w:rStyle w:val="a6"/>
            <w:rFonts w:asciiTheme="minorHAnsi" w:hAnsiTheme="minorHAnsi"/>
            <w:lang w:val="en-GB"/>
          </w:rPr>
          <w:t>http://localhost:57772/csp/samples/%25ZEN.Mojo.PluginDocumentation.HomePage.cls</w:t>
        </w:r>
      </w:hyperlink>
    </w:p>
    <w:p w:rsidR="00927AF0" w:rsidRDefault="00927AF0" w:rsidP="00DD07DB">
      <w:pPr>
        <w:rPr>
          <w:lang w:val="en-GB"/>
        </w:rPr>
      </w:pPr>
    </w:p>
    <w:p w:rsidR="00DC192C" w:rsidRPr="00927AF0" w:rsidRDefault="00DC192C" w:rsidP="00DD07DB">
      <w:pPr>
        <w:rPr>
          <w:lang w:val="en-GB"/>
        </w:rPr>
      </w:pPr>
    </w:p>
    <w:tbl>
      <w:tblPr>
        <w:tblStyle w:val="ac"/>
        <w:tblW w:w="0" w:type="auto"/>
        <w:tblLook w:val="04A0" w:firstRow="1" w:lastRow="0" w:firstColumn="1" w:lastColumn="0" w:noHBand="0" w:noVBand="1"/>
      </w:tblPr>
      <w:tblGrid>
        <w:gridCol w:w="9628"/>
      </w:tblGrid>
      <w:tr w:rsidR="004C331B" w:rsidTr="004C331B">
        <w:tc>
          <w:tcPr>
            <w:tcW w:w="0" w:type="auto"/>
          </w:tcPr>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lastRenderedPageBreak/>
              <w:t>ClientMethod myGetMainViewLayout(key, criteria) [ Language = javascript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var myLayoutGraph = {};</w:t>
            </w:r>
          </w:p>
          <w:p w:rsidR="004C331B" w:rsidRPr="00C30B58" w:rsidRDefault="004C331B" w:rsidP="004C331B">
            <w:pPr>
              <w:rPr>
                <w:rFonts w:asciiTheme="majorEastAsia" w:eastAsiaTheme="majorEastAsia" w:hAnsiTheme="majorEastAsia"/>
                <w:sz w:val="18"/>
                <w:szCs w:val="18"/>
                <w:lang w:val="en-GB"/>
              </w:rPr>
            </w:pP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//The standard technique is to have a switch/case construct based on the key argument.</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//In this case, the layout is not key-specific layout, so there is no need to branch.</w:t>
            </w:r>
          </w:p>
          <w:p w:rsidR="004C331B" w:rsidRPr="00C30B58" w:rsidRDefault="004C331B" w:rsidP="004C331B">
            <w:pPr>
              <w:rPr>
                <w:rFonts w:asciiTheme="majorEastAsia" w:eastAsiaTheme="majorEastAsia" w:hAnsiTheme="majorEastAsia"/>
                <w:sz w:val="18"/>
                <w:szCs w:val="18"/>
                <w:lang w:val="en-GB"/>
              </w:rPr>
            </w:pP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myLayoutGraph =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children: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ab/>
              <w:t>{type:'$ContentPane',key:'layoutContainer-1',style:'width:100%;height:100%;',children:[</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'$header',      $content: 'Activity Input',style:'font-size: xx-large;text-align: center;'},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'$label',      $content: 'MemberId:      ',labelclass:'.labelAlign300px',style:'width:100;'},        </w:t>
            </w:r>
          </w:p>
          <w:p w:rsidR="004C331B" w:rsidRPr="00C30B58" w:rsidRDefault="004C331B" w:rsidP="00DC192C">
            <w:pPr>
              <w:ind w:firstLineChars="400" w:firstLine="720"/>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{type:'$input',key:'memberid-txt',inputType: 'text',readonly: 'yes',value:'=[memberId]'},</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'$label',      $content: 'MemberName:    ',labelclass:'.labelAlign300px',style:'width:100;'},        </w:t>
            </w:r>
          </w:p>
          <w:p w:rsidR="004C331B" w:rsidRPr="00C30B58" w:rsidRDefault="004C331B" w:rsidP="00DC192C">
            <w:pPr>
              <w:ind w:firstLineChars="350" w:firstLine="630"/>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{type:'$input',key:'membername-txt',inputType: 'text',readonly: 'yes',value:'=[memberName]'},</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ab/>
            </w:r>
            <w:r w:rsidR="00DC192C" w:rsidRPr="00C30B58">
              <w:rPr>
                <w:rFonts w:asciiTheme="majorEastAsia" w:eastAsiaTheme="majorEastAsia" w:hAnsiTheme="majorEastAsia"/>
                <w:sz w:val="18"/>
                <w:szCs w:val="18"/>
                <w:lang w:val="en-GB"/>
              </w:rPr>
              <w:t>{type:</w:t>
            </w:r>
            <w:r w:rsidRPr="00C30B58">
              <w:rPr>
                <w:rFonts w:asciiTheme="majorEastAsia" w:eastAsiaTheme="majorEastAsia" w:hAnsiTheme="majorEastAsia"/>
                <w:sz w:val="18"/>
                <w:szCs w:val="18"/>
                <w:lang w:val="en-GB"/>
              </w:rPr>
              <w:t>'$Select',key:'project-cbx',baseclass:'labelclass',label:'Project: ',labelclass:'.labelAlign300px',title:'Select Project',valueList:'=[projectList]'},</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DC192C"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ab/>
            </w:r>
            <w:r w:rsidR="004C331B" w:rsidRPr="00C30B58">
              <w:rPr>
                <w:rFonts w:asciiTheme="majorEastAsia" w:eastAsiaTheme="majorEastAsia" w:hAnsiTheme="majorEastAsia"/>
                <w:sz w:val="18"/>
                <w:szCs w:val="18"/>
                <w:lang w:val="en-GB"/>
              </w:rPr>
              <w:t xml:space="preserve"> </w:t>
            </w:r>
            <w:r w:rsidRPr="00C30B58">
              <w:rPr>
                <w:rFonts w:asciiTheme="majorEastAsia" w:eastAsiaTheme="majorEastAsia" w:hAnsiTheme="majorEastAsia"/>
                <w:sz w:val="18"/>
                <w:szCs w:val="18"/>
                <w:lang w:val="en-GB"/>
              </w:rPr>
              <w:t>{type:</w:t>
            </w:r>
            <w:r w:rsidR="004C331B" w:rsidRPr="00C30B58">
              <w:rPr>
                <w:rFonts w:asciiTheme="majorEastAsia" w:eastAsiaTheme="majorEastAsia" w:hAnsiTheme="majorEastAsia"/>
                <w:sz w:val="18"/>
                <w:szCs w:val="18"/>
                <w:lang w:val="en-GB"/>
              </w:rPr>
              <w:t>'$Select',key:'phase-cbx',baseclass:'labelclass',label:'Phase: ',labelclass:'.labelAlign300px',title:'Select Phase',valueList:'=[phaseList]'},</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'$label',      $content: 'Working Hours: ',labelclass:'.labelAlign300px',style:'width:100;'},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'$input',key:'activitytime-input',inputType: 'text'},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DC192C"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ab/>
            </w:r>
            <w:r w:rsidR="004C331B" w:rsidRPr="00C30B58">
              <w:rPr>
                <w:rFonts w:asciiTheme="majorEastAsia" w:eastAsiaTheme="majorEastAsia" w:hAnsiTheme="majorEastAsia"/>
                <w:sz w:val="18"/>
                <w:szCs w:val="18"/>
                <w:lang w:val="en-GB"/>
              </w:rPr>
              <w:t xml:space="preserve"> {t</w:t>
            </w:r>
            <w:r w:rsidRPr="00C30B58">
              <w:rPr>
                <w:rFonts w:asciiTheme="majorEastAsia" w:eastAsiaTheme="majorEastAsia" w:hAnsiTheme="majorEastAsia"/>
                <w:sz w:val="18"/>
                <w:szCs w:val="18"/>
                <w:lang w:val="en-GB"/>
              </w:rPr>
              <w:t>ype:</w:t>
            </w:r>
            <w:r w:rsidR="004C331B" w:rsidRPr="00C30B58">
              <w:rPr>
                <w:rFonts w:asciiTheme="majorEastAsia" w:eastAsiaTheme="majorEastAsia" w:hAnsiTheme="majorEastAsia"/>
                <w:sz w:val="18"/>
                <w:szCs w:val="18"/>
                <w:lang w:val="en-GB"/>
              </w:rPr>
              <w:t xml:space="preserve">'$DateTextBox',key:'activity-datetxt',label:'Select a Week: ',labelclass:'.labelAlign300px',title:'Select Week', value:'=[today]',style:'position:absolute;left:300;'},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{type: '$br'},</w:t>
            </w:r>
          </w:p>
          <w:p w:rsidR="004C331B" w:rsidRPr="00C30B58" w:rsidRDefault="00DC192C"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ab/>
            </w:r>
            <w:r w:rsidR="004C331B" w:rsidRPr="00C30B58">
              <w:rPr>
                <w:rFonts w:asciiTheme="majorEastAsia" w:eastAsiaTheme="majorEastAsia" w:hAnsiTheme="majorEastAsia"/>
                <w:sz w:val="18"/>
                <w:szCs w:val="18"/>
                <w:lang w:val="en-GB"/>
              </w:rPr>
              <w:t xml:space="preserve"> {type:'$Button',key:'activitysave-btn',label:'Save',title:'Save the content',value:'SaveButton'}</w:t>
            </w:r>
          </w:p>
          <w:p w:rsidR="004C331B" w:rsidRPr="00C30B58" w:rsidRDefault="00C30B58"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ab/>
            </w:r>
            <w:r w:rsidR="004C331B" w:rsidRPr="00C30B58">
              <w:rPr>
                <w:rFonts w:asciiTheme="majorEastAsia" w:eastAsiaTheme="majorEastAsia" w:hAnsiTheme="majorEastAsia"/>
                <w:sz w:val="18"/>
                <w:szCs w:val="18"/>
                <w:lang w:val="en-GB"/>
              </w:rPr>
              <w:t xml:space="preserve">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w:t>
            </w:r>
          </w:p>
          <w:p w:rsidR="004C331B" w:rsidRPr="00C30B58" w:rsidRDefault="004C331B" w:rsidP="004C331B">
            <w:pPr>
              <w:rPr>
                <w:rFonts w:asciiTheme="majorEastAsia" w:eastAsiaTheme="majorEastAsia" w:hAnsiTheme="majorEastAsia"/>
                <w:sz w:val="18"/>
                <w:szCs w:val="18"/>
                <w:lang w:val="en-GB"/>
              </w:rPr>
            </w:pPr>
            <w:r w:rsidRPr="00C30B58">
              <w:rPr>
                <w:rFonts w:asciiTheme="majorEastAsia" w:eastAsiaTheme="majorEastAsia" w:hAnsiTheme="majorEastAsia"/>
                <w:sz w:val="18"/>
                <w:szCs w:val="18"/>
                <w:lang w:val="en-GB"/>
              </w:rPr>
              <w:t xml:space="preserve">    return myLayoutGraph;</w:t>
            </w:r>
          </w:p>
          <w:p w:rsidR="004C331B" w:rsidRPr="00DC192C" w:rsidRDefault="004C331B" w:rsidP="004C331B">
            <w:pPr>
              <w:rPr>
                <w:sz w:val="18"/>
                <w:szCs w:val="18"/>
                <w:lang w:val="en-GB"/>
              </w:rPr>
            </w:pPr>
            <w:r w:rsidRPr="00C30B58">
              <w:rPr>
                <w:rFonts w:asciiTheme="majorEastAsia" w:eastAsiaTheme="majorEastAsia" w:hAnsiTheme="majorEastAsia"/>
                <w:sz w:val="18"/>
                <w:szCs w:val="18"/>
                <w:lang w:val="en-GB"/>
              </w:rPr>
              <w:t>}</w:t>
            </w:r>
          </w:p>
          <w:p w:rsidR="004C331B" w:rsidRDefault="004C331B"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データを取得するためのサーバー側のメソッド</w:t>
      </w:r>
      <w:r w:rsidRPr="00927AF0">
        <w:rPr>
          <w:rFonts w:hint="eastAsia"/>
          <w:lang w:val="en-GB"/>
        </w:rPr>
        <w:t>%OnGetJSONContent()</w:t>
      </w:r>
      <w:r w:rsidRPr="00927AF0">
        <w:rPr>
          <w:rFonts w:hint="eastAsia"/>
          <w:lang w:val="en-GB"/>
        </w:rPr>
        <w:t>を記述します。</w:t>
      </w:r>
    </w:p>
    <w:p w:rsidR="00927AF0" w:rsidRPr="00927AF0" w:rsidRDefault="00927AF0" w:rsidP="00DD07DB">
      <w:pPr>
        <w:rPr>
          <w:lang w:val="en-GB"/>
        </w:rPr>
      </w:pPr>
      <w:r w:rsidRPr="00927AF0">
        <w:rPr>
          <w:rFonts w:hint="eastAsia"/>
          <w:lang w:val="en-GB"/>
        </w:rPr>
        <w:t>取得したデータは</w:t>
      </w:r>
      <w:r w:rsidRPr="00927AF0">
        <w:rPr>
          <w:rFonts w:hint="eastAsia"/>
          <w:lang w:val="en-GB"/>
        </w:rPr>
        <w:t>JSON</w:t>
      </w:r>
      <w:r w:rsidRPr="00927AF0">
        <w:rPr>
          <w:rFonts w:hint="eastAsia"/>
          <w:lang w:val="en-GB"/>
        </w:rPr>
        <w:t>オブジェクトの形式にまとめます。</w:t>
      </w:r>
    </w:p>
    <w:tbl>
      <w:tblPr>
        <w:tblStyle w:val="ac"/>
        <w:tblW w:w="0" w:type="auto"/>
        <w:tblLook w:val="04A0" w:firstRow="1" w:lastRow="0" w:firstColumn="1" w:lastColumn="0" w:noHBand="0" w:noVBand="1"/>
      </w:tblPr>
      <w:tblGrid>
        <w:gridCol w:w="9628"/>
      </w:tblGrid>
      <w:tr w:rsidR="001071D1" w:rsidTr="001071D1">
        <w:tc>
          <w:tcPr>
            <w:tcW w:w="0" w:type="auto"/>
          </w:tcPr>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ClassMethod %OnGetJSONContent(pWhich As %String, pKey As %String, ByRef pParms, Output pObject As %RegisteredObject, pCriteria As %RegisteredObject, pLoad As %Boolean = 0) As %Status</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Try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tSC = $$$OK</w:t>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#dim sql As %String =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#dim tsc As %Status = $$$OK</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#dim result As %SQL.StatementResult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 = ##class(%ZEN.proxyObject).%New()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pObject.projectList = ##class(%ListOfObjects).%New()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statement = ##class(%SQL.Statement).%New()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sql = "SELECT ID, Name FROM PM.Project"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tsc = statement.%Prepare(sql)</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if $$$ISERR(tSC) $$$ThrowStatus(tSC)</w:t>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result = statement.%Execute()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while result.%Next()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project = ##class(%ZEN.proxyObject).%New()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project.value = result.%Get("ID")</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project.text = result.%Get("Name")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do pObject.projectList.Insert(project)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pObject.phaseList = ##class(%ListOfObjects).%New()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sql = "SELECT ID, Name FROM PM.Phase"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tsc = statement.%Prepare(sql)</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if $$$ISERR(tSC) $$$ThrowStatus(tSC)</w:t>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result = statement.%Execute()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while result.%Next()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phase = ##class(%ZEN.proxyObject).%New()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phase.value = result.%Get("ID")</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lastRenderedPageBreak/>
              <w:tab/>
            </w:r>
            <w:r w:rsidRPr="00C30B58">
              <w:rPr>
                <w:rFonts w:ascii="ＭＳ ゴシック" w:eastAsia="ＭＳ ゴシック" w:hAnsi="ＭＳ ゴシック"/>
                <w:sz w:val="18"/>
                <w:szCs w:val="18"/>
                <w:lang w:val="en-GB"/>
              </w:rPr>
              <w:tab/>
              <w:t xml:space="preserve">  set phase.text = result.%Get("Name")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do pObject.phaseList.Insert(phase)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w:t>
            </w:r>
          </w:p>
          <w:p w:rsidR="001071D1" w:rsidRPr="00C30B58" w:rsidRDefault="001071D1" w:rsidP="001071D1">
            <w:pPr>
              <w:rPr>
                <w:rFonts w:ascii="ＭＳ ゴシック" w:eastAsia="ＭＳ ゴシック" w:hAnsi="ＭＳ ゴシック"/>
                <w:sz w:val="18"/>
                <w:szCs w:val="18"/>
                <w:lang w:val="en-GB"/>
              </w:rPr>
            </w:pP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pObject.today = $ZDate($H,3)</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member = ##class(PM.Person).UsernameIndexOpen($UserName,,.tSC)</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If $$$ISERR(tSC) $$$ThrowStatus(tSC)</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pObject.memberName = member.Name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pObject.memberId = member.%Id()</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Catch tE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Set tSC2 = ##class(PM.Error).StoreErrorInformation(tE)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w:t>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quit tSC</w:t>
            </w:r>
          </w:p>
          <w:p w:rsidR="001071D1" w:rsidRPr="00C30B58" w:rsidRDefault="001071D1" w:rsidP="001071D1">
            <w:pPr>
              <w:rPr>
                <w:sz w:val="20"/>
                <w:szCs w:val="20"/>
                <w:lang w:val="en-GB"/>
              </w:rPr>
            </w:pPr>
            <w:r w:rsidRPr="00C30B58">
              <w:rPr>
                <w:rFonts w:ascii="ＭＳ ゴシック" w:eastAsia="ＭＳ ゴシック" w:hAnsi="ＭＳ ゴシック"/>
                <w:sz w:val="18"/>
                <w:szCs w:val="18"/>
                <w:lang w:val="en-GB"/>
              </w:rPr>
              <w:t>}</w:t>
            </w:r>
          </w:p>
          <w:p w:rsidR="001071D1" w:rsidRDefault="001071D1"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p>
    <w:p w:rsidR="00927AF0" w:rsidRPr="00C30B58" w:rsidRDefault="005607AB" w:rsidP="00C30B58">
      <w:pPr>
        <w:pStyle w:val="ad"/>
        <w:numPr>
          <w:ilvl w:val="0"/>
          <w:numId w:val="41"/>
        </w:numPr>
        <w:ind w:leftChars="0"/>
        <w:rPr>
          <w:lang w:val="en-GB"/>
        </w:rPr>
      </w:pPr>
      <w:r w:rsidRPr="00C30B58">
        <w:rPr>
          <w:rFonts w:hint="eastAsia"/>
          <w:lang w:val="en-GB"/>
        </w:rPr>
        <w:t>Caché</w:t>
      </w:r>
      <w:r w:rsidR="00927AF0" w:rsidRPr="00C30B58">
        <w:rPr>
          <w:rFonts w:hint="eastAsia"/>
          <w:lang w:val="en-GB"/>
        </w:rPr>
        <w:t xml:space="preserve"> ObjectScript</w:t>
      </w:r>
      <w:r w:rsidR="00927AF0" w:rsidRPr="00C30B58">
        <w:rPr>
          <w:rFonts w:hint="eastAsia"/>
          <w:lang w:val="en-GB"/>
        </w:rPr>
        <w:t>によるプログラミング解説</w:t>
      </w:r>
    </w:p>
    <w:p w:rsidR="00927AF0" w:rsidRPr="00927AF0" w:rsidRDefault="00927AF0" w:rsidP="00DD07DB">
      <w:pPr>
        <w:rPr>
          <w:lang w:val="en-GB"/>
        </w:rPr>
      </w:pPr>
    </w:p>
    <w:p w:rsidR="00927AF0" w:rsidRPr="00927AF0" w:rsidRDefault="00927AF0" w:rsidP="00DD07DB">
      <w:pPr>
        <w:rPr>
          <w:lang w:val="en-GB"/>
        </w:rPr>
      </w:pPr>
      <w:r w:rsidRPr="00927AF0">
        <w:rPr>
          <w:lang w:val="en-GB"/>
        </w:rPr>
        <w:t>$$$OK</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名前の先頭に</w:t>
      </w:r>
      <w:r w:rsidRPr="00927AF0">
        <w:rPr>
          <w:rFonts w:hint="eastAsia"/>
          <w:lang w:val="en-GB"/>
        </w:rPr>
        <w:t>$</w:t>
      </w:r>
      <w:r w:rsidR="001F0A99">
        <w:rPr>
          <w:rFonts w:hint="eastAsia"/>
          <w:lang w:val="en-GB"/>
        </w:rPr>
        <w:t>を３個</w:t>
      </w:r>
      <w:r w:rsidRPr="00927AF0">
        <w:rPr>
          <w:rFonts w:hint="eastAsia"/>
          <w:lang w:val="en-GB"/>
        </w:rPr>
        <w:t>つけるとマクロ宣言となります。</w:t>
      </w:r>
    </w:p>
    <w:p w:rsidR="00927AF0" w:rsidRPr="00927AF0" w:rsidRDefault="00927AF0" w:rsidP="00DD07DB">
      <w:pPr>
        <w:rPr>
          <w:lang w:val="en-GB"/>
        </w:rPr>
      </w:pPr>
      <w:r w:rsidRPr="00927AF0">
        <w:rPr>
          <w:rFonts w:hint="eastAsia"/>
          <w:lang w:val="en-GB"/>
        </w:rPr>
        <w:t>システムインクルードファイル</w:t>
      </w:r>
      <w:r w:rsidRPr="00927AF0">
        <w:rPr>
          <w:rFonts w:hint="eastAsia"/>
          <w:lang w:val="en-GB"/>
        </w:rPr>
        <w:t>%occStatus.inc</w:t>
      </w:r>
      <w:r w:rsidRPr="00927AF0">
        <w:rPr>
          <w:rFonts w:hint="eastAsia"/>
          <w:lang w:val="en-GB"/>
        </w:rPr>
        <w:t>内の</w:t>
      </w:r>
      <w:r w:rsidRPr="00927AF0">
        <w:rPr>
          <w:rFonts w:hint="eastAsia"/>
          <w:lang w:val="en-GB"/>
        </w:rPr>
        <w:t>OK</w:t>
      </w:r>
      <w:r w:rsidRPr="00927AF0">
        <w:rPr>
          <w:rFonts w:hint="eastAsia"/>
          <w:lang w:val="en-GB"/>
        </w:rPr>
        <w:t>マクロを参照します。</w:t>
      </w:r>
    </w:p>
    <w:p w:rsidR="00927AF0" w:rsidRPr="00927AF0" w:rsidRDefault="00927AF0" w:rsidP="00DD07DB">
      <w:pPr>
        <w:rPr>
          <w:lang w:val="en-GB"/>
        </w:rPr>
      </w:pPr>
      <w:r w:rsidRPr="00927AF0">
        <w:rPr>
          <w:rFonts w:hint="eastAsia"/>
          <w:lang w:val="en-GB"/>
        </w:rPr>
        <w:t>コンパイルの段階で、まずマクロ内で定義されている内容でプログラミング上の記述が置換されます。</w:t>
      </w:r>
    </w:p>
    <w:p w:rsidR="00927AF0" w:rsidRPr="00927AF0" w:rsidRDefault="00927AF0" w:rsidP="00DD07DB">
      <w:pPr>
        <w:rPr>
          <w:lang w:val="en-GB"/>
        </w:rPr>
      </w:pPr>
      <w:r w:rsidRPr="00927AF0">
        <w:rPr>
          <w:rFonts w:hint="eastAsia"/>
          <w:lang w:val="en-GB"/>
        </w:rPr>
        <w:t>OK</w:t>
      </w:r>
      <w:r w:rsidRPr="00927AF0">
        <w:rPr>
          <w:rFonts w:hint="eastAsia"/>
          <w:lang w:val="en-GB"/>
        </w:rPr>
        <w:t>マクロは</w:t>
      </w:r>
      <w:r w:rsidRPr="00927AF0">
        <w:rPr>
          <w:rFonts w:hint="eastAsia"/>
          <w:lang w:val="en-GB"/>
        </w:rPr>
        <w:t>1</w:t>
      </w:r>
      <w:r w:rsidRPr="00927AF0">
        <w:rPr>
          <w:rFonts w:hint="eastAsia"/>
          <w:lang w:val="en-GB"/>
        </w:rPr>
        <w:t>と定義されていますので</w:t>
      </w:r>
      <w:r w:rsidRPr="00927AF0">
        <w:rPr>
          <w:rFonts w:hint="eastAsia"/>
          <w:lang w:val="en-GB"/>
        </w:rPr>
        <w:t>$$$OK</w:t>
      </w:r>
      <w:r w:rsidRPr="00927AF0">
        <w:rPr>
          <w:rFonts w:hint="eastAsia"/>
          <w:lang w:val="en-GB"/>
        </w:rPr>
        <w:t>が</w:t>
      </w:r>
      <w:r w:rsidRPr="00927AF0">
        <w:rPr>
          <w:rFonts w:hint="eastAsia"/>
          <w:lang w:val="en-GB"/>
        </w:rPr>
        <w:t>1</w:t>
      </w:r>
      <w:r w:rsidRPr="00927AF0">
        <w:rPr>
          <w:rFonts w:hint="eastAsia"/>
          <w:lang w:val="en-GB"/>
        </w:rPr>
        <w:t>というリテラル値に置換されます。</w:t>
      </w:r>
    </w:p>
    <w:p w:rsidR="00927AF0" w:rsidRPr="00927AF0" w:rsidRDefault="00927AF0" w:rsidP="00DD07DB">
      <w:pPr>
        <w:rPr>
          <w:lang w:val="en-GB"/>
        </w:rPr>
      </w:pPr>
      <w:r w:rsidRPr="00927AF0">
        <w:rPr>
          <w:rFonts w:hint="eastAsia"/>
          <w:lang w:val="en-GB"/>
        </w:rPr>
        <w:t>リテラルは変数より処理を高速に実行できる利点があります。</w:t>
      </w:r>
    </w:p>
    <w:p w:rsidR="00927AF0" w:rsidRPr="00927AF0" w:rsidRDefault="00927AF0" w:rsidP="00DD07DB">
      <w:pPr>
        <w:rPr>
          <w:lang w:val="en-GB"/>
        </w:rPr>
      </w:pPr>
      <w:r w:rsidRPr="00927AF0">
        <w:rPr>
          <w:rFonts w:hint="eastAsia"/>
          <w:lang w:val="en-GB"/>
        </w:rPr>
        <w:t>（昨今の</w:t>
      </w:r>
      <w:r w:rsidRPr="00927AF0">
        <w:rPr>
          <w:rFonts w:hint="eastAsia"/>
          <w:lang w:val="en-GB"/>
        </w:rPr>
        <w:t>CPU</w:t>
      </w:r>
      <w:r w:rsidRPr="00927AF0">
        <w:rPr>
          <w:rFonts w:hint="eastAsia"/>
          <w:lang w:val="en-GB"/>
        </w:rPr>
        <w:t>のスピードの速さを考えれば無視できる差ですが）</w:t>
      </w:r>
    </w:p>
    <w:p w:rsidR="007B14DC" w:rsidRDefault="00927AF0" w:rsidP="00DD07DB">
      <w:pPr>
        <w:rPr>
          <w:lang w:val="en-GB"/>
        </w:rPr>
      </w:pPr>
      <w:r w:rsidRPr="00927AF0">
        <w:rPr>
          <w:rFonts w:hint="eastAsia"/>
          <w:lang w:val="en-GB"/>
        </w:rPr>
        <w:t>しかし、数値をそのままプログラムの中に埋</w:t>
      </w:r>
      <w:r w:rsidR="007B14DC">
        <w:rPr>
          <w:rFonts w:hint="eastAsia"/>
          <w:lang w:val="en-GB"/>
        </w:rPr>
        <w:t>め込むとその意味するところがわかりにくいという問題があります。</w:t>
      </w:r>
    </w:p>
    <w:p w:rsidR="00927AF0" w:rsidRPr="00927AF0" w:rsidRDefault="00927AF0" w:rsidP="00DD07DB">
      <w:pPr>
        <w:rPr>
          <w:lang w:val="en-GB"/>
        </w:rPr>
      </w:pPr>
      <w:r w:rsidRPr="00927AF0">
        <w:rPr>
          <w:rFonts w:hint="eastAsia"/>
          <w:lang w:val="en-GB"/>
        </w:rPr>
        <w:t>マクロを使うことで意味を提示しながら実行時の効率性も担保できます。</w:t>
      </w:r>
    </w:p>
    <w:p w:rsidR="007B14DC" w:rsidRDefault="007B14DC">
      <w:pPr>
        <w:rPr>
          <w:lang w:val="en-GB"/>
        </w:rPr>
      </w:pPr>
      <w:r>
        <w:rPr>
          <w:lang w:val="en-GB"/>
        </w:rPr>
        <w:br w:type="page"/>
      </w:r>
    </w:p>
    <w:p w:rsidR="00927AF0" w:rsidRPr="00927AF0" w:rsidRDefault="00927AF0" w:rsidP="00DD07DB">
      <w:pPr>
        <w:rPr>
          <w:lang w:val="en-GB"/>
        </w:rPr>
      </w:pPr>
    </w:p>
    <w:p w:rsidR="00927AF0" w:rsidRPr="00927AF0" w:rsidRDefault="00927AF0" w:rsidP="00DD07DB">
      <w:pPr>
        <w:rPr>
          <w:lang w:val="en-GB"/>
        </w:rPr>
      </w:pPr>
      <w:r w:rsidRPr="00927AF0">
        <w:rPr>
          <w:lang w:val="en-GB"/>
        </w:rPr>
        <w:t>#dim</w:t>
      </w:r>
    </w:p>
    <w:p w:rsidR="00927AF0" w:rsidRPr="00927AF0" w:rsidRDefault="00927AF0" w:rsidP="00DD07DB">
      <w:pPr>
        <w:rPr>
          <w:lang w:val="en-GB"/>
        </w:rPr>
      </w:pPr>
    </w:p>
    <w:p w:rsidR="00927AF0" w:rsidRPr="00927AF0" w:rsidRDefault="005607AB" w:rsidP="00DD07DB">
      <w:pPr>
        <w:rPr>
          <w:lang w:val="en-GB"/>
        </w:rPr>
      </w:pPr>
      <w:r>
        <w:rPr>
          <w:rFonts w:hint="eastAsia"/>
          <w:lang w:val="en-GB"/>
        </w:rPr>
        <w:t>Caché</w:t>
      </w:r>
      <w:r w:rsidR="00927AF0" w:rsidRPr="00927AF0">
        <w:rPr>
          <w:rFonts w:hint="eastAsia"/>
          <w:lang w:val="en-GB"/>
        </w:rPr>
        <w:t xml:space="preserve"> ObjectScript</w:t>
      </w:r>
      <w:r w:rsidR="00927AF0" w:rsidRPr="00927AF0">
        <w:rPr>
          <w:rFonts w:hint="eastAsia"/>
          <w:lang w:val="en-GB"/>
        </w:rPr>
        <w:t>言語では、変数の宣言は必要ありませんが、他言語で変数宣言することに慣れている開発者向けに変数宣言の方法も用意されています。</w:t>
      </w:r>
    </w:p>
    <w:p w:rsidR="00927AF0" w:rsidRPr="00927AF0" w:rsidRDefault="00927AF0" w:rsidP="00DD07DB">
      <w:pPr>
        <w:rPr>
          <w:lang w:val="en-GB"/>
        </w:rPr>
      </w:pPr>
    </w:p>
    <w:p w:rsidR="00927AF0" w:rsidRPr="00927AF0" w:rsidRDefault="005607AB" w:rsidP="00DD07DB">
      <w:pPr>
        <w:rPr>
          <w:lang w:val="en-GB"/>
        </w:rPr>
      </w:pPr>
      <w:r>
        <w:rPr>
          <w:rFonts w:hint="eastAsia"/>
          <w:lang w:val="en-GB"/>
        </w:rPr>
        <w:t>Caché</w:t>
      </w:r>
      <w:r w:rsidR="00927AF0" w:rsidRPr="00927AF0">
        <w:rPr>
          <w:rFonts w:hint="eastAsia"/>
          <w:lang w:val="en-GB"/>
        </w:rPr>
        <w:t xml:space="preserve"> ObjectScript</w:t>
      </w:r>
      <w:r w:rsidR="00927AF0" w:rsidRPr="00927AF0">
        <w:rPr>
          <w:rFonts w:hint="eastAsia"/>
          <w:lang w:val="en-GB"/>
        </w:rPr>
        <w:t>言語で変数宣言をする際には</w:t>
      </w:r>
      <w:r w:rsidR="00927AF0" w:rsidRPr="00927AF0">
        <w:rPr>
          <w:rFonts w:hint="eastAsia"/>
          <w:lang w:val="en-GB"/>
        </w:rPr>
        <w:t>#dim</w:t>
      </w:r>
      <w:r w:rsidR="00927AF0" w:rsidRPr="00927AF0">
        <w:rPr>
          <w:rFonts w:hint="eastAsia"/>
          <w:lang w:val="en-GB"/>
        </w:rPr>
        <w:t>宣言を使用します。</w:t>
      </w:r>
    </w:p>
    <w:p w:rsidR="00927AF0" w:rsidRPr="00927AF0" w:rsidRDefault="00927AF0" w:rsidP="00DD07DB">
      <w:pPr>
        <w:rPr>
          <w:lang w:val="en-GB"/>
        </w:rPr>
      </w:pPr>
    </w:p>
    <w:p w:rsidR="00927AF0" w:rsidRPr="00927AF0" w:rsidRDefault="00927AF0" w:rsidP="00DD07DB">
      <w:pPr>
        <w:rPr>
          <w:lang w:val="en-GB"/>
        </w:rPr>
      </w:pPr>
      <w:r w:rsidRPr="00927AF0">
        <w:rPr>
          <w:lang w:val="en-GB"/>
        </w:rPr>
        <w:t>##class()</w:t>
      </w:r>
    </w:p>
    <w:p w:rsidR="00927AF0" w:rsidRPr="00927AF0" w:rsidRDefault="00927AF0" w:rsidP="00DD07DB">
      <w:pPr>
        <w:rPr>
          <w:lang w:val="en-GB"/>
        </w:rPr>
      </w:pPr>
    </w:p>
    <w:p w:rsidR="00927AF0" w:rsidRPr="00927AF0" w:rsidRDefault="005607AB" w:rsidP="00DD07DB">
      <w:pPr>
        <w:rPr>
          <w:lang w:val="en-GB"/>
        </w:rPr>
      </w:pPr>
      <w:r>
        <w:rPr>
          <w:rFonts w:hint="eastAsia"/>
          <w:lang w:val="en-GB"/>
        </w:rPr>
        <w:t>Caché</w:t>
      </w:r>
      <w:r w:rsidR="00927AF0" w:rsidRPr="00927AF0">
        <w:rPr>
          <w:rFonts w:hint="eastAsia"/>
          <w:lang w:val="en-GB"/>
        </w:rPr>
        <w:t xml:space="preserve"> ObjectScript</w:t>
      </w:r>
      <w:r w:rsidR="00927AF0" w:rsidRPr="00927AF0">
        <w:rPr>
          <w:rFonts w:hint="eastAsia"/>
          <w:lang w:val="en-GB"/>
        </w:rPr>
        <w:t>言語でクラスにアクセスするための宣言です。</w:t>
      </w:r>
    </w:p>
    <w:p w:rsidR="00927AF0" w:rsidRPr="00927AF0" w:rsidRDefault="00927AF0" w:rsidP="00DD07DB">
      <w:pPr>
        <w:rPr>
          <w:lang w:val="en-GB"/>
        </w:rPr>
      </w:pPr>
    </w:p>
    <w:p w:rsidR="00927AF0" w:rsidRPr="00927AF0" w:rsidRDefault="00927AF0" w:rsidP="00DD07DB">
      <w:pPr>
        <w:rPr>
          <w:lang w:val="en-GB"/>
        </w:rPr>
      </w:pPr>
      <w:r w:rsidRPr="00927AF0">
        <w:rPr>
          <w:lang w:val="en-GB"/>
        </w:rPr>
        <w:t>set pObject = ##class(%ZEN.proxyObject).%New()</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ここでは、</w:t>
      </w:r>
      <w:r w:rsidRPr="00927AF0">
        <w:rPr>
          <w:rFonts w:hint="eastAsia"/>
          <w:lang w:val="en-GB"/>
        </w:rPr>
        <w:t>%New()</w:t>
      </w:r>
      <w:r w:rsidRPr="00927AF0">
        <w:rPr>
          <w:rFonts w:hint="eastAsia"/>
          <w:lang w:val="en-GB"/>
        </w:rPr>
        <w:t>メソッドというクラスメソッドを呼び出して新規に</w:t>
      </w:r>
      <w:r w:rsidRPr="00927AF0">
        <w:rPr>
          <w:rFonts w:hint="eastAsia"/>
          <w:lang w:val="en-GB"/>
        </w:rPr>
        <w:t>%ZEN.proxyObject</w:t>
      </w:r>
      <w:r w:rsidRPr="00927AF0">
        <w:rPr>
          <w:rFonts w:hint="eastAsia"/>
          <w:lang w:val="en-GB"/>
        </w:rPr>
        <w:t>クラスのインスタンスを生成しています</w:t>
      </w:r>
    </w:p>
    <w:p w:rsidR="00927AF0" w:rsidRPr="00927AF0" w:rsidRDefault="00927AF0" w:rsidP="00DD07DB">
      <w:pPr>
        <w:rPr>
          <w:lang w:val="en-GB"/>
        </w:rPr>
      </w:pPr>
    </w:p>
    <w:p w:rsidR="00927AF0" w:rsidRPr="00927AF0" w:rsidRDefault="00927AF0" w:rsidP="00DD07DB">
      <w:pPr>
        <w:rPr>
          <w:lang w:val="en-GB"/>
        </w:rPr>
      </w:pPr>
      <w:r w:rsidRPr="00927AF0">
        <w:rPr>
          <w:lang w:val="en-GB"/>
        </w:rPr>
        <w:t>set pObject.projectList = ##class(%ListOfObjects).%New()</w:t>
      </w:r>
    </w:p>
    <w:p w:rsidR="00927AF0" w:rsidRPr="00927AF0" w:rsidRDefault="00927AF0" w:rsidP="00DD07DB">
      <w:pPr>
        <w:rPr>
          <w:lang w:val="en-GB"/>
        </w:rPr>
      </w:pPr>
    </w:p>
    <w:p w:rsidR="00927AF0" w:rsidRDefault="00927AF0" w:rsidP="00DD07DB">
      <w:pPr>
        <w:rPr>
          <w:lang w:val="en-GB"/>
        </w:rPr>
      </w:pPr>
      <w:r w:rsidRPr="00927AF0">
        <w:rPr>
          <w:rFonts w:hint="eastAsia"/>
          <w:lang w:val="en-GB"/>
        </w:rPr>
        <w:t>新規に</w:t>
      </w:r>
      <w:r w:rsidRPr="00927AF0">
        <w:rPr>
          <w:rFonts w:hint="eastAsia"/>
          <w:lang w:val="en-GB"/>
        </w:rPr>
        <w:t>%ListOfObjects</w:t>
      </w:r>
      <w:r w:rsidRPr="00927AF0">
        <w:rPr>
          <w:rFonts w:hint="eastAsia"/>
          <w:lang w:val="en-GB"/>
        </w:rPr>
        <w:t>というオブジェクトのリストを格納するクラスのインスタンスを生成し、その</w:t>
      </w:r>
      <w:r w:rsidRPr="00927AF0">
        <w:rPr>
          <w:rFonts w:hint="eastAsia"/>
          <w:lang w:val="en-GB"/>
        </w:rPr>
        <w:t>OREF</w:t>
      </w:r>
      <w:r w:rsidRPr="00927AF0">
        <w:rPr>
          <w:rFonts w:hint="eastAsia"/>
          <w:lang w:val="en-GB"/>
        </w:rPr>
        <w:t>（</w:t>
      </w:r>
      <w:r w:rsidRPr="00927AF0">
        <w:rPr>
          <w:rFonts w:hint="eastAsia"/>
          <w:lang w:val="en-GB"/>
        </w:rPr>
        <w:t>Object Reference</w:t>
      </w:r>
      <w:r w:rsidRPr="00927AF0">
        <w:rPr>
          <w:rFonts w:hint="eastAsia"/>
          <w:lang w:val="en-GB"/>
        </w:rPr>
        <w:t>）を</w:t>
      </w:r>
      <w:r w:rsidRPr="00927AF0">
        <w:rPr>
          <w:rFonts w:hint="eastAsia"/>
          <w:lang w:val="en-GB"/>
        </w:rPr>
        <w:t>%ZEN.proxyObject</w:t>
      </w:r>
      <w:r w:rsidRPr="00927AF0">
        <w:rPr>
          <w:rFonts w:hint="eastAsia"/>
          <w:lang w:val="en-GB"/>
        </w:rPr>
        <w:t>クラスのインスタンスの</w:t>
      </w:r>
      <w:r w:rsidRPr="00927AF0">
        <w:rPr>
          <w:rFonts w:hint="eastAsia"/>
          <w:lang w:val="en-GB"/>
        </w:rPr>
        <w:t>projectList</w:t>
      </w:r>
      <w:r w:rsidRPr="00927AF0">
        <w:rPr>
          <w:rFonts w:hint="eastAsia"/>
          <w:lang w:val="en-GB"/>
        </w:rPr>
        <w:t>というプロパティに設定しています。</w:t>
      </w:r>
    </w:p>
    <w:p w:rsidR="001071D1" w:rsidRPr="00927AF0" w:rsidRDefault="001071D1" w:rsidP="00DD07DB">
      <w:pPr>
        <w:rPr>
          <w:lang w:val="en-GB"/>
        </w:rPr>
      </w:pPr>
    </w:p>
    <w:tbl>
      <w:tblPr>
        <w:tblStyle w:val="ac"/>
        <w:tblW w:w="0" w:type="auto"/>
        <w:tblLook w:val="04A0" w:firstRow="1" w:lastRow="0" w:firstColumn="1" w:lastColumn="0" w:noHBand="0" w:noVBand="1"/>
      </w:tblPr>
      <w:tblGrid>
        <w:gridCol w:w="5976"/>
      </w:tblGrid>
      <w:tr w:rsidR="001071D1" w:rsidTr="001071D1">
        <w:tc>
          <w:tcPr>
            <w:tcW w:w="0" w:type="auto"/>
          </w:tcPr>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statement = ##class(%SQL.Statement).%New()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sql = "SELECT ID, Name FROM PM.Project"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tsc = statement.%Prepare(sql)</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if $$$ISERR(tSC) $$$ThrowStatus(tSC)</w:t>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result = statement.%Execute()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while result.%Next() {</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project = ##class(%ZEN.proxyObject).%New()</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project.value = result.%Get("ID")</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set project.text = result.%Get("Name")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 xml:space="preserve">  do pObject.projectList.Insert(project)</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lastRenderedPageBreak/>
              <w:tab/>
              <w:t xml:space="preserve">  }</w:t>
            </w:r>
          </w:p>
          <w:p w:rsidR="001071D1" w:rsidRDefault="001071D1"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クエリーを発行するために</w:t>
      </w:r>
      <w:r w:rsidRPr="00927AF0">
        <w:rPr>
          <w:rFonts w:hint="eastAsia"/>
          <w:lang w:val="en-GB"/>
        </w:rPr>
        <w:t>%SQL.Statement</w:t>
      </w:r>
      <w:r w:rsidRPr="00927AF0">
        <w:rPr>
          <w:rFonts w:hint="eastAsia"/>
          <w:lang w:val="en-GB"/>
        </w:rPr>
        <w:t>クラスのインスタンスを生成し、クエリーを設定します。</w:t>
      </w:r>
    </w:p>
    <w:p w:rsidR="00927AF0" w:rsidRPr="00927AF0" w:rsidRDefault="00927AF0" w:rsidP="00DD07DB">
      <w:pPr>
        <w:rPr>
          <w:lang w:val="en-GB"/>
        </w:rPr>
      </w:pPr>
      <w:r w:rsidRPr="00927AF0">
        <w:rPr>
          <w:rFonts w:hint="eastAsia"/>
          <w:lang w:val="en-GB"/>
        </w:rPr>
        <w:t>クエリーは</w:t>
      </w:r>
      <w:r w:rsidRPr="00927AF0">
        <w:rPr>
          <w:rFonts w:hint="eastAsia"/>
          <w:lang w:val="en-GB"/>
        </w:rPr>
        <w:t>PM.project</w:t>
      </w:r>
      <w:r w:rsidRPr="00927AF0">
        <w:rPr>
          <w:rFonts w:hint="eastAsia"/>
          <w:lang w:val="en-GB"/>
        </w:rPr>
        <w:t>から全件取得するクエリーです。</w:t>
      </w:r>
    </w:p>
    <w:p w:rsidR="00927AF0" w:rsidRPr="00927AF0" w:rsidRDefault="00927AF0" w:rsidP="00DD07DB">
      <w:pPr>
        <w:rPr>
          <w:lang w:val="en-GB"/>
        </w:rPr>
      </w:pPr>
      <w:r w:rsidRPr="00927AF0">
        <w:rPr>
          <w:rFonts w:hint="eastAsia"/>
          <w:lang w:val="en-GB"/>
        </w:rPr>
        <w:t>取得した結果を個数分繰り返し処理し、</w:t>
      </w:r>
      <w:r w:rsidRPr="00927AF0">
        <w:rPr>
          <w:rFonts w:hint="eastAsia"/>
          <w:lang w:val="en-GB"/>
        </w:rPr>
        <w:t>projectList</w:t>
      </w:r>
      <w:r w:rsidRPr="00927AF0">
        <w:rPr>
          <w:rFonts w:hint="eastAsia"/>
          <w:lang w:val="en-GB"/>
        </w:rPr>
        <w:t>に挿入していきます。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phaseList</w:t>
      </w:r>
      <w:r w:rsidRPr="00927AF0">
        <w:rPr>
          <w:rFonts w:hint="eastAsia"/>
          <w:lang w:val="en-GB"/>
        </w:rPr>
        <w:t>もほぼ同様の処理で実装します。</w:t>
      </w:r>
    </w:p>
    <w:tbl>
      <w:tblPr>
        <w:tblStyle w:val="ac"/>
        <w:tblW w:w="0" w:type="auto"/>
        <w:tblLook w:val="04A0" w:firstRow="1" w:lastRow="0" w:firstColumn="1" w:lastColumn="0" w:noHBand="0" w:noVBand="1"/>
      </w:tblPr>
      <w:tblGrid>
        <w:gridCol w:w="7056"/>
      </w:tblGrid>
      <w:tr w:rsidR="001071D1" w:rsidTr="001071D1">
        <w:tc>
          <w:tcPr>
            <w:tcW w:w="0" w:type="auto"/>
          </w:tcPr>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pObject.today = $ZDate($H,3)</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member = ##class(PM.Person).UsernameIndexOpen($UserName,,.tSC)</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If $$$ISERR(tSC) $$$ThrowStatus(tSC)</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pObject.memberName = member.Name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pObject.memberId = member.%Id()</w:t>
            </w:r>
          </w:p>
          <w:p w:rsidR="001071D1" w:rsidRPr="001071D1" w:rsidRDefault="001071D1"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pObject.today</w:t>
      </w:r>
      <w:r w:rsidRPr="00927AF0">
        <w:rPr>
          <w:rFonts w:hint="eastAsia"/>
          <w:lang w:val="en-GB"/>
        </w:rPr>
        <w:t>に今日の日付を設定します。</w:t>
      </w:r>
    </w:p>
    <w:p w:rsidR="00927AF0" w:rsidRPr="00927AF0" w:rsidRDefault="00927AF0" w:rsidP="00DD07DB">
      <w:pPr>
        <w:rPr>
          <w:lang w:val="en-GB"/>
        </w:rPr>
      </w:pPr>
      <w:r w:rsidRPr="00927AF0">
        <w:rPr>
          <w:rFonts w:hint="eastAsia"/>
          <w:lang w:val="en-GB"/>
        </w:rPr>
        <w:t>$H</w:t>
      </w:r>
      <w:r w:rsidRPr="00927AF0">
        <w:rPr>
          <w:rFonts w:hint="eastAsia"/>
          <w:lang w:val="en-GB"/>
        </w:rPr>
        <w:t>は</w:t>
      </w:r>
      <w:r w:rsidR="005607AB">
        <w:rPr>
          <w:rFonts w:hint="eastAsia"/>
          <w:lang w:val="en-GB"/>
        </w:rPr>
        <w:t>Caché</w:t>
      </w:r>
      <w:r w:rsidRPr="00927AF0">
        <w:rPr>
          <w:rFonts w:hint="eastAsia"/>
          <w:lang w:val="en-GB"/>
        </w:rPr>
        <w:t xml:space="preserve"> ObjectScript</w:t>
      </w:r>
      <w:r w:rsidRPr="00927AF0">
        <w:rPr>
          <w:rFonts w:hint="eastAsia"/>
          <w:lang w:val="en-GB"/>
        </w:rPr>
        <w:t>言語での日付と時間を内部表現するための内部変数です。</w:t>
      </w:r>
    </w:p>
    <w:p w:rsidR="00927AF0" w:rsidRPr="00927AF0" w:rsidRDefault="00927AF0" w:rsidP="00DD07DB">
      <w:pPr>
        <w:rPr>
          <w:lang w:val="en-GB"/>
        </w:rPr>
      </w:pPr>
      <w:r w:rsidRPr="00927AF0">
        <w:rPr>
          <w:rFonts w:hint="eastAsia"/>
          <w:lang w:val="en-GB"/>
        </w:rPr>
        <w:t>このままの値では、人が理解するのが難しいので</w:t>
      </w:r>
      <w:r w:rsidRPr="00927AF0">
        <w:rPr>
          <w:rFonts w:hint="eastAsia"/>
          <w:lang w:val="en-GB"/>
        </w:rPr>
        <w:t>$ZDate</w:t>
      </w:r>
      <w:r w:rsidRPr="00927AF0">
        <w:rPr>
          <w:rFonts w:hint="eastAsia"/>
          <w:lang w:val="en-GB"/>
        </w:rPr>
        <w:t>関数を使って変換します。</w:t>
      </w:r>
    </w:p>
    <w:p w:rsidR="00927AF0" w:rsidRPr="00927AF0" w:rsidRDefault="00927AF0" w:rsidP="00DD07DB">
      <w:pPr>
        <w:rPr>
          <w:lang w:val="en-GB"/>
        </w:rPr>
      </w:pPr>
      <w:r w:rsidRPr="00927AF0">
        <w:rPr>
          <w:rFonts w:hint="eastAsia"/>
          <w:lang w:val="en-GB"/>
        </w:rPr>
        <w:t>ここでこの関数の第</w:t>
      </w:r>
      <w:r w:rsidRPr="00927AF0">
        <w:rPr>
          <w:rFonts w:hint="eastAsia"/>
          <w:lang w:val="en-GB"/>
        </w:rPr>
        <w:t>2</w:t>
      </w:r>
      <w:r w:rsidRPr="00927AF0">
        <w:rPr>
          <w:rFonts w:hint="eastAsia"/>
          <w:lang w:val="en-GB"/>
        </w:rPr>
        <w:t>引数は、日付形式を指定します。</w:t>
      </w:r>
    </w:p>
    <w:p w:rsidR="00927AF0" w:rsidRPr="00927AF0" w:rsidRDefault="00927AF0" w:rsidP="00DD07DB">
      <w:pPr>
        <w:rPr>
          <w:lang w:val="en-GB"/>
        </w:rPr>
      </w:pPr>
      <w:r w:rsidRPr="00927AF0">
        <w:rPr>
          <w:rFonts w:hint="eastAsia"/>
          <w:lang w:val="en-GB"/>
        </w:rPr>
        <w:t>形式</w:t>
      </w:r>
      <w:r w:rsidRPr="00927AF0">
        <w:rPr>
          <w:rFonts w:hint="eastAsia"/>
          <w:lang w:val="en-GB"/>
        </w:rPr>
        <w:t>3</w:t>
      </w:r>
      <w:r w:rsidRPr="00927AF0">
        <w:rPr>
          <w:rFonts w:hint="eastAsia"/>
          <w:lang w:val="en-GB"/>
        </w:rPr>
        <w:t>は</w:t>
      </w:r>
      <w:r w:rsidRPr="00927AF0">
        <w:rPr>
          <w:rFonts w:hint="eastAsia"/>
          <w:lang w:val="en-GB"/>
        </w:rPr>
        <w:t>YYYY-MM-DD</w:t>
      </w:r>
      <w:r w:rsidRPr="00927AF0">
        <w:rPr>
          <w:rFonts w:hint="eastAsia"/>
          <w:lang w:val="en-GB"/>
        </w:rPr>
        <w:t>です。</w:t>
      </w:r>
    </w:p>
    <w:tbl>
      <w:tblPr>
        <w:tblStyle w:val="ac"/>
        <w:tblW w:w="0" w:type="auto"/>
        <w:tblLook w:val="04A0" w:firstRow="1" w:lastRow="0" w:firstColumn="1" w:lastColumn="0" w:noHBand="0" w:noVBand="1"/>
      </w:tblPr>
      <w:tblGrid>
        <w:gridCol w:w="7056"/>
      </w:tblGrid>
      <w:tr w:rsidR="001071D1" w:rsidTr="001071D1">
        <w:tc>
          <w:tcPr>
            <w:tcW w:w="0" w:type="auto"/>
          </w:tcPr>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member = ##class(PM.Person).UsernameIndexOpen($UserName,,.tSC)</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If $$$ISERR(tSC) $$$ThrowStatus(tSC)</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pObject.memberName = member.Name</w:t>
            </w:r>
          </w:p>
          <w:p w:rsidR="001071D1" w:rsidRPr="00C30B58" w:rsidRDefault="001071D1" w:rsidP="001071D1">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 xml:space="preserve">  set pObject.memberId = member.%Id()</w:t>
            </w:r>
          </w:p>
          <w:p w:rsidR="001071D1" w:rsidRPr="001071D1" w:rsidRDefault="001071D1" w:rsidP="00DD07DB">
            <w:pPr>
              <w:rPr>
                <w:lang w:val="en-GB"/>
              </w:rPr>
            </w:pPr>
          </w:p>
        </w:tc>
      </w:tr>
    </w:tbl>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あるクラスのインスタンスを取得する方法として、</w:t>
      </w:r>
      <w:r w:rsidRPr="00927AF0">
        <w:rPr>
          <w:rFonts w:hint="eastAsia"/>
          <w:lang w:val="en-GB"/>
        </w:rPr>
        <w:t>ID</w:t>
      </w:r>
      <w:r w:rsidRPr="00927AF0">
        <w:rPr>
          <w:rFonts w:hint="eastAsia"/>
          <w:lang w:val="en-GB"/>
        </w:rPr>
        <w:t>を指定してオープンする方法（</w:t>
      </w:r>
      <w:r w:rsidRPr="00927AF0">
        <w:rPr>
          <w:rFonts w:hint="eastAsia"/>
          <w:lang w:val="en-GB"/>
        </w:rPr>
        <w:t>%OpenId()</w:t>
      </w:r>
      <w:r w:rsidRPr="00927AF0">
        <w:rPr>
          <w:rFonts w:hint="eastAsia"/>
          <w:lang w:val="en-GB"/>
        </w:rPr>
        <w:t>メソッド）が一般的ですがユニークキーを指定してオープンする方法もあります。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取決め事項として</w:t>
      </w:r>
    </w:p>
    <w:p w:rsidR="00927AF0" w:rsidRPr="00927AF0" w:rsidRDefault="00927AF0" w:rsidP="00DD07DB">
      <w:pPr>
        <w:rPr>
          <w:lang w:val="en-GB"/>
        </w:rPr>
      </w:pPr>
      <w:r w:rsidRPr="00927AF0">
        <w:rPr>
          <w:rFonts w:hint="eastAsia"/>
          <w:lang w:val="en-GB"/>
        </w:rPr>
        <w:t>ユニークインデックスが設定されているプロパティ名</w:t>
      </w:r>
      <w:r w:rsidRPr="00927AF0">
        <w:rPr>
          <w:rFonts w:hint="eastAsia"/>
          <w:lang w:val="en-GB"/>
        </w:rPr>
        <w:t>+IndexOpen</w:t>
      </w:r>
      <w:r w:rsidRPr="00927AF0">
        <w:rPr>
          <w:rFonts w:hint="eastAsia"/>
          <w:lang w:val="en-GB"/>
        </w:rPr>
        <w:t>という名前のメソッドをその目的で使うことができます。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ここでは</w:t>
      </w:r>
      <w:r w:rsidRPr="00927AF0">
        <w:rPr>
          <w:rFonts w:hint="eastAsia"/>
          <w:lang w:val="en-GB"/>
        </w:rPr>
        <w:t>Usename</w:t>
      </w:r>
      <w:r w:rsidRPr="00927AF0">
        <w:rPr>
          <w:rFonts w:hint="eastAsia"/>
          <w:lang w:val="en-GB"/>
        </w:rPr>
        <w:t>というプロパティにユニークインデックスが設定されているので</w:t>
      </w:r>
      <w:r w:rsidRPr="00927AF0">
        <w:rPr>
          <w:rFonts w:hint="eastAsia"/>
          <w:lang w:val="en-GB"/>
        </w:rPr>
        <w:t>UsernameIndexOpen()</w:t>
      </w:r>
      <w:r w:rsidRPr="00927AF0">
        <w:rPr>
          <w:rFonts w:hint="eastAsia"/>
          <w:lang w:val="en-GB"/>
        </w:rPr>
        <w:t>メソッドが利用可能です。</w:t>
      </w:r>
    </w:p>
    <w:p w:rsidR="00927AF0" w:rsidRPr="00927AF0" w:rsidRDefault="00927AF0" w:rsidP="00DD07DB">
      <w:pPr>
        <w:rPr>
          <w:lang w:val="en-GB"/>
        </w:rPr>
      </w:pPr>
    </w:p>
    <w:p w:rsidR="00927AF0" w:rsidRPr="00927AF0" w:rsidRDefault="00927AF0" w:rsidP="00DD07DB">
      <w:pPr>
        <w:rPr>
          <w:lang w:val="en-GB"/>
        </w:rPr>
      </w:pPr>
      <w:r w:rsidRPr="00927AF0">
        <w:rPr>
          <w:lang w:val="en-GB"/>
        </w:rPr>
        <w:tab/>
        <w:t xml:space="preserve">  If $$$ISERR(tSC) $$$ThrowStatus(tSC)</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UsernameIndexOpen()</w:t>
      </w:r>
      <w:r w:rsidRPr="00927AF0">
        <w:rPr>
          <w:rFonts w:hint="eastAsia"/>
          <w:lang w:val="en-GB"/>
        </w:rPr>
        <w:t>メソッドが何等かの理由でエラー終了した場合には</w:t>
      </w:r>
      <w:r w:rsidRPr="00927AF0">
        <w:rPr>
          <w:rFonts w:hint="eastAsia"/>
          <w:lang w:val="en-GB"/>
        </w:rPr>
        <w:t>tSC</w:t>
      </w:r>
      <w:r w:rsidRPr="00927AF0">
        <w:rPr>
          <w:rFonts w:hint="eastAsia"/>
          <w:lang w:val="en-GB"/>
        </w:rPr>
        <w:t>変数にステータスオブジェクトの</w:t>
      </w:r>
      <w:r w:rsidRPr="00927AF0">
        <w:rPr>
          <w:rFonts w:hint="eastAsia"/>
          <w:lang w:val="en-GB"/>
        </w:rPr>
        <w:t>OREF</w:t>
      </w:r>
      <w:r w:rsidRPr="00927AF0">
        <w:rPr>
          <w:rFonts w:hint="eastAsia"/>
          <w:lang w:val="en-GB"/>
        </w:rPr>
        <w:t>が設定されます。</w:t>
      </w:r>
    </w:p>
    <w:p w:rsidR="00927AF0" w:rsidRPr="00927AF0" w:rsidRDefault="00927AF0" w:rsidP="00DD07DB">
      <w:pPr>
        <w:rPr>
          <w:lang w:val="en-GB"/>
        </w:rPr>
      </w:pPr>
      <w:r w:rsidRPr="00927AF0">
        <w:rPr>
          <w:rFonts w:hint="eastAsia"/>
          <w:lang w:val="en-GB"/>
        </w:rPr>
        <w:t>その値を</w:t>
      </w:r>
      <w:r w:rsidRPr="00927AF0">
        <w:rPr>
          <w:rFonts w:hint="eastAsia"/>
          <w:lang w:val="en-GB"/>
        </w:rPr>
        <w:t>$$$ThrowStatus()</w:t>
      </w:r>
      <w:r w:rsidRPr="00927AF0">
        <w:rPr>
          <w:rFonts w:hint="eastAsia"/>
          <w:lang w:val="en-GB"/>
        </w:rPr>
        <w:t>マクロに渡すことで例外を発生します。</w:t>
      </w:r>
    </w:p>
    <w:p w:rsidR="00927AF0" w:rsidRPr="00927AF0" w:rsidRDefault="00927AF0" w:rsidP="00DD07DB">
      <w:pPr>
        <w:rPr>
          <w:lang w:val="en-GB"/>
        </w:rPr>
      </w:pPr>
      <w:r w:rsidRPr="00927AF0">
        <w:rPr>
          <w:rFonts w:hint="eastAsia"/>
          <w:lang w:val="en-GB"/>
        </w:rPr>
        <w:t>例外は</w:t>
      </w:r>
      <w:r w:rsidRPr="00927AF0">
        <w:rPr>
          <w:rFonts w:hint="eastAsia"/>
          <w:lang w:val="en-GB"/>
        </w:rPr>
        <w:t>Try Catch</w:t>
      </w:r>
      <w:r w:rsidRPr="00927AF0">
        <w:rPr>
          <w:rFonts w:hint="eastAsia"/>
          <w:lang w:val="en-GB"/>
        </w:rPr>
        <w:t>のメカニズムで捕捉することができます。</w:t>
      </w:r>
    </w:p>
    <w:p w:rsidR="00927AF0" w:rsidRPr="00927AF0" w:rsidRDefault="00927AF0" w:rsidP="00DD07DB">
      <w:pPr>
        <w:rPr>
          <w:lang w:val="en-GB"/>
        </w:rPr>
      </w:pPr>
    </w:p>
    <w:p w:rsidR="00927AF0" w:rsidRPr="00927AF0" w:rsidRDefault="00927AF0" w:rsidP="00DD07DB">
      <w:pPr>
        <w:rPr>
          <w:lang w:val="en-GB"/>
        </w:rPr>
      </w:pPr>
      <w:r w:rsidRPr="00927AF0">
        <w:rPr>
          <w:lang w:val="en-GB"/>
        </w:rPr>
        <w:tab/>
        <w:t>Catch tE {</w:t>
      </w:r>
    </w:p>
    <w:p w:rsidR="00927AF0" w:rsidRPr="00927AF0" w:rsidRDefault="00927AF0" w:rsidP="00DD07DB">
      <w:pPr>
        <w:rPr>
          <w:lang w:val="en-GB"/>
        </w:rPr>
      </w:pPr>
      <w:r w:rsidRPr="00927AF0">
        <w:rPr>
          <w:lang w:val="en-GB"/>
        </w:rPr>
        <w:tab/>
      </w:r>
      <w:r w:rsidRPr="00927AF0">
        <w:rPr>
          <w:lang w:val="en-GB"/>
        </w:rPr>
        <w:tab/>
        <w:t>Set tSC2 = ##class(PM.Error).StoreErrorInformation(tE)</w:t>
      </w:r>
    </w:p>
    <w:p w:rsidR="00927AF0" w:rsidRPr="00927AF0" w:rsidRDefault="00927AF0" w:rsidP="00DD07DB">
      <w:pPr>
        <w:rPr>
          <w:lang w:val="en-GB"/>
        </w:rPr>
      </w:pPr>
      <w:r w:rsidRPr="00927AF0">
        <w:rPr>
          <w:lang w:val="en-GB"/>
        </w:rPr>
        <w:tab/>
        <w:t>}</w:t>
      </w:r>
      <w:r w:rsidRPr="00927AF0">
        <w:rPr>
          <w:lang w:val="en-GB"/>
        </w:rPr>
        <w:tab/>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例外を捕捉した場合には、その例外情報を</w:t>
      </w:r>
      <w:r w:rsidRPr="00927AF0">
        <w:rPr>
          <w:rFonts w:hint="eastAsia"/>
          <w:lang w:val="en-GB"/>
        </w:rPr>
        <w:t>PM.Error</w:t>
      </w:r>
      <w:r w:rsidRPr="00927AF0">
        <w:rPr>
          <w:rFonts w:hint="eastAsia"/>
          <w:lang w:val="en-GB"/>
        </w:rPr>
        <w:t>というクラスのインスタンスとしてデータベース化する処理を組み込んでいます。</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データを入力して</w:t>
      </w:r>
      <w:r w:rsidRPr="00927AF0">
        <w:rPr>
          <w:rFonts w:hint="eastAsia"/>
          <w:lang w:val="en-GB"/>
        </w:rPr>
        <w:t>Save</w:t>
      </w:r>
      <w:r w:rsidRPr="00927AF0">
        <w:rPr>
          <w:rFonts w:hint="eastAsia"/>
          <w:lang w:val="en-GB"/>
        </w:rPr>
        <w:t>（保存）ボタンでサーバーデータベースに登録する処理は以下のようになります。</w:t>
      </w:r>
    </w:p>
    <w:p w:rsidR="00927AF0" w:rsidRPr="00927AF0" w:rsidRDefault="00927AF0" w:rsidP="00DD07DB">
      <w:pPr>
        <w:rPr>
          <w:lang w:val="en-GB"/>
        </w:rPr>
      </w:pPr>
    </w:p>
    <w:tbl>
      <w:tblPr>
        <w:tblStyle w:val="ac"/>
        <w:tblpPr w:leftFromText="142" w:rightFromText="142" w:vertAnchor="text" w:tblpY="1"/>
        <w:tblOverlap w:val="never"/>
        <w:tblW w:w="0" w:type="auto"/>
        <w:tblLook w:val="04A0" w:firstRow="1" w:lastRow="0" w:firstColumn="1" w:lastColumn="0" w:noHBand="0" w:noVBand="1"/>
      </w:tblPr>
      <w:tblGrid>
        <w:gridCol w:w="9628"/>
      </w:tblGrid>
      <w:tr w:rsidR="001071D1" w:rsidTr="00C30B58">
        <w:tc>
          <w:tcPr>
            <w:tcW w:w="0" w:type="auto"/>
          </w:tcPr>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ClientMethod onselect(key, value, docViewId) [ Language = javascript ]</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console.log('select '+key);</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var mainView = zen(docViewId);</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var realKey = key.split(':')[0];</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switch(realKey) {</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case 'activitysave-btn':</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id = mainView.getControlValue('memberid-txt');</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name = mainView.getControlValue('membername-txt');</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project = mainView.getControlValue('project-cbx');</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phase = mainView.getControlValue('phase-cbx');</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activitytime = mainView.getControlValue('activitytime-input');</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activitydate = mainView.getControlValue('activity-datetxt').toJSON();</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p>
          <w:p w:rsidR="001071D1" w:rsidRPr="00927AF0" w:rsidRDefault="001071D1" w:rsidP="00C30B58">
            <w:pPr>
              <w:rPr>
                <w:lang w:val="en-GB"/>
              </w:rPr>
            </w:pPr>
            <w:r w:rsidRPr="00C30B58">
              <w:rPr>
                <w:rFonts w:ascii="ＭＳ ゴシック" w:eastAsia="ＭＳ ゴシック" w:hAnsi="ＭＳ ゴシック"/>
                <w:sz w:val="18"/>
                <w:szCs w:val="18"/>
                <w:lang w:val="en-GB"/>
              </w:rPr>
              <w:lastRenderedPageBreak/>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var response = zenPage.submitData('activitysave-btn',{id:id,name:name,project:project,phase:phase,activitytime:activitytime,activitydate:activitydate});</w:t>
            </w:r>
          </w:p>
          <w:p w:rsidR="001071D1" w:rsidRPr="00C30B58" w:rsidRDefault="001071D1" w:rsidP="00C30B58">
            <w:pPr>
              <w:rPr>
                <w:rFonts w:ascii="ＭＳ ゴシック" w:eastAsia="ＭＳ ゴシック" w:hAnsi="ＭＳ ゴシック"/>
                <w:sz w:val="18"/>
                <w:szCs w:val="18"/>
                <w:lang w:val="en-GB"/>
              </w:rPr>
            </w:pPr>
            <w:r w:rsidRPr="00927AF0">
              <w:rPr>
                <w:lang w:val="en-GB"/>
              </w:rPr>
              <w:tab/>
            </w:r>
            <w:r w:rsidRPr="00927AF0">
              <w:rPr>
                <w:lang w:val="en-GB"/>
              </w:rPr>
              <w:tab/>
            </w:r>
            <w:r w:rsidRPr="00927AF0">
              <w:rPr>
                <w:lang w:val="en-GB"/>
              </w:rPr>
              <w:tab/>
            </w:r>
            <w:r w:rsidRPr="00C30B58">
              <w:rPr>
                <w:rFonts w:ascii="ＭＳ ゴシック" w:eastAsia="ＭＳ ゴシック" w:hAnsi="ＭＳ ゴシック"/>
                <w:sz w:val="18"/>
                <w:szCs w:val="18"/>
                <w:lang w:val="en-GB"/>
              </w:rPr>
              <w:t>if (response &amp;&amp; response.error) {</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alert(response.errorMsg);</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else {</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alert('Saved!');</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zenPage.getContentProvider().invalidate('data');</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//mainView.popDocument(true,true);</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r>
            <w:r w:rsidRPr="00C30B58">
              <w:rPr>
                <w:rFonts w:ascii="ＭＳ ゴシック" w:eastAsia="ＭＳ ゴシック" w:hAnsi="ＭＳ ゴシック"/>
                <w:sz w:val="18"/>
                <w:szCs w:val="18"/>
                <w:lang w:val="en-GB"/>
              </w:rPr>
              <w:tab/>
              <w:t>break;</w:t>
            </w:r>
          </w:p>
          <w:p w:rsidR="001071D1" w:rsidRPr="00C30B58" w:rsidRDefault="001071D1" w:rsidP="00C30B58">
            <w:pPr>
              <w:rPr>
                <w:rFonts w:ascii="ＭＳ ゴシック" w:eastAsia="ＭＳ ゴシック" w:hAnsi="ＭＳ ゴシック"/>
                <w:sz w:val="18"/>
                <w:szCs w:val="18"/>
                <w:lang w:val="en-GB"/>
              </w:rPr>
            </w:pPr>
            <w:r w:rsidRPr="00C30B58">
              <w:rPr>
                <w:rFonts w:ascii="ＭＳ ゴシック" w:eastAsia="ＭＳ ゴシック" w:hAnsi="ＭＳ ゴシック"/>
                <w:sz w:val="18"/>
                <w:szCs w:val="18"/>
                <w:lang w:val="en-GB"/>
              </w:rPr>
              <w:tab/>
              <w:t>}</w:t>
            </w:r>
          </w:p>
          <w:p w:rsidR="001071D1" w:rsidRDefault="001071D1" w:rsidP="00C30B58">
            <w:pPr>
              <w:rPr>
                <w:lang w:val="en-GB"/>
              </w:rPr>
            </w:pPr>
            <w:r w:rsidRPr="00C30B58">
              <w:rPr>
                <w:rFonts w:ascii="ＭＳ ゴシック" w:eastAsia="ＭＳ ゴシック" w:hAnsi="ＭＳ ゴシック"/>
                <w:sz w:val="18"/>
                <w:szCs w:val="18"/>
                <w:lang w:val="en-GB"/>
              </w:rPr>
              <w:t>}</w:t>
            </w:r>
          </w:p>
        </w:tc>
      </w:tr>
    </w:tbl>
    <w:p w:rsidR="00927AF0" w:rsidRPr="00927AF0" w:rsidRDefault="00927AF0" w:rsidP="00DD07DB">
      <w:pPr>
        <w:rPr>
          <w:lang w:val="en-GB"/>
        </w:rPr>
      </w:pPr>
    </w:p>
    <w:p w:rsidR="001071D1" w:rsidRDefault="001071D1">
      <w:pPr>
        <w:rPr>
          <w:lang w:val="en-GB"/>
        </w:rPr>
      </w:pPr>
      <w:r>
        <w:rPr>
          <w:lang w:val="en-GB"/>
        </w:rPr>
        <w:br w:type="page"/>
      </w:r>
    </w:p>
    <w:p w:rsidR="00927AF0" w:rsidRPr="00927AF0" w:rsidRDefault="00927AF0" w:rsidP="00DD07DB">
      <w:pPr>
        <w:rPr>
          <w:lang w:val="en-GB"/>
        </w:rPr>
      </w:pPr>
    </w:p>
    <w:tbl>
      <w:tblPr>
        <w:tblStyle w:val="ac"/>
        <w:tblW w:w="0" w:type="auto"/>
        <w:tblLook w:val="04A0" w:firstRow="1" w:lastRow="0" w:firstColumn="1" w:lastColumn="0" w:noHBand="0" w:noVBand="1"/>
      </w:tblPr>
      <w:tblGrid>
        <w:gridCol w:w="9628"/>
      </w:tblGrid>
      <w:tr w:rsidR="001071D1" w:rsidTr="001071D1">
        <w:tc>
          <w:tcPr>
            <w:tcW w:w="0" w:type="auto"/>
          </w:tcPr>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Submit data handler for content provider.&lt;br/&gt;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Overridden by subclasses.</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ClassMethod %OnSubmitData(pKey As %String, pID As %String, pSubmitObject As %RegisteredObject, ByRef pResponseObject As %RegisteredObject) As %Status</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571E1" w:rsidP="001071D1">
            <w:pPr>
              <w:rPr>
                <w:rFonts w:ascii="ＭＳ ゴシック" w:eastAsia="ＭＳ ゴシック" w:hAnsi="ＭＳ ゴシック"/>
                <w:sz w:val="18"/>
                <w:szCs w:val="18"/>
                <w:lang w:val="en-GB"/>
              </w:rPr>
            </w:pPr>
            <w:r>
              <w:rPr>
                <w:rFonts w:ascii="ＭＳ ゴシック" w:eastAsia="ＭＳ ゴシック" w:hAnsi="ＭＳ ゴシック"/>
                <w:sz w:val="18"/>
                <w:szCs w:val="18"/>
                <w:lang w:val="en-GB"/>
              </w:rPr>
              <w:tab/>
              <w:t>#Dim tSC = $$$OK</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pResponseObject = ##class(%ZEN.proxyObject).%New()</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Try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(pKey = "activitysave-btn")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activitydate = pSubmitObject.activitydate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 = ##class(PM.Activity).%New()</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activity.Hours = pSubmitObject.activitytime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project = ##class(PM.Project).%OpenId(pSubmitObject.project)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phase = ##class(PM.Phase).%OpenId(pSubmitObject.phase)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activity.Project = project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activity.Phase = phase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activitydate = pSubmitObject.activitydate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year = $Extract(activitydate,1,4)</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month = $Extract(activitydate,6,7)</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week = $system.SQL.WEEK(activitydate)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activity.Member = ##class(PM.Person).%OpenId(pSubmitObject.id)</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activity.Week = week</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((week = 52) &amp;&amp; (month = "01"))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year = year - 1</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activity.Year = year</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tSC = activity.%Save()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$$$ISERR(tSC) $$$ThrowStatus(tSC)</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Catch(tE)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tSC2 = ##class(PM.Error).StoreErrorInformation(tE)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pResponseObject.error = 1</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pResponseObject.errorMsg = ##class(%SYSTEM.Stat</w:t>
            </w:r>
            <w:r w:rsidR="001571E1">
              <w:rPr>
                <w:rFonts w:ascii="ＭＳ ゴシック" w:eastAsia="ＭＳ ゴシック" w:hAnsi="ＭＳ ゴシック"/>
                <w:sz w:val="18"/>
                <w:szCs w:val="18"/>
                <w:lang w:val="en-GB"/>
              </w:rPr>
              <w:t>us).GetErrorText(tE.AsStatus())</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Quit tSC</w:t>
            </w:r>
          </w:p>
          <w:p w:rsidR="001071D1" w:rsidRDefault="001071D1" w:rsidP="001071D1">
            <w:pPr>
              <w:rPr>
                <w:lang w:val="en-GB"/>
              </w:rPr>
            </w:pPr>
            <w:r w:rsidRPr="001571E1">
              <w:rPr>
                <w:rFonts w:ascii="ＭＳ ゴシック" w:eastAsia="ＭＳ ゴシック" w:hAnsi="ＭＳ ゴシック"/>
                <w:sz w:val="18"/>
                <w:szCs w:val="18"/>
                <w:lang w:val="en-GB"/>
              </w:rPr>
              <w:t>}</w:t>
            </w:r>
          </w:p>
        </w:tc>
      </w:tr>
    </w:tbl>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lastRenderedPageBreak/>
        <w:t>JavaScript</w:t>
      </w:r>
      <w:r w:rsidRPr="00927AF0">
        <w:rPr>
          <w:rFonts w:hint="eastAsia"/>
          <w:lang w:val="en-GB"/>
        </w:rPr>
        <w:t>の</w:t>
      </w:r>
      <w:r w:rsidRPr="00927AF0">
        <w:rPr>
          <w:rFonts w:hint="eastAsia"/>
          <w:lang w:val="en-GB"/>
        </w:rPr>
        <w:t>zenPage.submitData()</w:t>
      </w:r>
      <w:r w:rsidRPr="00927AF0">
        <w:rPr>
          <w:rFonts w:hint="eastAsia"/>
          <w:lang w:val="en-GB"/>
        </w:rPr>
        <w:t>で渡された</w:t>
      </w:r>
      <w:r w:rsidRPr="00927AF0">
        <w:rPr>
          <w:rFonts w:hint="eastAsia"/>
          <w:lang w:val="en-GB"/>
        </w:rPr>
        <w:t>JSON</w:t>
      </w:r>
      <w:r w:rsidRPr="00927AF0">
        <w:rPr>
          <w:rFonts w:hint="eastAsia"/>
          <w:lang w:val="en-GB"/>
        </w:rPr>
        <w:t>オブジェクト</w:t>
      </w:r>
    </w:p>
    <w:p w:rsidR="00927AF0" w:rsidRPr="00927AF0" w:rsidRDefault="00927AF0" w:rsidP="00DD07DB">
      <w:pPr>
        <w:rPr>
          <w:lang w:val="en-GB"/>
        </w:rPr>
      </w:pPr>
      <w:r w:rsidRPr="00927AF0">
        <w:rPr>
          <w:lang w:val="en-GB"/>
        </w:rPr>
        <w:t>{id:id,name:name,project:project,phase:phase,activitytime:activitytime,activitydate:activitydate}</w:t>
      </w:r>
    </w:p>
    <w:p w:rsidR="00927AF0" w:rsidRPr="00927AF0" w:rsidRDefault="00927AF0" w:rsidP="00DD07DB">
      <w:pPr>
        <w:rPr>
          <w:lang w:val="en-GB"/>
        </w:rPr>
      </w:pPr>
      <w:r w:rsidRPr="00927AF0">
        <w:rPr>
          <w:rFonts w:hint="eastAsia"/>
          <w:lang w:val="en-GB"/>
        </w:rPr>
        <w:t>は、サーバー側で呼び出される</w:t>
      </w:r>
      <w:r w:rsidRPr="00927AF0">
        <w:rPr>
          <w:rFonts w:hint="eastAsia"/>
          <w:lang w:val="en-GB"/>
        </w:rPr>
        <w:t>%OnSubmitData()</w:t>
      </w:r>
      <w:r w:rsidRPr="00927AF0">
        <w:rPr>
          <w:rFonts w:hint="eastAsia"/>
          <w:lang w:val="en-GB"/>
        </w:rPr>
        <w:t>メソッドの</w:t>
      </w:r>
      <w:r w:rsidRPr="00927AF0">
        <w:rPr>
          <w:rFonts w:hint="eastAsia"/>
          <w:lang w:val="en-GB"/>
        </w:rPr>
        <w:t>pSubmitObject</w:t>
      </w:r>
      <w:r w:rsidRPr="00927AF0">
        <w:rPr>
          <w:rFonts w:hint="eastAsia"/>
          <w:lang w:val="en-GB"/>
        </w:rPr>
        <w:t>オブジェクトとして渡されます。</w:t>
      </w:r>
    </w:p>
    <w:p w:rsidR="00927AF0" w:rsidRPr="00927AF0" w:rsidRDefault="00927AF0" w:rsidP="00DD07DB">
      <w:pPr>
        <w:rPr>
          <w:lang w:val="en-GB"/>
        </w:rPr>
      </w:pPr>
      <w:r w:rsidRPr="00927AF0">
        <w:rPr>
          <w:rFonts w:hint="eastAsia"/>
          <w:lang w:val="en-GB"/>
        </w:rPr>
        <w:t>その際</w:t>
      </w:r>
      <w:r w:rsidRPr="00927AF0">
        <w:rPr>
          <w:rFonts w:hint="eastAsia"/>
          <w:lang w:val="en-GB"/>
        </w:rPr>
        <w:t>Zen Mojo</w:t>
      </w:r>
      <w:r w:rsidRPr="00927AF0">
        <w:rPr>
          <w:rFonts w:hint="eastAsia"/>
          <w:lang w:val="en-GB"/>
        </w:rPr>
        <w:t>が自動的に</w:t>
      </w:r>
      <w:r w:rsidRPr="00927AF0">
        <w:rPr>
          <w:rFonts w:hint="eastAsia"/>
          <w:lang w:val="en-GB"/>
        </w:rPr>
        <w:t>JSON</w:t>
      </w:r>
      <w:r w:rsidRPr="00927AF0">
        <w:rPr>
          <w:rFonts w:hint="eastAsia"/>
          <w:lang w:val="en-GB"/>
        </w:rPr>
        <w:t>オブジェクトに変換してくれますので、</w:t>
      </w:r>
    </w:p>
    <w:p w:rsidR="00927AF0" w:rsidRPr="00927AF0" w:rsidRDefault="00927AF0" w:rsidP="00DD07DB">
      <w:pPr>
        <w:rPr>
          <w:lang w:val="en-GB"/>
        </w:rPr>
      </w:pPr>
    </w:p>
    <w:p w:rsidR="00927AF0" w:rsidRPr="00927AF0" w:rsidRDefault="00927AF0" w:rsidP="00DD07DB">
      <w:pPr>
        <w:rPr>
          <w:lang w:val="en-GB"/>
        </w:rPr>
      </w:pPr>
      <w:r w:rsidRPr="00927AF0">
        <w:rPr>
          <w:lang w:val="en-GB"/>
        </w:rPr>
        <w:t>set activitydate = pSubmitObject.activitydate</w:t>
      </w:r>
    </w:p>
    <w:p w:rsidR="00927AF0" w:rsidRPr="00927AF0" w:rsidRDefault="00927AF0" w:rsidP="00DD07DB">
      <w:pPr>
        <w:rPr>
          <w:lang w:val="en-GB"/>
        </w:rPr>
      </w:pPr>
    </w:p>
    <w:p w:rsidR="00927AF0" w:rsidRPr="00927AF0" w:rsidRDefault="00927AF0" w:rsidP="00DD07DB">
      <w:pPr>
        <w:rPr>
          <w:lang w:val="en-GB"/>
        </w:rPr>
      </w:pPr>
      <w:r w:rsidRPr="00927AF0">
        <w:rPr>
          <w:rFonts w:hint="eastAsia"/>
          <w:lang w:val="en-GB"/>
        </w:rPr>
        <w:t>のように</w:t>
      </w:r>
      <w:r w:rsidR="005607AB">
        <w:rPr>
          <w:rFonts w:hint="eastAsia"/>
          <w:lang w:val="en-GB"/>
        </w:rPr>
        <w:t>Caché</w:t>
      </w:r>
      <w:r w:rsidRPr="00927AF0">
        <w:rPr>
          <w:rFonts w:hint="eastAsia"/>
          <w:lang w:val="en-GB"/>
        </w:rPr>
        <w:t xml:space="preserve"> Object</w:t>
      </w:r>
      <w:r w:rsidRPr="00927AF0">
        <w:rPr>
          <w:rFonts w:hint="eastAsia"/>
          <w:lang w:val="en-GB"/>
        </w:rPr>
        <w:t>言語の標準クラスインスタンス形式でアクセス可能です。</w:t>
      </w:r>
    </w:p>
    <w:p w:rsidR="00927AF0" w:rsidRPr="00927AF0" w:rsidRDefault="00927AF0" w:rsidP="00DD07DB">
      <w:pPr>
        <w:rPr>
          <w:lang w:val="en-GB"/>
        </w:rPr>
      </w:pPr>
    </w:p>
    <w:p w:rsidR="001071D1" w:rsidRDefault="001071D1">
      <w:pPr>
        <w:rPr>
          <w:rFonts w:asciiTheme="majorHAnsi" w:eastAsiaTheme="majorEastAsia" w:hAnsiTheme="majorHAnsi" w:cstheme="majorBidi"/>
          <w:color w:val="1F4E79" w:themeColor="accent1" w:themeShade="80"/>
          <w:sz w:val="21"/>
          <w:szCs w:val="21"/>
          <w:lang w:val="en-GB"/>
        </w:rPr>
      </w:pPr>
      <w:r>
        <w:rPr>
          <w:sz w:val="21"/>
          <w:szCs w:val="21"/>
          <w:lang w:val="en-GB"/>
        </w:rPr>
        <w:br w:type="page"/>
      </w:r>
    </w:p>
    <w:p w:rsidR="00927AF0" w:rsidRPr="00927AF0" w:rsidRDefault="00927AF0" w:rsidP="00927AF0">
      <w:pPr>
        <w:pStyle w:val="1"/>
        <w:rPr>
          <w:sz w:val="21"/>
          <w:szCs w:val="21"/>
          <w:lang w:val="en-GB"/>
        </w:rPr>
      </w:pPr>
    </w:p>
    <w:p w:rsidR="00927AF0" w:rsidRPr="00927AF0" w:rsidRDefault="00927AF0" w:rsidP="001F0A99">
      <w:pPr>
        <w:pStyle w:val="4"/>
        <w:rPr>
          <w:lang w:val="en-GB"/>
        </w:rPr>
      </w:pPr>
      <w:r w:rsidRPr="00927AF0">
        <w:rPr>
          <w:rFonts w:hint="eastAsia"/>
          <w:lang w:val="en-GB"/>
        </w:rPr>
        <w:t>Zen Mojo</w:t>
      </w:r>
      <w:r w:rsidRPr="00927AF0">
        <w:rPr>
          <w:rFonts w:hint="eastAsia"/>
          <w:lang w:val="en-GB"/>
        </w:rPr>
        <w:t>を使用したデータ表示フォームの開発</w:t>
      </w:r>
    </w:p>
    <w:p w:rsidR="00927AF0" w:rsidRPr="00927AF0" w:rsidRDefault="00927AF0" w:rsidP="001F0A99">
      <w:pPr>
        <w:rPr>
          <w:lang w:val="en-GB"/>
        </w:rPr>
      </w:pPr>
      <w:r w:rsidRPr="00927AF0">
        <w:rPr>
          <w:rFonts w:hint="eastAsia"/>
          <w:lang w:val="en-GB"/>
        </w:rPr>
        <w:t>複数のアクティビティの一覧から１つのアクティビティを表示するフォームを作成してみましょう。</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ここでは、</w:t>
      </w:r>
      <w:r w:rsidRPr="00927AF0">
        <w:rPr>
          <w:rFonts w:hint="eastAsia"/>
          <w:lang w:val="en-GB"/>
        </w:rPr>
        <w:t>JQuery</w:t>
      </w:r>
      <w:r w:rsidRPr="00927AF0">
        <w:rPr>
          <w:rFonts w:hint="eastAsia"/>
          <w:lang w:val="en-GB"/>
        </w:rPr>
        <w:t>のプラグインを利用します。</w:t>
      </w:r>
    </w:p>
    <w:tbl>
      <w:tblPr>
        <w:tblStyle w:val="ac"/>
        <w:tblW w:w="0" w:type="auto"/>
        <w:tblLook w:val="04A0" w:firstRow="1" w:lastRow="0" w:firstColumn="1" w:lastColumn="0" w:noHBand="0" w:noVBand="1"/>
      </w:tblPr>
      <w:tblGrid>
        <w:gridCol w:w="8946"/>
      </w:tblGrid>
      <w:tr w:rsidR="001071D1" w:rsidTr="001071D1">
        <w:tc>
          <w:tcPr>
            <w:tcW w:w="0" w:type="auto"/>
          </w:tcPr>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Parameter TEMPLATECLASS = "PM.ActivityQueryTemplate";</w:t>
            </w:r>
          </w:p>
          <w:p w:rsidR="001071D1" w:rsidRPr="001571E1" w:rsidRDefault="001071D1" w:rsidP="001071D1">
            <w:pPr>
              <w:rPr>
                <w:rFonts w:ascii="ＭＳ ゴシック" w:eastAsia="ＭＳ ゴシック" w:hAnsi="ＭＳ ゴシック"/>
                <w:sz w:val="18"/>
                <w:szCs w:val="18"/>
                <w:lang w:val="en-GB"/>
              </w:rPr>
            </w:pP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Comma-separated list of additional CSS3 include files for the page.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If this is defined *and* this page is using CSS3, then the CSSINCLUDES parameter is ignored.</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If this is not defined *and* this page is using CSS3, then the CSSINCLUDES parameter is used.</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Parameter CSSINCLUDES As STRING = "jquery.mobile-1.3.2.min.css";</w:t>
            </w:r>
          </w:p>
          <w:p w:rsidR="001071D1" w:rsidRPr="001571E1" w:rsidRDefault="001071D1" w:rsidP="001071D1">
            <w:pPr>
              <w:rPr>
                <w:rFonts w:ascii="ＭＳ ゴシック" w:eastAsia="ＭＳ ゴシック" w:hAnsi="ＭＳ ゴシック"/>
                <w:sz w:val="18"/>
                <w:szCs w:val="18"/>
                <w:lang w:val="en-GB"/>
              </w:rPr>
            </w:pP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Comma-separated list of additional JS include files for the page.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Parameter JSINCLUDES As STRING = "jquery-1.10.2.min.js,jquery.mobile-1.3.2.min.js";</w:t>
            </w:r>
          </w:p>
          <w:p w:rsidR="001071D1" w:rsidRPr="001071D1" w:rsidRDefault="001071D1" w:rsidP="001F0A99">
            <w:pPr>
              <w:rPr>
                <w:lang w:val="en-GB"/>
              </w:rPr>
            </w:pPr>
          </w:p>
        </w:tc>
      </w:tr>
    </w:tbl>
    <w:p w:rsidR="00927AF0" w:rsidRPr="00927AF0" w:rsidRDefault="00927AF0" w:rsidP="001F0A99">
      <w:pPr>
        <w:rPr>
          <w:lang w:val="en-GB"/>
        </w:rPr>
      </w:pPr>
    </w:p>
    <w:p w:rsidR="001071D1" w:rsidRDefault="001071D1">
      <w:pPr>
        <w:rPr>
          <w:lang w:val="en-GB"/>
        </w:rPr>
      </w:pPr>
      <w:r>
        <w:rPr>
          <w:lang w:val="en-GB"/>
        </w:rPr>
        <w:br w:type="page"/>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ページクラスのレイアウトとデータの取得の定義は以下のようになります。</w:t>
      </w:r>
    </w:p>
    <w:tbl>
      <w:tblPr>
        <w:tblStyle w:val="ac"/>
        <w:tblW w:w="0" w:type="auto"/>
        <w:tblLook w:val="04A0" w:firstRow="1" w:lastRow="0" w:firstColumn="1" w:lastColumn="0" w:noHBand="0" w:noVBand="1"/>
      </w:tblPr>
      <w:tblGrid>
        <w:gridCol w:w="9628"/>
      </w:tblGrid>
      <w:tr w:rsidR="001071D1" w:rsidTr="001071D1">
        <w:tc>
          <w:tcPr>
            <w:tcW w:w="0" w:type="auto"/>
          </w:tcPr>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XData pageContents [ XMLNamespace = "http://www.intersystems.com/zen"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&lt;pane xmlns="http://www.intersystems.com/zen"</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xmlns:mojo="http://www.intersystems.com/zen/mojo"</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layout="none"&gt;</w:t>
            </w:r>
          </w:p>
          <w:p w:rsidR="001071D1" w:rsidRPr="001571E1" w:rsidRDefault="001071D1" w:rsidP="001071D1">
            <w:pPr>
              <w:rPr>
                <w:rFonts w:ascii="ＭＳ ゴシック" w:eastAsia="ＭＳ ゴシック" w:hAnsi="ＭＳ ゴシック"/>
                <w:sz w:val="18"/>
                <w:szCs w:val="18"/>
                <w:lang w:val="en-GB"/>
              </w:rPr>
            </w:pP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&lt;mojo:documentView id="mainView"</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developerMode="false"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initialDocumentKey="home"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initialLayoutKey="home"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ongetlayout = "return zenPage.getContent('layout',key,criteria);"</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ongetdata = "return zenPage.getContent('data',key,criteria);"</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&lt;mojo:jQM-1.3.2-PageManager jQueryAnimation="slide" onPageShow="zenPage.onPageShow(layoutkey,documentkey);"&gt;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&lt;mojo:jQM-1.3.2-Helper/&gt;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&lt;mojo:HTML5Helper/&gt;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&lt;mojo:mojoDefaultHelper/&gt;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&lt;/mojo:jQM-1.3.2-PageManager&gt;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&lt;/mojo:documentView&gt;</w:t>
            </w:r>
          </w:p>
          <w:p w:rsidR="001071D1" w:rsidRPr="001571E1" w:rsidRDefault="001071D1" w:rsidP="001071D1">
            <w:pPr>
              <w:rPr>
                <w:rFonts w:ascii="ＭＳ ゴシック" w:eastAsia="ＭＳ ゴシック" w:hAnsi="ＭＳ ゴシック"/>
                <w:sz w:val="18"/>
                <w:szCs w:val="18"/>
                <w:lang w:val="en-GB"/>
              </w:rPr>
            </w:pP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&lt;/pane&gt;</w:t>
            </w:r>
          </w:p>
          <w:p w:rsidR="001071D1" w:rsidRDefault="001071D1" w:rsidP="001071D1">
            <w:pPr>
              <w:rPr>
                <w:lang w:val="en-GB"/>
              </w:rPr>
            </w:pPr>
            <w:r w:rsidRPr="001571E1">
              <w:rPr>
                <w:rFonts w:ascii="ＭＳ ゴシック" w:eastAsia="ＭＳ ゴシック" w:hAnsi="ＭＳ ゴシック"/>
                <w:sz w:val="18"/>
                <w:szCs w:val="18"/>
                <w:lang w:val="en-GB"/>
              </w:rPr>
              <w:t>}</w:t>
            </w:r>
          </w:p>
        </w:tc>
      </w:tr>
    </w:tbl>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JQuery</w:t>
      </w:r>
      <w:r w:rsidRPr="00927AF0">
        <w:rPr>
          <w:rFonts w:hint="eastAsia"/>
          <w:lang w:val="en-GB"/>
        </w:rPr>
        <w:t>のプラグインを定義しています。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レイアウトとデータを取得するためのテンプレートの定義です。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今回レイアウトは</w:t>
      </w:r>
      <w:r w:rsidRPr="00927AF0">
        <w:rPr>
          <w:rFonts w:hint="eastAsia"/>
          <w:lang w:val="en-GB"/>
        </w:rPr>
        <w:t>2</w:t>
      </w:r>
      <w:r w:rsidRPr="00927AF0">
        <w:rPr>
          <w:rFonts w:hint="eastAsia"/>
          <w:lang w:val="en-GB"/>
        </w:rPr>
        <w:t>種類用意し、適宜切り替えて表示するようにしています。</w:t>
      </w:r>
    </w:p>
    <w:p w:rsidR="004A2C43" w:rsidRDefault="00927AF0" w:rsidP="001F0A99">
      <w:pPr>
        <w:rPr>
          <w:lang w:val="en-GB"/>
        </w:rPr>
      </w:pPr>
      <w:r w:rsidRPr="00927AF0">
        <w:rPr>
          <w:rFonts w:hint="eastAsia"/>
          <w:lang w:val="en-GB"/>
        </w:rPr>
        <w:t>（リスト表示と詳細表示）</w:t>
      </w:r>
    </w:p>
    <w:p w:rsidR="004A2C43" w:rsidRDefault="004A2C43">
      <w:pPr>
        <w:rPr>
          <w:lang w:val="en-GB"/>
        </w:rPr>
      </w:pPr>
      <w:r>
        <w:rPr>
          <w:lang w:val="en-GB"/>
        </w:rPr>
        <w:br w:type="page"/>
      </w:r>
    </w:p>
    <w:p w:rsidR="00927AF0" w:rsidRPr="00927AF0" w:rsidRDefault="00927AF0" w:rsidP="001F0A99">
      <w:pPr>
        <w:rPr>
          <w:lang w:val="en-GB"/>
        </w:rPr>
      </w:pPr>
    </w:p>
    <w:tbl>
      <w:tblPr>
        <w:tblStyle w:val="ac"/>
        <w:tblW w:w="0" w:type="auto"/>
        <w:tblLook w:val="04A0" w:firstRow="1" w:lastRow="0" w:firstColumn="1" w:lastColumn="0" w:noHBand="0" w:noVBand="1"/>
      </w:tblPr>
      <w:tblGrid>
        <w:gridCol w:w="9628"/>
      </w:tblGrid>
      <w:tr w:rsidR="001071D1" w:rsidTr="001071D1">
        <w:tc>
          <w:tcPr>
            <w:tcW w:w="0" w:type="auto"/>
          </w:tcPr>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ClientMethod onGetContent(which, key, criteria) [ Language = javascript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//console.log(which + ' - ' + key + ' - ' + criteria);</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switch (which)</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case 'layout':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return this.getLayout(key,criteria);</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case 'data':</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always fetch data from server for this sample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returning null -&gt; fetch data from server</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return null;</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071D1" w:rsidP="001071D1">
            <w:pPr>
              <w:rPr>
                <w:rFonts w:ascii="ＭＳ ゴシック" w:eastAsia="ＭＳ ゴシック" w:hAnsi="ＭＳ ゴシック"/>
                <w:sz w:val="18"/>
                <w:szCs w:val="18"/>
                <w:lang w:val="en-GB"/>
              </w:rPr>
            </w:pP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ClientMethod onselect(key, value, docViewId) [ Language = javascript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console.log('select '+key);</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var mainView = zen(docViewId);</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var realKey = key.split(':')[0];</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switch(realKey)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case 'drill-activity':</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mainView.pushDocument('show-activity',{id:value},'show-activity',{id:value});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break;</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071D1" w:rsidP="001071D1">
            <w:pPr>
              <w:rPr>
                <w:rFonts w:ascii="ＭＳ ゴシック" w:eastAsia="ＭＳ ゴシック" w:hAnsi="ＭＳ ゴシック"/>
                <w:sz w:val="18"/>
                <w:szCs w:val="18"/>
                <w:lang w:val="en-GB"/>
              </w:rPr>
            </w:pP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Creates the layout object for the page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ClientMethod getLayout(key, criteria) [ Language = javascript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var content = null;</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switch(key)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case 'home'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content =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children:[</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{type:'$header',caption:'=[sectionHeader]'},</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{type:'$listview',value:'=[activityList]',filter:true,children:[</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{type:'$listviewitem',key:'drill-activity',value:'=[id]',label:'=[projectname]',content:'=[yearweek]',clickable:true,labelNoWrapper:false}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break;</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case 'show-activity'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content =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children:[</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{type:'$header',caption:'=[sectionHeader]'},</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{type:'$form',children:[</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{type:'$text',placeHolder:$$$Text('year'),value:'=[year]',fieldcontain:true,label:$$$Text('Year:'),key:'activity-year'},</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{type:'$text',placeHolder:$$$Text('week'),value:'=[week]',fieldcontain:true,label:$$$Text('Week:'),key:'activity-week'},</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{type:'$text',placeHolder:$$$Text('projectname'),value:'=[projectname]',fieldcontain:true,label:$$$Text('ProjectName:'),key:'activity-project'},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{type:'$text',placeHolder:$$$Text('phasename'),value:'=[phasename]',fieldcontain:true,label:$$$Text('PhaseName:'),key:'activity-phase'},</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{type:'$text',placeHolder:$$$Text('hours'),value:'=[hours]',fieldcontain:true,label:$$$Text('Hours:'),key:'person-hours'}</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w:t>
            </w:r>
            <w:r w:rsidRPr="001571E1">
              <w:rPr>
                <w:rFonts w:ascii="ＭＳ ゴシック" w:eastAsia="ＭＳ ゴシック" w:hAnsi="ＭＳ ゴシック"/>
                <w:sz w:val="18"/>
                <w:szCs w:val="18"/>
                <w:lang w:val="en-GB"/>
              </w:rPr>
              <w:tab/>
              <w:t>break;</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 </w:t>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1071D1" w:rsidRPr="001571E1" w:rsidRDefault="001071D1" w:rsidP="001071D1">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return content;</w:t>
            </w:r>
          </w:p>
          <w:p w:rsidR="001071D1" w:rsidRDefault="001071D1" w:rsidP="001071D1">
            <w:pPr>
              <w:rPr>
                <w:lang w:val="en-GB"/>
              </w:rPr>
            </w:pPr>
            <w:r w:rsidRPr="001571E1">
              <w:rPr>
                <w:rFonts w:ascii="ＭＳ ゴシック" w:eastAsia="ＭＳ ゴシック" w:hAnsi="ＭＳ ゴシック"/>
                <w:sz w:val="18"/>
                <w:szCs w:val="18"/>
                <w:lang w:val="en-GB"/>
              </w:rPr>
              <w:t>}</w:t>
            </w:r>
          </w:p>
        </w:tc>
      </w:tr>
    </w:tbl>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サーバー側データ取得処理です。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ホームスクリーンと詳細スクリーンで取得するデータが異なっているのがわかると思います。</w:t>
      </w:r>
    </w:p>
    <w:tbl>
      <w:tblPr>
        <w:tblStyle w:val="ac"/>
        <w:tblW w:w="0" w:type="auto"/>
        <w:tblLook w:val="04A0" w:firstRow="1" w:lastRow="0" w:firstColumn="1" w:lastColumn="0" w:noHBand="0" w:noVBand="1"/>
      </w:tblPr>
      <w:tblGrid>
        <w:gridCol w:w="9628"/>
      </w:tblGrid>
      <w:tr w:rsidR="004A2C43" w:rsidTr="004A2C43">
        <w:tc>
          <w:tcPr>
            <w:tcW w:w="0" w:type="auto"/>
          </w:tcPr>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ClassMethod %OnGetJSONContent(pWhich As %String, pKey As %String, ByRef pParms, Output pObject As %RegisteredObject, pCriteria As %RegisteredObject, pLoad As %Boolean = 0) As %Status</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#dim sql As %String =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#dim tsc As %Status = $$$OK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#dim result As %SQL.StatementResult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username = $username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pObject = ##class(%ZEN.proxyObject).%New()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(pKey = "home")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pObject.sectionHeader = "Activity List for "_username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pObject.activityList = ##class(%ListOfObjects).%New()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statement = ##class(%SQL.Statement).%New()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sql = "select id,project-&gt;name as projectname,year,week from pm.activity where pm.activity.member-&gt;name = ? order by year,week"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tsc = statement.%Prepare(sql)</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($$$ISERR(tsc))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quit $$$OK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result = statement.%Execute(username)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while result.%Next()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 = ##class(%ZEN.proxyObject).%New()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activity.id = result.%Get("id")</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activity.projectname = result.%Get("projectname")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activity.yearweek = result.%Get("year")_" "_result.%Get("week")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do pObject.activityList.Insert(activity)</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elseif (pKey = "show-activity")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pObject.sectionHeader = "Activity Detail"</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statement = ##class(%SQL.Statement).%New()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Get any additional details now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r>
            <w:r w:rsidRPr="001571E1">
              <w:rPr>
                <w:rFonts w:ascii="ＭＳ ゴシック" w:eastAsia="ＭＳ ゴシック" w:hAnsi="ＭＳ ゴシック"/>
                <w:sz w:val="18"/>
                <w:szCs w:val="18"/>
                <w:lang w:val="en-GB"/>
              </w:rPr>
              <w:tab/>
              <w:t>set sql = "select id,project-&gt;name as projectname,phase-&gt;name as phasename,year,week,hours from pm.activity where id =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tsc  = statement.%Prepare(sql)</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($$$ISERR(tsc))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quit $$$OK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result = statement.%Execute(pCriteria.id)</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while result.%Next()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pObject.id = result.%Get("id")</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pObject.projectname = result.%Get("projectname")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pObject.phasename = result.%Get("phasename")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pObject.year = result.%Get("year")</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pObject.week = result.%Get("week")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pObject.hours = result.%Get("hours")</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quit $$$OK</w:t>
            </w:r>
          </w:p>
          <w:p w:rsidR="004A2C43" w:rsidRDefault="004A2C43" w:rsidP="004A2C43">
            <w:pPr>
              <w:rPr>
                <w:lang w:val="en-GB"/>
              </w:rPr>
            </w:pPr>
            <w:r w:rsidRPr="001571E1">
              <w:rPr>
                <w:rFonts w:ascii="ＭＳ ゴシック" w:eastAsia="ＭＳ ゴシック" w:hAnsi="ＭＳ ゴシック"/>
                <w:sz w:val="18"/>
                <w:szCs w:val="18"/>
                <w:lang w:val="en-GB"/>
              </w:rPr>
              <w:t>}</w:t>
            </w:r>
          </w:p>
        </w:tc>
      </w:tr>
    </w:tbl>
    <w:p w:rsidR="00927AF0" w:rsidRPr="00927AF0" w:rsidRDefault="00927AF0" w:rsidP="001F0A99">
      <w:pPr>
        <w:rPr>
          <w:lang w:val="en-GB"/>
        </w:rPr>
      </w:pPr>
    </w:p>
    <w:p w:rsidR="00927AF0" w:rsidRPr="00927AF0" w:rsidRDefault="00927AF0" w:rsidP="001F0A99">
      <w:pPr>
        <w:rPr>
          <w:lang w:val="en-GB"/>
        </w:rPr>
      </w:pPr>
    </w:p>
    <w:p w:rsidR="00927AF0" w:rsidRPr="00927AF0" w:rsidRDefault="00927AF0" w:rsidP="001F0A99">
      <w:pPr>
        <w:rPr>
          <w:lang w:val="en-GB"/>
        </w:rPr>
      </w:pPr>
    </w:p>
    <w:p w:rsidR="00927AF0" w:rsidRPr="00927AF0" w:rsidRDefault="00927AF0" w:rsidP="001F0A99">
      <w:pPr>
        <w:rPr>
          <w:lang w:val="en-GB"/>
        </w:rPr>
      </w:pPr>
      <w:r w:rsidRPr="00927AF0">
        <w:rPr>
          <w:lang w:val="en-GB"/>
        </w:rPr>
        <w:tab/>
        <w:t>set username = $username</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$username</w:t>
      </w:r>
      <w:r w:rsidRPr="00927AF0">
        <w:rPr>
          <w:rFonts w:hint="eastAsia"/>
          <w:lang w:val="en-GB"/>
        </w:rPr>
        <w:t>は</w:t>
      </w:r>
      <w:r w:rsidR="005607AB">
        <w:rPr>
          <w:rFonts w:hint="eastAsia"/>
          <w:lang w:val="en-GB"/>
        </w:rPr>
        <w:t>Caché</w:t>
      </w:r>
      <w:r w:rsidRPr="00927AF0">
        <w:rPr>
          <w:rFonts w:hint="eastAsia"/>
          <w:lang w:val="en-GB"/>
        </w:rPr>
        <w:t xml:space="preserve"> ObjectScript</w:t>
      </w:r>
      <w:r w:rsidRPr="00927AF0">
        <w:rPr>
          <w:rFonts w:hint="eastAsia"/>
          <w:lang w:val="en-GB"/>
        </w:rPr>
        <w:t>の特殊変数の１つで、ログインユーザー名が入ります。</w:t>
      </w:r>
    </w:p>
    <w:p w:rsidR="00927AF0" w:rsidRPr="00927AF0" w:rsidRDefault="00927AF0" w:rsidP="001F0A99">
      <w:pPr>
        <w:rPr>
          <w:lang w:val="en-GB"/>
        </w:rPr>
      </w:pPr>
    </w:p>
    <w:tbl>
      <w:tblPr>
        <w:tblStyle w:val="ac"/>
        <w:tblW w:w="0" w:type="auto"/>
        <w:tblLook w:val="04A0" w:firstRow="1" w:lastRow="0" w:firstColumn="1" w:lastColumn="0" w:noHBand="0" w:noVBand="1"/>
      </w:tblPr>
      <w:tblGrid>
        <w:gridCol w:w="9628"/>
      </w:tblGrid>
      <w:tr w:rsidR="004A2C43" w:rsidTr="004A2C43">
        <w:tc>
          <w:tcPr>
            <w:tcW w:w="0" w:type="auto"/>
          </w:tcPr>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pObject.activityList = ##class(%ListOfObjects).%New()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statement = ##class(%SQL.Statement).%New()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sql = "select id,project-&gt;name as projectname,year,week from pm.activity where pm.activity.member-&gt;name = ? order by year,week"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tsc = statement.%Prepare(sql)</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($$$ISERR(tsc))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quit $$$OK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result = statement.%Execute(username)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while result.%Next() {</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 = ##class(%ZEN.proxyObject).%New()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activity.id = result.%Get("id")</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activity.projectname = result.%Get("projectname")</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activity.yearweek = result.%Get("year")_" "_result.%Get("week")</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do pObject.activityList.Insert(activity)</w:t>
            </w:r>
          </w:p>
          <w:p w:rsidR="004A2C43" w:rsidRDefault="004A2C43" w:rsidP="004A2C43">
            <w:pPr>
              <w:rPr>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tc>
      </w:tr>
    </w:tbl>
    <w:p w:rsidR="001F0A99" w:rsidRPr="00927AF0" w:rsidRDefault="001F0A99" w:rsidP="001F0A99">
      <w:pPr>
        <w:rPr>
          <w:lang w:val="en-GB"/>
        </w:rPr>
      </w:pPr>
    </w:p>
    <w:p w:rsidR="00927AF0" w:rsidRPr="00927AF0" w:rsidRDefault="00927AF0" w:rsidP="001F0A99">
      <w:pPr>
        <w:rPr>
          <w:lang w:val="en-GB"/>
        </w:rPr>
      </w:pPr>
      <w:r w:rsidRPr="00927AF0">
        <w:rPr>
          <w:rFonts w:hint="eastAsia"/>
          <w:lang w:val="en-GB"/>
        </w:rPr>
        <w:t>ここではログインしたユーザーのアクティビティを年、週の順番にリストするクエリーを発行し、</w:t>
      </w:r>
    </w:p>
    <w:p w:rsidR="00927AF0" w:rsidRPr="00927AF0" w:rsidRDefault="00927AF0" w:rsidP="001F0A99">
      <w:pPr>
        <w:rPr>
          <w:lang w:val="en-GB"/>
        </w:rPr>
      </w:pPr>
      <w:r w:rsidRPr="00927AF0">
        <w:rPr>
          <w:rFonts w:hint="eastAsia"/>
          <w:lang w:val="en-GB"/>
        </w:rPr>
        <w:t>その情報をリストとして</w:t>
      </w:r>
      <w:r w:rsidRPr="00927AF0">
        <w:rPr>
          <w:rFonts w:hint="eastAsia"/>
          <w:lang w:val="en-GB"/>
        </w:rPr>
        <w:t>JSON</w:t>
      </w:r>
      <w:r w:rsidRPr="00927AF0">
        <w:rPr>
          <w:rFonts w:hint="eastAsia"/>
          <w:lang w:val="en-GB"/>
        </w:rPr>
        <w:t>オブジェクトとして生成します。</w:t>
      </w:r>
    </w:p>
    <w:p w:rsidR="00927AF0" w:rsidRPr="00927AF0" w:rsidRDefault="00927AF0" w:rsidP="001F0A99">
      <w:pPr>
        <w:rPr>
          <w:lang w:val="en-GB"/>
        </w:rPr>
      </w:pPr>
    </w:p>
    <w:p w:rsidR="00927AF0" w:rsidRPr="00927AF0" w:rsidRDefault="00927AF0" w:rsidP="001F0A99">
      <w:pPr>
        <w:rPr>
          <w:lang w:val="en-GB"/>
        </w:rPr>
      </w:pPr>
      <w:r w:rsidRPr="00927AF0">
        <w:rPr>
          <w:lang w:val="en-GB"/>
        </w:rPr>
        <w:t>project-&gt;name</w:t>
      </w:r>
    </w:p>
    <w:p w:rsidR="00927AF0" w:rsidRPr="00927AF0" w:rsidRDefault="00927AF0" w:rsidP="001F0A99">
      <w:pPr>
        <w:rPr>
          <w:lang w:val="en-GB"/>
        </w:rPr>
      </w:pPr>
    </w:p>
    <w:p w:rsidR="00927AF0" w:rsidRPr="00927AF0" w:rsidRDefault="005607AB" w:rsidP="001F0A99">
      <w:pPr>
        <w:rPr>
          <w:lang w:val="en-GB"/>
        </w:rPr>
      </w:pPr>
      <w:r>
        <w:rPr>
          <w:rFonts w:hint="eastAsia"/>
          <w:lang w:val="en-GB"/>
        </w:rPr>
        <w:t>Caché</w:t>
      </w:r>
      <w:r w:rsidR="00927AF0" w:rsidRPr="00927AF0">
        <w:rPr>
          <w:rFonts w:hint="eastAsia"/>
          <w:lang w:val="en-GB"/>
        </w:rPr>
        <w:t>の</w:t>
      </w:r>
      <w:r w:rsidR="00927AF0" w:rsidRPr="00927AF0">
        <w:rPr>
          <w:rFonts w:hint="eastAsia"/>
          <w:lang w:val="en-GB"/>
        </w:rPr>
        <w:t>SQL</w:t>
      </w:r>
      <w:r w:rsidR="00927AF0" w:rsidRPr="00927AF0">
        <w:rPr>
          <w:rFonts w:hint="eastAsia"/>
          <w:lang w:val="en-GB"/>
        </w:rPr>
        <w:t>では標準</w:t>
      </w:r>
      <w:r w:rsidR="00927AF0" w:rsidRPr="00927AF0">
        <w:rPr>
          <w:rFonts w:hint="eastAsia"/>
          <w:lang w:val="en-GB"/>
        </w:rPr>
        <w:t>SQL</w:t>
      </w:r>
      <w:r w:rsidR="00927AF0" w:rsidRPr="00927AF0">
        <w:rPr>
          <w:rFonts w:hint="eastAsia"/>
          <w:lang w:val="en-GB"/>
        </w:rPr>
        <w:t>でサポートされていない暗黙結合というものをサポートしています。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これはオブジェクトアクセスの参照と同じ考え方で参照カラムにアクセスする方法です。</w:t>
      </w:r>
    </w:p>
    <w:p w:rsidR="00927AF0" w:rsidRPr="001571E1" w:rsidRDefault="00927AF0" w:rsidP="001571E1">
      <w:pPr>
        <w:rPr>
          <w:lang w:val="en-GB"/>
        </w:rPr>
      </w:pPr>
      <w:r w:rsidRPr="00927AF0">
        <w:rPr>
          <w:rFonts w:hint="eastAsia"/>
          <w:lang w:val="en-GB"/>
        </w:rPr>
        <w:t>明示的に結合を行うことなくクエリーをコンパクトに見通しよく記述することができます。</w:t>
      </w:r>
    </w:p>
    <w:p w:rsidR="00927AF0" w:rsidRPr="00927AF0" w:rsidRDefault="00927AF0" w:rsidP="001F0A99">
      <w:pPr>
        <w:pStyle w:val="1"/>
        <w:rPr>
          <w:lang w:val="en-GB"/>
        </w:rPr>
      </w:pPr>
      <w:bookmarkStart w:id="32" w:name="_Toc404781989"/>
      <w:r w:rsidRPr="00927AF0">
        <w:rPr>
          <w:rFonts w:hint="eastAsia"/>
          <w:lang w:val="en-GB"/>
        </w:rPr>
        <w:t>開発に関連するその他の作業</w:t>
      </w:r>
      <w:bookmarkEnd w:id="32"/>
    </w:p>
    <w:p w:rsidR="00927AF0" w:rsidRPr="00927AF0" w:rsidRDefault="001F0A99" w:rsidP="001F0A99">
      <w:pPr>
        <w:rPr>
          <w:lang w:val="en-GB"/>
        </w:rPr>
      </w:pPr>
      <w:r>
        <w:rPr>
          <w:rFonts w:hint="eastAsia"/>
          <w:lang w:val="en-GB"/>
        </w:rPr>
        <w:t>以上</w:t>
      </w:r>
      <w:r w:rsidR="00927AF0" w:rsidRPr="00927AF0">
        <w:rPr>
          <w:rFonts w:hint="eastAsia"/>
          <w:lang w:val="en-GB"/>
        </w:rPr>
        <w:t>で開発作業の基本に関する説明は終わります。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ここでは、開発に付随するいくつかの作業について解説します。</w:t>
      </w:r>
    </w:p>
    <w:p w:rsidR="00927AF0" w:rsidRPr="00927AF0" w:rsidRDefault="00927AF0" w:rsidP="001F0A99">
      <w:pPr>
        <w:pStyle w:val="2"/>
        <w:rPr>
          <w:lang w:val="en-GB"/>
        </w:rPr>
      </w:pPr>
      <w:bookmarkStart w:id="33" w:name="_Toc404781990"/>
      <w:r w:rsidRPr="00927AF0">
        <w:rPr>
          <w:rFonts w:hint="eastAsia"/>
          <w:lang w:val="en-GB"/>
        </w:rPr>
        <w:t>印刷</w:t>
      </w:r>
      <w:bookmarkEnd w:id="33"/>
    </w:p>
    <w:p w:rsidR="00927AF0" w:rsidRPr="00927AF0" w:rsidRDefault="00927AF0" w:rsidP="001F0A99">
      <w:pPr>
        <w:rPr>
          <w:lang w:val="en-GB"/>
        </w:rPr>
      </w:pPr>
      <w:r w:rsidRPr="00927AF0">
        <w:rPr>
          <w:rFonts w:hint="eastAsia"/>
          <w:lang w:val="en-GB"/>
        </w:rPr>
        <w:t>IT</w:t>
      </w:r>
      <w:r w:rsidRPr="00927AF0">
        <w:rPr>
          <w:rFonts w:hint="eastAsia"/>
          <w:lang w:val="en-GB"/>
        </w:rPr>
        <w:t>化が進んだとはいえ、紙で出力するというニーズはなかなか衰えません。</w:t>
      </w:r>
    </w:p>
    <w:p w:rsidR="00927AF0" w:rsidRPr="00927AF0" w:rsidRDefault="00927AF0" w:rsidP="001F0A99">
      <w:pPr>
        <w:rPr>
          <w:lang w:val="en-GB"/>
        </w:rPr>
      </w:pPr>
    </w:p>
    <w:p w:rsidR="00927AF0" w:rsidRPr="00927AF0" w:rsidRDefault="005607AB" w:rsidP="001F0A99">
      <w:pPr>
        <w:rPr>
          <w:lang w:val="en-GB"/>
        </w:rPr>
      </w:pPr>
      <w:r>
        <w:rPr>
          <w:rFonts w:hint="eastAsia"/>
          <w:lang w:val="en-GB"/>
        </w:rPr>
        <w:t>Caché</w:t>
      </w:r>
      <w:r w:rsidR="00927AF0" w:rsidRPr="00927AF0">
        <w:rPr>
          <w:rFonts w:hint="eastAsia"/>
          <w:lang w:val="en-GB"/>
        </w:rPr>
        <w:t>で印刷処理を実装する方法は、フォーム入力、表示と同様に様々な方法がありますが、ここでは</w:t>
      </w:r>
      <w:r w:rsidR="00927AF0" w:rsidRPr="00927AF0">
        <w:rPr>
          <w:rFonts w:hint="eastAsia"/>
          <w:lang w:val="en-GB"/>
        </w:rPr>
        <w:t>Zen Report</w:t>
      </w:r>
      <w:r w:rsidR="00927AF0" w:rsidRPr="00927AF0">
        <w:rPr>
          <w:rFonts w:hint="eastAsia"/>
          <w:lang w:val="en-GB"/>
        </w:rPr>
        <w:t>を使ったレポートの作成について説明します。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ログインユーザーのアクティビティレポートを作成してみましょう。</w:t>
      </w:r>
    </w:p>
    <w:p w:rsidR="00927AF0" w:rsidRPr="00927AF0" w:rsidRDefault="00927AF0" w:rsidP="001F0A99">
      <w:pPr>
        <w:rPr>
          <w:lang w:val="en-GB"/>
        </w:rPr>
      </w:pPr>
    </w:p>
    <w:p w:rsidR="00927AF0" w:rsidRPr="00927AF0" w:rsidRDefault="00927AF0" w:rsidP="001F0A99">
      <w:pPr>
        <w:pStyle w:val="3"/>
        <w:rPr>
          <w:lang w:val="en-GB"/>
        </w:rPr>
      </w:pPr>
      <w:bookmarkStart w:id="34" w:name="_Toc404781991"/>
      <w:r w:rsidRPr="00927AF0">
        <w:rPr>
          <w:rFonts w:hint="eastAsia"/>
          <w:lang w:val="en-GB"/>
        </w:rPr>
        <w:t>Zen Report</w:t>
      </w:r>
      <w:r w:rsidRPr="00927AF0">
        <w:rPr>
          <w:rFonts w:hint="eastAsia"/>
          <w:lang w:val="en-GB"/>
        </w:rPr>
        <w:t>ウィザード</w:t>
      </w:r>
      <w:bookmarkEnd w:id="34"/>
    </w:p>
    <w:p w:rsidR="00927AF0" w:rsidRPr="00927AF0" w:rsidRDefault="00927AF0" w:rsidP="00927AF0">
      <w:pPr>
        <w:pStyle w:val="1"/>
        <w:rPr>
          <w:sz w:val="21"/>
          <w:szCs w:val="21"/>
          <w:lang w:val="en-GB"/>
        </w:rPr>
      </w:pPr>
    </w:p>
    <w:p w:rsidR="00927AF0" w:rsidRPr="00927AF0" w:rsidRDefault="00927AF0" w:rsidP="001F0A99">
      <w:pPr>
        <w:rPr>
          <w:lang w:val="en-GB"/>
        </w:rPr>
      </w:pPr>
      <w:r w:rsidRPr="00927AF0">
        <w:rPr>
          <w:rFonts w:hint="eastAsia"/>
          <w:lang w:val="en-GB"/>
        </w:rPr>
        <w:t>スタジオ</w:t>
      </w:r>
      <w:r w:rsidRPr="00927AF0">
        <w:rPr>
          <w:rFonts w:hint="eastAsia"/>
          <w:lang w:val="en-GB"/>
        </w:rPr>
        <w:t>&gt;</w:t>
      </w:r>
      <w:r w:rsidRPr="00927AF0">
        <w:rPr>
          <w:rFonts w:hint="eastAsia"/>
          <w:lang w:val="en-GB"/>
        </w:rPr>
        <w:t>新規作成</w:t>
      </w:r>
      <w:r w:rsidRPr="00927AF0">
        <w:rPr>
          <w:rFonts w:hint="eastAsia"/>
          <w:lang w:val="en-GB"/>
        </w:rPr>
        <w:t>(C)&gt;</w:t>
      </w:r>
      <w:r w:rsidRPr="00927AF0">
        <w:rPr>
          <w:rFonts w:hint="eastAsia"/>
          <w:lang w:val="en-GB"/>
        </w:rPr>
        <w:t>カテゴリ</w:t>
      </w:r>
      <w:r w:rsidRPr="00927AF0">
        <w:rPr>
          <w:rFonts w:hint="eastAsia"/>
          <w:lang w:val="en-GB"/>
        </w:rPr>
        <w:t xml:space="preserve">Zen&gt;Zen </w:t>
      </w:r>
      <w:r w:rsidRPr="00927AF0">
        <w:rPr>
          <w:rFonts w:hint="eastAsia"/>
          <w:lang w:val="en-GB"/>
        </w:rPr>
        <w:t>レポートをクリック</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Zen Report</w:t>
      </w:r>
      <w:r w:rsidRPr="00927AF0">
        <w:rPr>
          <w:rFonts w:hint="eastAsia"/>
          <w:lang w:val="en-GB"/>
        </w:rPr>
        <w:t>ウィザード</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パッケージ名</w:t>
      </w:r>
      <w:r w:rsidRPr="00927AF0">
        <w:rPr>
          <w:rFonts w:hint="eastAsia"/>
          <w:lang w:val="en-GB"/>
        </w:rPr>
        <w:t>: PM</w:t>
      </w:r>
    </w:p>
    <w:p w:rsidR="00927AF0" w:rsidRPr="00927AF0" w:rsidRDefault="00927AF0" w:rsidP="001F0A99">
      <w:pPr>
        <w:rPr>
          <w:lang w:val="en-GB"/>
        </w:rPr>
      </w:pPr>
      <w:r w:rsidRPr="00927AF0">
        <w:rPr>
          <w:rFonts w:hint="eastAsia"/>
          <w:lang w:val="en-GB"/>
        </w:rPr>
        <w:t>クラス名</w:t>
      </w:r>
      <w:r w:rsidRPr="00927AF0">
        <w:rPr>
          <w:rFonts w:hint="eastAsia"/>
          <w:lang w:val="en-GB"/>
        </w:rPr>
        <w:t>: ActivityReport</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次へをクリック</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レポートのメイン</w:t>
      </w:r>
      <w:r w:rsidRPr="00927AF0">
        <w:rPr>
          <w:rFonts w:hint="eastAsia"/>
          <w:lang w:val="en-GB"/>
        </w:rPr>
        <w:t>SQL</w:t>
      </w:r>
      <w:r w:rsidRPr="00927AF0">
        <w:rPr>
          <w:rFonts w:hint="eastAsia"/>
          <w:lang w:val="en-GB"/>
        </w:rPr>
        <w:t>を以下のエリアで入力することもできます。</w:t>
      </w:r>
    </w:p>
    <w:p w:rsidR="00927AF0" w:rsidRPr="00927AF0" w:rsidRDefault="00927AF0" w:rsidP="001F0A99">
      <w:pPr>
        <w:rPr>
          <w:lang w:val="en-GB"/>
        </w:rPr>
      </w:pPr>
    </w:p>
    <w:p w:rsidR="00927AF0" w:rsidRPr="00927AF0" w:rsidRDefault="00927AF0" w:rsidP="001F0A99">
      <w:pPr>
        <w:rPr>
          <w:lang w:val="en-GB"/>
        </w:rPr>
      </w:pPr>
      <w:r w:rsidRPr="00927AF0">
        <w:rPr>
          <w:lang w:val="en-GB"/>
        </w:rPr>
        <w:t>SELECT YEAR,WEEK,MEMBER-&gt;NAME AS NAME,PROJECT-&gt;NAME AS PROJECTNAME, PHASE-&gt;NAME AS PHASENAME,HOURS FROM PM.ACTIVITY WHERE MEMBER-&gt;USERNAME = ? order by year,week</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完了をクリック</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ReportDefinition</w:t>
      </w:r>
      <w:r w:rsidRPr="00927AF0">
        <w:rPr>
          <w:rFonts w:hint="eastAsia"/>
          <w:lang w:val="en-GB"/>
        </w:rPr>
        <w:t>の所で以下のような定義を行います。</w:t>
      </w:r>
    </w:p>
    <w:tbl>
      <w:tblPr>
        <w:tblStyle w:val="ac"/>
        <w:tblW w:w="0" w:type="auto"/>
        <w:tblLook w:val="04A0" w:firstRow="1" w:lastRow="0" w:firstColumn="1" w:lastColumn="0" w:noHBand="0" w:noVBand="1"/>
      </w:tblPr>
      <w:tblGrid>
        <w:gridCol w:w="9628"/>
      </w:tblGrid>
      <w:tr w:rsidR="004A2C43" w:rsidTr="004A2C43">
        <w:tc>
          <w:tcPr>
            <w:tcW w:w="0" w:type="auto"/>
          </w:tcPr>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&lt;report xmlns="http://www.intersystems.com/zen/report/definition"</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name="ActivityReport" sql="SELECT YEAR,WEEK,MEMBER-&gt;NAME AS NAME,PROJECT-&gt;NAME AS PROJECTNAME, PHASE-&gt;NAME AS PHASENAME,HOURS FROM PM.ACTIVITY WHERE MEMBER-&gt;USERNAME = ? order by year,week"&gt;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&lt;parameter expression='$USERNAME'/&gt;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 add definition of the report here.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&lt;group name="ActivityHeader" breakOnField="name"&gt;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&lt;attribute name="name" field="name"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&lt;aggregate name="activitytotal" type="SUM" field="hours"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&lt;group name="ActivityLine"&gt;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&lt;attribute name="year" field="year"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&lt;attribute name="week" field="week"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&lt;attribute name="projectname" field="projectname"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&lt;attribute name="phasename" field="phasename"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 xml:space="preserve">    &lt;attribute name="hours" field="hours"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&lt;/group&gt;&lt;/group&gt;&lt;/report&gt;</w:t>
            </w:r>
          </w:p>
        </w:tc>
      </w:tr>
    </w:tbl>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&lt;parameter&gt;</w:t>
      </w:r>
      <w:r w:rsidRPr="00927AF0">
        <w:rPr>
          <w:rFonts w:hint="eastAsia"/>
          <w:lang w:val="en-GB"/>
        </w:rPr>
        <w:t>は、</w:t>
      </w:r>
      <w:r w:rsidRPr="00927AF0">
        <w:rPr>
          <w:rFonts w:hint="eastAsia"/>
          <w:lang w:val="en-GB"/>
        </w:rPr>
        <w:t>SQL</w:t>
      </w:r>
      <w:r w:rsidRPr="00927AF0">
        <w:rPr>
          <w:rFonts w:hint="eastAsia"/>
          <w:lang w:val="en-GB"/>
        </w:rPr>
        <w:t>クエリーの実行に必要なパラメータを定義します。</w:t>
      </w:r>
    </w:p>
    <w:p w:rsidR="00927AF0" w:rsidRPr="00927AF0" w:rsidRDefault="00927AF0" w:rsidP="001F0A99">
      <w:pPr>
        <w:rPr>
          <w:lang w:val="en-GB"/>
        </w:rPr>
      </w:pPr>
      <w:r w:rsidRPr="00927AF0">
        <w:rPr>
          <w:rFonts w:hint="eastAsia"/>
          <w:lang w:val="en-GB"/>
        </w:rPr>
        <w:t>この</w:t>
      </w:r>
      <w:r w:rsidRPr="00927AF0">
        <w:rPr>
          <w:rFonts w:hint="eastAsia"/>
          <w:lang w:val="en-GB"/>
        </w:rPr>
        <w:t>SQL</w:t>
      </w:r>
      <w:r w:rsidRPr="00927AF0">
        <w:rPr>
          <w:rFonts w:hint="eastAsia"/>
          <w:lang w:val="en-GB"/>
        </w:rPr>
        <w:t>定義では、ログインユーザー名を入力（プレースホルダ</w:t>
      </w:r>
      <w:r w:rsidRPr="00927AF0">
        <w:rPr>
          <w:rFonts w:hint="eastAsia"/>
          <w:lang w:val="en-GB"/>
        </w:rPr>
        <w:t>- ?</w:t>
      </w:r>
      <w:r w:rsidRPr="00927AF0">
        <w:rPr>
          <w:rFonts w:hint="eastAsia"/>
          <w:lang w:val="en-GB"/>
        </w:rPr>
        <w:t>を使用）として求めています。</w:t>
      </w:r>
    </w:p>
    <w:p w:rsidR="00927AF0" w:rsidRPr="00927AF0" w:rsidRDefault="00927AF0" w:rsidP="001F0A99">
      <w:pPr>
        <w:rPr>
          <w:lang w:val="en-GB"/>
        </w:rPr>
      </w:pPr>
      <w:r w:rsidRPr="00927AF0">
        <w:rPr>
          <w:rFonts w:hint="eastAsia"/>
          <w:lang w:val="en-GB"/>
        </w:rPr>
        <w:t>$USERNAME</w:t>
      </w:r>
      <w:r w:rsidRPr="00927AF0">
        <w:rPr>
          <w:rFonts w:hint="eastAsia"/>
          <w:lang w:val="en-GB"/>
        </w:rPr>
        <w:t>はログインしているユーザ名を保持する特殊システム変数です。</w:t>
      </w:r>
    </w:p>
    <w:p w:rsidR="00927AF0" w:rsidRPr="00927AF0" w:rsidRDefault="00927AF0" w:rsidP="001F0A99">
      <w:pPr>
        <w:rPr>
          <w:lang w:val="en-GB"/>
        </w:rPr>
      </w:pPr>
      <w:r w:rsidRPr="00927AF0">
        <w:rPr>
          <w:rFonts w:hint="eastAsia"/>
          <w:lang w:val="en-GB"/>
        </w:rPr>
        <w:t>&lt;group&gt;</w:t>
      </w:r>
      <w:r w:rsidRPr="00927AF0">
        <w:rPr>
          <w:rFonts w:hint="eastAsia"/>
          <w:lang w:val="en-GB"/>
        </w:rPr>
        <w:t>でレポートの構造を定義します。</w:t>
      </w:r>
    </w:p>
    <w:p w:rsidR="00927AF0" w:rsidRPr="00927AF0" w:rsidRDefault="00927AF0" w:rsidP="001F0A99">
      <w:pPr>
        <w:rPr>
          <w:lang w:val="en-GB"/>
        </w:rPr>
      </w:pPr>
      <w:r w:rsidRPr="00927AF0">
        <w:rPr>
          <w:rFonts w:hint="eastAsia"/>
          <w:lang w:val="en-GB"/>
        </w:rPr>
        <w:t>&lt;group&gt;</w:t>
      </w:r>
      <w:r w:rsidRPr="00927AF0">
        <w:rPr>
          <w:rFonts w:hint="eastAsia"/>
          <w:lang w:val="en-GB"/>
        </w:rPr>
        <w:t>はネストすることができます。</w:t>
      </w:r>
    </w:p>
    <w:p w:rsidR="00927AF0" w:rsidRPr="00927AF0" w:rsidRDefault="00927AF0" w:rsidP="001F0A99">
      <w:pPr>
        <w:rPr>
          <w:lang w:val="en-GB"/>
        </w:rPr>
      </w:pPr>
      <w:r w:rsidRPr="00927AF0">
        <w:rPr>
          <w:rFonts w:hint="eastAsia"/>
          <w:lang w:val="en-GB"/>
        </w:rPr>
        <w:t>レポートの典型的な構造は、まずヘッダーがあって、あとに明細情報がくるというパターンですので、この例でもヘッダーと明細を定義しています。</w:t>
      </w:r>
    </w:p>
    <w:p w:rsidR="00927AF0" w:rsidRPr="00927AF0" w:rsidRDefault="00927AF0" w:rsidP="001F0A99">
      <w:pPr>
        <w:rPr>
          <w:lang w:val="en-GB"/>
        </w:rPr>
      </w:pPr>
      <w:r w:rsidRPr="00927AF0">
        <w:rPr>
          <w:rFonts w:hint="eastAsia"/>
          <w:lang w:val="en-GB"/>
        </w:rPr>
        <w:t>クエリの結果を利用する場合は、</w:t>
      </w:r>
      <w:r w:rsidRPr="00927AF0">
        <w:rPr>
          <w:rFonts w:hint="eastAsia"/>
          <w:lang w:val="en-GB"/>
        </w:rPr>
        <w:t>&lt;attribute&gt;</w:t>
      </w:r>
      <w:r w:rsidRPr="00927AF0">
        <w:rPr>
          <w:rFonts w:hint="eastAsia"/>
          <w:lang w:val="en-GB"/>
        </w:rPr>
        <w:t>を使用します。</w:t>
      </w:r>
    </w:p>
    <w:p w:rsidR="00927AF0" w:rsidRPr="00927AF0" w:rsidRDefault="00927AF0" w:rsidP="001F0A99">
      <w:pPr>
        <w:rPr>
          <w:lang w:val="en-GB"/>
        </w:rPr>
      </w:pPr>
      <w:r w:rsidRPr="00927AF0">
        <w:rPr>
          <w:rFonts w:hint="eastAsia"/>
          <w:lang w:val="en-GB"/>
        </w:rPr>
        <w:t>集計項目は</w:t>
      </w:r>
      <w:r w:rsidRPr="00927AF0">
        <w:rPr>
          <w:rFonts w:hint="eastAsia"/>
          <w:lang w:val="en-GB"/>
        </w:rPr>
        <w:t>&lt;aggregate&gt;</w:t>
      </w:r>
      <w:r w:rsidRPr="00927AF0">
        <w:rPr>
          <w:rFonts w:hint="eastAsia"/>
          <w:lang w:val="en-GB"/>
        </w:rPr>
        <w:t>で定義します。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この状態で一度クラスをコンパイルし、表示（</w:t>
      </w:r>
      <w:r w:rsidRPr="00927AF0">
        <w:rPr>
          <w:rFonts w:hint="eastAsia"/>
          <w:lang w:val="en-GB"/>
        </w:rPr>
        <w:t>V</w:t>
      </w:r>
      <w:r w:rsidRPr="00927AF0">
        <w:rPr>
          <w:rFonts w:hint="eastAsia"/>
          <w:lang w:val="en-GB"/>
        </w:rPr>
        <w:t>）</w:t>
      </w:r>
      <w:r w:rsidRPr="00927AF0">
        <w:rPr>
          <w:rFonts w:hint="eastAsia"/>
          <w:lang w:val="en-GB"/>
        </w:rPr>
        <w:t>&gt;</w:t>
      </w:r>
      <w:r w:rsidRPr="00927AF0">
        <w:rPr>
          <w:rFonts w:hint="eastAsia"/>
          <w:lang w:val="en-GB"/>
        </w:rPr>
        <w:t>ブラウザで表示（</w:t>
      </w:r>
      <w:r w:rsidRPr="00927AF0">
        <w:rPr>
          <w:rFonts w:hint="eastAsia"/>
          <w:lang w:val="en-GB"/>
        </w:rPr>
        <w:t>b</w:t>
      </w:r>
      <w:r w:rsidRPr="00927AF0">
        <w:rPr>
          <w:rFonts w:hint="eastAsia"/>
          <w:lang w:val="en-GB"/>
        </w:rPr>
        <w:t>）をクリックして、</w:t>
      </w:r>
    </w:p>
    <w:p w:rsidR="00927AF0" w:rsidRPr="00927AF0" w:rsidRDefault="00927AF0" w:rsidP="001F0A99">
      <w:pPr>
        <w:rPr>
          <w:lang w:val="en-GB"/>
        </w:rPr>
      </w:pPr>
      <w:r w:rsidRPr="00927AF0">
        <w:rPr>
          <w:rFonts w:hint="eastAsia"/>
          <w:lang w:val="en-GB"/>
        </w:rPr>
        <w:t>デフォルトのブラウザで表示してみましょう。</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以下のような表示がされれば</w:t>
      </w:r>
      <w:r w:rsidRPr="00927AF0">
        <w:rPr>
          <w:rFonts w:hint="eastAsia"/>
          <w:lang w:val="en-GB"/>
        </w:rPr>
        <w:t>OK</w:t>
      </w:r>
      <w:r w:rsidRPr="00927AF0">
        <w:rPr>
          <w:rFonts w:hint="eastAsia"/>
          <w:lang w:val="en-GB"/>
        </w:rPr>
        <w:t>です。</w:t>
      </w:r>
    </w:p>
    <w:tbl>
      <w:tblPr>
        <w:tblStyle w:val="ac"/>
        <w:tblW w:w="0" w:type="auto"/>
        <w:tblLook w:val="04A0" w:firstRow="1" w:lastRow="0" w:firstColumn="1" w:lastColumn="0" w:noHBand="0" w:noVBand="1"/>
      </w:tblPr>
      <w:tblGrid>
        <w:gridCol w:w="9628"/>
      </w:tblGrid>
      <w:tr w:rsidR="004A2C43" w:rsidRPr="001571E1" w:rsidTr="004A2C43">
        <w:tc>
          <w:tcPr>
            <w:tcW w:w="0" w:type="auto"/>
          </w:tcPr>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This XML file does not appear to have any style information associated with it. The document tree is shown below.</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&lt;ActivityReport&gt;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&lt;ActivityHeader name="UnknownUser"&gt;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&lt;ActivityLine year="2014" week="40" projectname="追加プロジェクト　初期" phasename="要件定義" hours="10"/&gt;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&lt;ActivityLine year="2014" week="42" projectname="刷新プロジェクト　最終工期" phasename="結合テスト" hours="10"/&gt;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&lt;activitytotal&gt;20&lt;/activitytotal&gt;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&lt;/ActivityHeader&gt;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&lt;/ActivityReport&gt;</w:t>
            </w:r>
          </w:p>
        </w:tc>
      </w:tr>
    </w:tbl>
    <w:p w:rsidR="00927AF0" w:rsidRPr="001571E1" w:rsidRDefault="00927AF0" w:rsidP="001F0A99">
      <w:pPr>
        <w:rPr>
          <w:rFonts w:ascii="ＭＳ ゴシック" w:eastAsia="ＭＳ ゴシック" w:hAnsi="ＭＳ ゴシック"/>
          <w:sz w:val="18"/>
          <w:szCs w:val="18"/>
          <w:lang w:val="en-GB"/>
        </w:rPr>
      </w:pPr>
    </w:p>
    <w:p w:rsidR="00927AF0" w:rsidRPr="001571E1" w:rsidRDefault="00927AF0" w:rsidP="001F0A99">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次にHTMLまたはPDF形式で印刷可能なように表示レイアウトの定義を行います。</w:t>
      </w:r>
    </w:p>
    <w:p w:rsidR="00927AF0" w:rsidRPr="001571E1" w:rsidRDefault="00927AF0" w:rsidP="001F0A99">
      <w:pPr>
        <w:rPr>
          <w:rFonts w:ascii="ＭＳ ゴシック" w:eastAsia="ＭＳ ゴシック" w:hAnsi="ＭＳ ゴシック"/>
          <w:sz w:val="18"/>
          <w:szCs w:val="18"/>
          <w:lang w:val="en-GB"/>
        </w:rPr>
      </w:pPr>
    </w:p>
    <w:p w:rsidR="00927AF0" w:rsidRPr="001571E1" w:rsidRDefault="00927AF0" w:rsidP="001F0A99">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レイアウト定義もXData形式で定義します。</w:t>
      </w:r>
    </w:p>
    <w:tbl>
      <w:tblPr>
        <w:tblStyle w:val="ac"/>
        <w:tblW w:w="0" w:type="auto"/>
        <w:tblLook w:val="04A0" w:firstRow="1" w:lastRow="0" w:firstColumn="1" w:lastColumn="0" w:noHBand="0" w:noVBand="1"/>
      </w:tblPr>
      <w:tblGrid>
        <w:gridCol w:w="9628"/>
      </w:tblGrid>
      <w:tr w:rsidR="004A2C43" w:rsidRPr="001571E1" w:rsidTr="004A2C43">
        <w:tc>
          <w:tcPr>
            <w:tcW w:w="0" w:type="auto"/>
          </w:tcPr>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&lt;report xmlns="http://www.intersystems.com/zen/report/display"</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name="ActivityReport"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&lt;!-- Optional Init element inserts custom XSLT instructions at the top level of the generated XSLT stylesheet.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&lt;init &gt;&lt;/init&gt;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 Optional Document element specifies page layout and style characteristics.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&lt;document width="8.5in" height="11in" marginLeft="1.25in" marginRight="1.25in" marginTop="1.0in" marginBottom="1.0in" &gt;&lt;/document&gt;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 Optional Pageheader element.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&lt;pageheader &gt;&lt;/pageheader&gt;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 Optional Pagefooter element. Does not apply in HTML output.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&lt;pagefooter &gt;&lt;/pagefooter&gt;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 Required Body element.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&lt;body&gt;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 add display definition of the report here. --&gt;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&lt;p class="banner1"&gt;Activity Report&lt;/p&gt;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&lt;group name="ActivityHeader" line="1px"&gt;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&lt;table orient="row" width="5in"&gt;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field="@name" width="2in"&gt;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value="Name:" width="2in"/&gt;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field="activitytotal" width="2in"&gt;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value="Activity Total:" width="2in"/&gt;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&lt;/table&gt;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&lt;line pattern="empty"/&gt;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&lt;table orient="col" group="ActivityLine" altcolor="#FFDFDF" width="8in"&gt;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field="@year"&gt;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value="Year:"/&gt;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field="@week"&gt;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value="Week:"/&gt;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field="@projectname"&gt;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value="Project Name:"/&gt;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field="@phasename"&gt;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value="Phase Name:"/&gt;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&lt;item field="@hours"&gt;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&lt;caption value="Activity Hours:"/&gt;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 xml:space="preserve">        &lt;/item&gt;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&lt;/table&gt;    &lt;/group&gt;&lt;/body&gt;</w:t>
            </w:r>
          </w:p>
          <w:p w:rsidR="004A2C43" w:rsidRPr="001571E1" w:rsidRDefault="004A2C43" w:rsidP="004A2C43">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&lt;/report&gt;</w:t>
            </w:r>
          </w:p>
        </w:tc>
      </w:tr>
    </w:tbl>
    <w:p w:rsidR="00927AF0" w:rsidRPr="00927AF0" w:rsidRDefault="00927AF0" w:rsidP="001F0A99">
      <w:pPr>
        <w:rPr>
          <w:lang w:val="en-GB"/>
        </w:rPr>
      </w:pPr>
    </w:p>
    <w:p w:rsidR="00927AF0" w:rsidRPr="00927AF0" w:rsidRDefault="00927AF0" w:rsidP="001F0A99">
      <w:pPr>
        <w:rPr>
          <w:lang w:val="en-GB"/>
        </w:rPr>
      </w:pPr>
      <w:r w:rsidRPr="00927AF0">
        <w:rPr>
          <w:lang w:val="en-GB"/>
        </w:rPr>
        <w:t>&lt;item field="@name" width="2in"&gt;</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attribute</w:t>
      </w:r>
      <w:r w:rsidRPr="00927AF0">
        <w:rPr>
          <w:rFonts w:hint="eastAsia"/>
          <w:lang w:val="en-GB"/>
        </w:rPr>
        <w:t>を指定するには</w:t>
      </w:r>
      <w:r w:rsidRPr="00927AF0">
        <w:rPr>
          <w:rFonts w:hint="eastAsia"/>
          <w:lang w:val="en-GB"/>
        </w:rPr>
        <w:t>attribute</w:t>
      </w:r>
      <w:r w:rsidRPr="00927AF0">
        <w:rPr>
          <w:rFonts w:hint="eastAsia"/>
          <w:lang w:val="en-GB"/>
        </w:rPr>
        <w:t>名の先頭に</w:t>
      </w:r>
      <w:r w:rsidRPr="00927AF0">
        <w:rPr>
          <w:rFonts w:hint="eastAsia"/>
          <w:lang w:val="en-GB"/>
        </w:rPr>
        <w:t>@</w:t>
      </w:r>
      <w:r w:rsidRPr="00927AF0">
        <w:rPr>
          <w:rFonts w:hint="eastAsia"/>
          <w:lang w:val="en-GB"/>
        </w:rPr>
        <w:t>を付けます。</w:t>
      </w:r>
    </w:p>
    <w:p w:rsidR="00927AF0" w:rsidRPr="00927AF0" w:rsidRDefault="00927AF0" w:rsidP="001F0A99">
      <w:pPr>
        <w:rPr>
          <w:lang w:val="en-GB"/>
        </w:rPr>
      </w:pPr>
    </w:p>
    <w:p w:rsidR="00927AF0" w:rsidRPr="00927AF0" w:rsidRDefault="00927AF0" w:rsidP="001F0A99">
      <w:pPr>
        <w:rPr>
          <w:lang w:val="en-GB"/>
        </w:rPr>
      </w:pPr>
      <w:r w:rsidRPr="00927AF0">
        <w:rPr>
          <w:lang w:val="en-GB"/>
        </w:rPr>
        <w:t>&lt;item field="activitytotal" width="2in"&gt;</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aggregate</w:t>
      </w:r>
      <w:r w:rsidRPr="00927AF0">
        <w:rPr>
          <w:rFonts w:hint="eastAsia"/>
          <w:lang w:val="en-GB"/>
        </w:rPr>
        <w:t>を指定するには、そのまま名前を使用します。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パラメータ</w:t>
      </w:r>
      <w:r w:rsidRPr="00927AF0">
        <w:rPr>
          <w:rFonts w:hint="eastAsia"/>
          <w:lang w:val="en-GB"/>
        </w:rPr>
        <w:t>DEFAULTMODE</w:t>
      </w:r>
      <w:r w:rsidRPr="00927AF0">
        <w:rPr>
          <w:rFonts w:hint="eastAsia"/>
          <w:lang w:val="en-GB"/>
        </w:rPr>
        <w:t>を</w:t>
      </w:r>
      <w:r w:rsidRPr="00927AF0">
        <w:rPr>
          <w:rFonts w:hint="eastAsia"/>
          <w:lang w:val="en-GB"/>
        </w:rPr>
        <w:t>xml</w:t>
      </w:r>
      <w:r w:rsidRPr="00927AF0">
        <w:rPr>
          <w:rFonts w:hint="eastAsia"/>
          <w:lang w:val="en-GB"/>
        </w:rPr>
        <w:t>から</w:t>
      </w:r>
      <w:r w:rsidRPr="00927AF0">
        <w:rPr>
          <w:rFonts w:hint="eastAsia"/>
          <w:lang w:val="en-GB"/>
        </w:rPr>
        <w:t>html</w:t>
      </w:r>
      <w:r w:rsidRPr="00927AF0">
        <w:rPr>
          <w:rFonts w:hint="eastAsia"/>
          <w:lang w:val="en-GB"/>
        </w:rPr>
        <w:t>に変更します。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クラスをコンパイルし、表示（</w:t>
      </w:r>
      <w:r w:rsidRPr="00927AF0">
        <w:rPr>
          <w:rFonts w:hint="eastAsia"/>
          <w:lang w:val="en-GB"/>
        </w:rPr>
        <w:t>V</w:t>
      </w:r>
      <w:r w:rsidRPr="00927AF0">
        <w:rPr>
          <w:rFonts w:hint="eastAsia"/>
          <w:lang w:val="en-GB"/>
        </w:rPr>
        <w:t>）</w:t>
      </w:r>
      <w:r w:rsidRPr="00927AF0">
        <w:rPr>
          <w:rFonts w:hint="eastAsia"/>
          <w:lang w:val="en-GB"/>
        </w:rPr>
        <w:t>&gt;</w:t>
      </w:r>
      <w:r w:rsidRPr="00927AF0">
        <w:rPr>
          <w:rFonts w:hint="eastAsia"/>
          <w:lang w:val="en-GB"/>
        </w:rPr>
        <w:t>ブラウザで表示（</w:t>
      </w:r>
      <w:r w:rsidRPr="00927AF0">
        <w:rPr>
          <w:rFonts w:hint="eastAsia"/>
          <w:lang w:val="en-GB"/>
        </w:rPr>
        <w:t>b</w:t>
      </w:r>
      <w:r w:rsidRPr="00927AF0">
        <w:rPr>
          <w:rFonts w:hint="eastAsia"/>
          <w:lang w:val="en-GB"/>
        </w:rPr>
        <w:t>）をクリックして、デフォルトのブラウザで表示してみましょう。</w:t>
      </w:r>
    </w:p>
    <w:p w:rsidR="00927AF0" w:rsidRPr="00927AF0" w:rsidRDefault="00927AF0" w:rsidP="001F0A99">
      <w:pPr>
        <w:rPr>
          <w:lang w:val="en-GB"/>
        </w:rPr>
      </w:pPr>
    </w:p>
    <w:p w:rsidR="00927AF0" w:rsidRDefault="00927AF0" w:rsidP="001F0A99">
      <w:pPr>
        <w:rPr>
          <w:lang w:val="en-GB"/>
        </w:rPr>
      </w:pPr>
      <w:r w:rsidRPr="00927AF0">
        <w:rPr>
          <w:rFonts w:hint="eastAsia"/>
          <w:lang w:val="en-GB"/>
        </w:rPr>
        <w:t>以下のように表示されれば</w:t>
      </w:r>
      <w:r w:rsidRPr="00927AF0">
        <w:rPr>
          <w:rFonts w:hint="eastAsia"/>
          <w:lang w:val="en-GB"/>
        </w:rPr>
        <w:t>OK</w:t>
      </w:r>
      <w:r w:rsidRPr="00927AF0">
        <w:rPr>
          <w:rFonts w:hint="eastAsia"/>
          <w:lang w:val="en-GB"/>
        </w:rPr>
        <w:t>です。</w:t>
      </w:r>
    </w:p>
    <w:p w:rsidR="00A25A06" w:rsidRDefault="00A25A06" w:rsidP="001F0A99">
      <w:pPr>
        <w:rPr>
          <w:lang w:val="en-GB"/>
        </w:rPr>
      </w:pPr>
      <w:r>
        <w:rPr>
          <w:rFonts w:hint="eastAsia"/>
          <w:noProof/>
        </w:rPr>
        <w:drawing>
          <wp:inline distT="0" distB="0" distL="0" distR="0">
            <wp:extent cx="6120130" cy="21761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キャプチャ.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176145"/>
                    </a:xfrm>
                    <a:prstGeom prst="rect">
                      <a:avLst/>
                    </a:prstGeom>
                  </pic:spPr>
                </pic:pic>
              </a:graphicData>
            </a:graphic>
          </wp:inline>
        </w:drawing>
      </w:r>
    </w:p>
    <w:p w:rsidR="00A25A06" w:rsidRDefault="00A25A06">
      <w:pPr>
        <w:rPr>
          <w:lang w:val="en-GB"/>
        </w:rPr>
      </w:pPr>
      <w:r>
        <w:rPr>
          <w:lang w:val="en-GB"/>
        </w:rPr>
        <w:br w:type="page"/>
      </w:r>
    </w:p>
    <w:p w:rsidR="00DC17E6" w:rsidRPr="001F0A99" w:rsidRDefault="00DC17E6" w:rsidP="001F0A99">
      <w:pPr>
        <w:rPr>
          <w:lang w:val="en-GB"/>
        </w:rPr>
      </w:pPr>
    </w:p>
    <w:p w:rsidR="00927AF0" w:rsidRPr="00927AF0" w:rsidRDefault="00927AF0" w:rsidP="001F0A99">
      <w:pPr>
        <w:pStyle w:val="2"/>
        <w:rPr>
          <w:lang w:val="en-GB"/>
        </w:rPr>
      </w:pPr>
      <w:bookmarkStart w:id="35" w:name="_Toc404781992"/>
      <w:r w:rsidRPr="00927AF0">
        <w:rPr>
          <w:rFonts w:hint="eastAsia"/>
          <w:lang w:val="en-GB"/>
        </w:rPr>
        <w:t>テスト</w:t>
      </w:r>
      <w:bookmarkEnd w:id="35"/>
    </w:p>
    <w:p w:rsidR="00927AF0" w:rsidRPr="00927AF0" w:rsidRDefault="00927AF0" w:rsidP="001F0A99">
      <w:pPr>
        <w:rPr>
          <w:lang w:val="en-GB"/>
        </w:rPr>
      </w:pPr>
      <w:r w:rsidRPr="00927AF0">
        <w:rPr>
          <w:rFonts w:hint="eastAsia"/>
          <w:lang w:val="en-GB"/>
        </w:rPr>
        <w:t>アジャイル開発の普及とともに</w:t>
      </w:r>
      <w:r w:rsidRPr="00927AF0">
        <w:rPr>
          <w:rFonts w:hint="eastAsia"/>
          <w:lang w:val="en-GB"/>
        </w:rPr>
        <w:t>Test Driven Development</w:t>
      </w:r>
      <w:r w:rsidRPr="00927AF0">
        <w:rPr>
          <w:rFonts w:hint="eastAsia"/>
          <w:lang w:val="en-GB"/>
        </w:rPr>
        <w:t>に関心が集まっています。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プログラムを作成する前にテストプログラムを作ってしまおうという発想です。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テストを行うに当たって、テスト対象となるプログラムは、テストが行いやすい形で作ることを</w:t>
      </w:r>
    </w:p>
    <w:p w:rsidR="00927AF0" w:rsidRPr="00927AF0" w:rsidRDefault="00927AF0" w:rsidP="001F0A99">
      <w:pPr>
        <w:rPr>
          <w:lang w:val="en-GB"/>
        </w:rPr>
      </w:pPr>
      <w:r w:rsidRPr="00927AF0">
        <w:rPr>
          <w:rFonts w:hint="eastAsia"/>
          <w:lang w:val="en-GB"/>
        </w:rPr>
        <w:t>半ば強制されることになります。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このことは結果として見通しの良いプログラムの作成につながります。</w:t>
      </w:r>
    </w:p>
    <w:p w:rsidR="00927AF0" w:rsidRPr="00927AF0" w:rsidRDefault="00927AF0" w:rsidP="001F0A99">
      <w:pPr>
        <w:rPr>
          <w:lang w:val="en-GB"/>
        </w:rPr>
      </w:pPr>
    </w:p>
    <w:p w:rsidR="00927AF0" w:rsidRPr="00927AF0" w:rsidRDefault="00927AF0" w:rsidP="001F0A99">
      <w:pPr>
        <w:rPr>
          <w:lang w:val="en-GB"/>
        </w:rPr>
      </w:pPr>
      <w:r w:rsidRPr="00927AF0">
        <w:rPr>
          <w:rFonts w:hint="eastAsia"/>
          <w:lang w:val="en-GB"/>
        </w:rPr>
        <w:t>非常に優れた方法論だと思いますので、是非このアプローチを取り入れた開発を推奨します。</w:t>
      </w:r>
    </w:p>
    <w:p w:rsidR="00927AF0" w:rsidRPr="00927AF0" w:rsidRDefault="00927AF0" w:rsidP="001F0A99">
      <w:pPr>
        <w:rPr>
          <w:lang w:val="en-GB"/>
        </w:rPr>
      </w:pPr>
    </w:p>
    <w:p w:rsidR="00927AF0" w:rsidRPr="00927AF0" w:rsidRDefault="005607AB" w:rsidP="001F0A99">
      <w:pPr>
        <w:rPr>
          <w:lang w:val="en-GB"/>
        </w:rPr>
      </w:pPr>
      <w:r>
        <w:rPr>
          <w:rFonts w:hint="eastAsia"/>
          <w:lang w:val="en-GB"/>
        </w:rPr>
        <w:t>Caché</w:t>
      </w:r>
      <w:r w:rsidR="00927AF0" w:rsidRPr="00927AF0">
        <w:rPr>
          <w:rFonts w:hint="eastAsia"/>
          <w:lang w:val="en-GB"/>
        </w:rPr>
        <w:t>にも</w:t>
      </w:r>
      <w:r w:rsidR="00927AF0" w:rsidRPr="00927AF0">
        <w:rPr>
          <w:rFonts w:hint="eastAsia"/>
          <w:lang w:val="en-GB"/>
        </w:rPr>
        <w:t>Java</w:t>
      </w:r>
      <w:r w:rsidR="00927AF0" w:rsidRPr="00927AF0">
        <w:rPr>
          <w:rFonts w:hint="eastAsia"/>
          <w:lang w:val="en-GB"/>
        </w:rPr>
        <w:t>や</w:t>
      </w:r>
      <w:r w:rsidR="00927AF0" w:rsidRPr="00927AF0">
        <w:rPr>
          <w:rFonts w:hint="eastAsia"/>
          <w:lang w:val="en-GB"/>
        </w:rPr>
        <w:t>.NET</w:t>
      </w:r>
      <w:r w:rsidR="00927AF0" w:rsidRPr="00927AF0">
        <w:rPr>
          <w:rFonts w:hint="eastAsia"/>
          <w:lang w:val="en-GB"/>
        </w:rPr>
        <w:t>環境に用意されているものと同等なテストフレームワークが用意されています。</w:t>
      </w:r>
    </w:p>
    <w:p w:rsidR="00927AF0" w:rsidRPr="00927AF0" w:rsidRDefault="00927AF0" w:rsidP="00927AF0">
      <w:pPr>
        <w:pStyle w:val="1"/>
        <w:rPr>
          <w:sz w:val="21"/>
          <w:szCs w:val="21"/>
          <w:lang w:val="en-GB"/>
        </w:rPr>
      </w:pPr>
    </w:p>
    <w:p w:rsidR="00927AF0" w:rsidRPr="00927AF0" w:rsidRDefault="00927AF0" w:rsidP="00BF618B">
      <w:pPr>
        <w:pStyle w:val="3"/>
        <w:rPr>
          <w:lang w:val="en-GB"/>
        </w:rPr>
      </w:pPr>
      <w:bookmarkStart w:id="36" w:name="_Toc404781993"/>
      <w:r w:rsidRPr="00927AF0">
        <w:rPr>
          <w:rFonts w:hint="eastAsia"/>
          <w:lang w:val="en-GB"/>
        </w:rPr>
        <w:t>UnitTest</w:t>
      </w:r>
      <w:r w:rsidRPr="00927AF0">
        <w:rPr>
          <w:rFonts w:hint="eastAsia"/>
          <w:lang w:val="en-GB"/>
        </w:rPr>
        <w:t>クラスの作成</w:t>
      </w:r>
      <w:bookmarkEnd w:id="36"/>
    </w:p>
    <w:p w:rsidR="00927AF0" w:rsidRPr="00927AF0" w:rsidRDefault="00927AF0" w:rsidP="00BF618B">
      <w:pPr>
        <w:rPr>
          <w:lang w:val="en-GB"/>
        </w:rPr>
      </w:pPr>
      <w:r w:rsidRPr="00927AF0">
        <w:rPr>
          <w:rFonts w:hint="eastAsia"/>
          <w:lang w:val="en-GB"/>
        </w:rPr>
        <w:t>UnitTest</w:t>
      </w:r>
      <w:r w:rsidRPr="00927AF0">
        <w:rPr>
          <w:rFonts w:hint="eastAsia"/>
          <w:lang w:val="en-GB"/>
        </w:rPr>
        <w:t>を実装するクラスです。</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ここでは、今回のプロジェクト管理とは関係ありませんが、日付の和暦に変換するプログラムのテストケースを作成していきます。</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まずテスト対象となる</w:t>
      </w:r>
      <w:r w:rsidRPr="00927AF0">
        <w:rPr>
          <w:rFonts w:hint="eastAsia"/>
          <w:lang w:val="en-GB"/>
        </w:rPr>
        <w:t>JDate</w:t>
      </w:r>
      <w:r w:rsidRPr="00927AF0">
        <w:rPr>
          <w:rFonts w:hint="eastAsia"/>
          <w:lang w:val="en-GB"/>
        </w:rPr>
        <w:t>クラスを作成します。</w:t>
      </w:r>
    </w:p>
    <w:p w:rsidR="00927AF0" w:rsidRPr="00927AF0" w:rsidRDefault="00927AF0" w:rsidP="00927AF0">
      <w:pPr>
        <w:pStyle w:val="1"/>
        <w:rPr>
          <w:sz w:val="21"/>
          <w:szCs w:val="21"/>
          <w:lang w:val="en-GB"/>
        </w:rPr>
      </w:pPr>
    </w:p>
    <w:p w:rsidR="00927AF0" w:rsidRPr="00927AF0" w:rsidRDefault="00927AF0" w:rsidP="00BF618B">
      <w:pPr>
        <w:pStyle w:val="4"/>
        <w:rPr>
          <w:lang w:val="en-GB"/>
        </w:rPr>
      </w:pPr>
      <w:r w:rsidRPr="00927AF0">
        <w:rPr>
          <w:rFonts w:hint="eastAsia"/>
          <w:lang w:val="en-GB"/>
        </w:rPr>
        <w:t>インクルードファイルの作成</w:t>
      </w:r>
    </w:p>
    <w:p w:rsidR="00927AF0" w:rsidRPr="00927AF0" w:rsidRDefault="00927AF0" w:rsidP="00927AF0">
      <w:pPr>
        <w:pStyle w:val="1"/>
        <w:rPr>
          <w:sz w:val="21"/>
          <w:szCs w:val="21"/>
          <w:lang w:val="en-GB"/>
        </w:rPr>
      </w:pPr>
    </w:p>
    <w:p w:rsidR="00927AF0" w:rsidRPr="00927AF0" w:rsidRDefault="00927AF0" w:rsidP="00BF618B">
      <w:pPr>
        <w:rPr>
          <w:lang w:val="en-GB"/>
        </w:rPr>
      </w:pPr>
      <w:r w:rsidRPr="00927AF0">
        <w:rPr>
          <w:rFonts w:hint="eastAsia"/>
          <w:lang w:val="en-GB"/>
        </w:rPr>
        <w:t>いくつかのリテラル値を使いますので、マクロ定義のためのインクルードファイルを作成します。</w:t>
      </w:r>
    </w:p>
    <w:p w:rsidR="00927AF0" w:rsidRPr="00927AF0" w:rsidRDefault="00927AF0" w:rsidP="00BF618B">
      <w:pPr>
        <w:rPr>
          <w:lang w:val="en-GB"/>
        </w:rPr>
      </w:pPr>
      <w:r w:rsidRPr="00927AF0">
        <w:rPr>
          <w:rFonts w:hint="eastAsia"/>
          <w:lang w:val="en-GB"/>
        </w:rPr>
        <w:t>（スタジオ　新規作成</w:t>
      </w:r>
      <w:r w:rsidRPr="00927AF0">
        <w:rPr>
          <w:rFonts w:hint="eastAsia"/>
          <w:lang w:val="en-GB"/>
        </w:rPr>
        <w:t xml:space="preserve">&gt; </w:t>
      </w:r>
      <w:r w:rsidRPr="00927AF0">
        <w:rPr>
          <w:rFonts w:hint="eastAsia"/>
          <w:lang w:val="en-GB"/>
        </w:rPr>
        <w:t>カテゴリ</w:t>
      </w:r>
      <w:r w:rsidRPr="00927AF0">
        <w:rPr>
          <w:rFonts w:hint="eastAsia"/>
          <w:lang w:val="en-GB"/>
        </w:rPr>
        <w:t xml:space="preserve">&gt; </w:t>
      </w:r>
      <w:r w:rsidRPr="00927AF0">
        <w:rPr>
          <w:rFonts w:hint="eastAsia"/>
          <w:lang w:val="en-GB"/>
        </w:rPr>
        <w:t>一般</w:t>
      </w:r>
      <w:r w:rsidRPr="00927AF0">
        <w:rPr>
          <w:rFonts w:hint="eastAsia"/>
          <w:lang w:val="en-GB"/>
        </w:rPr>
        <w:t xml:space="preserve">&gt; </w:t>
      </w:r>
      <w:r w:rsidRPr="00927AF0">
        <w:rPr>
          <w:rFonts w:hint="eastAsia"/>
          <w:lang w:val="en-GB"/>
        </w:rPr>
        <w:t>テンプレート</w:t>
      </w:r>
      <w:r w:rsidRPr="00927AF0">
        <w:rPr>
          <w:rFonts w:hint="eastAsia"/>
          <w:lang w:val="en-GB"/>
        </w:rPr>
        <w:t xml:space="preserve">&gt; </w:t>
      </w:r>
      <w:r w:rsidR="005607AB">
        <w:rPr>
          <w:rFonts w:hint="eastAsia"/>
          <w:lang w:val="en-GB"/>
        </w:rPr>
        <w:t>Caché</w:t>
      </w:r>
      <w:r w:rsidRPr="00927AF0">
        <w:rPr>
          <w:rFonts w:hint="eastAsia"/>
          <w:lang w:val="en-GB"/>
        </w:rPr>
        <w:t>インクルードファイル）</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インクルードファイルの名前は、</w:t>
      </w:r>
      <w:r w:rsidRPr="00927AF0">
        <w:rPr>
          <w:rFonts w:hint="eastAsia"/>
          <w:lang w:val="en-GB"/>
        </w:rPr>
        <w:t>JDate.inc</w:t>
      </w:r>
      <w:r w:rsidRPr="00927AF0">
        <w:rPr>
          <w:rFonts w:hint="eastAsia"/>
          <w:lang w:val="en-GB"/>
        </w:rPr>
        <w:t>とします。</w:t>
      </w:r>
    </w:p>
    <w:tbl>
      <w:tblPr>
        <w:tblStyle w:val="ac"/>
        <w:tblW w:w="0" w:type="auto"/>
        <w:tblLook w:val="04A0" w:firstRow="1" w:lastRow="0" w:firstColumn="1" w:lastColumn="0" w:noHBand="0" w:noVBand="1"/>
      </w:tblPr>
      <w:tblGrid>
        <w:gridCol w:w="6156"/>
      </w:tblGrid>
      <w:tr w:rsidR="008D3838" w:rsidTr="008D3838">
        <w:tc>
          <w:tcPr>
            <w:tcW w:w="0" w:type="auto"/>
          </w:tcPr>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#define MeijiStart  9862</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TaisyouStart  26143</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SyouwaStart  31404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HeiseiStart  54064</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MeijiYear  1868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TaisyoYear  1912</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SyouwaYear  1926</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HeiseiYear  1989</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StartYear   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MeijiStartMonthDate 0101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MeijiEndYear 45</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MeijiEndMonthDate 729</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TaisyoStartMonthDate 730</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TaisyoEndYear 15</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TaisyoEndMonthDate 1224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SyouwaStartMonthDate 1225</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SyouwaEndYear 64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SyouwaEndMonthDate 107</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HeiseiStartMonthDate 108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MaxHeiseiYear 99</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ShortExpression 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LongExpression  2</w:t>
            </w:r>
          </w:p>
          <w:p w:rsidR="008D3838" w:rsidRPr="00927AF0" w:rsidRDefault="008D3838" w:rsidP="008D3838">
            <w:pPr>
              <w:rPr>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ShortExpressionLength  7</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LongExpressionLength  11</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#define FormatError $System.Status.Error(4001,"Date Format Error")</w:t>
            </w:r>
          </w:p>
          <w:p w:rsidR="008D3838" w:rsidRDefault="008D3838" w:rsidP="008D3838">
            <w:pPr>
              <w:rPr>
                <w:lang w:val="en-GB"/>
              </w:rPr>
            </w:pPr>
            <w:r w:rsidRPr="001571E1">
              <w:rPr>
                <w:rFonts w:ascii="ＭＳ ゴシック" w:eastAsia="ＭＳ ゴシック" w:hAnsi="ＭＳ ゴシック"/>
                <w:sz w:val="18"/>
                <w:szCs w:val="18"/>
                <w:lang w:val="en-GB"/>
              </w:rPr>
              <w:t>#define RangeError $System.Status.Error(4002,"Date Range Error")</w:t>
            </w:r>
          </w:p>
        </w:tc>
      </w:tr>
    </w:tbl>
    <w:p w:rsidR="00927AF0" w:rsidRPr="00927AF0" w:rsidRDefault="00927AF0" w:rsidP="00BF618B">
      <w:pPr>
        <w:rPr>
          <w:lang w:val="en-GB"/>
        </w:rPr>
      </w:pP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ファイル</w:t>
      </w:r>
      <w:r w:rsidRPr="00927AF0">
        <w:rPr>
          <w:rFonts w:hint="eastAsia"/>
          <w:lang w:val="en-GB"/>
        </w:rPr>
        <w:t>(F)&gt;</w:t>
      </w:r>
      <w:r w:rsidRPr="00927AF0">
        <w:rPr>
          <w:rFonts w:hint="eastAsia"/>
          <w:lang w:val="en-GB"/>
        </w:rPr>
        <w:t>名前を付けて保存を行います。</w:t>
      </w:r>
    </w:p>
    <w:p w:rsidR="00A25A06" w:rsidRDefault="00A25A06">
      <w:pPr>
        <w:rPr>
          <w:rFonts w:asciiTheme="majorHAnsi" w:eastAsiaTheme="majorEastAsia" w:hAnsiTheme="majorHAnsi" w:cstheme="majorBidi"/>
          <w:color w:val="1F4E79" w:themeColor="accent1" w:themeShade="80"/>
          <w:sz w:val="21"/>
          <w:szCs w:val="21"/>
          <w:lang w:val="en-GB"/>
        </w:rPr>
      </w:pPr>
      <w:r>
        <w:rPr>
          <w:sz w:val="21"/>
          <w:szCs w:val="21"/>
          <w:lang w:val="en-GB"/>
        </w:rPr>
        <w:br w:type="page"/>
      </w:r>
    </w:p>
    <w:p w:rsidR="00927AF0" w:rsidRPr="00927AF0" w:rsidRDefault="00927AF0" w:rsidP="00927AF0">
      <w:pPr>
        <w:pStyle w:val="1"/>
        <w:rPr>
          <w:sz w:val="21"/>
          <w:szCs w:val="21"/>
          <w:lang w:val="en-GB"/>
        </w:rPr>
      </w:pPr>
    </w:p>
    <w:p w:rsidR="00927AF0" w:rsidRPr="00927AF0" w:rsidRDefault="00927AF0" w:rsidP="00BF618B">
      <w:pPr>
        <w:pStyle w:val="4"/>
        <w:rPr>
          <w:lang w:val="en-GB"/>
        </w:rPr>
      </w:pPr>
      <w:r w:rsidRPr="00927AF0">
        <w:rPr>
          <w:rFonts w:hint="eastAsia"/>
          <w:lang w:val="en-GB"/>
        </w:rPr>
        <w:t>テスト対象クラスの作成</w:t>
      </w:r>
    </w:p>
    <w:p w:rsidR="00927AF0" w:rsidRPr="00927AF0" w:rsidRDefault="00927AF0" w:rsidP="00BF618B">
      <w:pPr>
        <w:rPr>
          <w:lang w:val="en-GB"/>
        </w:rPr>
      </w:pPr>
      <w:r w:rsidRPr="00927AF0">
        <w:rPr>
          <w:rFonts w:hint="eastAsia"/>
          <w:lang w:val="en-GB"/>
        </w:rPr>
        <w:t>次に</w:t>
      </w:r>
      <w:r w:rsidRPr="00927AF0">
        <w:rPr>
          <w:rFonts w:hint="eastAsia"/>
          <w:lang w:val="en-GB"/>
        </w:rPr>
        <w:t>JDate</w:t>
      </w:r>
      <w:r w:rsidRPr="00927AF0">
        <w:rPr>
          <w:rFonts w:hint="eastAsia"/>
          <w:lang w:val="en-GB"/>
        </w:rPr>
        <w:t>クラスを定義します。</w:t>
      </w:r>
    </w:p>
    <w:p w:rsidR="00927AF0" w:rsidRPr="00927AF0" w:rsidRDefault="00927AF0" w:rsidP="00BF618B">
      <w:pPr>
        <w:rPr>
          <w:lang w:val="en-GB"/>
        </w:rPr>
      </w:pPr>
      <w:r w:rsidRPr="00927AF0">
        <w:rPr>
          <w:rFonts w:hint="eastAsia"/>
          <w:lang w:val="en-GB"/>
        </w:rPr>
        <w:t>（スタジオ　新規作成</w:t>
      </w:r>
      <w:r w:rsidRPr="00927AF0">
        <w:rPr>
          <w:rFonts w:hint="eastAsia"/>
          <w:lang w:val="en-GB"/>
        </w:rPr>
        <w:t xml:space="preserve">&gt; </w:t>
      </w:r>
      <w:r w:rsidRPr="00927AF0">
        <w:rPr>
          <w:rFonts w:hint="eastAsia"/>
          <w:lang w:val="en-GB"/>
        </w:rPr>
        <w:t>カテゴリ</w:t>
      </w:r>
      <w:r w:rsidRPr="00927AF0">
        <w:rPr>
          <w:rFonts w:hint="eastAsia"/>
          <w:lang w:val="en-GB"/>
        </w:rPr>
        <w:t xml:space="preserve">&gt; </w:t>
      </w:r>
      <w:r w:rsidRPr="00927AF0">
        <w:rPr>
          <w:rFonts w:hint="eastAsia"/>
          <w:lang w:val="en-GB"/>
        </w:rPr>
        <w:t>一般</w:t>
      </w:r>
      <w:r w:rsidRPr="00927AF0">
        <w:rPr>
          <w:rFonts w:hint="eastAsia"/>
          <w:lang w:val="en-GB"/>
        </w:rPr>
        <w:t xml:space="preserve">&gt; </w:t>
      </w:r>
      <w:r w:rsidRPr="00927AF0">
        <w:rPr>
          <w:rFonts w:hint="eastAsia"/>
          <w:lang w:val="en-GB"/>
        </w:rPr>
        <w:t>テンプレート</w:t>
      </w:r>
      <w:r w:rsidRPr="00927AF0">
        <w:rPr>
          <w:rFonts w:hint="eastAsia"/>
          <w:lang w:val="en-GB"/>
        </w:rPr>
        <w:t xml:space="preserve">&gt; </w:t>
      </w:r>
      <w:r w:rsidR="005607AB">
        <w:rPr>
          <w:rFonts w:hint="eastAsia"/>
          <w:lang w:val="en-GB"/>
        </w:rPr>
        <w:t>Caché</w:t>
      </w:r>
      <w:r w:rsidRPr="00927AF0">
        <w:rPr>
          <w:rFonts w:hint="eastAsia"/>
          <w:lang w:val="en-GB"/>
        </w:rPr>
        <w:t>クラス定義）</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内容は以下のとおりです。</w:t>
      </w:r>
    </w:p>
    <w:tbl>
      <w:tblPr>
        <w:tblStyle w:val="ac"/>
        <w:tblW w:w="0" w:type="auto"/>
        <w:tblLook w:val="04A0" w:firstRow="1" w:lastRow="0" w:firstColumn="1" w:lastColumn="0" w:noHBand="0" w:noVBand="1"/>
      </w:tblPr>
      <w:tblGrid>
        <w:gridCol w:w="9628"/>
      </w:tblGrid>
      <w:tr w:rsidR="008D3838" w:rsidRPr="001571E1" w:rsidTr="008D3838">
        <w:tc>
          <w:tcPr>
            <w:tcW w:w="0" w:type="auto"/>
          </w:tcPr>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Include JDate</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Class Sample.JDate Extends %Base</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ClassMethod LogicalToDisplay(pDate As %Date, pFormat As %Integer = 1, pError As %Status) As %String</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xml:space="preserve">//明治　1868/1/01 - 1912/7/30 </w:t>
            </w:r>
            <w:r w:rsidRPr="001571E1">
              <w:rPr>
                <w:rFonts w:ascii="ＭＳ ゴシック" w:eastAsia="ＭＳ ゴシック" w:hAnsi="ＭＳ ゴシック" w:hint="eastAsia"/>
                <w:sz w:val="18"/>
                <w:szCs w:val="18"/>
                <w:lang w:val="en-GB"/>
              </w:rPr>
              <w:tab/>
              <w:t>$h 9862 - 26143</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//大正　1912/7/30 - 1926/12/25</w:t>
            </w:r>
            <w:r w:rsidRPr="001571E1">
              <w:rPr>
                <w:rFonts w:ascii="ＭＳ ゴシック" w:eastAsia="ＭＳ ゴシック" w:hAnsi="ＭＳ ゴシック" w:hint="eastAsia"/>
                <w:sz w:val="18"/>
                <w:szCs w:val="18"/>
                <w:lang w:val="en-GB"/>
              </w:rPr>
              <w:tab/>
              <w:t>$h 26143 - 31404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//昭和　1926/12/25 - 1989/1/7</w:t>
            </w:r>
            <w:r w:rsidRPr="001571E1">
              <w:rPr>
                <w:rFonts w:ascii="ＭＳ ゴシック" w:eastAsia="ＭＳ ゴシック" w:hAnsi="ＭＳ ゴシック" w:hint="eastAsia"/>
                <w:sz w:val="18"/>
                <w:szCs w:val="18"/>
                <w:lang w:val="en-GB"/>
              </w:rPr>
              <w:tab/>
              <w:t>$h 31404 - 54063</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//平成　1989/1/8 -</w:t>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$h 54064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明治、大正、昭和に関しては改元日が重なっているが、その重なっている日を新元号とするケースが多いようである。</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Format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1</w:t>
            </w:r>
            <w:r w:rsidRPr="001571E1">
              <w:rPr>
                <w:rFonts w:ascii="ＭＳ ゴシック" w:eastAsia="ＭＳ ゴシック" w:hAnsi="ＭＳ ゴシック" w:hint="eastAsia"/>
                <w:sz w:val="18"/>
                <w:szCs w:val="18"/>
                <w:lang w:val="en-GB"/>
              </w:rPr>
              <w:tab/>
              <w:t>Gyymmdd</w:t>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Gは元号を表すアルファベット</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2    GGyy年mm月dd日</w:t>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GGは元号を表す漢字表現</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pError = $$$OK</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tDate = $Zdate(pDate,8)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(+pFormat &gt; $$$LongExpression) || (+pFormat &lt; $$$ShortExpression) Set pFormat = $$$ShortExpression</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If pDate &lt; $$$MeijiStart Quit tDate  //明治より前は西暦のまま返す</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(pDate &gt; ($$$MeijiStart - 1)) &amp;&amp; (pDate &lt; $$$TaisyouStart)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//明治</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..GengouYear(pDate, $$$MeijiStart)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(pFormat = $$$ShortExpression)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r>
            <w:r w:rsidRPr="001571E1">
              <w:rPr>
                <w:rFonts w:ascii="ＭＳ ゴシック" w:eastAsia="ＭＳ ゴシック" w:hAnsi="ＭＳ ゴシック"/>
                <w:sz w:val="18"/>
                <w:szCs w:val="18"/>
                <w:lang w:val="en-GB"/>
              </w:rPr>
              <w:tab/>
              <w:t xml:space="preserve">   Set tDate = "M"_tYear_$Extract(tDate,5,8)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(pFormat = $$$LongExpression)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 xml:space="preserve">   Set tDate = "明治"_tYear_"年"_$Extract(tDate,5,6)_"月"_$Extract(tDate,7,8)_"日"</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(pDate &gt; ($$$TaisyouStart - 1)) &amp;&amp; (pDate &lt; ($$$SyouwaStart))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//大正</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..GengouYear(pDate, $$$TaisyouStart)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(pFormat = $$$ShortExpression)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Set tDate = "T"_tYear_$Extract(tDate,5,8)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(pFormat = $$$LongExpression)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 xml:space="preserve">   Set tDate = "大正"_tYear_"年"_$Extract(tDate,5,6)_"月"_$Extract(tDate,7,8)_"日"</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(pDate &gt; ($$$SyouwaStart - 1)) &amp;&amp; (pDate &lt; $$$HeiseiStart)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//昭和</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..GengouYear(pDate, $$$SyouwaStart)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(pFormat = $$$ShortExpression)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Set tDate = "S"_tYear_$Extract(tDate,5,8)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(pFormat = $$$LongExpression)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 xml:space="preserve">   Set tDate = "昭和"_tYear_"年"_$Extract(tDate,5,6)_"月"_$Extract(tDate,7,8)_"日"</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(pDate &gt;= $$$HeiseiStart)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//平成</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..GengouYear(pDate, $$$HeiseiStart)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(tYear &gt; $$$MaxHeiseiYear)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tDate = "" Quit tDate</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(pFormat = $$$ShortExpression)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Set tDate = "H"_tYear_$Extract(tDate,5,8)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(pFormat = $$$LongExpression)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 xml:space="preserve">   Set tDate = "平成"_tYear_"年"_$Extract(tDate,5,6)_"月"_$Extract(tDate,7,8)_"日"</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Quit tDate</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tc>
      </w:tr>
    </w:tbl>
    <w:p w:rsidR="00927AF0" w:rsidRPr="001571E1" w:rsidRDefault="00927AF0" w:rsidP="00BF618B">
      <w:pPr>
        <w:rPr>
          <w:rFonts w:ascii="ＭＳ ゴシック" w:eastAsia="ＭＳ ゴシック" w:hAnsi="ＭＳ ゴシック"/>
          <w:sz w:val="18"/>
          <w:szCs w:val="18"/>
          <w:lang w:val="en-GB"/>
        </w:rPr>
      </w:pPr>
    </w:p>
    <w:tbl>
      <w:tblPr>
        <w:tblStyle w:val="ac"/>
        <w:tblW w:w="0" w:type="auto"/>
        <w:tblLook w:val="04A0" w:firstRow="1" w:lastRow="0" w:firstColumn="1" w:lastColumn="0" w:noHBand="0" w:noVBand="1"/>
      </w:tblPr>
      <w:tblGrid>
        <w:gridCol w:w="9628"/>
      </w:tblGrid>
      <w:tr w:rsidR="008D3838" w:rsidRPr="001571E1" w:rsidTr="008D3838">
        <w:tc>
          <w:tcPr>
            <w:tcW w:w="0" w:type="auto"/>
          </w:tcPr>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ClassMethod DisplayToLogical(pDate As %String, pFormat As %Integer = 1, pError As %Status) As %String</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xml:space="preserve">//明治　1868/1/01 - 1912/7/30 </w:t>
            </w:r>
            <w:r w:rsidRPr="001571E1">
              <w:rPr>
                <w:rFonts w:ascii="ＭＳ ゴシック" w:eastAsia="ＭＳ ゴシック" w:hAnsi="ＭＳ ゴシック" w:hint="eastAsia"/>
                <w:sz w:val="18"/>
                <w:szCs w:val="18"/>
                <w:lang w:val="en-GB"/>
              </w:rPr>
              <w:tab/>
              <w:t>$h 9862  - 26143</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//大正　1912/7/30 - 1926/12/25</w:t>
            </w:r>
            <w:r w:rsidRPr="001571E1">
              <w:rPr>
                <w:rFonts w:ascii="ＭＳ ゴシック" w:eastAsia="ＭＳ ゴシック" w:hAnsi="ＭＳ ゴシック" w:hint="eastAsia"/>
                <w:sz w:val="18"/>
                <w:szCs w:val="18"/>
                <w:lang w:val="en-GB"/>
              </w:rPr>
              <w:tab/>
              <w:t>$h 26143 - 31404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//昭和　1926/12/25 - 1989/1/7</w:t>
            </w:r>
            <w:r w:rsidRPr="001571E1">
              <w:rPr>
                <w:rFonts w:ascii="ＭＳ ゴシック" w:eastAsia="ＭＳ ゴシック" w:hAnsi="ＭＳ ゴシック" w:hint="eastAsia"/>
                <w:sz w:val="18"/>
                <w:szCs w:val="18"/>
                <w:lang w:val="en-GB"/>
              </w:rPr>
              <w:tab/>
              <w:t>$h 31404 - 54063</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//平成　1989/1/8 -</w:t>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$h 54064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明治、大正、昭和に関しては改元日が重なっているが、その重なっている日を新元号とするケースが多いようである。</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Try { </w:t>
            </w: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pError = $$$OK</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(+pFormat &gt; $$$LongExpression) || (+pFormat &lt; $$$ShortExpression) Set pFormat = $$$ShortExpression</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pDate?8N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$Extract(pDate,1,4)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tYear &lt; $$$MeijiYear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$ZDH(pDate,8)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$$$FormatError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(pFormat = $$$ShortExpression)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Set tEra = $Extract(pDate,1)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Set tCheck = $Case(tEra,"M":1,"T":1,"S":1,"H":1,:0)</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t>ElseIf (pFormat = $$$LongExpression)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Set tEra = $Extract(pDate,1,2)</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 xml:space="preserve">  Set tCheck = $Case(tEra,"明治":2,"大正":2,"昭和":2,"平成":2,:0)</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'tCheck Set pError = $$$FormatError 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(pFormat = $$$ShortExpression)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$Extract(pDate,2,3)</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tMonth = $Extract(pDate,4,5)</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tDay = $Extract(pDate,6,7)</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($Length(pDate) '= $$$ShortExpressionLength) Set pError = $$$FormatError 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Else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 = $Extract(pDate,3,4)</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tMonth = $Extract(pDate,6,7)</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tDay = $Extract(pDate,9,10)</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tNen = $Extract(pDate,5)</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tGetsu = $Extract(pDate,8)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tNichi = $Extract(pDate,11)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($Length(pDate) '= $$$LongExpressionLength) Set pError = $$$FormatError Quit</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If (tNen '= "年") Set pError = $$$FormatError Quit</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If (tGetsu '= "月") Set pError = $$$FormatError Quit</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r>
            <w:r w:rsidRPr="001571E1">
              <w:rPr>
                <w:rFonts w:ascii="ＭＳ ゴシック" w:eastAsia="ＭＳ ゴシック" w:hAnsi="ＭＳ ゴシック" w:hint="eastAsia"/>
                <w:sz w:val="18"/>
                <w:szCs w:val="18"/>
                <w:lang w:val="en-GB"/>
              </w:rPr>
              <w:tab/>
              <w:t>If (tNichi '= "日")  Set pError = $$$FormatError 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tYear'?2N Set pError = $$$FormatError 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tMonth'?2N Set pError = $$$FormatError 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tDay'?2N Set pError = $$$FormatError Quit</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If (+tYear = 0) Set pError = $$$FormatError Quit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If (tEra = "M") || (tEra = "明治") {</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tYear2 = $$$MeijiYear + tYear - 1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$ZDH(tYear2_tMonth_tDay,8)</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ab/>
            </w:r>
            <w:r w:rsidRPr="001571E1">
              <w:rPr>
                <w:rFonts w:ascii="ＭＳ ゴシック" w:eastAsia="ＭＳ ゴシック" w:hAnsi="ＭＳ ゴシック"/>
                <w:sz w:val="18"/>
                <w:szCs w:val="18"/>
                <w:lang w:val="en-GB"/>
              </w:rPr>
              <w:tab/>
              <w:t>If (+tYear = $$$StartYear)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&lt; $$$MeijiStartMonthDate)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(+tYear = $$$MeijiEndYear)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&gt; $$$MeijiEndMonthDate)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(+tYear &gt; $$$MeijiEndYear)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If (tEra = "T") || (tEra = "大正") {</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tYear2 = $$$TaisyoYear + tYear - 1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$ZDH(tYear2_tMonth_tDay,8)</w:t>
            </w:r>
          </w:p>
          <w:p w:rsidR="008D3838" w:rsidRPr="001571E1" w:rsidRDefault="008D3838" w:rsidP="008D3838">
            <w:pPr>
              <w:rPr>
                <w:rFonts w:ascii="ＭＳ ゴシック" w:eastAsia="ＭＳ ゴシック" w:hAnsi="ＭＳ ゴシック"/>
                <w:sz w:val="18"/>
                <w:szCs w:val="18"/>
                <w:lang w:val="en-GB"/>
              </w:rPr>
            </w:pP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(+tYear = $$$StartYear)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&lt; $$$TaisyoStartMonthDate)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(+tYear = $$$TaisyoEndYear)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&gt; $$$TaisyoEndMonthDate)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(+tYear &gt; $$$TaisyoEndYear)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lastRenderedPageBreak/>
              <w:tab/>
              <w:t>If (tEra = "S") || (tEra = "昭和")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tYear2 = $$$SyouwaYear + tYear - 1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$ZDH(tYear2_tMonth_tDay,8)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(+tYear = $$$StartYear)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&lt; $$$SyouwaStartMonthDate)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(+tYear = $$$SyouwaEndYear)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&gt; $$$SyouwaEndMonthDate)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 xml:space="preserv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ElseIf (+tYear &gt; $$$SyouwaEndYear)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hint="eastAsia"/>
                <w:sz w:val="18"/>
                <w:szCs w:val="18"/>
                <w:lang w:val="en-GB"/>
              </w:rPr>
              <w:tab/>
              <w:t>If (tEra = "H") || (tEra = "平成")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tYear2 = $$$HeiseiYear + tYear - 1</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$ZDH(tYear2_tMonth_tDay,8)</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(+tYear = $$$StartYear)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If (+(tMonth_tDay) &lt; $$$HeiseiStartMonthDate)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Catch 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Set pError = $$$RangeError</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 xml:space="preserve">  Set tH =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ab/>
              <w:t>Quit tH</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tc>
      </w:tr>
    </w:tbl>
    <w:p w:rsidR="00927AF0" w:rsidRPr="00927AF0" w:rsidRDefault="00927AF0" w:rsidP="00BF618B">
      <w:pPr>
        <w:rPr>
          <w:lang w:val="en-GB"/>
        </w:rPr>
      </w:pPr>
    </w:p>
    <w:tbl>
      <w:tblPr>
        <w:tblStyle w:val="ac"/>
        <w:tblW w:w="0" w:type="auto"/>
        <w:tblLook w:val="04A0" w:firstRow="1" w:lastRow="0" w:firstColumn="1" w:lastColumn="0" w:noHBand="0" w:noVBand="1"/>
      </w:tblPr>
      <w:tblGrid>
        <w:gridCol w:w="9628"/>
      </w:tblGrid>
      <w:tr w:rsidR="008D3838" w:rsidTr="008D3838">
        <w:tc>
          <w:tcPr>
            <w:tcW w:w="0" w:type="auto"/>
          </w:tcPr>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lastRenderedPageBreak/>
              <w:t>ClassMethod GengouYear(pDate As %Date, pGengouStart As %Date) As %String [ Private ]</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 xml:space="preserve"> quit $Translate($Justify($extract($Zdate(pDate,8),1,4)-$Extract($Zdate(pGengouStart,8),1,4) + 1,2)," ",0)</w:t>
            </w:r>
          </w:p>
          <w:p w:rsidR="008D3838" w:rsidRPr="001571E1" w:rsidRDefault="008D3838" w:rsidP="008D3838">
            <w:pPr>
              <w:rPr>
                <w:rFonts w:ascii="ＭＳ ゴシック" w:eastAsia="ＭＳ ゴシック" w:hAnsi="ＭＳ ゴシック"/>
                <w:sz w:val="18"/>
                <w:szCs w:val="18"/>
                <w:lang w:val="en-GB"/>
              </w:rPr>
            </w:pPr>
            <w:r w:rsidRPr="001571E1">
              <w:rPr>
                <w:rFonts w:ascii="ＭＳ ゴシック" w:eastAsia="ＭＳ ゴシック" w:hAnsi="ＭＳ ゴシック"/>
                <w:sz w:val="18"/>
                <w:szCs w:val="18"/>
                <w:lang w:val="en-GB"/>
              </w:rPr>
              <w:t>}</w:t>
            </w:r>
          </w:p>
          <w:p w:rsidR="008D3838" w:rsidRPr="001571E1" w:rsidRDefault="008D3838" w:rsidP="008D3838">
            <w:pPr>
              <w:rPr>
                <w:rFonts w:ascii="ＭＳ ゴシック" w:eastAsia="ＭＳ ゴシック" w:hAnsi="ＭＳ ゴシック"/>
                <w:sz w:val="18"/>
                <w:szCs w:val="18"/>
                <w:lang w:val="en-GB"/>
              </w:rPr>
            </w:pPr>
          </w:p>
          <w:p w:rsidR="008D3838" w:rsidRDefault="008D3838" w:rsidP="008D3838">
            <w:pPr>
              <w:rPr>
                <w:lang w:val="en-GB"/>
              </w:rPr>
            </w:pPr>
            <w:r w:rsidRPr="001571E1">
              <w:rPr>
                <w:rFonts w:ascii="ＭＳ ゴシック" w:eastAsia="ＭＳ ゴシック" w:hAnsi="ＭＳ ゴシック"/>
                <w:sz w:val="18"/>
                <w:szCs w:val="18"/>
                <w:lang w:val="en-GB"/>
              </w:rPr>
              <w:t>}</w:t>
            </w:r>
          </w:p>
        </w:tc>
      </w:tr>
    </w:tbl>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ファイル（</w:t>
      </w:r>
      <w:r w:rsidRPr="00927AF0">
        <w:rPr>
          <w:rFonts w:hint="eastAsia"/>
          <w:lang w:val="en-GB"/>
        </w:rPr>
        <w:t>F</w:t>
      </w:r>
      <w:r w:rsidRPr="00927AF0">
        <w:rPr>
          <w:rFonts w:hint="eastAsia"/>
          <w:lang w:val="en-GB"/>
        </w:rPr>
        <w:t>）</w:t>
      </w:r>
      <w:r w:rsidRPr="00927AF0">
        <w:rPr>
          <w:rFonts w:hint="eastAsia"/>
          <w:lang w:val="en-GB"/>
        </w:rPr>
        <w:t>&gt;</w:t>
      </w:r>
      <w:r w:rsidRPr="00927AF0">
        <w:rPr>
          <w:rFonts w:hint="eastAsia"/>
          <w:lang w:val="en-GB"/>
        </w:rPr>
        <w:t>名前を付けて保存（</w:t>
      </w:r>
      <w:r w:rsidRPr="00927AF0">
        <w:rPr>
          <w:rFonts w:hint="eastAsia"/>
          <w:lang w:val="en-GB"/>
        </w:rPr>
        <w:t>Sample.JDate.cls</w:t>
      </w:r>
      <w:r w:rsidRPr="00927AF0">
        <w:rPr>
          <w:rFonts w:hint="eastAsia"/>
          <w:lang w:val="en-GB"/>
        </w:rPr>
        <w:t>）</w:t>
      </w:r>
    </w:p>
    <w:p w:rsidR="00927AF0" w:rsidRPr="00927AF0" w:rsidRDefault="00927AF0" w:rsidP="00BF618B">
      <w:pPr>
        <w:rPr>
          <w:lang w:val="en-GB"/>
        </w:rPr>
      </w:pPr>
    </w:p>
    <w:p w:rsidR="00927AF0" w:rsidRPr="00927AF0" w:rsidRDefault="00927AF0" w:rsidP="00927AF0">
      <w:pPr>
        <w:pStyle w:val="1"/>
        <w:rPr>
          <w:sz w:val="21"/>
          <w:szCs w:val="21"/>
          <w:lang w:val="en-GB"/>
        </w:rPr>
      </w:pPr>
    </w:p>
    <w:p w:rsidR="00927AF0" w:rsidRPr="00BF618B" w:rsidRDefault="00927AF0" w:rsidP="00BF618B">
      <w:pPr>
        <w:pStyle w:val="4"/>
        <w:rPr>
          <w:lang w:val="en-GB"/>
        </w:rPr>
      </w:pPr>
      <w:r w:rsidRPr="00927AF0">
        <w:rPr>
          <w:rFonts w:hint="eastAsia"/>
          <w:lang w:val="en-GB"/>
        </w:rPr>
        <w:t>テストケースの作成</w:t>
      </w:r>
    </w:p>
    <w:p w:rsidR="00927AF0" w:rsidRPr="00927AF0" w:rsidRDefault="00927AF0" w:rsidP="00BF618B">
      <w:pPr>
        <w:rPr>
          <w:lang w:val="en-GB"/>
        </w:rPr>
      </w:pPr>
      <w:r w:rsidRPr="00927AF0">
        <w:rPr>
          <w:rFonts w:hint="eastAsia"/>
          <w:lang w:val="en-GB"/>
        </w:rPr>
        <w:t>%UnitTest.TestCase</w:t>
      </w:r>
      <w:r w:rsidRPr="00927AF0">
        <w:rPr>
          <w:rFonts w:hint="eastAsia"/>
          <w:lang w:val="en-GB"/>
        </w:rPr>
        <w:t>クラスを継承したクラスをスタジオで作成します。</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Sample.JDateUnitTests.cls</w:t>
      </w:r>
      <w:r w:rsidRPr="00927AF0">
        <w:rPr>
          <w:rFonts w:hint="eastAsia"/>
          <w:lang w:val="en-GB"/>
        </w:rPr>
        <w:t>というクラス名にします。</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Test</w:t>
      </w:r>
      <w:r w:rsidRPr="00927AF0">
        <w:rPr>
          <w:rFonts w:hint="eastAsia"/>
          <w:lang w:val="en-GB"/>
        </w:rPr>
        <w:t>で始まるテストメソッドを作成します。</w:t>
      </w:r>
    </w:p>
    <w:p w:rsidR="00927AF0" w:rsidRPr="00927AF0" w:rsidRDefault="00927AF0" w:rsidP="00BF618B">
      <w:pPr>
        <w:rPr>
          <w:lang w:val="en-GB"/>
        </w:rPr>
      </w:pPr>
    </w:p>
    <w:p w:rsidR="00927AF0" w:rsidRPr="00927AF0" w:rsidRDefault="00927AF0" w:rsidP="00BF618B">
      <w:pPr>
        <w:rPr>
          <w:lang w:val="en-GB"/>
        </w:rPr>
      </w:pPr>
      <w:r w:rsidRPr="00927AF0">
        <w:rPr>
          <w:rFonts w:hint="eastAsia"/>
          <w:lang w:val="en-GB"/>
        </w:rPr>
        <w:t>ここでは、</w:t>
      </w:r>
      <w:r w:rsidRPr="00927AF0">
        <w:rPr>
          <w:rFonts w:hint="eastAsia"/>
          <w:lang w:val="en-GB"/>
        </w:rPr>
        <w:t>$H</w:t>
      </w:r>
      <w:r w:rsidRPr="00927AF0">
        <w:rPr>
          <w:rFonts w:hint="eastAsia"/>
          <w:lang w:val="en-GB"/>
        </w:rPr>
        <w:t>の日付を和暦に変換するプログラムをテストするメソッドとその逆をテストするメソッドの２つを用意します。</w:t>
      </w:r>
    </w:p>
    <w:tbl>
      <w:tblPr>
        <w:tblStyle w:val="ac"/>
        <w:tblW w:w="0" w:type="auto"/>
        <w:tblLook w:val="04A0" w:firstRow="1" w:lastRow="0" w:firstColumn="1" w:lastColumn="0" w:noHBand="0" w:noVBand="1"/>
      </w:tblPr>
      <w:tblGrid>
        <w:gridCol w:w="9628"/>
      </w:tblGrid>
      <w:tr w:rsidR="008D3838" w:rsidTr="008D3838">
        <w:tc>
          <w:tcPr>
            <w:tcW w:w="0" w:type="auto"/>
          </w:tcPr>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Method TestLogicalToDisplay()</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$ZDH(18671231,8)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18671231</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before Meiji 1")</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$ZDH(18680101,8)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"M010101"</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Meiji Start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$ZDH(19120729,8)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"M450729"</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Meiji End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$ZDH(19120730,8)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"T010730"</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ab/>
              <w:t>Do $$$AssertEquals(##class(Sample.JDate).LogicalToDisplay(tHDate,1),tDate,"Checking Taisyo Start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$ZDH(19261224,8)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"T151224"</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Taisyo End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$ZDH(19261225,8)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"S011225"</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Syouwa Start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$ZDH(19890107,8)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"S640107"</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Syouwa End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$ZDH(19890108,8)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"H010108"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Heisei Start 1")</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$ZDH(20900108,8)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$$$AssertEquals(##class(Sample.JDate).LogicalToDisplay(tHDate,1),tDate,"Checking Heisei Range Error")</w:t>
            </w:r>
          </w:p>
          <w:p w:rsidR="008D3838" w:rsidRPr="006C0535" w:rsidRDefault="008D3838" w:rsidP="008D3838">
            <w:pPr>
              <w:rPr>
                <w:rFonts w:ascii="ＭＳ ゴシック" w:eastAsia="ＭＳ ゴシック" w:hAnsi="ＭＳ ゴシック"/>
                <w:sz w:val="18"/>
                <w:szCs w:val="18"/>
                <w:lang w:val="en-GB"/>
              </w:rPr>
            </w:pP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$ZDH(18671231,8)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18671231</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before Meiji 2")</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$ZDH(18680101,8)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"明治01年01月01日"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Meiji Start 2")</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$ZDH(19120729,8)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"明治45年07月29日"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Meiji End 2")</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$ZDH(19120730,8)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"大正01年07月30日"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Taisyo Start 2")</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$ZDH(19261224,8)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"大正15年12月24日"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ab/>
              <w:t>Do $$$AssertEquals(##class(Sample.JDate).LogicalToDisplay(tHDate,2),tDate,"Checking Taisyo End 2")</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$ZDH(19261225,8)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"昭和01年12月25日"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Syouwa Start 2")</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$ZDH(19890107,8)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"昭和64年01月07日"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Syouwa End 2")</w:t>
            </w:r>
            <w:r w:rsidRPr="006C0535">
              <w:rPr>
                <w:rFonts w:ascii="ＭＳ ゴシック" w:eastAsia="ＭＳ ゴシック" w:hAnsi="ＭＳ ゴシック"/>
                <w:sz w:val="18"/>
                <w:szCs w:val="18"/>
                <w:lang w:val="en-GB"/>
              </w:rPr>
              <w:tab/>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$ZDH(19890108,8)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"平成01年01月08日"</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Heisei Start 2")</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$ZDH(20900108,8)</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w:t>
            </w:r>
          </w:p>
          <w:p w:rsidR="008D3838" w:rsidRPr="006C0535" w:rsidRDefault="008D3838" w:rsidP="008D3838">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$$$AssertEquals(##class(Sample.JDate).LogicalToDisplay(tHDate,2),tDate,"Checking Heisei Range Error")</w:t>
            </w:r>
          </w:p>
          <w:p w:rsidR="008D3838" w:rsidRDefault="008D3838" w:rsidP="008D3838">
            <w:pPr>
              <w:rPr>
                <w:lang w:val="en-GB"/>
              </w:rPr>
            </w:pPr>
            <w:r w:rsidRPr="006C0535">
              <w:rPr>
                <w:rFonts w:ascii="ＭＳ ゴシック" w:eastAsia="ＭＳ ゴシック" w:hAnsi="ＭＳ ゴシック"/>
                <w:sz w:val="18"/>
                <w:szCs w:val="18"/>
                <w:lang w:val="en-GB"/>
              </w:rPr>
              <w:t>}</w:t>
            </w:r>
          </w:p>
        </w:tc>
      </w:tr>
    </w:tbl>
    <w:p w:rsidR="00927AF0" w:rsidRPr="00927AF0" w:rsidRDefault="00927AF0" w:rsidP="00BF618B">
      <w:pPr>
        <w:rPr>
          <w:lang w:val="en-GB"/>
        </w:rPr>
      </w:pPr>
    </w:p>
    <w:tbl>
      <w:tblPr>
        <w:tblStyle w:val="ac"/>
        <w:tblW w:w="0" w:type="auto"/>
        <w:tblLook w:val="04A0" w:firstRow="1" w:lastRow="0" w:firstColumn="1" w:lastColumn="0" w:noHBand="0" w:noVBand="1"/>
      </w:tblPr>
      <w:tblGrid>
        <w:gridCol w:w="9628"/>
      </w:tblGrid>
      <w:tr w:rsidR="008D3838" w:rsidTr="008D3838">
        <w:tc>
          <w:tcPr>
            <w:tcW w:w="0" w:type="auto"/>
          </w:tcPr>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Method TestDisplayToLogical()</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"18671331"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Before Meiji Format Error")</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$ZDH(18671231,8)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"18671231"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Before Meiji")</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$ZDH(18680101,8)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"M010101"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Meiji Start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$ZDH(19120729,8)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"M450729"</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Meiji End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"M450730"</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ab/>
              <w:t>Do $$$AssertEquals(##class(Sample.JDate).DisplayToLogical(tDate,1,.tError),tHDate,"Checking Meiji End 1 NO GOOD")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"T010729"</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Taisyo Start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$ZDH(19120730,8)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"T010730"</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Taisyo Start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$ZDH(19261224,8)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"T151224"</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Taisyo End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"T151225"</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Taisyo End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"S011224"</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Syouwa Start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$ZDH(19261225,8)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"S011225"</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Syouwa Start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$ZDH(19890107,8)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"S640107"</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Syouwa End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"S640108"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Syouwa End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"H010107"</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Heisei Start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$ZDH(19890108,8)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"H010108"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Heisei Start 1")</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"19671231"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Meiji Start 2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$ZDH(18680101,8)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"明治01年01月01日"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Meiji Start 2")</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$ZDH(19120729,8)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"明治45年07月29日"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Meiji End 2")</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"明治45年07月30日"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Meiji End 1 NO GOOD")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"大正01年07月29日"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Taisyo Start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$ZDH(19120730,8)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"大正01年07月30日"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Taisyo Start 2")</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$ZDH(19261224,8)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"大正15年12月24日"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Taisyo End 2")</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"大正15年12月25日"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Taisyo End 2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"昭和01年12月24日"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Syouwa Start 1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$ZDH(19261225,8)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"昭和01年12月25日"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Syouwa Start 2")</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$ZDH(19890107,8)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lastRenderedPageBreak/>
              <w:tab/>
              <w:t>Set tDate = "昭和64年01月07日"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Syouwa End 2")</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"昭和64年01月08日"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Syouwa End 2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"平成01年01月07日"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Heisei Start 2 NO GOOD")</w:t>
            </w:r>
            <w:r w:rsidRPr="006C0535">
              <w:rPr>
                <w:rFonts w:ascii="ＭＳ ゴシック" w:eastAsia="ＭＳ ゴシック" w:hAnsi="ＭＳ ゴシック"/>
                <w:sz w:val="18"/>
                <w:szCs w:val="18"/>
                <w:lang w:val="en-GB"/>
              </w:rPr>
              <w:tab/>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$ZDH(19890108,8)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"平成01年01月08日"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Heisei Start 2")</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"平成01年00月00日"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"平成00年01月01日"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2")</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"平静01年01月01日"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3")</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"平成01念01月01日"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4")</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"平成01年01日01日"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5")</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"平成01年01月01月"</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6")</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"平成01年01月1日"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ab/>
              <w:t>Do $$$AssertEquals(##class(Sample.JDate).DisplayToLogical(tDate,2,.tError),tHDate,"Checking Format Error 7")</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"平成01年1月01日"</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8")</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"Z011011"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Format Error 9")</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"H11011"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Format Error 10")</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"H11011"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Format Error 11")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tDate = "H1101011"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$$$AssertEquals(##class(Sample.JDate).DisplayToLogical(tDate,1,.tError),tHDate,"Checking Format Error 12")</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Set tHDate =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ab/>
              <w:t>Set tDate = "平成11年01月01日1"</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ab/>
              <w:t>Do $$$AssertEquals(##class(Sample.JDate).DisplayToLogical(tDate,2,.tError),tHDate,"Checking Format Error 13")</w:t>
            </w:r>
          </w:p>
          <w:p w:rsidR="008D3838" w:rsidRDefault="0063545B" w:rsidP="0063545B">
            <w:pPr>
              <w:rPr>
                <w:lang w:val="en-GB"/>
              </w:rPr>
            </w:pPr>
            <w:r w:rsidRPr="006C0535">
              <w:rPr>
                <w:rFonts w:ascii="ＭＳ ゴシック" w:eastAsia="ＭＳ ゴシック" w:hAnsi="ＭＳ ゴシック"/>
                <w:sz w:val="18"/>
                <w:szCs w:val="18"/>
                <w:lang w:val="en-GB"/>
              </w:rPr>
              <w:t>}</w:t>
            </w:r>
          </w:p>
        </w:tc>
      </w:tr>
    </w:tbl>
    <w:p w:rsidR="00502D44" w:rsidRDefault="00502D44" w:rsidP="00BF618B">
      <w:pPr>
        <w:rPr>
          <w:lang w:val="en-GB"/>
        </w:rPr>
      </w:pPr>
    </w:p>
    <w:p w:rsidR="00502D44" w:rsidRPr="00502D44" w:rsidRDefault="00502D44" w:rsidP="00502D44">
      <w:pPr>
        <w:rPr>
          <w:lang w:val="en-GB"/>
        </w:rPr>
      </w:pPr>
      <w:r w:rsidRPr="00502D44">
        <w:rPr>
          <w:rFonts w:hint="eastAsia"/>
          <w:lang w:val="en-GB"/>
        </w:rPr>
        <w:t>ファイル</w:t>
      </w:r>
      <w:r w:rsidRPr="00502D44">
        <w:rPr>
          <w:rFonts w:hint="eastAsia"/>
          <w:lang w:val="en-GB"/>
        </w:rPr>
        <w:t xml:space="preserve">(F) &gt; </w:t>
      </w:r>
      <w:r w:rsidRPr="00502D44">
        <w:rPr>
          <w:rFonts w:hint="eastAsia"/>
          <w:lang w:val="en-GB"/>
        </w:rPr>
        <w:t>名前をつけて保存をクリック</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テスト環境セットセップ</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まずテストスイートを置く場所を決めます。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例えば、</w:t>
      </w:r>
      <w:r w:rsidRPr="00502D44">
        <w:rPr>
          <w:rFonts w:hint="eastAsia"/>
          <w:lang w:val="en-GB"/>
        </w:rPr>
        <w:t>c:\UnitTests</w:t>
      </w:r>
      <w:r w:rsidRPr="00502D44">
        <w:rPr>
          <w:rFonts w:hint="eastAsia"/>
          <w:lang w:val="en-GB"/>
        </w:rPr>
        <w:t>というディレクトリを作成します。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次に</w:t>
      </w:r>
      <w:r w:rsidRPr="00502D44">
        <w:rPr>
          <w:rFonts w:hint="eastAsia"/>
          <w:lang w:val="en-GB"/>
        </w:rPr>
        <w:t>JDate</w:t>
      </w:r>
      <w:r w:rsidRPr="00502D44">
        <w:rPr>
          <w:rFonts w:hint="eastAsia"/>
          <w:lang w:val="en-GB"/>
        </w:rPr>
        <w:t>というサブディレクトリーをその下に作ります。</w:t>
      </w:r>
    </w:p>
    <w:p w:rsidR="00502D44" w:rsidRPr="00502D44" w:rsidRDefault="00502D44" w:rsidP="00502D44">
      <w:pPr>
        <w:rPr>
          <w:lang w:val="en-GB"/>
        </w:rPr>
      </w:pPr>
    </w:p>
    <w:p w:rsidR="00502D44" w:rsidRPr="00502D44" w:rsidRDefault="004E322C" w:rsidP="00502D44">
      <w:pPr>
        <w:rPr>
          <w:lang w:val="en-GB"/>
        </w:rPr>
      </w:pPr>
      <w:r>
        <w:rPr>
          <w:rFonts w:hint="eastAsia"/>
          <w:lang w:val="en-GB"/>
        </w:rPr>
        <w:t>Caché</w:t>
      </w:r>
      <w:r w:rsidR="00502D44" w:rsidRPr="00502D44">
        <w:rPr>
          <w:rFonts w:hint="eastAsia"/>
          <w:lang w:val="en-GB"/>
        </w:rPr>
        <w:t>ターミナルを起動します。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User</w:t>
      </w:r>
      <w:r w:rsidRPr="00502D44">
        <w:rPr>
          <w:rFonts w:hint="eastAsia"/>
          <w:lang w:val="en-GB"/>
        </w:rPr>
        <w:t>ネームスぺース上で以下のコマンドを実行します。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USER&gt;Set ^UnitTestRoot = "c:\UnitTests"</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スタジオ　ツール（</w:t>
      </w:r>
      <w:r w:rsidRPr="00502D44">
        <w:rPr>
          <w:rFonts w:hint="eastAsia"/>
          <w:lang w:val="en-GB"/>
        </w:rPr>
        <w:t>T</w:t>
      </w:r>
      <w:r w:rsidRPr="00502D44">
        <w:rPr>
          <w:rFonts w:hint="eastAsia"/>
          <w:lang w:val="en-GB"/>
        </w:rPr>
        <w:t>）</w:t>
      </w:r>
      <w:r w:rsidRPr="00502D44">
        <w:rPr>
          <w:rFonts w:hint="eastAsia"/>
          <w:lang w:val="en-GB"/>
        </w:rPr>
        <w:t>&gt;</w:t>
      </w:r>
      <w:r w:rsidRPr="00502D44">
        <w:rPr>
          <w:rFonts w:hint="eastAsia"/>
          <w:lang w:val="en-GB"/>
        </w:rPr>
        <w:t>エクスポート</w:t>
      </w:r>
      <w:r w:rsidRPr="00502D44">
        <w:rPr>
          <w:rFonts w:hint="eastAsia"/>
          <w:lang w:val="en-GB"/>
        </w:rPr>
        <w:t>(E)</w:t>
      </w:r>
      <w:r w:rsidRPr="00502D44">
        <w:rPr>
          <w:rFonts w:hint="eastAsia"/>
          <w:lang w:val="en-GB"/>
        </w:rPr>
        <w:t>をクリック</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追加ボタンをクリックして、</w:t>
      </w:r>
      <w:r w:rsidRPr="00502D44">
        <w:rPr>
          <w:rFonts w:hint="eastAsia"/>
          <w:lang w:val="en-GB"/>
        </w:rPr>
        <w:t>Sample.JDateUnitTests.cls</w:t>
      </w:r>
      <w:r w:rsidRPr="00502D44">
        <w:rPr>
          <w:rFonts w:hint="eastAsia"/>
          <w:lang w:val="en-GB"/>
        </w:rPr>
        <w:t>をリストに追加</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ローカルファイルにエクスポートのテキストボックスに</w:t>
      </w:r>
      <w:r w:rsidRPr="00502D44">
        <w:rPr>
          <w:rFonts w:hint="eastAsia"/>
          <w:lang w:val="en-GB"/>
        </w:rPr>
        <w:t>c:\UnitTests\JDate</w:t>
      </w:r>
      <w:r w:rsidRPr="00502D44">
        <w:rPr>
          <w:rFonts w:hint="eastAsia"/>
          <w:lang w:val="en-GB"/>
        </w:rPr>
        <w:t>を入力</w:t>
      </w:r>
    </w:p>
    <w:p w:rsidR="00502D44" w:rsidRPr="00502D44" w:rsidRDefault="00502D44" w:rsidP="00502D44">
      <w:pPr>
        <w:rPr>
          <w:lang w:val="en-GB"/>
        </w:rPr>
      </w:pPr>
      <w:r w:rsidRPr="00502D44">
        <w:rPr>
          <w:rFonts w:hint="eastAsia"/>
          <w:lang w:val="en-GB"/>
        </w:rPr>
        <w:t>（参照ボタンをクリックしてファイルを選択することもできます。）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OK</w:t>
      </w:r>
      <w:r w:rsidRPr="00502D44">
        <w:rPr>
          <w:rFonts w:hint="eastAsia"/>
          <w:lang w:val="en-GB"/>
        </w:rPr>
        <w:t>ボタンをクリック</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次に以下のメソッドを実行</w:t>
      </w:r>
    </w:p>
    <w:p w:rsidR="00502D44" w:rsidRPr="00502D44" w:rsidRDefault="00502D44" w:rsidP="00502D44">
      <w:pPr>
        <w:rPr>
          <w:lang w:val="en-GB"/>
        </w:rPr>
      </w:pPr>
    </w:p>
    <w:p w:rsidR="00502D44" w:rsidRPr="00502D44" w:rsidRDefault="00502D44" w:rsidP="00502D44">
      <w:pPr>
        <w:rPr>
          <w:lang w:val="en-GB"/>
        </w:rPr>
      </w:pPr>
      <w:r w:rsidRPr="00502D44">
        <w:rPr>
          <w:lang w:val="en-GB"/>
        </w:rPr>
        <w:t>USER&gt;do ##class(%UnitTest.Manager).DebugLoadTestSuite("JDate")</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テスト実行</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続いて以下のメソッドを実行</w:t>
      </w:r>
    </w:p>
    <w:p w:rsidR="00502D44" w:rsidRPr="00502D44" w:rsidRDefault="00502D44" w:rsidP="00502D44">
      <w:pPr>
        <w:rPr>
          <w:lang w:val="en-GB"/>
        </w:rPr>
      </w:pPr>
    </w:p>
    <w:p w:rsidR="00502D44" w:rsidRPr="00502D44" w:rsidRDefault="00502D44" w:rsidP="00502D44">
      <w:pPr>
        <w:rPr>
          <w:lang w:val="en-GB"/>
        </w:rPr>
      </w:pPr>
      <w:r w:rsidRPr="00502D44">
        <w:rPr>
          <w:lang w:val="en-GB"/>
        </w:rPr>
        <w:t>do ##class(%UnitTest.Manager).DebugRunTestCase("JDate")</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定義したテストが順番に実行されます。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以下のような実行ログが表示されます。</w:t>
      </w:r>
    </w:p>
    <w:p w:rsidR="00502D44" w:rsidRPr="00502D44" w:rsidRDefault="00502D44" w:rsidP="00502D44">
      <w:pPr>
        <w:rPr>
          <w:lang w:val="en-GB"/>
        </w:rPr>
      </w:pPr>
    </w:p>
    <w:tbl>
      <w:tblPr>
        <w:tblStyle w:val="ac"/>
        <w:tblW w:w="0" w:type="auto"/>
        <w:tblLook w:val="04A0" w:firstRow="1" w:lastRow="0" w:firstColumn="1" w:lastColumn="0" w:noHBand="0" w:noVBand="1"/>
      </w:tblPr>
      <w:tblGrid>
        <w:gridCol w:w="9486"/>
      </w:tblGrid>
      <w:tr w:rsidR="0063545B" w:rsidTr="0063545B">
        <w:tc>
          <w:tcPr>
            <w:tcW w:w="0" w:type="auto"/>
          </w:tcPr>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Directory: D:\UnitTests\JDate\</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JDate begins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ディレクトリにあるアイテムのリスト作成を開始 on 10/22/2014 14:35:59 '*.xml;*.XML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ファイル D:\UnitTests\JDate\jdatetest.xml を xml としてリストしています</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hint="eastAsia"/>
                <w:sz w:val="18"/>
                <w:szCs w:val="18"/>
                <w:lang w:val="en-GB"/>
              </w:rPr>
              <w:t>リスト作成が正常に完了しました。</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Sample.JDateUnitTests begins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TestDisplayToLogical() begins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Before Meiji Format Error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Before Meiji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End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End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Start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End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End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Start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End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End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Start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Start 2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End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End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Start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End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End 2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Start 1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End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End 2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Start 2 NO GOOD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 xml:space="preserve">      AssertEquals:Checking Format Error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3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4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5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6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7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8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9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10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11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12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Format Error 13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LogMessage:Duration of execution: .006293 sec.</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TestDisplayToLogical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TestLogicalToDisplay() begins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before Meiji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End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End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End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Start 1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Range Error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before Meiji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Meiji End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Taisyo End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Syouwa End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Start 2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AssertEquals:Checking Heisei Range Error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LogMessage:Duration of execution: .001116 sec.</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TestLogicalToDisplay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Sample.JDateUnitTests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Skipping deleting classes</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JDate passed</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 xml:space="preserve"> </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lastRenderedPageBreak/>
              <w:t>Use the following URL to view the result:</w:t>
            </w:r>
          </w:p>
          <w:p w:rsidR="0063545B" w:rsidRPr="006C0535" w:rsidRDefault="0063545B" w:rsidP="0063545B">
            <w:pPr>
              <w:rPr>
                <w:rFonts w:ascii="ＭＳ ゴシック" w:eastAsia="ＭＳ ゴシック" w:hAnsi="ＭＳ ゴシック"/>
                <w:sz w:val="18"/>
                <w:szCs w:val="18"/>
                <w:lang w:val="en-GB"/>
              </w:rPr>
            </w:pPr>
            <w:r w:rsidRPr="006C0535">
              <w:rPr>
                <w:rFonts w:ascii="ＭＳ ゴシック" w:eastAsia="ＭＳ ゴシック" w:hAnsi="ＭＳ ゴシック"/>
                <w:sz w:val="18"/>
                <w:szCs w:val="18"/>
                <w:lang w:val="en-GB"/>
              </w:rPr>
              <w:t>http://160.0.9.128:57772/csp/user/%25UnitTest.Portal.Indices.cls?Index=35</w:t>
            </w:r>
          </w:p>
        </w:tc>
      </w:tr>
    </w:tbl>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最後の</w:t>
      </w:r>
      <w:r w:rsidRPr="00502D44">
        <w:rPr>
          <w:rFonts w:hint="eastAsia"/>
          <w:lang w:val="en-GB"/>
        </w:rPr>
        <w:t>url</w:t>
      </w:r>
      <w:r w:rsidRPr="00502D44">
        <w:rPr>
          <w:rFonts w:hint="eastAsia"/>
          <w:lang w:val="en-GB"/>
        </w:rPr>
        <w:t>を使ってブラウザで結果を確認することができます。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ブラウザで表示させるためにはセキュリティの設定が必要です。</w:t>
      </w:r>
    </w:p>
    <w:p w:rsidR="00502D44" w:rsidRPr="00502D44" w:rsidRDefault="00502D44" w:rsidP="00502D44">
      <w:pPr>
        <w:rPr>
          <w:lang w:val="en-GB"/>
        </w:rPr>
      </w:pPr>
      <w:r w:rsidRPr="00502D44">
        <w:rPr>
          <w:rFonts w:hint="eastAsia"/>
          <w:lang w:val="en-GB"/>
        </w:rPr>
        <w:t>（一回実行すれば</w:t>
      </w:r>
      <w:r w:rsidRPr="00502D44">
        <w:rPr>
          <w:rFonts w:hint="eastAsia"/>
          <w:lang w:val="en-GB"/>
        </w:rPr>
        <w:t>OK</w:t>
      </w:r>
      <w:r w:rsidRPr="00502D44">
        <w:rPr>
          <w:rFonts w:hint="eastAsia"/>
          <w:lang w:val="en-GB"/>
        </w:rPr>
        <w:t>）</w:t>
      </w:r>
    </w:p>
    <w:p w:rsidR="00502D44" w:rsidRPr="00502D44" w:rsidRDefault="00502D44" w:rsidP="00502D44">
      <w:pPr>
        <w:rPr>
          <w:lang w:val="en-GB"/>
        </w:rPr>
      </w:pPr>
    </w:p>
    <w:p w:rsidR="00502D44" w:rsidRPr="00502D44" w:rsidRDefault="004E322C" w:rsidP="00502D44">
      <w:pPr>
        <w:rPr>
          <w:lang w:val="en-GB"/>
        </w:rPr>
      </w:pPr>
      <w:r>
        <w:rPr>
          <w:rFonts w:hint="eastAsia"/>
          <w:lang w:val="en-GB"/>
        </w:rPr>
        <w:t>Caché</w:t>
      </w:r>
      <w:r w:rsidR="00502D44" w:rsidRPr="00502D44">
        <w:rPr>
          <w:rFonts w:hint="eastAsia"/>
          <w:lang w:val="en-GB"/>
        </w:rPr>
        <w:t>ターミナルでログイン</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以下のコマンドを実行します。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USER&gt;ZN "%SYS"</w:t>
      </w:r>
    </w:p>
    <w:p w:rsidR="00502D44" w:rsidRPr="00502D44" w:rsidRDefault="00502D44" w:rsidP="00502D44">
      <w:pPr>
        <w:rPr>
          <w:lang w:val="en-GB"/>
        </w:rPr>
      </w:pPr>
    </w:p>
    <w:p w:rsidR="00502D44" w:rsidRPr="00502D44" w:rsidRDefault="00502D44" w:rsidP="00502D44">
      <w:pPr>
        <w:rPr>
          <w:lang w:val="en-GB"/>
        </w:rPr>
      </w:pPr>
      <w:r w:rsidRPr="00502D44">
        <w:rPr>
          <w:lang w:val="en-GB"/>
        </w:rPr>
        <w:t>%SYS&gt;set ^SYS("Security","CSP","AllowPrefix","/csp/user/","%UnitTest.") = 1</w:t>
      </w:r>
    </w:p>
    <w:p w:rsidR="00502D44" w:rsidRPr="00502D44" w:rsidRDefault="00502D44" w:rsidP="00502D44">
      <w:pPr>
        <w:rPr>
          <w:lang w:val="en-GB"/>
        </w:rPr>
      </w:pPr>
    </w:p>
    <w:p w:rsidR="00502D44" w:rsidRPr="00502D44" w:rsidRDefault="00502D44" w:rsidP="00502D44">
      <w:pPr>
        <w:pStyle w:val="2"/>
        <w:rPr>
          <w:lang w:val="en-GB"/>
        </w:rPr>
      </w:pPr>
      <w:bookmarkStart w:id="37" w:name="_Toc404781994"/>
      <w:r w:rsidRPr="00502D44">
        <w:rPr>
          <w:rFonts w:hint="eastAsia"/>
          <w:lang w:val="en-GB"/>
        </w:rPr>
        <w:t>テストデータ生成フレームワーク</w:t>
      </w:r>
      <w:bookmarkEnd w:id="37"/>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テストを行うに当たってテストデータが必要なケースが多々あります。</w:t>
      </w:r>
    </w:p>
    <w:p w:rsidR="00502D44" w:rsidRPr="00502D44" w:rsidRDefault="00502D44" w:rsidP="00502D44">
      <w:pPr>
        <w:rPr>
          <w:lang w:val="en-GB"/>
        </w:rPr>
      </w:pPr>
    </w:p>
    <w:p w:rsidR="00502D44" w:rsidRPr="00502D44" w:rsidRDefault="004E322C" w:rsidP="00502D44">
      <w:pPr>
        <w:rPr>
          <w:lang w:val="en-GB"/>
        </w:rPr>
      </w:pPr>
      <w:r>
        <w:rPr>
          <w:rFonts w:hint="eastAsia"/>
          <w:lang w:val="en-GB"/>
        </w:rPr>
        <w:t>Caché</w:t>
      </w:r>
      <w:r w:rsidR="00502D44" w:rsidRPr="00502D44">
        <w:rPr>
          <w:rFonts w:hint="eastAsia"/>
          <w:lang w:val="en-GB"/>
        </w:rPr>
        <w:t>はテストデータを生成するためのフレームワークを用意しています。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それではテストデータ生成フレームワークを使ったデータ自動生成の方法について紹介します。</w:t>
      </w:r>
    </w:p>
    <w:p w:rsidR="00502D44" w:rsidRPr="00502D44" w:rsidRDefault="00502D44" w:rsidP="00502D44">
      <w:pPr>
        <w:rPr>
          <w:lang w:val="en-GB"/>
        </w:rPr>
      </w:pPr>
    </w:p>
    <w:p w:rsidR="00502D44" w:rsidRPr="00502D44" w:rsidRDefault="00502D44" w:rsidP="00502D44">
      <w:pPr>
        <w:pStyle w:val="3"/>
        <w:rPr>
          <w:lang w:val="en-GB"/>
        </w:rPr>
      </w:pPr>
      <w:bookmarkStart w:id="38" w:name="_Toc404781995"/>
      <w:r w:rsidRPr="00502D44">
        <w:rPr>
          <w:rFonts w:hint="eastAsia"/>
          <w:lang w:val="en-GB"/>
        </w:rPr>
        <w:t>SQL</w:t>
      </w:r>
      <w:r w:rsidRPr="00502D44">
        <w:rPr>
          <w:rFonts w:hint="eastAsia"/>
          <w:lang w:val="en-GB"/>
        </w:rPr>
        <w:t>の</w:t>
      </w:r>
      <w:r w:rsidRPr="00502D44">
        <w:rPr>
          <w:rFonts w:hint="eastAsia"/>
          <w:lang w:val="en-GB"/>
        </w:rPr>
        <w:t>INSERT</w:t>
      </w:r>
      <w:r w:rsidRPr="00502D44">
        <w:rPr>
          <w:rFonts w:hint="eastAsia"/>
          <w:lang w:val="en-GB"/>
        </w:rPr>
        <w:t>文によるデータ生成</w:t>
      </w:r>
      <w:bookmarkEnd w:id="38"/>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一般的な</w:t>
      </w:r>
      <w:r w:rsidRPr="00502D44">
        <w:rPr>
          <w:rFonts w:hint="eastAsia"/>
          <w:lang w:val="en-GB"/>
        </w:rPr>
        <w:t>RDBMS</w:t>
      </w:r>
      <w:r w:rsidRPr="00502D44">
        <w:rPr>
          <w:rFonts w:hint="eastAsia"/>
          <w:lang w:val="en-GB"/>
        </w:rPr>
        <w:t>と同様</w:t>
      </w:r>
      <w:r w:rsidRPr="00502D44">
        <w:rPr>
          <w:rFonts w:hint="eastAsia"/>
          <w:lang w:val="en-GB"/>
        </w:rPr>
        <w:t>INSERT</w:t>
      </w:r>
      <w:r w:rsidRPr="00502D44">
        <w:rPr>
          <w:rFonts w:hint="eastAsia"/>
          <w:lang w:val="en-GB"/>
        </w:rPr>
        <w:t>文を使ってデータを生成することができます。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例えばクラス定義のクラスメソッドとして</w:t>
      </w:r>
      <w:r w:rsidRPr="00502D44">
        <w:rPr>
          <w:rFonts w:hint="eastAsia"/>
          <w:lang w:val="en-GB"/>
        </w:rPr>
        <w:t>SQL INSERT</w:t>
      </w:r>
      <w:r w:rsidRPr="00502D44">
        <w:rPr>
          <w:rFonts w:hint="eastAsia"/>
          <w:lang w:val="en-GB"/>
        </w:rPr>
        <w:t>文を使用したデータ生成処理を実装することができます。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比較的単純なデータの場合、この方法は簡便で実装しやすい方法です。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PM.Organization</w:t>
      </w:r>
      <w:r w:rsidRPr="00502D44">
        <w:rPr>
          <w:rFonts w:hint="eastAsia"/>
          <w:lang w:val="en-GB"/>
        </w:rPr>
        <w:t>クラスに以下のようなクラスメソッドを追加してみましょう。</w:t>
      </w:r>
    </w:p>
    <w:tbl>
      <w:tblPr>
        <w:tblStyle w:val="ac"/>
        <w:tblW w:w="0" w:type="auto"/>
        <w:tblLook w:val="04A0" w:firstRow="1" w:lastRow="0" w:firstColumn="1" w:lastColumn="0" w:noHBand="0" w:noVBand="1"/>
      </w:tblPr>
      <w:tblGrid>
        <w:gridCol w:w="7776"/>
      </w:tblGrid>
      <w:tr w:rsidR="0063545B" w:rsidTr="0063545B">
        <w:tc>
          <w:tcPr>
            <w:tcW w:w="0" w:type="auto"/>
          </w:tcPr>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Init()</w:t>
            </w:r>
          </w:p>
          <w:p w:rsidR="0063545B" w:rsidRPr="00454CC5" w:rsidRDefault="00F60964" w:rsidP="0063545B">
            <w:pPr>
              <w:rPr>
                <w:rFonts w:ascii="ＭＳ ゴシック" w:eastAsia="ＭＳ ゴシック" w:hAnsi="ＭＳ ゴシック"/>
                <w:sz w:val="18"/>
                <w:szCs w:val="18"/>
                <w:lang w:val="en-GB"/>
              </w:rPr>
            </w:pPr>
            <w:r>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('インテグレーション事業部'))</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('医療システム部'))</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('医療システム１課'))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('医療システム２課'))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('社会システム部'))</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('社会システム１課'))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('社会システム２課'))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('社会システム３課'))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('流通システム部'))</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('流通システム１課'))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('金融システム部'))</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('金融システム１課'))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('金融システム２課'))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('金融システム３課'))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('製造システム部'))</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('製造システム１課'))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('製造システム２課'))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('製造システム３課'))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ab/>
              <w:t>&amp;sql(insert into PM.ORGANIZATION (NAME) VALUES ('製造システム４課'))</w:t>
            </w:r>
          </w:p>
          <w:p w:rsidR="0063545B" w:rsidRDefault="0063545B" w:rsidP="0063545B">
            <w:pPr>
              <w:rPr>
                <w:lang w:val="en-GB"/>
              </w:rPr>
            </w:pPr>
            <w:r w:rsidRPr="00454CC5">
              <w:rPr>
                <w:rFonts w:ascii="ＭＳ ゴシック" w:eastAsia="ＭＳ ゴシック" w:hAnsi="ＭＳ ゴシック"/>
                <w:sz w:val="18"/>
                <w:szCs w:val="18"/>
                <w:lang w:val="en-GB"/>
              </w:rPr>
              <w:t>}</w:t>
            </w:r>
          </w:p>
        </w:tc>
      </w:tr>
    </w:tbl>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ここで</w:t>
      </w:r>
      <w:r w:rsidRPr="00502D44">
        <w:rPr>
          <w:rFonts w:hint="eastAsia"/>
          <w:lang w:val="en-GB"/>
        </w:rPr>
        <w:t>&amp;sql</w:t>
      </w:r>
      <w:r w:rsidRPr="00502D44">
        <w:rPr>
          <w:rFonts w:hint="eastAsia"/>
          <w:lang w:val="en-GB"/>
        </w:rPr>
        <w:t>は、埋め込み</w:t>
      </w:r>
      <w:r w:rsidRPr="00502D44">
        <w:rPr>
          <w:rFonts w:hint="eastAsia"/>
          <w:lang w:val="en-GB"/>
        </w:rPr>
        <w:t>SQL</w:t>
      </w:r>
      <w:r w:rsidRPr="00502D44">
        <w:rPr>
          <w:rFonts w:hint="eastAsia"/>
          <w:lang w:val="en-GB"/>
        </w:rPr>
        <w:t>文といって</w:t>
      </w:r>
      <w:r w:rsidR="004E322C">
        <w:rPr>
          <w:rFonts w:hint="eastAsia"/>
          <w:lang w:val="en-GB"/>
        </w:rPr>
        <w:t>Caché</w:t>
      </w:r>
      <w:r w:rsidRPr="00502D44">
        <w:rPr>
          <w:rFonts w:hint="eastAsia"/>
          <w:lang w:val="en-GB"/>
        </w:rPr>
        <w:t xml:space="preserve"> ObjectScript</w:t>
      </w:r>
      <w:r w:rsidRPr="00502D44">
        <w:rPr>
          <w:rFonts w:hint="eastAsia"/>
          <w:lang w:val="en-GB"/>
        </w:rPr>
        <w:t>に</w:t>
      </w:r>
      <w:r w:rsidRPr="00502D44">
        <w:rPr>
          <w:rFonts w:hint="eastAsia"/>
          <w:lang w:val="en-GB"/>
        </w:rPr>
        <w:t>SQL</w:t>
      </w:r>
      <w:r w:rsidRPr="00502D44">
        <w:rPr>
          <w:rFonts w:hint="eastAsia"/>
          <w:lang w:val="en-GB"/>
        </w:rPr>
        <w:t>文を組み込む１つの方法です。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コンパイル実行後、ターミナル上で以下のコマンドを実行します。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USER&gt;do ##class(PM.Organization).Init()</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データが生成されているかどうかを確認する方法もいくつかありますが、管理ポータル上で</w:t>
      </w:r>
      <w:r w:rsidRPr="00502D44">
        <w:rPr>
          <w:rFonts w:hint="eastAsia"/>
          <w:lang w:val="en-GB"/>
        </w:rPr>
        <w:t>SQL</w:t>
      </w:r>
      <w:r w:rsidRPr="00502D44">
        <w:rPr>
          <w:rFonts w:hint="eastAsia"/>
          <w:lang w:val="en-GB"/>
        </w:rPr>
        <w:t>アクセスする方法が一番手っ取り早い方法です。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管理ポータル</w:t>
      </w:r>
      <w:r w:rsidRPr="00502D44">
        <w:rPr>
          <w:rFonts w:hint="eastAsia"/>
          <w:lang w:val="en-GB"/>
        </w:rPr>
        <w:t>&gt;</w:t>
      </w:r>
      <w:r w:rsidRPr="00502D44">
        <w:rPr>
          <w:rFonts w:hint="eastAsia"/>
          <w:lang w:val="en-GB"/>
        </w:rPr>
        <w:t>システムエクスプローラ</w:t>
      </w:r>
      <w:r w:rsidRPr="00502D44">
        <w:rPr>
          <w:rFonts w:hint="eastAsia"/>
          <w:lang w:val="en-GB"/>
        </w:rPr>
        <w:t>&gt;SQL</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左のペインからテーブル</w:t>
      </w:r>
      <w:r w:rsidRPr="00502D44">
        <w:rPr>
          <w:rFonts w:hint="eastAsia"/>
          <w:lang w:val="en-GB"/>
        </w:rPr>
        <w:t>&gt;PM.ORGANIZATION</w:t>
      </w:r>
      <w:r w:rsidRPr="00502D44">
        <w:rPr>
          <w:rFonts w:hint="eastAsia"/>
          <w:lang w:val="en-GB"/>
        </w:rPr>
        <w:t>をクリック</w:t>
      </w:r>
    </w:p>
    <w:p w:rsidR="00502D44" w:rsidRPr="00502D44" w:rsidRDefault="00502D44" w:rsidP="00502D44">
      <w:pPr>
        <w:rPr>
          <w:lang w:val="en-GB"/>
        </w:rPr>
      </w:pPr>
      <w:r w:rsidRPr="00502D44">
        <w:rPr>
          <w:rFonts w:hint="eastAsia"/>
          <w:lang w:val="en-GB"/>
        </w:rPr>
        <w:t>右のペインからテーブルを開く</w:t>
      </w:r>
    </w:p>
    <w:p w:rsidR="00502D44" w:rsidRPr="00502D44" w:rsidRDefault="00502D44" w:rsidP="00502D44">
      <w:pPr>
        <w:rPr>
          <w:lang w:val="en-GB"/>
        </w:rPr>
      </w:pPr>
    </w:p>
    <w:p w:rsidR="00502D44" w:rsidRPr="00502D44" w:rsidRDefault="00502D44" w:rsidP="00502D44">
      <w:pPr>
        <w:pStyle w:val="3"/>
        <w:rPr>
          <w:lang w:val="en-GB"/>
        </w:rPr>
      </w:pPr>
      <w:bookmarkStart w:id="39" w:name="_Toc404781996"/>
      <w:r w:rsidRPr="00502D44">
        <w:rPr>
          <w:rFonts w:hint="eastAsia"/>
          <w:lang w:val="en-GB"/>
        </w:rPr>
        <w:t>%Populate</w:t>
      </w:r>
      <w:r w:rsidRPr="00502D44">
        <w:rPr>
          <w:rFonts w:hint="eastAsia"/>
          <w:lang w:val="en-GB"/>
        </w:rPr>
        <w:t>クラスを使ったデータ自動生成</w:t>
      </w:r>
      <w:bookmarkEnd w:id="39"/>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大量のデータを生成する必要がある場合にその数に合わせて</w:t>
      </w:r>
      <w:r w:rsidRPr="00502D44">
        <w:rPr>
          <w:rFonts w:hint="eastAsia"/>
          <w:lang w:val="en-GB"/>
        </w:rPr>
        <w:t>INSERT</w:t>
      </w:r>
      <w:r w:rsidRPr="00502D44">
        <w:rPr>
          <w:rFonts w:hint="eastAsia"/>
          <w:lang w:val="en-GB"/>
        </w:rPr>
        <w:t>文で作成（生成）するのは大変です。</w:t>
      </w:r>
    </w:p>
    <w:p w:rsidR="00502D44" w:rsidRPr="00502D44" w:rsidRDefault="004E322C" w:rsidP="00502D44">
      <w:pPr>
        <w:rPr>
          <w:lang w:val="en-GB"/>
        </w:rPr>
      </w:pPr>
      <w:r>
        <w:rPr>
          <w:rFonts w:hint="eastAsia"/>
          <w:lang w:val="en-GB"/>
        </w:rPr>
        <w:t>Caché</w:t>
      </w:r>
      <w:r w:rsidR="00502D44" w:rsidRPr="00502D44">
        <w:rPr>
          <w:rFonts w:hint="eastAsia"/>
          <w:lang w:val="en-GB"/>
        </w:rPr>
        <w:t>には乱数やデータの組み合わせで適当なデータを大量生成する仕組みが用意されています。</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 xml:space="preserve">Populate </w:t>
      </w:r>
      <w:r w:rsidRPr="00502D44">
        <w:rPr>
          <w:rFonts w:hint="eastAsia"/>
          <w:lang w:val="en-GB"/>
        </w:rPr>
        <w:t>ユーティリティクラス</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データ自動生成を支援する</w:t>
      </w:r>
      <w:r w:rsidRPr="00502D44">
        <w:rPr>
          <w:rFonts w:hint="eastAsia"/>
          <w:lang w:val="en-GB"/>
        </w:rPr>
        <w:t>PM.PopulateUtils</w:t>
      </w:r>
      <w:r w:rsidRPr="00502D44">
        <w:rPr>
          <w:rFonts w:hint="eastAsia"/>
          <w:lang w:val="en-GB"/>
        </w:rPr>
        <w:t>クラスを作成します。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適当な数のデータのリストを作り、</w:t>
      </w:r>
      <w:r w:rsidRPr="00502D44">
        <w:rPr>
          <w:rFonts w:hint="eastAsia"/>
          <w:lang w:val="en-GB"/>
        </w:rPr>
        <w:t>$RANDUM</w:t>
      </w:r>
      <w:r w:rsidRPr="00502D44">
        <w:rPr>
          <w:rFonts w:hint="eastAsia"/>
          <w:lang w:val="en-GB"/>
        </w:rPr>
        <w:t>関数によってそのリストから任意の値を取得することおよびそれを組み合わせることで適当にばらついたテストデータを生成することができます。</w:t>
      </w:r>
    </w:p>
    <w:tbl>
      <w:tblPr>
        <w:tblStyle w:val="ac"/>
        <w:tblW w:w="0" w:type="auto"/>
        <w:tblLook w:val="04A0" w:firstRow="1" w:lastRow="0" w:firstColumn="1" w:lastColumn="0" w:noHBand="0" w:noVBand="1"/>
      </w:tblPr>
      <w:tblGrid>
        <w:gridCol w:w="9628"/>
      </w:tblGrid>
      <w:tr w:rsidR="0063545B" w:rsidTr="0063545B">
        <w:tc>
          <w:tcPr>
            <w:tcW w:w="0" w:type="auto"/>
          </w:tcPr>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 PM.PopulateUtils Extends %RegisteredObject [ ClassType = "", ProcedureBlock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city name.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City()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 t1=$lb("大阪市","札幌市","仙台市","大宮市","金沢市","横浜市","川崎市","福岡市","広島市","佐賀市","熊本市","松山市","鹿児島市","山口市","徳山市","岡山市","神戸市","京都市","福知山市","川西市","宝塚市","西宮市","池田市","豊中市","大阪市","奈良市")</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$li(t1,$r($ll(t1))+1)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age.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Age()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age=$R(99)</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age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bill.</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Bill()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bill=$R(99)</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bill*1000</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Wage.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Wage()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bill=$R(50)</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bill = bill * 1000</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If bill &lt; 10000 Set bill = bill + 10000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bill</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practice name.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Practice()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 t1=$lb("内科","外科","小児科","神経外科","皮膚科","眼科","脳外科")</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$li(t1,$r($ll(t1))+1)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sex.</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Sex()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 t1=$lb("男","女")</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$li(t1,$r($ll(t1))+1)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company name.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Company()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c1=$LB("住井","三友","ＮＴＳ","丸田","タクト","電金","新光","出光","アオキ","東川","富士","ディジタル","コスモ","プライス","暗電","総芝","つばさ","ラックス","東経","セコミ","ビーエスシ","SES","IDGG","小文社","ミック","高地歩","ストラテス")</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c2=$LB("商事","証券","銀行","損保","製造","機械","石油","情報","研究所","サービス","医療システム","ジャパン","システムズ","コミュニケーションズ","データ","ウェア","総業","工業","建設","技研","薬品")</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c3=$LB("株式会社","有限会社","株式会社","株式会社","株式会社","株式会社","株式会社")</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 xml:space="preserve"> Quit $LI(c1,$Random($LL(c1))+1)_$LI(c2,$random($LL(c2))+1)_$LI(c3,$random($LL(c3))+1)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Returns a random currency value between &lt;var&gt;min&lt;/var&gt;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and &lt;var&gt;max&lt;/var&gt; (if present).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Currency(min As %Integer = 0, max As %Integer = 10000000)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##class(%PopulateUtils).Float(min,max,4)</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string containing a random first name.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&lt;p&gt;&lt;var&gt;gender&lt;/var&gt; is a optional string used to control the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gender of the generated name: 1 is Male, 2 = Female, "" is either.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FirstName(gender As %String = "")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 gender is 1:MALE,2:FEMALE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s:$g(gender)="" gender=$r(2)+1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If (gender = 1)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list = $LB("博康","新太郎","俊哉","実","一二三","俊夫",</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"幹夫","正行","渉","雅夫","誠一","博史",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"直弘","孝雄","茂","徹",</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"雄三","道元","聡","弘明","敏明","信昭",</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"良成","哲治","芳郎","俊介","操",</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"英明","道夫","康之","仁孝","浩二郎","和彦",</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"一成","道裕","亮","武","英之","勝一郎",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"哲郎","秀和","幸博","豊","道男","司","徹冶",</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"高志","昭","明雄","義彦","清司","保之",</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"徹也","勇","幸太郎","勝","信弘",</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"達也","勝彦","亮一","敏哉","寛文","照美",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"克郎","貴英","正夫","崇","克道",</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"誠一","正一","孝","公人","泰久")</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Else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list = $lb("茜","明子","晶子","あずみ","麻美",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"泉","いずみ","ひとえ","仁美",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"瞳","日登美","美穂","美保",</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"香織","和美","一美","馨","エミリ","エミ","恵美",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"紀子","規子","由紀","雪","孝子","貴子","敏子",</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"俊子","恵","恵美","愛","藍","三咲",</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lastRenderedPageBreak/>
              <w:t xml:space="preserve"> "美咲","みどり","みさえ","由紀子",</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"由貴","裕香","かなえ","幸子","祥子",</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"早苗","綾","彩","恵理子","エリカ",</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"江美","博美","浩美",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"智子","友子","真紀","真樹","昌枝",</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"正枝","静江","順子","淳子","雅子","恭子",</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"京子","秀美","秀美",</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"伊代","千恵美","智恵美","洋子","陽子","静香","京香","千春")</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$LI(list,$Random($LL(list))+1)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Returns a random floating point value between &lt;var&gt;min&lt;/var&gt;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and &lt;var&gt;max&lt;/var&gt; (if present).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Float(min As %Integer = 0, max As %Integer = 100000000, scale As %Integer = 0)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 float=min+$Random(max-min+1)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 $s((float&lt;max)&amp;scale:+(float_"."_$Random(scalemax+1)),1:float)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Returns a random integer value between &lt;var&gt;min&lt;/var&gt;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and &lt;var&gt;max&lt;/var&gt; (if present).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Integer(min As %Integer = 0, max As %Integer = 10000)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If min&gt;max Quit 0</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min+$Random(max-min+1)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string containing a random last name.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LastName()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x = $R(26)+1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If (x = 1) </w:t>
            </w:r>
            <w:r w:rsidRPr="00454CC5">
              <w:rPr>
                <w:rFonts w:ascii="ＭＳ ゴシック" w:eastAsia="ＭＳ ゴシック" w:hAnsi="ＭＳ ゴシック" w:hint="eastAsia"/>
                <w:sz w:val="18"/>
                <w:szCs w:val="18"/>
                <w:lang w:val="en-GB"/>
              </w:rPr>
              <w:tab/>
              <w:t>{ Set list = $LB("伊藤","安部","梅田","石川","宇高")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w:t>
            </w:r>
            <w:r w:rsidRPr="00454CC5">
              <w:rPr>
                <w:rFonts w:ascii="ＭＳ ゴシック" w:eastAsia="ＭＳ ゴシック" w:hAnsi="ＭＳ ゴシック" w:hint="eastAsia"/>
                <w:sz w:val="18"/>
                <w:szCs w:val="18"/>
                <w:lang w:val="en-GB"/>
              </w:rPr>
              <w:tab/>
              <w:t>{ Set list = $LB("大崎","江原","安藤","榎本","荒川","大田","上村","大谷","石丸","大野","小島","長田")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3)</w:t>
            </w:r>
            <w:r w:rsidRPr="00454CC5">
              <w:rPr>
                <w:rFonts w:ascii="ＭＳ ゴシック" w:eastAsia="ＭＳ ゴシック" w:hAnsi="ＭＳ ゴシック" w:hint="eastAsia"/>
                <w:sz w:val="18"/>
                <w:szCs w:val="18"/>
                <w:lang w:val="en-GB"/>
              </w:rPr>
              <w:tab/>
              <w:t>{ Set list = $LB("大林","石橋","石田","鬼塚","岩島","井口","小笠原","内野","大沢","岡本","上田","石村","小倉")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4)</w:t>
            </w:r>
            <w:r w:rsidRPr="00454CC5">
              <w:rPr>
                <w:rFonts w:ascii="ＭＳ ゴシック" w:eastAsia="ＭＳ ゴシック" w:hAnsi="ＭＳ ゴシック" w:hint="eastAsia"/>
                <w:sz w:val="18"/>
                <w:szCs w:val="18"/>
                <w:lang w:val="en-GB"/>
              </w:rPr>
              <w:tab/>
              <w:t>{ Set list = $LB("有海","井村","梅沢","大島","井上","上田","奥山","大幡","宇津木")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5)</w:t>
            </w:r>
            <w:r w:rsidRPr="00454CC5">
              <w:rPr>
                <w:rFonts w:ascii="ＭＳ ゴシック" w:eastAsia="ＭＳ ゴシック" w:hAnsi="ＭＳ ゴシック" w:hint="eastAsia"/>
                <w:sz w:val="18"/>
                <w:szCs w:val="18"/>
                <w:lang w:val="en-GB"/>
              </w:rPr>
              <w:tab/>
              <w:t>{ Set list = $LB("阿部","岩淵","荒川","大原","赤羽","新井","板谷")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lastRenderedPageBreak/>
              <w:t xml:space="preserve"> ElseIf (x = 6)</w:t>
            </w:r>
            <w:r w:rsidRPr="00454CC5">
              <w:rPr>
                <w:rFonts w:ascii="ＭＳ ゴシック" w:eastAsia="ＭＳ ゴシック" w:hAnsi="ＭＳ ゴシック" w:hint="eastAsia"/>
                <w:sz w:val="18"/>
                <w:szCs w:val="18"/>
                <w:lang w:val="en-GB"/>
              </w:rPr>
              <w:tab/>
              <w:t>{ Set list = $LB("金子","川島","河野","金沢","川越","川下")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7)</w:t>
            </w:r>
            <w:r w:rsidRPr="00454CC5">
              <w:rPr>
                <w:rFonts w:ascii="ＭＳ ゴシック" w:eastAsia="ＭＳ ゴシック" w:hAnsi="ＭＳ ゴシック" w:hint="eastAsia"/>
                <w:sz w:val="18"/>
                <w:szCs w:val="18"/>
                <w:lang w:val="en-GB"/>
              </w:rPr>
              <w:tab/>
              <w:t>{ Set list = $LB("甲斐","久保","小林","児玉","木内","亀谷","川原")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8)</w:t>
            </w:r>
            <w:r w:rsidRPr="00454CC5">
              <w:rPr>
                <w:rFonts w:ascii="ＭＳ ゴシック" w:eastAsia="ＭＳ ゴシック" w:hAnsi="ＭＳ ゴシック" w:hint="eastAsia"/>
                <w:sz w:val="18"/>
                <w:szCs w:val="18"/>
                <w:lang w:val="en-GB"/>
              </w:rPr>
              <w:tab/>
              <w:t>{ Set list = $LB("柏木","小谷","北川","川西","加藤","吉川","鎌田")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9)</w:t>
            </w:r>
            <w:r w:rsidRPr="00454CC5">
              <w:rPr>
                <w:rFonts w:ascii="ＭＳ ゴシック" w:eastAsia="ＭＳ ゴシック" w:hAnsi="ＭＳ ゴシック" w:hint="eastAsia"/>
                <w:sz w:val="18"/>
                <w:szCs w:val="18"/>
                <w:lang w:val="en-GB"/>
              </w:rPr>
              <w:tab/>
              <w:t>{ Set list = $LB("岸田","木村","川口")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10)</w:t>
            </w:r>
            <w:r w:rsidRPr="00454CC5">
              <w:rPr>
                <w:rFonts w:ascii="ＭＳ ゴシック" w:eastAsia="ＭＳ ゴシック" w:hAnsi="ＭＳ ゴシック" w:hint="eastAsia"/>
                <w:sz w:val="18"/>
                <w:szCs w:val="18"/>
                <w:lang w:val="en-GB"/>
              </w:rPr>
              <w:tab/>
              <w:t>{ Set list = $LB("佐藤","嵯峨","新庄","鈴木","島","塩田")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11)</w:t>
            </w:r>
            <w:r w:rsidRPr="00454CC5">
              <w:rPr>
                <w:rFonts w:ascii="ＭＳ ゴシック" w:eastAsia="ＭＳ ゴシック" w:hAnsi="ＭＳ ゴシック" w:hint="eastAsia"/>
                <w:sz w:val="18"/>
                <w:szCs w:val="18"/>
                <w:lang w:val="en-GB"/>
              </w:rPr>
              <w:tab/>
              <w:t>{ Set list = $LB("斉藤","笹原","正田","品川","杉山","砂川")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12)</w:t>
            </w:r>
            <w:r w:rsidRPr="00454CC5">
              <w:rPr>
                <w:rFonts w:ascii="ＭＳ ゴシック" w:eastAsia="ＭＳ ゴシック" w:hAnsi="ＭＳ ゴシック" w:hint="eastAsia"/>
                <w:sz w:val="18"/>
                <w:szCs w:val="18"/>
                <w:lang w:val="en-GB"/>
              </w:rPr>
              <w:tab/>
              <w:t>{ Set list = $LB("桜井","清水","関口","白井","篠田","境","坂口","志村","芝戸","高橋","多久和")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13)</w:t>
            </w:r>
            <w:r w:rsidRPr="00454CC5">
              <w:rPr>
                <w:rFonts w:ascii="ＭＳ ゴシック" w:eastAsia="ＭＳ ゴシック" w:hAnsi="ＭＳ ゴシック" w:hint="eastAsia"/>
                <w:sz w:val="18"/>
                <w:szCs w:val="18"/>
                <w:lang w:val="en-GB"/>
              </w:rPr>
              <w:tab/>
              <w:t>{ Set list = $LB("竹林","高松","田畑","高柳","田村","高藤","鷹野","田中","田畑","武田","高岡","滝藤","土井","中村","永尾")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14)</w:t>
            </w:r>
            <w:r w:rsidRPr="00454CC5">
              <w:rPr>
                <w:rFonts w:ascii="ＭＳ ゴシック" w:eastAsia="ＭＳ ゴシック" w:hAnsi="ＭＳ ゴシック" w:hint="eastAsia"/>
                <w:sz w:val="18"/>
                <w:szCs w:val="18"/>
                <w:lang w:val="en-GB"/>
              </w:rPr>
              <w:tab/>
              <w:t>{ Set list = $LB("中沢","中村","長島","中本","中元","野田","西山","乗口","野口")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15)</w:t>
            </w:r>
            <w:r w:rsidRPr="00454CC5">
              <w:rPr>
                <w:rFonts w:ascii="ＭＳ ゴシック" w:eastAsia="ＭＳ ゴシック" w:hAnsi="ＭＳ ゴシック" w:hint="eastAsia"/>
                <w:sz w:val="18"/>
                <w:szCs w:val="18"/>
                <w:lang w:val="en-GB"/>
              </w:rPr>
              <w:tab/>
              <w:t>{ Set list = $LB("西野","西本","西原","内藤","藤居","成井","波内")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16)</w:t>
            </w:r>
            <w:r w:rsidRPr="00454CC5">
              <w:rPr>
                <w:rFonts w:ascii="ＭＳ ゴシック" w:eastAsia="ＭＳ ゴシック" w:hAnsi="ＭＳ ゴシック" w:hint="eastAsia"/>
                <w:sz w:val="18"/>
                <w:szCs w:val="18"/>
                <w:lang w:val="en-GB"/>
              </w:rPr>
              <w:tab/>
              <w:t>{ Set list = $LB("野村","野原","永井","長塚","中武","根本","林","広本","樋口","平田","尾藤","花木")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17)</w:t>
            </w:r>
            <w:r w:rsidRPr="00454CC5">
              <w:rPr>
                <w:rFonts w:ascii="ＭＳ ゴシック" w:eastAsia="ＭＳ ゴシック" w:hAnsi="ＭＳ ゴシック" w:hint="eastAsia"/>
                <w:sz w:val="18"/>
                <w:szCs w:val="18"/>
                <w:lang w:val="en-GB"/>
              </w:rPr>
              <w:tab/>
              <w:t>{ Set list = $LB("廣田","本間","藤木")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18)</w:t>
            </w:r>
            <w:r w:rsidRPr="00454CC5">
              <w:rPr>
                <w:rFonts w:ascii="ＭＳ ゴシック" w:eastAsia="ＭＳ ゴシック" w:hAnsi="ＭＳ ゴシック" w:hint="eastAsia"/>
                <w:sz w:val="18"/>
                <w:szCs w:val="18"/>
                <w:lang w:val="en-GB"/>
              </w:rPr>
              <w:tab/>
              <w:t>{ Set list = $LB("古川","古田","尾藤","福居","日高")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19)</w:t>
            </w:r>
            <w:r w:rsidRPr="00454CC5">
              <w:rPr>
                <w:rFonts w:ascii="ＭＳ ゴシック" w:eastAsia="ＭＳ ゴシック" w:hAnsi="ＭＳ ゴシック" w:hint="eastAsia"/>
                <w:sz w:val="18"/>
                <w:szCs w:val="18"/>
                <w:lang w:val="en-GB"/>
              </w:rPr>
              <w:tab/>
              <w:t>{ Set list = $LB("本田","原田","平山","浜屋","橋本","平本","福嶋","長谷川","平島","吉野","廣瀬","細田")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20)</w:t>
            </w:r>
            <w:r w:rsidRPr="00454CC5">
              <w:rPr>
                <w:rFonts w:ascii="ＭＳ ゴシック" w:eastAsia="ＭＳ ゴシック" w:hAnsi="ＭＳ ゴシック" w:hint="eastAsia"/>
                <w:sz w:val="18"/>
                <w:szCs w:val="18"/>
                <w:lang w:val="en-GB"/>
              </w:rPr>
              <w:tab/>
              <w:t>{ Set list = $LB("古館","早川","吉野","森本","松尾","松田","松本")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21)</w:t>
            </w:r>
            <w:r w:rsidRPr="00454CC5">
              <w:rPr>
                <w:rFonts w:ascii="ＭＳ ゴシック" w:eastAsia="ＭＳ ゴシック" w:hAnsi="ＭＳ ゴシック" w:hint="eastAsia"/>
                <w:sz w:val="18"/>
                <w:szCs w:val="18"/>
                <w:lang w:val="en-GB"/>
              </w:rPr>
              <w:tab/>
              <w:t>{ Set list = $LB("宮崎","三沢","宮本","前川")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22)</w:t>
            </w:r>
            <w:r w:rsidRPr="00454CC5">
              <w:rPr>
                <w:rFonts w:ascii="ＭＳ ゴシック" w:eastAsia="ＭＳ ゴシック" w:hAnsi="ＭＳ ゴシック" w:hint="eastAsia"/>
                <w:sz w:val="18"/>
                <w:szCs w:val="18"/>
                <w:lang w:val="en-GB"/>
              </w:rPr>
              <w:tab/>
              <w:t>{ Set list = $LB("三好","枡屋","武藤","森永")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23)</w:t>
            </w:r>
            <w:r w:rsidRPr="00454CC5">
              <w:rPr>
                <w:rFonts w:ascii="ＭＳ ゴシック" w:eastAsia="ＭＳ ゴシック" w:hAnsi="ＭＳ ゴシック" w:hint="eastAsia"/>
                <w:sz w:val="18"/>
                <w:szCs w:val="18"/>
                <w:lang w:val="en-GB"/>
              </w:rPr>
              <w:tab/>
              <w:t>{ Set list = $LB("望月","丸山","森","溝上","三浦","丸谷","山本","山崎","吉村","安田")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24)</w:t>
            </w:r>
            <w:r w:rsidRPr="00454CC5">
              <w:rPr>
                <w:rFonts w:ascii="ＭＳ ゴシック" w:eastAsia="ＭＳ ゴシック" w:hAnsi="ＭＳ ゴシック" w:hint="eastAsia"/>
                <w:sz w:val="18"/>
                <w:szCs w:val="18"/>
                <w:lang w:val="en-GB"/>
              </w:rPr>
              <w:tab/>
              <w:t>{ Set list = $LB("山中","柳井","横山")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25)</w:t>
            </w:r>
            <w:r w:rsidRPr="00454CC5">
              <w:rPr>
                <w:rFonts w:ascii="ＭＳ ゴシック" w:eastAsia="ＭＳ ゴシック" w:hAnsi="ＭＳ ゴシック" w:hint="eastAsia"/>
                <w:sz w:val="18"/>
                <w:szCs w:val="18"/>
                <w:lang w:val="en-GB"/>
              </w:rPr>
              <w:tab/>
              <w:t>{ Set list = $LB("柳","山野","山原","山口")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ElseIf (x = 26)</w:t>
            </w:r>
            <w:r w:rsidRPr="00454CC5">
              <w:rPr>
                <w:rFonts w:ascii="ＭＳ ゴシック" w:eastAsia="ＭＳ ゴシック" w:hAnsi="ＭＳ ゴシック" w:hint="eastAsia"/>
                <w:sz w:val="18"/>
                <w:szCs w:val="18"/>
                <w:lang w:val="en-GB"/>
              </w:rPr>
              <w:tab/>
              <w:t>{ Set list = $LB("渡辺","渡部","渡邊")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$LI(list,$Random($LL(list))+1)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string containing a randomly generated corporate mission statement.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Mission()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c1=$LB("リーダ ","ディベロッパ ","プロバイダ ","Resellers of ","On-line distributors of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c2=$LB("advanced ","InterNet ","cutting-edge ","breakthrough ","complex ","high-performance ","scalable ","cross-platform ","just-in-time ","open ","personal ","high-tech ","high-touch ","open-source ","virtual ","interactive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c3=$LB("quantum ","nano-","hyper-","optical ","financial ","multi-media ","object-oriented ","broad-band ","secure ","digital ","Java ","Enterprise ","Linux-based ","genetic ","wireless ","satellite-based ","ISO 9003-ready ","Y3K-certified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c4=$LB("devices and ","instrumentation ","graphical ","XML ","InterNet ","application development ","database ","data warehouse ","forecasting ","voice-enabled ","cold-fusion powered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 xml:space="preserve"> Set c5=$LB("services ","technologies ","media ","content ","middle-ware ","connectivity ","consulting ","pharmaceuticals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Set c6=$LB("for the InterNet.","for the Financial community.","for discriminating investors.","for the Entertainment industry.","for the home.","for the Fortune 5.","for the Fortune 50.","for the Fortune 500.","for the Fortune 5000.","for the enterprise.","for the desktop.","for the Health Care community.")</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$LI(c1,$Random($LL(c1))+1)_$LI(c2,$random($LL(c2))+1)_$LI(c3,$random($LL(c3))+1)_$LI(c4,$random($LL(c4))+1)_$LI(c5,$random($LL(c5))+1)_$LI(c6,$random($LL(c6))+1)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string containing a random name as &lt;i&gt;lastname,firstname&lt;/i&gt;.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&lt;p&gt;&lt;var&gt;gender&lt;/var&gt; is a optional string used to control the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gender of the generated name: 1 is Male, 2 = Female, "" is either.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Name(gender As %String = "")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..LastName()_" "_..FirstName($g(gender))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Returns a string value of length &lt;var&gt;len&lt;/var&gt;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of a random character_$r(9999).</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String(len As %Integer = 1)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s:'$g(len) len=1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slist=$LB("メトロゴールド","モダンアミュズメント","モンスター","ラブラ","ラブラドル","ランドリー","ルショップシピー","レッドウッド","ロイヤルフラッシュ","６６６","フィラシューズ","フィールドライン","４５ｒｐｍ","フォワード","フラミンゴサルン","ブレイクビーツ","ボイコット","ボーダメイド","ポールスミス","ミリオンエア","メイドインワールド")</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 string=$List(slist,$R($LL(slist))+1)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Project Name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Project()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slist1=$LB("新規","追加","改修","刷新")</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slist2=$LB("初期","第一期","第二期","第三期","最終工期")</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 string=$List(slist1,$R($LL(slist1))+1)_"プロジェクト　"_$List(slist2,$R($LL(slist2))+1)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street address.</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ClassMethod Street()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 t1=$lb("Maple","Ash","Elm","Oak","Main","First","Second","Washington","Franklin","Clinton","Madison")</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s t2=$lb("Street","Avenue","Blvd","Court","Place","Drive")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($r(9999)+1)_" "_$li(t1,$r($ll(t1))+1)_" "_$li(t2,$r($ll(t2))+1)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Job Title.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Title() As %String</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t1=$LB("","上級","副","アシスタント","戦略","国際","研究","エグゼクティブ")</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xml:space="preserve"> Set t2=$LB("エンジニア","営業担当","サポートエンジニア","開発担当","マーケティングマネージャ","アカウント担当","リソースディレクタ","ディレクタ","製品マネージャ","リサーチアシスタント","システムエンジニア","テクニシャン","ウェブマスタ","管理者","製品スペシャリスト","会計士","衛生士")</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 Quit $LI(t1,$Random($LL(t1))+1)_$LI(t2,$random($LL(t2))+1)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Returns a random JPN phone number.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JPNPhone() As %String [ CodeMode = expression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"0"_($Random(999))_"-"_($Random(9999))_"-"_($Random(9999))</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JPNZip() As %String [ CodeMode = expression ]</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($Random(899)+100)_"-"_($Random(8999)+1000)</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Default="0063545B" w:rsidP="0063545B">
            <w:pPr>
              <w:rPr>
                <w:lang w:val="en-GB"/>
              </w:rPr>
            </w:pPr>
            <w:r w:rsidRPr="00454CC5">
              <w:rPr>
                <w:rFonts w:ascii="ＭＳ ゴシック" w:eastAsia="ＭＳ ゴシック" w:hAnsi="ＭＳ ゴシック"/>
                <w:sz w:val="18"/>
                <w:szCs w:val="18"/>
                <w:lang w:val="en-GB"/>
              </w:rPr>
              <w:t>}</w:t>
            </w:r>
          </w:p>
        </w:tc>
      </w:tr>
    </w:tbl>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Populate</w:t>
      </w:r>
      <w:r w:rsidRPr="00502D44">
        <w:rPr>
          <w:rFonts w:hint="eastAsia"/>
          <w:lang w:val="en-GB"/>
        </w:rPr>
        <w:t>用クラス定義の変更</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PM.Member</w:t>
      </w:r>
      <w:r w:rsidRPr="00502D44">
        <w:rPr>
          <w:rFonts w:hint="eastAsia"/>
          <w:lang w:val="en-GB"/>
        </w:rPr>
        <w:t>の定義を以下の様に変更します。</w:t>
      </w:r>
    </w:p>
    <w:tbl>
      <w:tblPr>
        <w:tblStyle w:val="ac"/>
        <w:tblW w:w="0" w:type="auto"/>
        <w:tblLook w:val="04A0" w:firstRow="1" w:lastRow="0" w:firstColumn="1" w:lastColumn="0" w:noHBand="0" w:noVBand="1"/>
      </w:tblPr>
      <w:tblGrid>
        <w:gridCol w:w="7416"/>
      </w:tblGrid>
      <w:tr w:rsidR="0063545B" w:rsidTr="0063545B">
        <w:tc>
          <w:tcPr>
            <w:tcW w:w="0" w:type="auto"/>
          </w:tcPr>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プロジェクト構成員</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 PM.Member Extends PM.Person</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時間給</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HourlyWages As %Integer(POPSPEC = "##class(PM.PopulateUtils).Wage()");</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Relationship Activities As PM.Activity [ Cardinality = many, Inverse = Member ];</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Init(pNum As %Integer)</w:t>
            </w:r>
          </w:p>
          <w:p w:rsidR="0063545B" w:rsidRPr="00454CC5" w:rsidRDefault="00F60964" w:rsidP="0063545B">
            <w:pPr>
              <w:rPr>
                <w:rFonts w:ascii="ＭＳ ゴシック" w:eastAsia="ＭＳ ゴシック" w:hAnsi="ＭＳ ゴシック"/>
                <w:sz w:val="18"/>
                <w:szCs w:val="18"/>
                <w:lang w:val="en-GB"/>
              </w:rPr>
            </w:pPr>
            <w:r>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Do ..Populate(pNum)</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tc>
      </w:tr>
    </w:tbl>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POPSPEC</w:t>
      </w:r>
      <w:r w:rsidRPr="00502D44">
        <w:rPr>
          <w:rFonts w:hint="eastAsia"/>
          <w:lang w:val="en-GB"/>
        </w:rPr>
        <w:t>でどのメソッドを使ってデータを生成するかを定義します。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クラスメソッド</w:t>
      </w:r>
      <w:r w:rsidRPr="00502D44">
        <w:rPr>
          <w:rFonts w:hint="eastAsia"/>
          <w:lang w:val="en-GB"/>
        </w:rPr>
        <w:t>Init()</w:t>
      </w:r>
      <w:r w:rsidRPr="00502D44">
        <w:rPr>
          <w:rFonts w:hint="eastAsia"/>
          <w:lang w:val="en-GB"/>
        </w:rPr>
        <w:t>でデータの自動生成を行う処理を行います。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w:t>
      </w:r>
      <w:r w:rsidRPr="00502D44">
        <w:rPr>
          <w:rFonts w:hint="eastAsia"/>
          <w:lang w:val="en-GB"/>
        </w:rPr>
        <w:t>という表記は、自分自身（クラス）がもっているメソッドという意味です。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%Populate</w:t>
      </w:r>
      <w:r w:rsidRPr="00502D44">
        <w:rPr>
          <w:rFonts w:hint="eastAsia"/>
          <w:lang w:val="en-GB"/>
        </w:rPr>
        <w:t>クラスを継承すると、</w:t>
      </w:r>
      <w:r w:rsidRPr="00502D44">
        <w:rPr>
          <w:rFonts w:hint="eastAsia"/>
          <w:lang w:val="en-GB"/>
        </w:rPr>
        <w:t>Populate()</w:t>
      </w:r>
      <w:r w:rsidRPr="00502D44">
        <w:rPr>
          <w:rFonts w:hint="eastAsia"/>
          <w:lang w:val="en-GB"/>
        </w:rPr>
        <w:t>メソッドを呼ぶことができます。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Populate()</w:t>
      </w:r>
      <w:r w:rsidRPr="00502D44">
        <w:rPr>
          <w:rFonts w:hint="eastAsia"/>
          <w:lang w:val="en-GB"/>
        </w:rPr>
        <w:t>メソッドを呼び出すと、</w:t>
      </w:r>
      <w:r w:rsidRPr="00502D44">
        <w:rPr>
          <w:rFonts w:hint="eastAsia"/>
          <w:lang w:val="en-GB"/>
        </w:rPr>
        <w:t>POPSPEC</w:t>
      </w:r>
      <w:r w:rsidRPr="00502D44">
        <w:rPr>
          <w:rFonts w:hint="eastAsia"/>
          <w:lang w:val="en-GB"/>
        </w:rPr>
        <w:t>等の定義に基づきデータを自動生成します。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新しい定義を追加後、コンパイルを実行します。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ターミナル上で以下のコマンドを実行します。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USER&gt;Do ##class(PM.Member).Init(10)</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管理ポータルで先ほど</w:t>
      </w:r>
      <w:r w:rsidRPr="00502D44">
        <w:rPr>
          <w:rFonts w:hint="eastAsia"/>
          <w:lang w:val="en-GB"/>
        </w:rPr>
        <w:t>Organization</w:t>
      </w:r>
      <w:r w:rsidRPr="00502D44">
        <w:rPr>
          <w:rFonts w:hint="eastAsia"/>
          <w:lang w:val="en-GB"/>
        </w:rPr>
        <w:t>でデータの確認を行った同じ方法でデータが生成されているか確認しましょう。</w:t>
      </w:r>
    </w:p>
    <w:p w:rsidR="00A25A06" w:rsidRDefault="00A25A06">
      <w:pPr>
        <w:rPr>
          <w:lang w:val="en-GB"/>
        </w:rPr>
      </w:pPr>
      <w:r>
        <w:rPr>
          <w:lang w:val="en-GB"/>
        </w:rPr>
        <w:br w:type="page"/>
      </w:r>
    </w:p>
    <w:p w:rsidR="00502D44" w:rsidRPr="00502D44" w:rsidRDefault="00502D44" w:rsidP="00502D44">
      <w:pPr>
        <w:rPr>
          <w:lang w:val="en-GB"/>
        </w:rPr>
      </w:pPr>
    </w:p>
    <w:p w:rsidR="00502D44" w:rsidRPr="00502D44" w:rsidRDefault="00502D44" w:rsidP="00502D44">
      <w:pPr>
        <w:pStyle w:val="3"/>
        <w:rPr>
          <w:lang w:val="en-GB"/>
        </w:rPr>
      </w:pPr>
      <w:bookmarkStart w:id="40" w:name="_Toc404781997"/>
      <w:r w:rsidRPr="00502D44">
        <w:rPr>
          <w:rFonts w:hint="eastAsia"/>
          <w:lang w:val="en-GB"/>
        </w:rPr>
        <w:t>%Populate</w:t>
      </w:r>
      <w:r w:rsidRPr="00502D44">
        <w:rPr>
          <w:rFonts w:hint="eastAsia"/>
          <w:lang w:val="en-GB"/>
        </w:rPr>
        <w:t>クラスを使った少し複雑なデータ自動生成</w:t>
      </w:r>
      <w:bookmarkEnd w:id="40"/>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データの関連性（依存データ等）を加味したデータ生成を行うための仕組みが自動データ生成のフレームワークに含まれています。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ここでは、住所のデータを日本郵便がウェブで公開している全国郵便番号データを使って自動生成してみましょう。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以下の</w:t>
      </w:r>
      <w:r w:rsidRPr="00502D44">
        <w:rPr>
          <w:rFonts w:hint="eastAsia"/>
          <w:lang w:val="en-GB"/>
        </w:rPr>
        <w:t>url</w:t>
      </w:r>
      <w:r w:rsidRPr="00502D44">
        <w:rPr>
          <w:rFonts w:hint="eastAsia"/>
          <w:lang w:val="en-GB"/>
        </w:rPr>
        <w:t>の全国一括版をダウンロードします。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http://www.post.japanpost.jp/zipcode/dl/kogaki-zip.html</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ダウンロードした</w:t>
      </w:r>
      <w:r w:rsidRPr="00502D44">
        <w:rPr>
          <w:rFonts w:hint="eastAsia"/>
          <w:lang w:val="en-GB"/>
        </w:rPr>
        <w:t>ZIP</w:t>
      </w:r>
      <w:r w:rsidRPr="00502D44">
        <w:rPr>
          <w:rFonts w:hint="eastAsia"/>
          <w:lang w:val="en-GB"/>
        </w:rPr>
        <w:t>ファイルを解凍し、</w:t>
      </w:r>
      <w:r w:rsidRPr="00502D44">
        <w:rPr>
          <w:rFonts w:hint="eastAsia"/>
          <w:lang w:val="en-GB"/>
        </w:rPr>
        <w:t>ken_all.csv</w:t>
      </w:r>
      <w:r w:rsidRPr="00502D44">
        <w:rPr>
          <w:rFonts w:hint="eastAsia"/>
          <w:lang w:val="en-GB"/>
        </w:rPr>
        <w:t>ファイルを適当なディレクトリに置きます。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郵便データを格納するクラス</w:t>
      </w:r>
      <w:r w:rsidRPr="00502D44">
        <w:rPr>
          <w:rFonts w:hint="eastAsia"/>
          <w:lang w:val="en-GB"/>
        </w:rPr>
        <w:t>PM.YubinData</w:t>
      </w:r>
      <w:r w:rsidRPr="00502D44">
        <w:rPr>
          <w:rFonts w:hint="eastAsia"/>
          <w:lang w:val="en-GB"/>
        </w:rPr>
        <w:t>クラスを以下のように定義します。</w:t>
      </w:r>
    </w:p>
    <w:p w:rsidR="00502D44" w:rsidRDefault="00502D44" w:rsidP="00502D44">
      <w:pPr>
        <w:rPr>
          <w:lang w:val="en-GB"/>
        </w:rPr>
      </w:pPr>
    </w:p>
    <w:p w:rsidR="00454CC5" w:rsidRPr="00502D44" w:rsidRDefault="00454CC5" w:rsidP="00502D44">
      <w:pPr>
        <w:rPr>
          <w:lang w:val="en-GB"/>
        </w:rPr>
      </w:pPr>
    </w:p>
    <w:tbl>
      <w:tblPr>
        <w:tblStyle w:val="ac"/>
        <w:tblW w:w="0" w:type="auto"/>
        <w:tblLayout w:type="fixed"/>
        <w:tblLook w:val="04A0" w:firstRow="1" w:lastRow="0" w:firstColumn="1" w:lastColumn="0" w:noHBand="0" w:noVBand="1"/>
      </w:tblPr>
      <w:tblGrid>
        <w:gridCol w:w="9628"/>
      </w:tblGrid>
      <w:tr w:rsidR="0063545B" w:rsidTr="00524657">
        <w:tc>
          <w:tcPr>
            <w:tcW w:w="9628" w:type="dxa"/>
          </w:tcPr>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 xml:space="preserve">Class PM.YubinData Extends %Library.Persistent [ Not Abstract, DdlAllowed, Not LegacyInstanceContext, ProcedureBlock </w:t>
            </w:r>
            <w:r w:rsidR="00524657">
              <w:rPr>
                <w:rFonts w:ascii="ＭＳ ゴシック" w:eastAsia="ＭＳ ゴシック" w:hAnsi="ＭＳ ゴシック" w:hint="eastAsia"/>
                <w:sz w:val="18"/>
                <w:szCs w:val="18"/>
                <w:lang w:val="en-GB"/>
              </w:rPr>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Parameter ROWTYPE = "DantaiCode VARCHAR(10),OldZipCode VARCHAR(5), ZipCode VARCHAR(7), KenYomi VARCHAR(30), ToshiYomi VARCHAR(30), CyouYomi VARCHAR(30), Ken VARCHAR(30), Toshi VARCHAR(30), Cyou VARCHAR(30)";</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DantaiCode As %Library.String(MAXLEN = 10) [ SqlColumnNumber = 2 ];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OldZipCode As %Library.String(MAXLEN = 5) [ SqlColumnNumber = 3 ];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ZipCode As %Library.String(MAXLEN = 7) [ SqlColumnNumber = 4 ];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KenYomi As %Library.String(MAXLEN = 30) [ SqlColumnNumber = 5 ];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ToshiYomi As %Library.String(MAXLEN = 30) [ SqlColumnNumber = 6 ];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CyouYomi As %Library.String(MAXLEN = 30) [ SqlColumnNumber = 7 ];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Ken As %Library.String(MAXLEN = 30) [ SqlColumnNumber = 8 ];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Toshi As %Library.String(MAXLEN = 30) [ SqlColumnNumber = 9 ];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Cyou As %Library.String(MAXLEN = 30) [ SqlColumnNumber = 10 ];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Import(pSelectMode As %Library.Integer = {$zu(115,5)}, pFileName As %Library.String(MAXLEN=""), pDelimiter As %String = ",", pQuote As %String = """", pHeaders As %Integer = 0, ByRef pRecordCount As %Integer) As %Library.Integer [ SqlProc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tStatementId = $SYSTEM.Util.CreateGUID(), tCounter = 0, pRecordCount = 0</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tPreparedStatement = ##class(%SQL.DynamicStatement).Prepare(tStatementId,..#ROWTYPE,pDelimiter,pQuote,,,0,"CSV")</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if $Isobject(tPreparedStatement)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tImporter = tPreparedStatement.%New(tPreparedStatement,,pFileName,pDelimiter,pQuote)</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if $Isobject(tImporter)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do ..%DeleteExtent(,.tDeleted,.tInstances,1)</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burn the column headers</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for tPtr = 1:1:pHeaders { do tImporter.%Next()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while tImporter.%Next()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 = ..%New()</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if 'pSelectMode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tMe.DantaiCode = tImporter.%GetData(1)</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tMe.OldZipCode = tImporter.%GetData(2)</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tMe.ZipCode = tImporter.%GetData(3)</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tMe.KenYomi = tImporter.%GetData(4)</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tMe.ToshiYomi = tImporter.%GetData(5)</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tMe.CyouYomi = tImporter.%GetData(6)</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tMe.Ken = tImporter.%GetData(7)</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tMe.Toshi = tImporter.%GetData(8)</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tMe.Cyou = tImporter.%GetData(9)</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elseif pSelectMode = 1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tMe.DantaiCode = $s('$system.CLS.IsMthd("DantaiCodeOdbcToLogical"):tImporter.%GetData(1),1:tMe.DantaiCodeOdbcToLogical(tImporter.%GetData(1)))</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tMe.OldZipCode = $s('$system.CLS.IsMthd("OldZipCodeOdbcToLogical"):tImporter.%GetData(2),1:tMe.OldZipCodeOdbcToLogical(tImporter.%GetData(2)))</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tMe.ZipCode = $s('$system.CLS.IsMthd("ZipCodeOdbcToLogical"):tImporter.%GetData(3),1:tMe.ZipCodeOdbcToLogical(tImporter.%GetData(3)))</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tMe.KenYomi = $s('$system.CLS.IsMthd("KenYomiOdbcToLogical"):tImporter.%GetData(4),1:tMe.KenYomiOdbcToLogical(tImporter.%GetData(4)))</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tMe.ToshiYomi = $s('$system.CLS.IsMthd("ToshiYomiOdbcToLogical"):tImporter.%GetData(5),1:tMe.ToshiYomiOdbcToLogical(tImporter.%GetData(5)))</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tMe.CyouYomi = $s('$system.CLS.IsMthd("CyouYomiOdbcToLogical"):tImporter.%GetData(6),1:tMe.CyouYomiOdbcToLogical(tImporter.%GetData(6)))</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tMe.Ken = $s('$system.CLS.IsMthd("KenOdbcToLogical"):tImporter.%GetData(7),1:tMe.KenOdbcToLogical(tImporter.%GetData(7)))</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tMe.Toshi = $s('$system.CLS.IsMthd("ToshiOdbcToLogical"):tImporter.%GetData(8),1:tMe.ToshiOdbcToLogical(tImporter.%GetData(8)))</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tMe.Cyou = $s('$system.CLS.IsMthd("CyouOdbcToLogical"):tImporter.%GetData(9),1:tMe.CyouOdbcToLogical(tImporter.%GetData(9)))</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elseif pSelectMode = 2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tMe.DantaiCode = $s('$system.CLS.IsMthd("DantaiCodeDisplayToLogical"):tImporter.%GetData(1),1:tMe.DantaiCodeDisplayToLogical(tImporter.%GetData(1)))</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tMe.OldZipCode = $s('$system.CLS.IsMthd("OldZipCodeDisplayToLogical"):tImporter.%GetData(2),1:tMe.OldZipCodeDisplayToLogical(tImporter.%GetData(2)))</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tMe.ZipCode = $s('$system.CLS.IsMthd("ZipCodeDisplayToLogical"):tImporter.%GetData(3),1:tMe.ZipCodeDisplayToLogical(tImporter.%GetData(3)))</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tMe.KenYomi = $s('$system.CLS.IsMthd("KenYomiDisplayToLogical"):tImporter.%GetData(4),1:tMe.KenYomiDisplayToLogical(tImporter.%GetData(4)))</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tMe.ToshiYomi = $s('$system.CLS.IsMthd("ToshiYomiDisplayToLogical"):tImporter.%GetData(5),1:tMe.ToshiYomiDisplayToLogical(tImporter.%GetData(5)))</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tMe.CyouYomi = $s('$system.CLS.IsMthd("CyouYomiDisplayToLogical"):tImporter.%GetData(6),1:tMe.CyouYomiDisplayToLogical(tImporter.%GetData(6)))</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tMe.Ken = $s('$system.CLS.IsMthd("KenDisplayToLogical"):tImporter.%GetData(7),1:tMe.KenDisplayToLogical(tImporter.%GetData(7)))</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tMe.Toshi = $s('$system.CLS.IsMthd("ToshiDisplayToLogical"):tImporter.%GetData(8),1:tMe.ToshiDisplayToLogical(tImporter.%GetData(8)))</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tMe.Cyou = $s('$system.CLS.IsMthd("CyouDisplayToLogical"):tImporter.%GetData(9),1:tMe.CyouDisplayToLogical(tImporter.%GetData(9)))</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tStatus = tMe.%Save()</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if $$$ISOK(tStatus) { set tCounter = tCounter + 1 }</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%sqlcontext.%SQLCODE = 0</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%sqlcontext.%ROWCOUNT = tCounter</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pRecordCount = tCounter</w:t>
            </w:r>
          </w:p>
          <w:p w:rsidR="0063545B" w:rsidRPr="00454CC5" w:rsidRDefault="0063545B" w:rsidP="00DD31A7">
            <w:pPr>
              <w:adjustRightInd w:val="0"/>
              <w:spacing w:line="240" w:lineRule="exact"/>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quit tCounter</w:t>
            </w:r>
          </w:p>
          <w:p w:rsidR="0063545B" w:rsidRDefault="0063545B" w:rsidP="00DD31A7">
            <w:pPr>
              <w:adjustRightInd w:val="0"/>
              <w:spacing w:line="240" w:lineRule="exact"/>
              <w:rPr>
                <w:lang w:val="en-GB"/>
              </w:rPr>
            </w:pPr>
            <w:r w:rsidRPr="00454CC5">
              <w:rPr>
                <w:rFonts w:ascii="ＭＳ ゴシック" w:eastAsia="ＭＳ ゴシック" w:hAnsi="ＭＳ ゴシック"/>
                <w:sz w:val="18"/>
                <w:szCs w:val="18"/>
                <w:lang w:val="en-GB"/>
              </w:rPr>
              <w:t>}</w:t>
            </w:r>
          </w:p>
        </w:tc>
      </w:tr>
    </w:tbl>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コンパイルします。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以下のコマンドを実行します。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USER&gt;do ##class(PM.YubinData).Import(,"c:\temp\ken_all.csv")</w:t>
      </w:r>
    </w:p>
    <w:p w:rsidR="00502D44" w:rsidRPr="00502D44" w:rsidRDefault="00502D44" w:rsidP="00502D44">
      <w:pPr>
        <w:rPr>
          <w:lang w:val="en-GB"/>
        </w:rPr>
      </w:pP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管理ポータルで先ほど</w:t>
      </w:r>
      <w:r w:rsidRPr="00502D44">
        <w:rPr>
          <w:rFonts w:hint="eastAsia"/>
          <w:lang w:val="en-GB"/>
        </w:rPr>
        <w:t>Organization</w:t>
      </w:r>
      <w:r w:rsidRPr="00502D44">
        <w:rPr>
          <w:rFonts w:hint="eastAsia"/>
          <w:lang w:val="en-GB"/>
        </w:rPr>
        <w:t>でデータの確認を行った同じ方法でデータが生成されているか確認しましょう。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PM.Address</w:t>
      </w:r>
      <w:r w:rsidRPr="00502D44">
        <w:rPr>
          <w:rFonts w:hint="eastAsia"/>
          <w:lang w:val="en-GB"/>
        </w:rPr>
        <w:t>クラスに以下のメソッドを追加します。</w:t>
      </w:r>
    </w:p>
    <w:tbl>
      <w:tblPr>
        <w:tblStyle w:val="ac"/>
        <w:tblW w:w="0" w:type="auto"/>
        <w:tblLook w:val="04A0" w:firstRow="1" w:lastRow="0" w:firstColumn="1" w:lastColumn="0" w:noHBand="0" w:noVBand="1"/>
      </w:tblPr>
      <w:tblGrid>
        <w:gridCol w:w="4986"/>
      </w:tblGrid>
      <w:tr w:rsidR="0063545B" w:rsidTr="0063545B">
        <w:tc>
          <w:tcPr>
            <w:tcW w:w="0" w:type="auto"/>
          </w:tcPr>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Method OnPopulate() As %Status</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id=$R($Get(^PM.YubinDataD))+1</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yubin = ##class(PM.YubinData).%OpenId(id)</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..Zipcode=yubin.ZipCode</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..Prefecture=yubin.Ken</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..City=yubin.Toshi</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..Street=yubin.Cyou</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ab/>
              <w:t>QUIT $$$OK</w:t>
            </w:r>
          </w:p>
          <w:p w:rsidR="0063545B" w:rsidRDefault="0063545B" w:rsidP="0063545B">
            <w:pPr>
              <w:rPr>
                <w:lang w:val="en-GB"/>
              </w:rPr>
            </w:pPr>
            <w:r w:rsidRPr="00454CC5">
              <w:rPr>
                <w:rFonts w:ascii="ＭＳ ゴシック" w:eastAsia="ＭＳ ゴシック" w:hAnsi="ＭＳ ゴシック"/>
                <w:sz w:val="18"/>
                <w:szCs w:val="18"/>
                <w:lang w:val="en-GB"/>
              </w:rPr>
              <w:t>}</w:t>
            </w:r>
          </w:p>
        </w:tc>
      </w:tr>
    </w:tbl>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OnPopulate()</w:t>
      </w:r>
      <w:r w:rsidRPr="00502D44">
        <w:rPr>
          <w:rFonts w:hint="eastAsia"/>
          <w:lang w:val="en-GB"/>
        </w:rPr>
        <w:t>メソッドは</w:t>
      </w:r>
      <w:r w:rsidRPr="00502D44">
        <w:rPr>
          <w:rFonts w:hint="eastAsia"/>
          <w:lang w:val="en-GB"/>
        </w:rPr>
        <w:t>Populate()</w:t>
      </w:r>
      <w:r w:rsidR="00F60964">
        <w:rPr>
          <w:rFonts w:hint="eastAsia"/>
          <w:lang w:val="en-GB"/>
        </w:rPr>
        <w:t>メソッドが呼び出された時に自動的に</w:t>
      </w:r>
      <w:r w:rsidRPr="00502D44">
        <w:rPr>
          <w:rFonts w:hint="eastAsia"/>
          <w:lang w:val="en-GB"/>
        </w:rPr>
        <w:t>呼び出されるメソッド</w:t>
      </w:r>
      <w:r w:rsidR="00F60964">
        <w:rPr>
          <w:rFonts w:hint="eastAsia"/>
          <w:lang w:val="en-GB"/>
        </w:rPr>
        <w:t>で</w:t>
      </w:r>
      <w:r w:rsidRPr="00502D44">
        <w:rPr>
          <w:rFonts w:hint="eastAsia"/>
          <w:lang w:val="en-GB"/>
        </w:rPr>
        <w:t>、ここにデータ生成のためのカスタムコードを記述することができます。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ここでは郵便番号を乱数で生成した後、その郵便番号に紐づく住所情報を</w:t>
      </w:r>
      <w:r w:rsidRPr="00502D44">
        <w:rPr>
          <w:rFonts w:hint="eastAsia"/>
          <w:lang w:val="en-GB"/>
        </w:rPr>
        <w:t>PM.YubinData</w:t>
      </w:r>
      <w:r w:rsidRPr="00502D44">
        <w:rPr>
          <w:rFonts w:hint="eastAsia"/>
          <w:lang w:val="en-GB"/>
        </w:rPr>
        <w:t>クラスのインスタンスから取得しています。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PM.Address</w:t>
      </w:r>
      <w:r w:rsidRPr="00502D44">
        <w:rPr>
          <w:rFonts w:hint="eastAsia"/>
          <w:lang w:val="en-GB"/>
        </w:rPr>
        <w:t>クラスは埋め込みオブジェクトなので、自分自身でデータを生成することはできません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PM.Address</w:t>
      </w:r>
      <w:r w:rsidRPr="00502D44">
        <w:rPr>
          <w:rFonts w:hint="eastAsia"/>
          <w:lang w:val="en-GB"/>
        </w:rPr>
        <w:t>クラスをプロパティとして定義している</w:t>
      </w:r>
      <w:r w:rsidRPr="00502D44">
        <w:rPr>
          <w:rFonts w:hint="eastAsia"/>
          <w:lang w:val="en-GB"/>
        </w:rPr>
        <w:t>PM.Customer</w:t>
      </w:r>
      <w:r w:rsidRPr="00502D44">
        <w:rPr>
          <w:rFonts w:hint="eastAsia"/>
          <w:lang w:val="en-GB"/>
        </w:rPr>
        <w:t>を使って住所データが意図通りに生成されるか確認します。</w:t>
      </w:r>
    </w:p>
    <w:p w:rsidR="000D57DA" w:rsidRDefault="000D57DA">
      <w:pPr>
        <w:rPr>
          <w:lang w:val="en-GB"/>
        </w:rPr>
      </w:pPr>
      <w:r>
        <w:rPr>
          <w:lang w:val="en-GB"/>
        </w:rPr>
        <w:br w:type="page"/>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PM.Customer</w:t>
      </w:r>
      <w:r w:rsidRPr="00502D44">
        <w:rPr>
          <w:rFonts w:hint="eastAsia"/>
          <w:lang w:val="en-GB"/>
        </w:rPr>
        <w:t>クラスを以下の様に変更します。</w:t>
      </w:r>
    </w:p>
    <w:tbl>
      <w:tblPr>
        <w:tblStyle w:val="ac"/>
        <w:tblW w:w="0" w:type="auto"/>
        <w:tblLook w:val="04A0" w:firstRow="1" w:lastRow="0" w:firstColumn="1" w:lastColumn="0" w:noHBand="0" w:noVBand="1"/>
      </w:tblPr>
      <w:tblGrid>
        <w:gridCol w:w="7326"/>
      </w:tblGrid>
      <w:tr w:rsidR="0063545B" w:rsidTr="0063545B">
        <w:tc>
          <w:tcPr>
            <w:tcW w:w="0" w:type="auto"/>
          </w:tcPr>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 PM.Customer Extends (%Persistent, %Populate, %XML.Adaptor)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Name As %String(POPSPEC = "##class(PM.PopulateUtils).Company()");</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Address As Address;</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Relationship Projects As PM.Project [ Cardinality = many, Inverse = Customer ];</w:t>
            </w:r>
          </w:p>
          <w:p w:rsidR="0063545B" w:rsidRPr="00454CC5" w:rsidRDefault="0063545B" w:rsidP="0063545B">
            <w:pPr>
              <w:rPr>
                <w:rFonts w:ascii="ＭＳ ゴシック" w:eastAsia="ＭＳ ゴシック" w:hAnsi="ＭＳ ゴシック"/>
                <w:sz w:val="18"/>
                <w:szCs w:val="18"/>
                <w:lang w:val="en-GB"/>
              </w:rPr>
            </w:pP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Init(pNum As %Integer)</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63545B" w:rsidRPr="00454CC5" w:rsidRDefault="0063545B" w:rsidP="0063545B">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Do ..Populate(pNum)</w:t>
            </w:r>
          </w:p>
          <w:p w:rsidR="0063545B" w:rsidRDefault="0063545B" w:rsidP="0063545B">
            <w:pPr>
              <w:rPr>
                <w:lang w:val="en-GB"/>
              </w:rPr>
            </w:pPr>
            <w:r w:rsidRPr="00454CC5">
              <w:rPr>
                <w:rFonts w:ascii="ＭＳ ゴシック" w:eastAsia="ＭＳ ゴシック" w:hAnsi="ＭＳ ゴシック"/>
                <w:sz w:val="18"/>
                <w:szCs w:val="18"/>
                <w:lang w:val="en-GB"/>
              </w:rPr>
              <w:t>}</w:t>
            </w:r>
          </w:p>
        </w:tc>
      </w:tr>
    </w:tbl>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PM.Customer</w:t>
      </w:r>
      <w:r w:rsidRPr="00502D44">
        <w:rPr>
          <w:rFonts w:hint="eastAsia"/>
          <w:lang w:val="en-GB"/>
        </w:rPr>
        <w:t>クラスをコンパイルします。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次に以下のコマンドを実行します。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USER&gt;do ##class(PM.Customer).Init(10)</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管理ポータルで</w:t>
      </w:r>
      <w:r w:rsidRPr="00502D44">
        <w:rPr>
          <w:rFonts w:hint="eastAsia"/>
          <w:lang w:val="en-GB"/>
        </w:rPr>
        <w:t>PM.Customer</w:t>
      </w:r>
      <w:r w:rsidRPr="00502D44">
        <w:rPr>
          <w:rFonts w:hint="eastAsia"/>
          <w:lang w:val="en-GB"/>
        </w:rPr>
        <w:t>クラスのインスタンスが生成されているのを確認します。</w:t>
      </w:r>
    </w:p>
    <w:p w:rsidR="00502D44" w:rsidRPr="00502D44" w:rsidRDefault="00502D44" w:rsidP="00502D44">
      <w:pPr>
        <w:rPr>
          <w:lang w:val="en-GB"/>
        </w:rPr>
      </w:pPr>
    </w:p>
    <w:p w:rsidR="00502D44" w:rsidRPr="00502D44" w:rsidRDefault="00502D44" w:rsidP="00502D44">
      <w:pPr>
        <w:pStyle w:val="2"/>
        <w:rPr>
          <w:lang w:val="en-GB"/>
        </w:rPr>
      </w:pPr>
      <w:bookmarkStart w:id="41" w:name="_Toc404781998"/>
      <w:r w:rsidRPr="00502D44">
        <w:rPr>
          <w:rFonts w:hint="eastAsia"/>
          <w:lang w:val="en-GB"/>
        </w:rPr>
        <w:t>ソース世代管理</w:t>
      </w:r>
      <w:bookmarkEnd w:id="41"/>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複数人で開発するプロジェクトの場合、プログラムの世代管理が重要になってきます。</w:t>
      </w:r>
    </w:p>
    <w:p w:rsidR="00502D44" w:rsidRPr="00502D44" w:rsidRDefault="00502D44" w:rsidP="00502D44">
      <w:pPr>
        <w:rPr>
          <w:lang w:val="en-GB"/>
        </w:rPr>
      </w:pPr>
    </w:p>
    <w:p w:rsidR="00502D44" w:rsidRPr="00502D44" w:rsidRDefault="004E322C" w:rsidP="00502D44">
      <w:pPr>
        <w:rPr>
          <w:lang w:val="en-GB"/>
        </w:rPr>
      </w:pPr>
      <w:r>
        <w:rPr>
          <w:rFonts w:hint="eastAsia"/>
          <w:lang w:val="en-GB"/>
        </w:rPr>
        <w:t>Caché</w:t>
      </w:r>
      <w:r w:rsidR="00502D44" w:rsidRPr="00502D44">
        <w:rPr>
          <w:rFonts w:hint="eastAsia"/>
          <w:lang w:val="en-GB"/>
        </w:rPr>
        <w:t>にはソースを世代管理する機能は含まれませんが、スタジオには外部のソース世代</w:t>
      </w:r>
    </w:p>
    <w:p w:rsidR="00502D44" w:rsidRPr="00502D44" w:rsidRDefault="00502D44" w:rsidP="00502D44">
      <w:pPr>
        <w:rPr>
          <w:lang w:val="en-GB"/>
        </w:rPr>
      </w:pPr>
      <w:r w:rsidRPr="00502D44">
        <w:rPr>
          <w:rFonts w:hint="eastAsia"/>
          <w:lang w:val="en-GB"/>
        </w:rPr>
        <w:t>管理ツールと連携できるフレームワークが用意されています。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また、よく使われるソース管理ツール用のそのフレームワークを使用したテンプレートもあります。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lastRenderedPageBreak/>
        <w:t>詳しくは、カスタマーサポートセンターまでお問い合わせ下さい。</w:t>
      </w:r>
    </w:p>
    <w:p w:rsidR="00502D44" w:rsidRPr="00502D44" w:rsidRDefault="00502D44" w:rsidP="00502D44">
      <w:pPr>
        <w:rPr>
          <w:lang w:val="en-GB"/>
        </w:rPr>
      </w:pPr>
    </w:p>
    <w:p w:rsidR="00502D44" w:rsidRPr="00502D44" w:rsidRDefault="00502D44" w:rsidP="00502D44">
      <w:pPr>
        <w:rPr>
          <w:lang w:val="en-GB"/>
        </w:rPr>
      </w:pPr>
    </w:p>
    <w:p w:rsidR="00502D44" w:rsidRPr="00502D44" w:rsidRDefault="00502D44" w:rsidP="00502D44">
      <w:pPr>
        <w:pStyle w:val="2"/>
        <w:rPr>
          <w:lang w:val="en-GB"/>
        </w:rPr>
      </w:pPr>
      <w:bookmarkStart w:id="42" w:name="_Toc404781999"/>
      <w:r w:rsidRPr="00502D44">
        <w:rPr>
          <w:rFonts w:hint="eastAsia"/>
          <w:lang w:val="en-GB"/>
        </w:rPr>
        <w:t>コーディング規約</w:t>
      </w:r>
      <w:bookmarkEnd w:id="42"/>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複数メンバーで開発する場合には、変数命名規約などのコーディング規約を設ける必要があります。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コーディング規約は、開発する組織毎に様々な要件、ニーズがあるためどの組織にも適用できる絶対的な規約は存在しません。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ここでは、実際に規約を決めていく上において参考となる情報の提供を行いたいと思います。</w:t>
      </w:r>
    </w:p>
    <w:p w:rsidR="00502D44" w:rsidRPr="00502D44" w:rsidRDefault="00502D44" w:rsidP="00502D44">
      <w:pPr>
        <w:rPr>
          <w:lang w:val="en-GB"/>
        </w:rPr>
      </w:pPr>
    </w:p>
    <w:p w:rsidR="00502D44" w:rsidRPr="00502D44" w:rsidRDefault="00502D44" w:rsidP="00502D44">
      <w:pPr>
        <w:pStyle w:val="3"/>
        <w:rPr>
          <w:lang w:val="en-GB"/>
        </w:rPr>
      </w:pPr>
      <w:bookmarkStart w:id="43" w:name="_Toc404782000"/>
      <w:r w:rsidRPr="00502D44">
        <w:rPr>
          <w:rFonts w:hint="eastAsia"/>
          <w:lang w:val="en-GB"/>
        </w:rPr>
        <w:t>ヘッダー情報</w:t>
      </w:r>
      <w:bookmarkEnd w:id="43"/>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クラス定義、ルーチンなどの先頭にはそのクラスやルーチンの基本的な情報や目的等を記載した</w:t>
      </w:r>
    </w:p>
    <w:p w:rsidR="00502D44" w:rsidRPr="00502D44" w:rsidRDefault="00502D44" w:rsidP="00502D44">
      <w:pPr>
        <w:rPr>
          <w:lang w:val="en-GB"/>
        </w:rPr>
      </w:pPr>
      <w:r w:rsidRPr="00502D44">
        <w:rPr>
          <w:rFonts w:hint="eastAsia"/>
          <w:lang w:val="en-GB"/>
        </w:rPr>
        <w:t>説明文を載せましょう。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w:t>
      </w:r>
    </w:p>
    <w:p w:rsidR="00502D44" w:rsidRPr="00502D44" w:rsidRDefault="00502D44" w:rsidP="00502D44">
      <w:pPr>
        <w:rPr>
          <w:lang w:val="en-GB"/>
        </w:rPr>
      </w:pPr>
    </w:p>
    <w:p w:rsidR="00502D44" w:rsidRPr="00502D44" w:rsidRDefault="00502D44" w:rsidP="00502D44">
      <w:pPr>
        <w:rPr>
          <w:lang w:val="en-GB"/>
        </w:rPr>
      </w:pPr>
      <w:r w:rsidRPr="00502D44">
        <w:rPr>
          <w:lang w:val="en-GB"/>
        </w:rPr>
        <w:t>/******************************************************************************</w:t>
      </w:r>
    </w:p>
    <w:p w:rsidR="00502D44" w:rsidRPr="00502D44" w:rsidRDefault="00502D44" w:rsidP="00502D44">
      <w:pPr>
        <w:rPr>
          <w:lang w:val="en-GB"/>
        </w:rPr>
      </w:pPr>
      <w:r w:rsidRPr="00502D44">
        <w:rPr>
          <w:lang w:val="en-GB"/>
        </w:rPr>
        <w:t>Id</w:t>
      </w:r>
    </w:p>
    <w:p w:rsidR="00502D44" w:rsidRPr="00502D44" w:rsidRDefault="00502D44" w:rsidP="00502D44">
      <w:pPr>
        <w:rPr>
          <w:lang w:val="en-GB"/>
        </w:rPr>
      </w:pPr>
      <w:r w:rsidRPr="00502D44">
        <w:rPr>
          <w:rFonts w:hint="eastAsia"/>
          <w:lang w:val="en-GB"/>
        </w:rPr>
        <w:t>説明：</w:t>
      </w:r>
      <w:r w:rsidRPr="00502D44">
        <w:rPr>
          <w:rFonts w:hint="eastAsia"/>
          <w:lang w:val="en-GB"/>
        </w:rPr>
        <w:t xml:space="preserve"> $Horolog</w:t>
      </w:r>
      <w:r w:rsidRPr="00502D44">
        <w:rPr>
          <w:rFonts w:hint="eastAsia"/>
          <w:lang w:val="en-GB"/>
        </w:rPr>
        <w:t>値を和暦に変換するメソッド</w:t>
      </w:r>
    </w:p>
    <w:p w:rsidR="00502D44" w:rsidRPr="00502D44" w:rsidRDefault="00502D44" w:rsidP="00502D44">
      <w:pPr>
        <w:rPr>
          <w:lang w:val="en-GB"/>
        </w:rPr>
      </w:pPr>
      <w:r w:rsidRPr="00502D44">
        <w:rPr>
          <w:lang w:val="en-GB"/>
        </w:rPr>
        <w:t>******************************************************************************/</w:t>
      </w:r>
    </w:p>
    <w:p w:rsidR="00502D44" w:rsidRPr="00502D44" w:rsidRDefault="00502D44" w:rsidP="00502D44">
      <w:pPr>
        <w:rPr>
          <w:lang w:val="en-GB"/>
        </w:rPr>
      </w:pPr>
    </w:p>
    <w:p w:rsidR="00A25A06" w:rsidRDefault="00A25A06">
      <w:pPr>
        <w:rPr>
          <w:lang w:val="en-GB"/>
        </w:rPr>
      </w:pPr>
      <w:r>
        <w:rPr>
          <w:lang w:val="en-GB"/>
        </w:rPr>
        <w:br w:type="page"/>
      </w:r>
    </w:p>
    <w:p w:rsidR="00502D44" w:rsidRPr="00502D44" w:rsidRDefault="00502D44" w:rsidP="00502D44">
      <w:pPr>
        <w:rPr>
          <w:lang w:val="en-GB"/>
        </w:rPr>
      </w:pPr>
    </w:p>
    <w:p w:rsidR="00502D44" w:rsidRPr="00502D44" w:rsidRDefault="00502D44" w:rsidP="00502D44">
      <w:pPr>
        <w:pStyle w:val="3"/>
        <w:rPr>
          <w:lang w:val="en-GB"/>
        </w:rPr>
      </w:pPr>
      <w:bookmarkStart w:id="44" w:name="_Toc404782001"/>
      <w:r w:rsidRPr="00502D44">
        <w:rPr>
          <w:rFonts w:hint="eastAsia"/>
          <w:lang w:val="en-GB"/>
        </w:rPr>
        <w:t>ソース管理ツール</w:t>
      </w:r>
      <w:bookmarkEnd w:id="44"/>
    </w:p>
    <w:p w:rsidR="0002661E" w:rsidRDefault="0002661E" w:rsidP="0002661E">
      <w:pPr>
        <w:rPr>
          <w:lang w:val="en-GB"/>
        </w:rPr>
      </w:pPr>
    </w:p>
    <w:p w:rsidR="0002661E" w:rsidRPr="00502D44" w:rsidRDefault="0002661E" w:rsidP="0002661E">
      <w:pPr>
        <w:rPr>
          <w:lang w:val="en-GB"/>
        </w:rPr>
      </w:pPr>
      <w:r w:rsidRPr="00502D44">
        <w:rPr>
          <w:rFonts w:hint="eastAsia"/>
          <w:lang w:val="en-GB"/>
        </w:rPr>
        <w:t>複数人で開発するプロジェクトでは、何等かのソース世代管理ツール（</w:t>
      </w:r>
      <w:r w:rsidRPr="00502D44">
        <w:rPr>
          <w:rFonts w:hint="eastAsia"/>
          <w:lang w:val="en-GB"/>
        </w:rPr>
        <w:t>SubVersion, Git</w:t>
      </w:r>
      <w:r w:rsidRPr="00502D44">
        <w:rPr>
          <w:rFonts w:hint="eastAsia"/>
          <w:lang w:val="en-GB"/>
        </w:rPr>
        <w:t>等）</w:t>
      </w:r>
    </w:p>
    <w:p w:rsidR="0002661E" w:rsidRPr="00502D44" w:rsidRDefault="0002661E" w:rsidP="0002661E">
      <w:pPr>
        <w:rPr>
          <w:lang w:val="en-GB"/>
        </w:rPr>
      </w:pPr>
      <w:r w:rsidRPr="00502D44">
        <w:rPr>
          <w:rFonts w:hint="eastAsia"/>
          <w:lang w:val="en-GB"/>
        </w:rPr>
        <w:t>を導入し、適切なチェックアウト、チェックインプロセスにより最新版の管理を行うこと</w:t>
      </w:r>
    </w:p>
    <w:p w:rsidR="0002661E" w:rsidRPr="00502D44" w:rsidRDefault="0002661E" w:rsidP="0002661E">
      <w:pPr>
        <w:rPr>
          <w:lang w:val="en-GB"/>
        </w:rPr>
      </w:pPr>
      <w:r w:rsidRPr="00502D44">
        <w:rPr>
          <w:rFonts w:hint="eastAsia"/>
          <w:lang w:val="en-GB"/>
        </w:rPr>
        <w:t>を推奨します。</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キーワード</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コード項目の世代情報をコントロールするために</w:t>
      </w:r>
      <w:r w:rsidRPr="00502D44">
        <w:rPr>
          <w:rFonts w:hint="eastAsia"/>
          <w:lang w:val="en-GB"/>
        </w:rPr>
        <w:t>Id</w:t>
      </w:r>
      <w:r w:rsidRPr="00502D44">
        <w:rPr>
          <w:rFonts w:hint="eastAsia"/>
          <w:lang w:val="en-GB"/>
        </w:rPr>
        <w:t>キーワードにはリビジョン番号</w:t>
      </w:r>
    </w:p>
    <w:p w:rsidR="00502D44" w:rsidRPr="00502D44" w:rsidRDefault="00502D44" w:rsidP="00502D44">
      <w:pPr>
        <w:rPr>
          <w:lang w:val="en-GB"/>
        </w:rPr>
      </w:pPr>
      <w:r w:rsidRPr="00502D44">
        <w:rPr>
          <w:rFonts w:hint="eastAsia"/>
          <w:lang w:val="en-GB"/>
        </w:rPr>
        <w:t>を含むことが望ましいです。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w:t>
      </w:r>
      <w:r w:rsidRPr="00502D44">
        <w:rPr>
          <w:rFonts w:hint="eastAsia"/>
          <w:lang w:val="en-GB"/>
        </w:rPr>
        <w:t>:</w:t>
      </w:r>
    </w:p>
    <w:p w:rsidR="00502D44" w:rsidRPr="00502D44" w:rsidRDefault="00502D44" w:rsidP="00502D44">
      <w:pPr>
        <w:rPr>
          <w:lang w:val="en-GB"/>
        </w:rPr>
      </w:pPr>
    </w:p>
    <w:p w:rsidR="00502D44" w:rsidRPr="00502D44" w:rsidRDefault="00502D44" w:rsidP="00502D44">
      <w:pPr>
        <w:rPr>
          <w:lang w:val="en-GB"/>
        </w:rPr>
      </w:pPr>
      <w:r w:rsidRPr="00502D44">
        <w:rPr>
          <w:lang w:val="en-GB"/>
        </w:rPr>
        <w:t>Id: JDate.cls#5</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 xml:space="preserve">　ルーチン</w:t>
      </w:r>
    </w:p>
    <w:p w:rsidR="00502D44" w:rsidRPr="00502D44" w:rsidRDefault="00502D44" w:rsidP="00502D44">
      <w:pPr>
        <w:rPr>
          <w:lang w:val="en-GB"/>
        </w:rPr>
      </w:pPr>
      <w:r w:rsidRPr="00502D44">
        <w:rPr>
          <w:rFonts w:hint="eastAsia"/>
          <w:lang w:val="en-GB"/>
        </w:rPr>
        <w:t xml:space="preserve">　　ルーチンの最後には、キーワードを出力する以下のようなコードを挿入します。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SrcVer</w:t>
      </w:r>
      <w:r w:rsidRPr="00502D44">
        <w:rPr>
          <w:lang w:val="en-GB"/>
        </w:rPr>
        <w:tab/>
        <w:t>quit "JDate.cls#5"</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 xml:space="preserve">  </w:t>
      </w:r>
      <w:r w:rsidRPr="00502D44">
        <w:rPr>
          <w:rFonts w:hint="eastAsia"/>
          <w:lang w:val="en-GB"/>
        </w:rPr>
        <w:t>クラス</w:t>
      </w:r>
    </w:p>
    <w:p w:rsidR="00502D44" w:rsidRPr="00502D44" w:rsidRDefault="0002661E" w:rsidP="00502D44">
      <w:pPr>
        <w:rPr>
          <w:lang w:val="en-GB"/>
        </w:rPr>
      </w:pPr>
      <w:r>
        <w:rPr>
          <w:rFonts w:hint="eastAsia"/>
          <w:lang w:val="en-GB"/>
        </w:rPr>
        <w:t xml:space="preserve">　　クラスには以下のようなクラスパラメータを定義します。</w:t>
      </w:r>
    </w:p>
    <w:p w:rsidR="00502D44" w:rsidRPr="00502D44" w:rsidRDefault="00502D44" w:rsidP="00502D44">
      <w:pPr>
        <w:rPr>
          <w:lang w:val="en-GB"/>
        </w:rPr>
      </w:pPr>
    </w:p>
    <w:p w:rsidR="00502D44" w:rsidRPr="00502D44" w:rsidRDefault="00502D44" w:rsidP="00502D44">
      <w:pPr>
        <w:rPr>
          <w:lang w:val="en-GB"/>
        </w:rPr>
      </w:pPr>
      <w:r w:rsidRPr="00502D44">
        <w:rPr>
          <w:lang w:val="en-GB"/>
        </w:rPr>
        <w:t>Parameter SrcVer = "JDate.cls#5";</w:t>
      </w:r>
    </w:p>
    <w:p w:rsidR="00502D44" w:rsidRPr="00502D44" w:rsidRDefault="00502D44" w:rsidP="00502D44">
      <w:pPr>
        <w:rPr>
          <w:lang w:val="en-GB"/>
        </w:rPr>
      </w:pPr>
    </w:p>
    <w:p w:rsidR="00502D44" w:rsidRPr="00502D44" w:rsidRDefault="00502D44" w:rsidP="00502D44">
      <w:pPr>
        <w:pStyle w:val="3"/>
        <w:rPr>
          <w:lang w:val="en-GB"/>
        </w:rPr>
      </w:pPr>
      <w:bookmarkStart w:id="45" w:name="_Toc404782002"/>
      <w:r w:rsidRPr="00502D44">
        <w:rPr>
          <w:rFonts w:hint="eastAsia"/>
          <w:lang w:val="en-GB"/>
        </w:rPr>
        <w:t>見栄え</w:t>
      </w:r>
      <w:bookmarkEnd w:id="45"/>
    </w:p>
    <w:p w:rsidR="00502D44" w:rsidRPr="00502D44" w:rsidRDefault="00502D44" w:rsidP="00502D44">
      <w:pPr>
        <w:rPr>
          <w:lang w:val="en-GB"/>
        </w:rPr>
      </w:pPr>
    </w:p>
    <w:p w:rsidR="00502D44" w:rsidRPr="00502D44" w:rsidRDefault="0002661E" w:rsidP="00502D44">
      <w:pPr>
        <w:rPr>
          <w:lang w:val="en-GB"/>
        </w:rPr>
      </w:pPr>
      <w:r>
        <w:rPr>
          <w:rFonts w:hint="eastAsia"/>
          <w:lang w:val="en-GB"/>
        </w:rPr>
        <w:t>コードを整形する際には一般的な常識に基づき行動しましょう。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なるべくガタガタにならないように読みやすくなるようにしましょう。</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lastRenderedPageBreak/>
        <w:t>サイズ</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長いコードの項目はなるべく避けましょう。１つの項目が何ページもの長さになる場合には、</w:t>
      </w:r>
    </w:p>
    <w:p w:rsidR="00502D44" w:rsidRPr="00502D44" w:rsidRDefault="00502D44" w:rsidP="00502D44">
      <w:pPr>
        <w:rPr>
          <w:lang w:val="en-GB"/>
        </w:rPr>
      </w:pPr>
      <w:r w:rsidRPr="00502D44">
        <w:rPr>
          <w:rFonts w:hint="eastAsia"/>
          <w:lang w:val="en-GB"/>
        </w:rPr>
        <w:t>より小さく、管理可能な部分に分割しましょう。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全てのメソッドがエディターのウィンドウ内で一覧できれば、可読性は増しますので、コードメソッドは長くならないようにしましょう。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同様にコード行は</w:t>
      </w:r>
      <w:r w:rsidRPr="00502D44">
        <w:rPr>
          <w:rFonts w:hint="eastAsia"/>
          <w:lang w:val="en-GB"/>
        </w:rPr>
        <w:t>80</w:t>
      </w:r>
      <w:r w:rsidRPr="00502D44">
        <w:rPr>
          <w:rFonts w:hint="eastAsia"/>
          <w:lang w:val="en-GB"/>
        </w:rPr>
        <w:t>または</w:t>
      </w:r>
      <w:r w:rsidRPr="00502D44">
        <w:rPr>
          <w:rFonts w:hint="eastAsia"/>
          <w:lang w:val="en-GB"/>
        </w:rPr>
        <w:t>100</w:t>
      </w:r>
      <w:r w:rsidRPr="00502D44">
        <w:rPr>
          <w:rFonts w:hint="eastAsia"/>
          <w:lang w:val="en-GB"/>
        </w:rPr>
        <w:t>文字（日本語の場合には</w:t>
      </w:r>
      <w:r w:rsidRPr="00502D44">
        <w:rPr>
          <w:rFonts w:hint="eastAsia"/>
          <w:lang w:val="en-GB"/>
        </w:rPr>
        <w:t>1</w:t>
      </w:r>
      <w:r w:rsidRPr="00502D44">
        <w:rPr>
          <w:rFonts w:hint="eastAsia"/>
          <w:lang w:val="en-GB"/>
        </w:rPr>
        <w:t>文字</w:t>
      </w:r>
      <w:r w:rsidRPr="00502D44">
        <w:rPr>
          <w:rFonts w:hint="eastAsia"/>
          <w:lang w:val="en-GB"/>
        </w:rPr>
        <w:t>2</w:t>
      </w:r>
      <w:r w:rsidRPr="00502D44">
        <w:rPr>
          <w:rFonts w:hint="eastAsia"/>
          <w:lang w:val="en-GB"/>
        </w:rPr>
        <w:t>文字で換算）内に収まるようにして、水平スクロールを行うことなしに、全てのコード行を参照できるようにしましょう。</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整合性</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行とテキスト、空行、コメントの位置が首尾一貫するようにスペースを配置をしましょう。</w:t>
      </w:r>
    </w:p>
    <w:p w:rsidR="00502D44" w:rsidRPr="00502D44" w:rsidRDefault="00502D44" w:rsidP="00502D44">
      <w:pPr>
        <w:rPr>
          <w:lang w:val="en-GB"/>
        </w:rPr>
      </w:pPr>
    </w:p>
    <w:p w:rsidR="00502D44" w:rsidRPr="00502D44" w:rsidRDefault="00502D44" w:rsidP="00502D44">
      <w:pPr>
        <w:pStyle w:val="3"/>
        <w:rPr>
          <w:lang w:val="en-GB"/>
        </w:rPr>
      </w:pPr>
      <w:bookmarkStart w:id="46" w:name="_Toc404782003"/>
      <w:r w:rsidRPr="00502D44">
        <w:rPr>
          <w:rFonts w:hint="eastAsia"/>
          <w:lang w:val="en-GB"/>
        </w:rPr>
        <w:t>命名基準</w:t>
      </w:r>
      <w:bookmarkEnd w:id="46"/>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ルーチン、クラス、変数などの目的を示唆する名前を使いましょう。</w:t>
      </w:r>
    </w:p>
    <w:p w:rsidR="00502D44" w:rsidRPr="00502D44" w:rsidRDefault="00502D44" w:rsidP="00502D44">
      <w:pPr>
        <w:rPr>
          <w:lang w:val="en-GB"/>
        </w:rPr>
      </w:pPr>
      <w:r w:rsidRPr="00502D44">
        <w:rPr>
          <w:rFonts w:hint="eastAsia"/>
          <w:lang w:val="en-GB"/>
        </w:rPr>
        <w:t>名前に複数の単語を使用することでその使用を示すことが容易になります。</w:t>
      </w:r>
    </w:p>
    <w:p w:rsidR="00502D44" w:rsidRPr="00502D44" w:rsidRDefault="00502D44" w:rsidP="00502D44">
      <w:pPr>
        <w:rPr>
          <w:lang w:val="en-GB"/>
        </w:rPr>
      </w:pPr>
      <w:r w:rsidRPr="00502D44">
        <w:rPr>
          <w:rFonts w:hint="eastAsia"/>
          <w:lang w:val="en-GB"/>
        </w:rPr>
        <w:t>しかしあまりに長い名前は可読性にいつも寄与するとは限りませんし、不必要にコードを</w:t>
      </w:r>
    </w:p>
    <w:p w:rsidR="00502D44" w:rsidRPr="00502D44" w:rsidRDefault="00502D44" w:rsidP="00502D44">
      <w:pPr>
        <w:rPr>
          <w:lang w:val="en-GB"/>
        </w:rPr>
      </w:pPr>
      <w:r w:rsidRPr="00502D44">
        <w:rPr>
          <w:rFonts w:hint="eastAsia"/>
          <w:lang w:val="en-GB"/>
        </w:rPr>
        <w:t>長くしてしまいます。</w:t>
      </w:r>
    </w:p>
    <w:p w:rsidR="00502D44" w:rsidRPr="00502D44" w:rsidRDefault="00502D44" w:rsidP="00502D44">
      <w:pPr>
        <w:rPr>
          <w:lang w:val="en-GB"/>
        </w:rPr>
      </w:pPr>
      <w:r w:rsidRPr="00502D44">
        <w:rPr>
          <w:rFonts w:hint="eastAsia"/>
          <w:lang w:val="en-GB"/>
        </w:rPr>
        <w:t>あくまでも常識の範囲でということを忘れないでください。</w:t>
      </w:r>
    </w:p>
    <w:p w:rsidR="00502D44" w:rsidRPr="00502D44" w:rsidRDefault="00502D44" w:rsidP="00502D44">
      <w:pPr>
        <w:rPr>
          <w:lang w:val="en-GB"/>
        </w:rPr>
      </w:pPr>
      <w:r w:rsidRPr="00502D44">
        <w:rPr>
          <w:rFonts w:hint="eastAsia"/>
          <w:lang w:val="en-GB"/>
        </w:rPr>
        <w:t>コード名と変数名は最初の</w:t>
      </w:r>
      <w:r w:rsidRPr="00502D44">
        <w:rPr>
          <w:rFonts w:hint="eastAsia"/>
          <w:lang w:val="en-GB"/>
        </w:rPr>
        <w:t>31</w:t>
      </w:r>
      <w:r w:rsidRPr="00502D44">
        <w:rPr>
          <w:rFonts w:hint="eastAsia"/>
          <w:lang w:val="en-GB"/>
        </w:rPr>
        <w:t>文字の範囲でユニークでなければなりません。</w:t>
      </w:r>
    </w:p>
    <w:p w:rsidR="00502D44" w:rsidRPr="00502D44" w:rsidRDefault="00502D44" w:rsidP="00502D44">
      <w:pPr>
        <w:rPr>
          <w:lang w:val="en-GB"/>
        </w:rPr>
      </w:pPr>
      <w:r w:rsidRPr="00502D44">
        <w:rPr>
          <w:rFonts w:hint="eastAsia"/>
          <w:lang w:val="en-GB"/>
        </w:rPr>
        <w:t>クラス名は定義の結果作成されるグローバルの長さの制限により</w:t>
      </w:r>
      <w:r w:rsidRPr="00502D44">
        <w:rPr>
          <w:rFonts w:hint="eastAsia"/>
          <w:lang w:val="en-GB"/>
        </w:rPr>
        <w:t>31</w:t>
      </w:r>
      <w:r w:rsidRPr="00502D44">
        <w:rPr>
          <w:rFonts w:hint="eastAsia"/>
          <w:lang w:val="en-GB"/>
        </w:rPr>
        <w:t>文字より長くすることは</w:t>
      </w:r>
    </w:p>
    <w:p w:rsidR="00502D44" w:rsidRPr="00502D44" w:rsidRDefault="00502D44" w:rsidP="00502D44">
      <w:pPr>
        <w:rPr>
          <w:lang w:val="en-GB"/>
        </w:rPr>
      </w:pPr>
      <w:r w:rsidRPr="00502D44">
        <w:rPr>
          <w:rFonts w:hint="eastAsia"/>
          <w:lang w:val="en-GB"/>
        </w:rPr>
        <w:t>できません。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クラス名に日本語を使用することは、結果として作成されるグローバル名に関して複雑な制約</w:t>
      </w:r>
    </w:p>
    <w:p w:rsidR="00502D44" w:rsidRPr="00502D44" w:rsidRDefault="00502D44" w:rsidP="00502D44">
      <w:pPr>
        <w:rPr>
          <w:lang w:val="en-GB"/>
        </w:rPr>
      </w:pPr>
      <w:r w:rsidRPr="00502D44">
        <w:rPr>
          <w:rFonts w:hint="eastAsia"/>
          <w:lang w:val="en-GB"/>
        </w:rPr>
        <w:t>があるため、推奨しません。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ルーチン名、変数名、メソッド名、プロパティ名なども日本語を使用することには様々な制約が</w:t>
      </w:r>
    </w:p>
    <w:p w:rsidR="00502D44" w:rsidRPr="00502D44" w:rsidRDefault="00502D44" w:rsidP="00502D44">
      <w:pPr>
        <w:rPr>
          <w:lang w:val="en-GB"/>
        </w:rPr>
      </w:pPr>
      <w:r w:rsidRPr="00502D44">
        <w:rPr>
          <w:rFonts w:hint="eastAsia"/>
          <w:lang w:val="en-GB"/>
        </w:rPr>
        <w:t>あるため推奨しません。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lastRenderedPageBreak/>
        <w:t>SQL</w:t>
      </w:r>
      <w:r w:rsidRPr="00502D44">
        <w:rPr>
          <w:rFonts w:hint="eastAsia"/>
          <w:lang w:val="en-GB"/>
        </w:rPr>
        <w:t>でアクセスする際にテーブル名やカラム名に日本語を使用したい場合には、クラス名、プロパティ名に日本語を使用するのではなく</w:t>
      </w:r>
      <w:r w:rsidRPr="00502D44">
        <w:rPr>
          <w:rFonts w:hint="eastAsia"/>
          <w:lang w:val="en-GB"/>
        </w:rPr>
        <w:t>SqlTableName</w:t>
      </w:r>
      <w:r w:rsidRPr="00502D44">
        <w:rPr>
          <w:rFonts w:hint="eastAsia"/>
          <w:lang w:val="en-GB"/>
        </w:rPr>
        <w:t>や</w:t>
      </w:r>
      <w:r w:rsidRPr="00502D44">
        <w:rPr>
          <w:rFonts w:hint="eastAsia"/>
          <w:lang w:val="en-GB"/>
        </w:rPr>
        <w:t>SqlFieldName</w:t>
      </w:r>
      <w:r w:rsidRPr="00502D44">
        <w:rPr>
          <w:rFonts w:hint="eastAsia"/>
          <w:lang w:val="en-GB"/>
        </w:rPr>
        <w:t>に日本語の名前を定義する方法を推奨します。</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大文字小文字の使用</w:t>
      </w:r>
    </w:p>
    <w:p w:rsidR="00502D44" w:rsidRPr="00502D44" w:rsidRDefault="00502D44" w:rsidP="00502D44">
      <w:pPr>
        <w:rPr>
          <w:lang w:val="en-GB"/>
        </w:rPr>
      </w:pPr>
    </w:p>
    <w:p w:rsidR="00502D44" w:rsidRPr="00502D44" w:rsidRDefault="004E322C" w:rsidP="00502D44">
      <w:pPr>
        <w:rPr>
          <w:lang w:val="en-GB"/>
        </w:rPr>
      </w:pPr>
      <w:r>
        <w:rPr>
          <w:rFonts w:hint="eastAsia"/>
          <w:lang w:val="en-GB"/>
        </w:rPr>
        <w:t>Caché</w:t>
      </w:r>
      <w:r w:rsidR="00502D44" w:rsidRPr="00502D44">
        <w:rPr>
          <w:rFonts w:hint="eastAsia"/>
          <w:lang w:val="en-GB"/>
        </w:rPr>
        <w:t>のシンタックスから変数とプロシジャを区別するのは容易なので、特定の大文字小文字の区別が名前のタイプを区別するためには必要ないと考えるかもしれませんが、可読性の観点では、変数とプロシジャブロックの名前にはパスカルケース（先頭大文字　例</w:t>
      </w:r>
      <w:r w:rsidR="00502D44" w:rsidRPr="00502D44">
        <w:rPr>
          <w:rFonts w:hint="eastAsia"/>
          <w:lang w:val="en-GB"/>
        </w:rPr>
        <w:t>: PatientSurname, GetPatientName</w:t>
      </w:r>
      <w:r w:rsidR="00502D44" w:rsidRPr="00502D44">
        <w:rPr>
          <w:rFonts w:hint="eastAsia"/>
          <w:lang w:val="en-GB"/>
        </w:rPr>
        <w:t>）を使うことを推奨します。　代わりに変数名にキャメルケース（先頭を大文字にしない　例</w:t>
      </w:r>
      <w:r w:rsidR="00502D44" w:rsidRPr="00502D44">
        <w:rPr>
          <w:rFonts w:hint="eastAsia"/>
          <w:lang w:val="en-GB"/>
        </w:rPr>
        <w:t>: patientName, isNull</w:t>
      </w:r>
      <w:r w:rsidR="00502D44" w:rsidRPr="00502D44">
        <w:rPr>
          <w:rFonts w:hint="eastAsia"/>
          <w:lang w:val="en-GB"/>
        </w:rPr>
        <w:t>）を使ってもいいです。</w:t>
      </w:r>
    </w:p>
    <w:p w:rsidR="00502D44" w:rsidRPr="00502D44" w:rsidRDefault="00502D44" w:rsidP="00502D44">
      <w:pPr>
        <w:rPr>
          <w:lang w:val="en-GB"/>
        </w:rPr>
      </w:pPr>
      <w:r w:rsidRPr="00502D44">
        <w:rPr>
          <w:rFonts w:hint="eastAsia"/>
          <w:lang w:val="en-GB"/>
        </w:rPr>
        <w:t>但し、既存のコードとの首尾一貫性は保持すべきです。</w:t>
      </w:r>
    </w:p>
    <w:p w:rsidR="00502D44" w:rsidRPr="00502D44" w:rsidRDefault="00502D44" w:rsidP="00502D44">
      <w:pPr>
        <w:rPr>
          <w:lang w:val="en-GB"/>
        </w:rPr>
      </w:pPr>
      <w:r w:rsidRPr="00502D44">
        <w:rPr>
          <w:rFonts w:hint="eastAsia"/>
          <w:lang w:val="en-GB"/>
        </w:rPr>
        <w:t>PatientFirstName</w:t>
      </w:r>
      <w:r w:rsidRPr="00502D44">
        <w:rPr>
          <w:rFonts w:hint="eastAsia"/>
          <w:lang w:val="en-GB"/>
        </w:rPr>
        <w:t>のように複数の単語の先頭を大文字にすることで可読性は大きく高まります。</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ルーチン、クラス、</w:t>
      </w:r>
      <w:r w:rsidRPr="00502D44">
        <w:rPr>
          <w:rFonts w:hint="eastAsia"/>
          <w:lang w:val="en-GB"/>
        </w:rPr>
        <w:t>CSP</w:t>
      </w:r>
      <w:r w:rsidRPr="00502D44">
        <w:rPr>
          <w:rFonts w:hint="eastAsia"/>
          <w:lang w:val="en-GB"/>
        </w:rPr>
        <w:t>ファイル名</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名前はアプリケーション領域の適当なプレフィックスを含むほうが良いでしょう。</w:t>
      </w:r>
    </w:p>
    <w:p w:rsidR="00502D44" w:rsidRPr="00502D44" w:rsidRDefault="00502D44" w:rsidP="00502D44">
      <w:pPr>
        <w:rPr>
          <w:lang w:val="en-GB"/>
        </w:rPr>
      </w:pPr>
      <w:r w:rsidRPr="00502D44">
        <w:rPr>
          <w:rFonts w:hint="eastAsia"/>
          <w:lang w:val="en-GB"/>
        </w:rPr>
        <w:t>そしてそれに続く名前はそのプログラムの機能を示すようにします。</w:t>
      </w:r>
    </w:p>
    <w:p w:rsidR="00502D44" w:rsidRPr="00502D44" w:rsidRDefault="00502D44" w:rsidP="00502D44">
      <w:pPr>
        <w:rPr>
          <w:lang w:val="en-GB"/>
        </w:rPr>
      </w:pPr>
      <w:r w:rsidRPr="00502D44">
        <w:rPr>
          <w:rFonts w:hint="eastAsia"/>
          <w:lang w:val="en-GB"/>
        </w:rPr>
        <w:t>ルーチン名は、複数の単語を含んでもよいですがスペースは含むことができません。</w:t>
      </w:r>
    </w:p>
    <w:p w:rsidR="00502D44" w:rsidRPr="00502D44" w:rsidRDefault="00502D44" w:rsidP="00502D44">
      <w:pPr>
        <w:rPr>
          <w:lang w:val="en-GB"/>
        </w:rPr>
      </w:pPr>
      <w:r w:rsidRPr="00502D44">
        <w:rPr>
          <w:rFonts w:hint="eastAsia"/>
          <w:lang w:val="en-GB"/>
        </w:rPr>
        <w:t>大文字小文字を組み合わせても良いです。</w:t>
      </w:r>
    </w:p>
    <w:p w:rsidR="00502D44" w:rsidRPr="00502D44" w:rsidRDefault="00502D44" w:rsidP="00502D44">
      <w:pPr>
        <w:rPr>
          <w:lang w:val="en-GB"/>
        </w:rPr>
      </w:pPr>
      <w:r w:rsidRPr="00502D44">
        <w:rPr>
          <w:rFonts w:hint="eastAsia"/>
          <w:lang w:val="en-GB"/>
        </w:rPr>
        <w:t>しかし、ファイルの名前のユニーク性について大文字小文字の区別に頼るべきではありません。</w:t>
      </w:r>
    </w:p>
    <w:p w:rsidR="00502D44" w:rsidRPr="00502D44" w:rsidRDefault="00502D44" w:rsidP="00502D44">
      <w:pPr>
        <w:rPr>
          <w:lang w:val="en-GB"/>
        </w:rPr>
      </w:pPr>
      <w:r w:rsidRPr="00502D44">
        <w:rPr>
          <w:rFonts w:hint="eastAsia"/>
          <w:lang w:val="en-GB"/>
        </w:rPr>
        <w:t>オペレーティングシステムによっては大文字小文字の区別をしないものもあります。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クラスのパッケージ名は各レベルの先頭は大文字で実際のクラス名は複数単語を含んでもよいです。</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変数名</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変数名にも</w:t>
      </w:r>
      <w:r w:rsidR="0020571B">
        <w:rPr>
          <w:rFonts w:hint="eastAsia"/>
          <w:lang w:val="en-GB"/>
        </w:rPr>
        <w:t>上記の</w:t>
      </w:r>
      <w:r w:rsidRPr="00502D44">
        <w:rPr>
          <w:rFonts w:hint="eastAsia"/>
          <w:lang w:val="en-GB"/>
        </w:rPr>
        <w:t>大文字小文字の区別の内容が適用されます。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十分理解できる範囲で説明可能であれば、短縮形を使ってもよいと思います。</w:t>
      </w:r>
    </w:p>
    <w:p w:rsidR="00502D44" w:rsidRPr="00502D44" w:rsidRDefault="00502D44" w:rsidP="00502D44">
      <w:pPr>
        <w:rPr>
          <w:lang w:val="en-GB"/>
        </w:rPr>
      </w:pPr>
      <w:r w:rsidRPr="00502D44">
        <w:rPr>
          <w:rFonts w:hint="eastAsia"/>
          <w:lang w:val="en-GB"/>
        </w:rPr>
        <w:t>例えば、</w:t>
      </w:r>
      <w:r w:rsidRPr="00502D44">
        <w:rPr>
          <w:rFonts w:hint="eastAsia"/>
          <w:lang w:val="en-GB"/>
        </w:rPr>
        <w:t xml:space="preserve"> length</w:t>
      </w:r>
      <w:r w:rsidRPr="00502D44">
        <w:rPr>
          <w:rFonts w:hint="eastAsia"/>
          <w:lang w:val="en-GB"/>
        </w:rPr>
        <w:t>の代わりに</w:t>
      </w:r>
      <w:r w:rsidRPr="00502D44">
        <w:rPr>
          <w:rFonts w:hint="eastAsia"/>
          <w:lang w:val="en-GB"/>
        </w:rPr>
        <w:t>len</w:t>
      </w:r>
      <w:r w:rsidRPr="00502D44">
        <w:rPr>
          <w:rFonts w:hint="eastAsia"/>
          <w:lang w:val="en-GB"/>
        </w:rPr>
        <w:t>、ずっと使われてきたループのカウンターとして</w:t>
      </w:r>
    </w:p>
    <w:p w:rsidR="00502D44" w:rsidRPr="00502D44" w:rsidRDefault="00502D44" w:rsidP="00502D44">
      <w:pPr>
        <w:rPr>
          <w:lang w:val="en-GB"/>
        </w:rPr>
      </w:pPr>
      <w:r w:rsidRPr="00502D44">
        <w:rPr>
          <w:rFonts w:hint="eastAsia"/>
          <w:lang w:val="en-GB"/>
        </w:rPr>
        <w:t>i,j,k</w:t>
      </w:r>
      <w:r w:rsidRPr="00502D44">
        <w:rPr>
          <w:rFonts w:hint="eastAsia"/>
          <w:lang w:val="en-GB"/>
        </w:rPr>
        <w:t>を使うなどの取決め事項など</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lastRenderedPageBreak/>
        <w:t>sc</w:t>
      </w:r>
      <w:r w:rsidRPr="00502D44">
        <w:rPr>
          <w:rFonts w:hint="eastAsia"/>
          <w:lang w:val="en-GB"/>
        </w:rPr>
        <w:t>はインターシステムズのメソッドから</w:t>
      </w:r>
      <w:r w:rsidRPr="00502D44">
        <w:rPr>
          <w:rFonts w:hint="eastAsia"/>
          <w:lang w:val="en-GB"/>
        </w:rPr>
        <w:t>%status</w:t>
      </w:r>
      <w:r w:rsidRPr="00502D44">
        <w:rPr>
          <w:rFonts w:hint="eastAsia"/>
          <w:lang w:val="en-GB"/>
        </w:rPr>
        <w:t>が返される時にステータスコード</w:t>
      </w:r>
    </w:p>
    <w:p w:rsidR="00502D44" w:rsidRPr="00502D44" w:rsidRDefault="00502D44" w:rsidP="00502D44">
      <w:pPr>
        <w:rPr>
          <w:lang w:val="en-GB"/>
        </w:rPr>
      </w:pPr>
      <w:r w:rsidRPr="00502D44">
        <w:rPr>
          <w:rFonts w:hint="eastAsia"/>
          <w:lang w:val="en-GB"/>
        </w:rPr>
        <w:t>として使用することを推奨します。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同様にエラーコード用に</w:t>
      </w:r>
      <w:r w:rsidRPr="00502D44">
        <w:rPr>
          <w:rFonts w:hint="eastAsia"/>
          <w:lang w:val="en-GB"/>
        </w:rPr>
        <w:t>err</w:t>
      </w:r>
      <w:r w:rsidRPr="00502D44">
        <w:rPr>
          <w:rFonts w:hint="eastAsia"/>
          <w:lang w:val="en-GB"/>
        </w:rPr>
        <w:t>を使いましょう。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これらの変数はお互いに反対の値を持ちます。</w:t>
      </w:r>
    </w:p>
    <w:p w:rsidR="00502D44" w:rsidRPr="00502D44" w:rsidRDefault="00502D44" w:rsidP="00502D44">
      <w:pPr>
        <w:rPr>
          <w:lang w:val="en-GB"/>
        </w:rPr>
      </w:pPr>
      <w:r w:rsidRPr="00502D44">
        <w:rPr>
          <w:rFonts w:hint="eastAsia"/>
          <w:lang w:val="en-GB"/>
        </w:rPr>
        <w:t>sc=1</w:t>
      </w:r>
      <w:r w:rsidRPr="00502D44">
        <w:rPr>
          <w:rFonts w:hint="eastAsia"/>
          <w:lang w:val="en-GB"/>
        </w:rPr>
        <w:t>は成功を意味するのに対して</w:t>
      </w:r>
      <w:r w:rsidRPr="00502D44">
        <w:rPr>
          <w:rFonts w:hint="eastAsia"/>
          <w:lang w:val="en-GB"/>
        </w:rPr>
        <w:t>err=1</w:t>
      </w:r>
      <w:r w:rsidRPr="00502D44">
        <w:rPr>
          <w:rFonts w:hint="eastAsia"/>
          <w:lang w:val="en-GB"/>
        </w:rPr>
        <w:t>はエラーがあることを意味しています。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そのほかの提案としては、</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一時的なローカル変数名の先頭に</w:t>
      </w:r>
      <w:r w:rsidRPr="00502D44">
        <w:rPr>
          <w:rFonts w:hint="eastAsia"/>
          <w:lang w:val="en-GB"/>
        </w:rPr>
        <w:t>t</w:t>
      </w:r>
      <w:r w:rsidRPr="00502D44">
        <w:rPr>
          <w:rFonts w:hint="eastAsia"/>
          <w:lang w:val="en-GB"/>
        </w:rPr>
        <w:t>をプレフィックスとして付ける（</w:t>
      </w:r>
      <w:r w:rsidRPr="00502D44">
        <w:rPr>
          <w:rFonts w:hint="eastAsia"/>
          <w:lang w:val="en-GB"/>
        </w:rPr>
        <w:t>tVariableName</w:t>
      </w:r>
      <w:r w:rsidRPr="00502D44">
        <w:rPr>
          <w:rFonts w:hint="eastAsia"/>
          <w:lang w:val="en-GB"/>
        </w:rPr>
        <w:t>）や</w:t>
      </w:r>
    </w:p>
    <w:p w:rsidR="00502D44" w:rsidRPr="00502D44" w:rsidRDefault="00502D44" w:rsidP="00502D44">
      <w:pPr>
        <w:rPr>
          <w:lang w:val="en-GB"/>
        </w:rPr>
      </w:pPr>
      <w:r w:rsidRPr="00502D44">
        <w:rPr>
          <w:rFonts w:hint="eastAsia"/>
          <w:lang w:val="en-GB"/>
        </w:rPr>
        <w:t>メソッドのパラメータには</w:t>
      </w:r>
      <w:r w:rsidRPr="00502D44">
        <w:rPr>
          <w:rFonts w:hint="eastAsia"/>
          <w:lang w:val="en-GB"/>
        </w:rPr>
        <w:t>p</w:t>
      </w:r>
      <w:r w:rsidRPr="00502D44">
        <w:rPr>
          <w:rFonts w:hint="eastAsia"/>
          <w:lang w:val="en-GB"/>
        </w:rPr>
        <w:t>をプレフィックスとして使う（</w:t>
      </w:r>
      <w:r w:rsidRPr="00502D44">
        <w:rPr>
          <w:rFonts w:hint="eastAsia"/>
          <w:lang w:val="en-GB"/>
        </w:rPr>
        <w:t>pVariableName</w:t>
      </w:r>
      <w:r w:rsidRPr="00502D44">
        <w:rPr>
          <w:rFonts w:hint="eastAsia"/>
          <w:lang w:val="en-GB"/>
        </w:rPr>
        <w:t>）というのも</w:t>
      </w:r>
    </w:p>
    <w:p w:rsidR="00502D44" w:rsidRPr="00502D44" w:rsidRDefault="00502D44" w:rsidP="00502D44">
      <w:pPr>
        <w:rPr>
          <w:lang w:val="en-GB"/>
        </w:rPr>
      </w:pPr>
      <w:r w:rsidRPr="00502D44">
        <w:rPr>
          <w:rFonts w:hint="eastAsia"/>
          <w:lang w:val="en-GB"/>
        </w:rPr>
        <w:t>あります。</w:t>
      </w:r>
    </w:p>
    <w:p w:rsidR="00502D44" w:rsidRPr="00502D44" w:rsidRDefault="00502D44" w:rsidP="00502D44">
      <w:pPr>
        <w:rPr>
          <w:lang w:val="en-GB"/>
        </w:rPr>
      </w:pPr>
    </w:p>
    <w:p w:rsidR="00502D44" w:rsidRPr="00502D44" w:rsidRDefault="00502D44" w:rsidP="00502D44">
      <w:pPr>
        <w:pStyle w:val="3"/>
        <w:rPr>
          <w:lang w:val="en-GB"/>
        </w:rPr>
      </w:pPr>
      <w:bookmarkStart w:id="47" w:name="_Toc404782004"/>
      <w:r w:rsidRPr="00502D44">
        <w:rPr>
          <w:rFonts w:hint="eastAsia"/>
          <w:lang w:val="en-GB"/>
        </w:rPr>
        <w:t>コーディングの実際</w:t>
      </w:r>
      <w:bookmarkEnd w:id="47"/>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ここでは、絶対的に守るべきルールというよりは、首尾一貫性を保つための提案を行い</w:t>
      </w:r>
    </w:p>
    <w:p w:rsidR="00502D44" w:rsidRPr="00502D44" w:rsidRDefault="00502D44" w:rsidP="00502D44">
      <w:pPr>
        <w:rPr>
          <w:lang w:val="en-GB"/>
        </w:rPr>
      </w:pPr>
      <w:r w:rsidRPr="00502D44">
        <w:rPr>
          <w:rFonts w:hint="eastAsia"/>
          <w:lang w:val="en-GB"/>
        </w:rPr>
        <w:t>ます。</w:t>
      </w:r>
    </w:p>
    <w:p w:rsidR="00502D44" w:rsidRPr="00502D44" w:rsidRDefault="00502D44" w:rsidP="00502D44">
      <w:pPr>
        <w:rPr>
          <w:lang w:val="en-GB"/>
        </w:rPr>
      </w:pPr>
    </w:p>
    <w:p w:rsidR="00502D44" w:rsidRPr="00502D44" w:rsidRDefault="00502D44" w:rsidP="00502D44">
      <w:pPr>
        <w:pStyle w:val="4"/>
        <w:rPr>
          <w:lang w:val="en-GB"/>
        </w:rPr>
      </w:pPr>
      <w:r w:rsidRPr="00502D44">
        <w:rPr>
          <w:rFonts w:hint="eastAsia"/>
          <w:lang w:val="en-GB"/>
        </w:rPr>
        <w:t>一般論</w:t>
      </w:r>
    </w:p>
    <w:p w:rsidR="00502D44" w:rsidRPr="00502D44" w:rsidRDefault="00502D44" w:rsidP="00502D44">
      <w:pPr>
        <w:rPr>
          <w:lang w:val="en-GB"/>
        </w:rPr>
      </w:pPr>
    </w:p>
    <w:p w:rsidR="00502D44" w:rsidRPr="00502D44" w:rsidRDefault="007E7D40" w:rsidP="00502D44">
      <w:pPr>
        <w:rPr>
          <w:lang w:val="en-GB"/>
        </w:rPr>
      </w:pPr>
      <w:r>
        <w:rPr>
          <w:rFonts w:hint="eastAsia"/>
          <w:lang w:val="en-GB"/>
        </w:rPr>
        <w:t>コードは可能な限りわかりやすく、内容を追跡しやすい</w:t>
      </w:r>
      <w:r w:rsidR="00502D44" w:rsidRPr="00502D44">
        <w:rPr>
          <w:rFonts w:hint="eastAsia"/>
          <w:lang w:val="en-GB"/>
        </w:rPr>
        <w:t>ようにしましょう。</w:t>
      </w:r>
    </w:p>
    <w:p w:rsidR="00502D44" w:rsidRPr="00502D44" w:rsidRDefault="00502D44" w:rsidP="00502D44">
      <w:pPr>
        <w:rPr>
          <w:lang w:val="en-GB"/>
        </w:rPr>
      </w:pPr>
      <w:r w:rsidRPr="00502D44">
        <w:rPr>
          <w:rFonts w:hint="eastAsia"/>
          <w:lang w:val="en-GB"/>
        </w:rPr>
        <w:t>すごく凝ったコードには感銘を受けるかもしれませんが、そのコードの保守が他人の手</w:t>
      </w:r>
    </w:p>
    <w:p w:rsidR="00502D44" w:rsidRPr="00502D44" w:rsidRDefault="00502D44" w:rsidP="00502D44">
      <w:pPr>
        <w:rPr>
          <w:lang w:val="en-GB"/>
        </w:rPr>
      </w:pPr>
      <w:r w:rsidRPr="00502D44">
        <w:rPr>
          <w:rFonts w:hint="eastAsia"/>
          <w:lang w:val="en-GB"/>
        </w:rPr>
        <w:t>に渡ったとたん、彼らにとってそれはありがたくなくなるでしょう。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一行に複雑な表現や複数コマンドを書くことは避けましょう。</w:t>
      </w:r>
    </w:p>
    <w:p w:rsidR="00502D44" w:rsidRPr="00502D44" w:rsidRDefault="00502D44" w:rsidP="00502D44">
      <w:pPr>
        <w:rPr>
          <w:lang w:val="en-GB"/>
        </w:rPr>
      </w:pPr>
      <w:r w:rsidRPr="00502D44">
        <w:rPr>
          <w:rFonts w:hint="eastAsia"/>
          <w:lang w:val="en-GB"/>
        </w:rPr>
        <w:t>一般的には表現を簡略化するためにコマンドを複数行に分割するほうがよいです。</w:t>
      </w:r>
    </w:p>
    <w:p w:rsidR="00502D44" w:rsidRPr="00502D44" w:rsidRDefault="00502D44" w:rsidP="00502D44">
      <w:pPr>
        <w:rPr>
          <w:lang w:val="en-GB"/>
        </w:rPr>
      </w:pPr>
    </w:p>
    <w:p w:rsidR="00502D44" w:rsidRPr="00502D44" w:rsidRDefault="00502D44" w:rsidP="00502D44">
      <w:pPr>
        <w:pStyle w:val="ad"/>
        <w:numPr>
          <w:ilvl w:val="0"/>
          <w:numId w:val="38"/>
        </w:numPr>
        <w:ind w:left="1300"/>
        <w:rPr>
          <w:lang w:val="en-GB"/>
        </w:rPr>
      </w:pPr>
      <w:r w:rsidRPr="00502D44">
        <w:rPr>
          <w:rFonts w:hint="eastAsia"/>
          <w:lang w:val="en-GB"/>
        </w:rPr>
        <w:t>空白</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空白行を含むことによってテキストは読みやすくなることが多いです。</w:t>
      </w:r>
    </w:p>
    <w:p w:rsidR="00502D44" w:rsidRPr="00502D44" w:rsidRDefault="00502D44" w:rsidP="00502D44">
      <w:pPr>
        <w:rPr>
          <w:lang w:val="en-GB"/>
        </w:rPr>
      </w:pPr>
      <w:r w:rsidRPr="00502D44">
        <w:rPr>
          <w:rFonts w:hint="eastAsia"/>
          <w:lang w:val="en-GB"/>
        </w:rPr>
        <w:lastRenderedPageBreak/>
        <w:t>コードのブロックの間をあけるために空白行を使いましょう。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コード行内でも空白を追加することで項目間の可読性を改善できるかもしれません。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w:t>
      </w:r>
      <w:r w:rsidRPr="00502D44">
        <w:rPr>
          <w:rFonts w:hint="eastAsia"/>
          <w:lang w:val="en-GB"/>
        </w:rPr>
        <w:t xml:space="preserve"> set x = (a * b) * - c</w:t>
      </w:r>
    </w:p>
    <w:p w:rsidR="00502D44" w:rsidRPr="00502D44" w:rsidRDefault="00502D44" w:rsidP="00502D44">
      <w:pPr>
        <w:rPr>
          <w:lang w:val="en-GB"/>
        </w:rPr>
      </w:pPr>
    </w:p>
    <w:p w:rsidR="00502D44" w:rsidRPr="00502D44" w:rsidRDefault="00502D44" w:rsidP="00502D44">
      <w:pPr>
        <w:pStyle w:val="ad"/>
        <w:numPr>
          <w:ilvl w:val="0"/>
          <w:numId w:val="38"/>
        </w:numPr>
        <w:ind w:left="1300"/>
        <w:rPr>
          <w:lang w:val="en-GB"/>
        </w:rPr>
      </w:pPr>
      <w:r w:rsidRPr="00502D44">
        <w:rPr>
          <w:rFonts w:hint="eastAsia"/>
          <w:lang w:val="en-GB"/>
        </w:rPr>
        <w:t>インデント</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制御構造とコードブロックの認識を支援するために字下げを使いましょう。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関連するコマンドは同じインデント上に並ぶようにすることを強く推奨します。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if</w:t>
      </w:r>
      <w:r w:rsidRPr="00502D44">
        <w:rPr>
          <w:rFonts w:hint="eastAsia"/>
          <w:lang w:val="en-GB"/>
        </w:rPr>
        <w:t>、</w:t>
      </w:r>
      <w:r w:rsidRPr="00502D44">
        <w:rPr>
          <w:rFonts w:hint="eastAsia"/>
          <w:lang w:val="en-GB"/>
        </w:rPr>
        <w:t>else</w:t>
      </w:r>
      <w:r w:rsidRPr="00502D44">
        <w:rPr>
          <w:rFonts w:hint="eastAsia"/>
          <w:lang w:val="en-GB"/>
        </w:rPr>
        <w:t>、</w:t>
      </w:r>
      <w:r w:rsidRPr="00502D44">
        <w:rPr>
          <w:rFonts w:hint="eastAsia"/>
          <w:lang w:val="en-GB"/>
        </w:rPr>
        <w:t>while</w:t>
      </w:r>
      <w:r w:rsidRPr="00502D44">
        <w:rPr>
          <w:rFonts w:hint="eastAsia"/>
          <w:lang w:val="en-GB"/>
        </w:rPr>
        <w:t>や中括弧で囲まれたブロックなどのコマンドに使えます。</w:t>
      </w:r>
    </w:p>
    <w:p w:rsidR="00502D44" w:rsidRPr="00502D44" w:rsidRDefault="00502D44" w:rsidP="00502D44">
      <w:pPr>
        <w:rPr>
          <w:lang w:val="en-GB"/>
        </w:rPr>
      </w:pPr>
    </w:p>
    <w:p w:rsidR="00502D44" w:rsidRPr="00502D44" w:rsidRDefault="00502D44" w:rsidP="00502D44">
      <w:pPr>
        <w:pStyle w:val="ad"/>
        <w:numPr>
          <w:ilvl w:val="0"/>
          <w:numId w:val="38"/>
        </w:numPr>
        <w:ind w:left="1300"/>
        <w:rPr>
          <w:lang w:val="en-GB"/>
        </w:rPr>
      </w:pPr>
      <w:r w:rsidRPr="00502D44">
        <w:rPr>
          <w:rFonts w:hint="eastAsia"/>
          <w:lang w:val="en-GB"/>
        </w:rPr>
        <w:t>コマンド</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コマンドと関数は省略形をつかわないようにしましょう。</w:t>
      </w:r>
    </w:p>
    <w:p w:rsidR="00502D44" w:rsidRPr="00502D44" w:rsidRDefault="00502D44" w:rsidP="00502D44">
      <w:pPr>
        <w:rPr>
          <w:lang w:val="en-GB"/>
        </w:rPr>
      </w:pPr>
      <w:r w:rsidRPr="00502D44">
        <w:rPr>
          <w:rFonts w:hint="eastAsia"/>
          <w:lang w:val="en-GB"/>
        </w:rPr>
        <w:t>但し先頭を大文字にするかどうかは自由です。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スタジオで</w:t>
      </w:r>
      <w:r w:rsidRPr="00502D44">
        <w:rPr>
          <w:rFonts w:hint="eastAsia"/>
          <w:lang w:val="en-GB"/>
        </w:rPr>
        <w:t>"</w:t>
      </w:r>
      <w:r w:rsidRPr="00502D44">
        <w:rPr>
          <w:rFonts w:hint="eastAsia"/>
          <w:lang w:val="en-GB"/>
        </w:rPr>
        <w:t>全て選択</w:t>
      </w:r>
      <w:r w:rsidRPr="00502D44">
        <w:rPr>
          <w:rFonts w:hint="eastAsia"/>
          <w:lang w:val="en-GB"/>
        </w:rPr>
        <w:t>"&lt;CtrlA)</w:t>
      </w:r>
      <w:r w:rsidRPr="00502D44">
        <w:rPr>
          <w:rFonts w:hint="eastAsia"/>
          <w:lang w:val="en-GB"/>
        </w:rPr>
        <w:t>して</w:t>
      </w:r>
      <w:r w:rsidRPr="00502D44">
        <w:rPr>
          <w:rFonts w:hint="eastAsia"/>
          <w:lang w:val="en-GB"/>
        </w:rPr>
        <w:t>&lt;CtrlE&gt;</w:t>
      </w:r>
      <w:r w:rsidRPr="00502D44">
        <w:rPr>
          <w:rFonts w:hint="eastAsia"/>
          <w:lang w:val="en-GB"/>
        </w:rPr>
        <w:t>を打つと省略形の全てのコマンドは完全形</w:t>
      </w:r>
    </w:p>
    <w:p w:rsidR="00502D44" w:rsidRPr="00502D44" w:rsidRDefault="00502D44" w:rsidP="00502D44">
      <w:pPr>
        <w:rPr>
          <w:lang w:val="en-GB"/>
        </w:rPr>
      </w:pPr>
      <w:r w:rsidRPr="00502D44">
        <w:rPr>
          <w:rFonts w:hint="eastAsia"/>
          <w:lang w:val="en-GB"/>
        </w:rPr>
        <w:t>に変換します。</w:t>
      </w:r>
    </w:p>
    <w:p w:rsidR="00502D44" w:rsidRPr="00502D44" w:rsidRDefault="00502D44" w:rsidP="00502D44">
      <w:pPr>
        <w:rPr>
          <w:lang w:val="en-GB"/>
        </w:rPr>
      </w:pPr>
    </w:p>
    <w:p w:rsidR="00502D44" w:rsidRPr="00502D44" w:rsidRDefault="00502D44" w:rsidP="00502D44">
      <w:pPr>
        <w:pStyle w:val="ad"/>
        <w:numPr>
          <w:ilvl w:val="0"/>
          <w:numId w:val="38"/>
        </w:numPr>
        <w:ind w:left="1300"/>
        <w:rPr>
          <w:lang w:val="en-GB"/>
        </w:rPr>
      </w:pPr>
      <w:r w:rsidRPr="00502D44">
        <w:rPr>
          <w:rFonts w:hint="eastAsia"/>
          <w:lang w:val="en-GB"/>
        </w:rPr>
        <w:t>括弧</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優先順位は常に左から右とは限りませんので、括弧を適切に使って計算の優先順位を</w:t>
      </w:r>
    </w:p>
    <w:p w:rsidR="00502D44" w:rsidRPr="00502D44" w:rsidRDefault="00502D44" w:rsidP="00502D44">
      <w:pPr>
        <w:rPr>
          <w:lang w:val="en-GB"/>
        </w:rPr>
      </w:pPr>
      <w:r w:rsidRPr="00502D44">
        <w:rPr>
          <w:rFonts w:hint="eastAsia"/>
          <w:lang w:val="en-GB"/>
        </w:rPr>
        <w:t>はっきり示すために論理部分の理解や妥当性を改善することができます。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w:t>
      </w:r>
      <w:r w:rsidRPr="00502D44">
        <w:rPr>
          <w:rFonts w:hint="eastAsia"/>
          <w:lang w:val="en-GB"/>
        </w:rPr>
        <w:t>:if ((varA = x) &amp;&amp; (varB = y)) || (varX = a) &amp;&amp; (varY = b)) do ...</w:t>
      </w:r>
    </w:p>
    <w:p w:rsidR="00E5710A" w:rsidRPr="00502D44" w:rsidRDefault="00E5710A" w:rsidP="00502D44">
      <w:pPr>
        <w:rPr>
          <w:lang w:val="en-GB"/>
        </w:rPr>
      </w:pPr>
    </w:p>
    <w:p w:rsidR="00502D44" w:rsidRPr="00E5710A" w:rsidRDefault="00502D44" w:rsidP="00E5710A">
      <w:pPr>
        <w:pStyle w:val="ad"/>
        <w:numPr>
          <w:ilvl w:val="0"/>
          <w:numId w:val="38"/>
        </w:numPr>
        <w:ind w:leftChars="0"/>
        <w:rPr>
          <w:lang w:val="en-GB"/>
        </w:rPr>
      </w:pPr>
      <w:r w:rsidRPr="00E5710A">
        <w:rPr>
          <w:lang w:val="en-GB"/>
        </w:rPr>
        <w:t>New</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lastRenderedPageBreak/>
        <w:t>引数なし</w:t>
      </w:r>
      <w:r w:rsidRPr="00502D44">
        <w:rPr>
          <w:rFonts w:hint="eastAsia"/>
          <w:lang w:val="en-GB"/>
        </w:rPr>
        <w:t>New</w:t>
      </w:r>
      <w:r w:rsidRPr="00502D44">
        <w:rPr>
          <w:rFonts w:hint="eastAsia"/>
          <w:lang w:val="en-GB"/>
        </w:rPr>
        <w:t>コマンドは使わないようにしましょう。</w:t>
      </w:r>
    </w:p>
    <w:p w:rsidR="00502D44" w:rsidRPr="00502D44" w:rsidRDefault="00502D44" w:rsidP="00502D44">
      <w:pPr>
        <w:rPr>
          <w:lang w:val="en-GB"/>
        </w:rPr>
      </w:pPr>
      <w:r w:rsidRPr="00502D44">
        <w:rPr>
          <w:rFonts w:hint="eastAsia"/>
          <w:lang w:val="en-GB"/>
        </w:rPr>
        <w:t>特定の変数だけを明示的に指定する</w:t>
      </w:r>
      <w:r w:rsidRPr="00502D44">
        <w:rPr>
          <w:rFonts w:hint="eastAsia"/>
          <w:lang w:val="en-GB"/>
        </w:rPr>
        <w:t>New</w:t>
      </w:r>
      <w:r w:rsidRPr="00502D44">
        <w:rPr>
          <w:rFonts w:hint="eastAsia"/>
          <w:lang w:val="en-GB"/>
        </w:rPr>
        <w:t>がそのプロセスの途中で使われるかもしれません。</w:t>
      </w:r>
    </w:p>
    <w:p w:rsidR="00502D44" w:rsidRPr="00502D44" w:rsidRDefault="00502D44" w:rsidP="00502D44">
      <w:pPr>
        <w:rPr>
          <w:lang w:val="en-GB"/>
        </w:rPr>
      </w:pPr>
      <w:r w:rsidRPr="00502D44">
        <w:rPr>
          <w:rFonts w:hint="eastAsia"/>
          <w:lang w:val="en-GB"/>
        </w:rPr>
        <w:t>システム変数に影響を与えることがないので一番良い方法です。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しかし必要なものが戻り値だけでその関数のロジックに他の影響を与えたくない場合</w:t>
      </w:r>
    </w:p>
    <w:p w:rsidR="00502D44" w:rsidRPr="00502D44" w:rsidRDefault="00502D44" w:rsidP="00502D44">
      <w:pPr>
        <w:rPr>
          <w:lang w:val="en-GB"/>
        </w:rPr>
      </w:pPr>
      <w:r w:rsidRPr="00502D44">
        <w:rPr>
          <w:rFonts w:hint="eastAsia"/>
          <w:lang w:val="en-GB"/>
        </w:rPr>
        <w:t>には、関数内で排他</w:t>
      </w:r>
      <w:r w:rsidRPr="00502D44">
        <w:rPr>
          <w:rFonts w:hint="eastAsia"/>
          <w:lang w:val="en-GB"/>
        </w:rPr>
        <w:t>New</w:t>
      </w:r>
      <w:r w:rsidRPr="00502D44">
        <w:rPr>
          <w:rFonts w:hint="eastAsia"/>
          <w:lang w:val="en-GB"/>
        </w:rPr>
        <w:t>（例：</w:t>
      </w:r>
      <w:r w:rsidRPr="00502D44">
        <w:rPr>
          <w:rFonts w:hint="eastAsia"/>
          <w:lang w:val="en-GB"/>
        </w:rPr>
        <w:t xml:space="preserve"> new (a,b,c)</w:t>
      </w:r>
      <w:r w:rsidRPr="00502D44">
        <w:rPr>
          <w:rFonts w:hint="eastAsia"/>
          <w:lang w:val="en-GB"/>
        </w:rPr>
        <w:t>）を使っても良いです。</w:t>
      </w:r>
    </w:p>
    <w:p w:rsidR="00502D44" w:rsidRPr="00502D44" w:rsidRDefault="00502D44" w:rsidP="00502D44">
      <w:pPr>
        <w:rPr>
          <w:lang w:val="en-GB"/>
        </w:rPr>
      </w:pPr>
      <w:r w:rsidRPr="00502D44">
        <w:rPr>
          <w:rFonts w:hint="eastAsia"/>
          <w:lang w:val="en-GB"/>
        </w:rPr>
        <w:t>但し排他</w:t>
      </w:r>
      <w:r w:rsidRPr="00502D44">
        <w:rPr>
          <w:rFonts w:hint="eastAsia"/>
          <w:lang w:val="en-GB"/>
        </w:rPr>
        <w:t>New</w:t>
      </w:r>
      <w:r w:rsidRPr="00502D44">
        <w:rPr>
          <w:rFonts w:hint="eastAsia"/>
          <w:lang w:val="en-GB"/>
        </w:rPr>
        <w:t>は性能的なペナルティが大きい点に注意が必要です。</w:t>
      </w:r>
    </w:p>
    <w:p w:rsidR="00502D44" w:rsidRPr="00502D44" w:rsidRDefault="00502D44" w:rsidP="00502D44">
      <w:pPr>
        <w:rPr>
          <w:lang w:val="en-GB"/>
        </w:rPr>
      </w:pPr>
    </w:p>
    <w:p w:rsidR="00502D44" w:rsidRPr="00E5710A" w:rsidRDefault="00502D44" w:rsidP="00E5710A">
      <w:pPr>
        <w:pStyle w:val="ad"/>
        <w:numPr>
          <w:ilvl w:val="0"/>
          <w:numId w:val="38"/>
        </w:numPr>
        <w:ind w:leftChars="0"/>
        <w:rPr>
          <w:lang w:val="en-GB"/>
        </w:rPr>
      </w:pPr>
      <w:r w:rsidRPr="00E5710A">
        <w:rPr>
          <w:lang w:val="en-GB"/>
        </w:rPr>
        <w:t>Kill</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引数なし</w:t>
      </w:r>
      <w:r w:rsidRPr="00502D44">
        <w:rPr>
          <w:rFonts w:hint="eastAsia"/>
          <w:lang w:val="en-GB"/>
        </w:rPr>
        <w:t>Kill</w:t>
      </w:r>
      <w:r w:rsidRPr="00502D44">
        <w:rPr>
          <w:rFonts w:hint="eastAsia"/>
          <w:lang w:val="en-GB"/>
        </w:rPr>
        <w:t>コマンドは使わないようにしましょう。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削除したい項目の名前を明示的に指定しましょう。</w:t>
      </w:r>
    </w:p>
    <w:p w:rsidR="00502D44" w:rsidRPr="00502D44" w:rsidRDefault="00502D44" w:rsidP="00502D44">
      <w:pPr>
        <w:rPr>
          <w:lang w:val="en-GB"/>
        </w:rPr>
      </w:pPr>
    </w:p>
    <w:p w:rsidR="00502D44" w:rsidRPr="00502D44" w:rsidRDefault="00502D44" w:rsidP="00E5710A">
      <w:pPr>
        <w:pStyle w:val="4"/>
        <w:rPr>
          <w:lang w:val="en-GB"/>
        </w:rPr>
      </w:pPr>
      <w:r w:rsidRPr="00502D44">
        <w:rPr>
          <w:rFonts w:hint="eastAsia"/>
          <w:lang w:val="en-GB"/>
        </w:rPr>
        <w:t>コメント</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コードのセクションの目的を説明するためにコメントを使用しましょう。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特に複雑な処理を行うときにはなおさらです。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コードが複雑になればなるほど何を行おうとしているかを説明するために</w:t>
      </w:r>
    </w:p>
    <w:p w:rsidR="00502D44" w:rsidRPr="00502D44" w:rsidRDefault="00502D44" w:rsidP="00502D44">
      <w:pPr>
        <w:rPr>
          <w:lang w:val="en-GB"/>
        </w:rPr>
      </w:pPr>
      <w:r w:rsidRPr="00502D44">
        <w:rPr>
          <w:rFonts w:hint="eastAsia"/>
          <w:lang w:val="en-GB"/>
        </w:rPr>
        <w:t>より多くのコメントを含めるほうがよいでしょう。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しかし、あまりにたくさんのコメントがあって、全てのテキストの中にコード</w:t>
      </w:r>
    </w:p>
    <w:p w:rsidR="00502D44" w:rsidRPr="00502D44" w:rsidRDefault="00502D44" w:rsidP="00502D44">
      <w:pPr>
        <w:rPr>
          <w:lang w:val="en-GB"/>
        </w:rPr>
      </w:pPr>
      <w:r w:rsidRPr="00502D44">
        <w:rPr>
          <w:rFonts w:hint="eastAsia"/>
          <w:lang w:val="en-GB"/>
        </w:rPr>
        <w:t>が埋もれてしまうのは避けたほうが賢明です。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理解しにくいコードがある時、それが原因であることが多いです。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コメントは問題のコードの直近の前に置くのがよいでしょう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コードと同じ行にコメントは書かないほうが良いです。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左に調整することでコードとテキストを分けることができます。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書き始めをそろえて読みやすくするようにしましょう。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インデントされたコードには同じ量のインデントをコメントにも行い</w:t>
      </w:r>
    </w:p>
    <w:p w:rsidR="00502D44" w:rsidRPr="00502D44" w:rsidRDefault="00502D44" w:rsidP="00502D44">
      <w:pPr>
        <w:rPr>
          <w:lang w:val="en-GB"/>
        </w:rPr>
      </w:pPr>
      <w:r w:rsidRPr="00502D44">
        <w:rPr>
          <w:rFonts w:hint="eastAsia"/>
          <w:lang w:val="en-GB"/>
        </w:rPr>
        <w:t>関連コードと並ぶようにしましょう。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コメントは日本語（国際的な開発の場合は英語）で記述しましょう。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ルーチンとクラスには行コメントとして</w:t>
      </w:r>
      <w:r w:rsidRPr="00502D44">
        <w:rPr>
          <w:rFonts w:hint="eastAsia"/>
          <w:lang w:val="en-GB"/>
        </w:rPr>
        <w:t>//</w:t>
      </w:r>
      <w:r w:rsidRPr="00502D44">
        <w:rPr>
          <w:rFonts w:hint="eastAsia"/>
          <w:lang w:val="en-GB"/>
        </w:rPr>
        <w:t>を推奨します。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複数行にまたがるコメントには</w:t>
      </w:r>
      <w:r w:rsidRPr="00502D44">
        <w:rPr>
          <w:rFonts w:hint="eastAsia"/>
          <w:lang w:val="en-GB"/>
        </w:rPr>
        <w:t>/*</w:t>
      </w:r>
      <w:r w:rsidRPr="00502D44">
        <w:rPr>
          <w:rFonts w:hint="eastAsia"/>
          <w:lang w:val="en-GB"/>
        </w:rPr>
        <w:t xml:space="preserve">　</w:t>
      </w:r>
      <w:r w:rsidRPr="00502D44">
        <w:rPr>
          <w:rFonts w:hint="eastAsia"/>
          <w:lang w:val="en-GB"/>
        </w:rPr>
        <w:t>*/</w:t>
      </w:r>
      <w:r w:rsidRPr="00502D44">
        <w:rPr>
          <w:rFonts w:hint="eastAsia"/>
          <w:lang w:val="en-GB"/>
        </w:rPr>
        <w:t>を推奨します。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クラスリファレンスドキュメンテーションにクラスのコメントを含めるためには</w:t>
      </w:r>
    </w:p>
    <w:p w:rsidR="00502D44" w:rsidRPr="00502D44" w:rsidRDefault="00502D44" w:rsidP="00502D44">
      <w:pPr>
        <w:rPr>
          <w:lang w:val="en-GB"/>
        </w:rPr>
      </w:pPr>
      <w:r w:rsidRPr="00502D44">
        <w:rPr>
          <w:rFonts w:hint="eastAsia"/>
          <w:lang w:val="en-GB"/>
        </w:rPr>
        <w:t>///</w:t>
      </w:r>
      <w:r w:rsidRPr="00502D44">
        <w:rPr>
          <w:rFonts w:hint="eastAsia"/>
          <w:lang w:val="en-GB"/>
        </w:rPr>
        <w:t>シンタックスを使いましょう。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クラス内の全ての要素（パラメータ、プロパティ、メソッドなど）にはそのような</w:t>
      </w:r>
    </w:p>
    <w:p w:rsidR="00502D44" w:rsidRPr="00502D44" w:rsidRDefault="00502D44" w:rsidP="00502D44">
      <w:pPr>
        <w:rPr>
          <w:lang w:val="en-GB"/>
        </w:rPr>
      </w:pPr>
      <w:r w:rsidRPr="00502D44">
        <w:rPr>
          <w:rFonts w:hint="eastAsia"/>
          <w:lang w:val="en-GB"/>
        </w:rPr>
        <w:t>コメントを含めることを強く推奨します。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CSP</w:t>
      </w:r>
      <w:r w:rsidRPr="00502D44">
        <w:rPr>
          <w:rFonts w:hint="eastAsia"/>
          <w:lang w:val="en-GB"/>
        </w:rPr>
        <w:t>ページはクラス形式（</w:t>
      </w:r>
      <w:r w:rsidRPr="00502D44">
        <w:rPr>
          <w:rFonts w:hint="eastAsia"/>
          <w:lang w:val="en-GB"/>
        </w:rPr>
        <w:t>%CSP</w:t>
      </w:r>
      <w:r w:rsidRPr="00502D44">
        <w:rPr>
          <w:rFonts w:hint="eastAsia"/>
          <w:lang w:val="en-GB"/>
        </w:rPr>
        <w:t>ページを継承）とタグ主体の</w:t>
      </w:r>
      <w:r w:rsidRPr="00502D44">
        <w:rPr>
          <w:rFonts w:hint="eastAsia"/>
          <w:lang w:val="en-GB"/>
        </w:rPr>
        <w:t>.csp</w:t>
      </w:r>
      <w:r w:rsidRPr="00502D44">
        <w:rPr>
          <w:rFonts w:hint="eastAsia"/>
          <w:lang w:val="en-GB"/>
        </w:rPr>
        <w:t>ファイルのいずれか</w:t>
      </w:r>
    </w:p>
    <w:p w:rsidR="00502D44" w:rsidRPr="00502D44" w:rsidRDefault="00502D44" w:rsidP="00502D44">
      <w:pPr>
        <w:rPr>
          <w:lang w:val="en-GB"/>
        </w:rPr>
      </w:pPr>
      <w:r w:rsidRPr="00502D44">
        <w:rPr>
          <w:rFonts w:hint="eastAsia"/>
          <w:lang w:val="en-GB"/>
        </w:rPr>
        <w:t>で記述可能です。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コメントのスタイルは選択したコーディングスタイルに適切なものを使いましょう。</w:t>
      </w:r>
    </w:p>
    <w:p w:rsidR="00502D44" w:rsidRPr="00502D44" w:rsidRDefault="00502D44" w:rsidP="00502D44">
      <w:pPr>
        <w:rPr>
          <w:lang w:val="en-GB"/>
        </w:rPr>
      </w:pPr>
      <w:r w:rsidRPr="00502D44">
        <w:rPr>
          <w:rFonts w:hint="eastAsia"/>
          <w:lang w:val="en-GB"/>
        </w:rPr>
        <w:t>つまりクラス形式の場合には</w:t>
      </w:r>
      <w:r w:rsidRPr="00502D44">
        <w:rPr>
          <w:rFonts w:hint="eastAsia"/>
          <w:lang w:val="en-GB"/>
        </w:rPr>
        <w:t>//</w:t>
      </w:r>
      <w:r w:rsidRPr="00502D44">
        <w:rPr>
          <w:rFonts w:hint="eastAsia"/>
          <w:lang w:val="en-GB"/>
        </w:rPr>
        <w:t>または</w:t>
      </w:r>
      <w:r w:rsidRPr="00502D44">
        <w:rPr>
          <w:rFonts w:hint="eastAsia"/>
          <w:lang w:val="en-GB"/>
        </w:rPr>
        <w:t>/* */</w:t>
      </w:r>
      <w:r w:rsidRPr="00502D44">
        <w:rPr>
          <w:rFonts w:hint="eastAsia"/>
          <w:lang w:val="en-GB"/>
        </w:rPr>
        <w:t>、タグ主体の場合には、</w:t>
      </w:r>
      <w:r w:rsidRPr="00502D44">
        <w:rPr>
          <w:rFonts w:hint="eastAsia"/>
          <w:lang w:val="en-GB"/>
        </w:rPr>
        <w:t>&lt;!-- --&gt;(XML</w:t>
      </w:r>
      <w:r w:rsidRPr="00502D44">
        <w:rPr>
          <w:rFonts w:hint="eastAsia"/>
          <w:lang w:val="en-GB"/>
        </w:rPr>
        <w:t>スタイル</w:t>
      </w:r>
      <w:r w:rsidRPr="00502D44">
        <w:rPr>
          <w:rFonts w:hint="eastAsia"/>
          <w:lang w:val="en-GB"/>
        </w:rPr>
        <w:t>)</w:t>
      </w:r>
    </w:p>
    <w:p w:rsidR="00502D44" w:rsidRPr="00502D44" w:rsidRDefault="00502D44" w:rsidP="00502D44">
      <w:pPr>
        <w:rPr>
          <w:lang w:val="en-GB"/>
        </w:rPr>
      </w:pPr>
      <w:r w:rsidRPr="00502D44">
        <w:rPr>
          <w:rFonts w:hint="eastAsia"/>
          <w:lang w:val="en-GB"/>
        </w:rPr>
        <w:t>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JavaScript</w:t>
      </w:r>
      <w:r w:rsidRPr="00502D44">
        <w:rPr>
          <w:rFonts w:hint="eastAsia"/>
          <w:lang w:val="en-GB"/>
        </w:rPr>
        <w:t>ブロックのコメントはクラス、ルーチンと同様です。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コードの大きな変更の際には、コードの変更のあった場所にコメントを追加することを推奨</w:t>
      </w:r>
    </w:p>
    <w:p w:rsidR="00502D44" w:rsidRPr="00502D44" w:rsidRDefault="00502D44" w:rsidP="00502D44">
      <w:pPr>
        <w:rPr>
          <w:lang w:val="en-GB"/>
        </w:rPr>
      </w:pPr>
      <w:r w:rsidRPr="00502D44">
        <w:rPr>
          <w:rFonts w:hint="eastAsia"/>
          <w:lang w:val="en-GB"/>
        </w:rPr>
        <w:t>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ソースコード管理システムで変更管理は可能ですが、顧客先でオンサイトサポートする際に</w:t>
      </w:r>
    </w:p>
    <w:p w:rsidR="00502D44" w:rsidRPr="00502D44" w:rsidRDefault="00502D44" w:rsidP="00502D44">
      <w:pPr>
        <w:rPr>
          <w:lang w:val="en-GB"/>
        </w:rPr>
      </w:pPr>
      <w:r w:rsidRPr="00502D44">
        <w:rPr>
          <w:rFonts w:hint="eastAsia"/>
          <w:lang w:val="en-GB"/>
        </w:rPr>
        <w:t>変更が記載されていると便利な時があります。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一般的にコード行を削除する際にはコメントアウトするのではなく削除しましょう。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ソースコード管理システムで削除した部分の復活は可能です。</w:t>
      </w:r>
    </w:p>
    <w:p w:rsidR="00502D44" w:rsidRPr="00502D44" w:rsidRDefault="00502D44" w:rsidP="00502D44">
      <w:pPr>
        <w:rPr>
          <w:lang w:val="en-GB"/>
        </w:rPr>
      </w:pPr>
    </w:p>
    <w:p w:rsidR="00502D44" w:rsidRPr="00502D44" w:rsidRDefault="00502D44" w:rsidP="00E5710A">
      <w:pPr>
        <w:pStyle w:val="4"/>
        <w:rPr>
          <w:lang w:val="en-GB"/>
        </w:rPr>
      </w:pPr>
      <w:r w:rsidRPr="00502D44">
        <w:rPr>
          <w:rFonts w:hint="eastAsia"/>
          <w:lang w:val="en-GB"/>
        </w:rPr>
        <w:t>パフォーマンス</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昨今コーディングする際にパフォーマンスを気にすることは主たる関心事では</w:t>
      </w:r>
    </w:p>
    <w:p w:rsidR="00502D44" w:rsidRPr="00502D44" w:rsidRDefault="00502D44" w:rsidP="00502D44">
      <w:pPr>
        <w:rPr>
          <w:lang w:val="en-GB"/>
        </w:rPr>
      </w:pPr>
      <w:r w:rsidRPr="00502D44">
        <w:rPr>
          <w:rFonts w:hint="eastAsia"/>
          <w:lang w:val="en-GB"/>
        </w:rPr>
        <w:t>なくなってきています。</w:t>
      </w:r>
    </w:p>
    <w:p w:rsidR="00502D44" w:rsidRPr="00502D44" w:rsidRDefault="00502D44" w:rsidP="00502D44">
      <w:pPr>
        <w:rPr>
          <w:lang w:val="en-GB"/>
        </w:rPr>
      </w:pPr>
    </w:p>
    <w:p w:rsidR="00502D44" w:rsidRPr="00502D44" w:rsidRDefault="00E5710A" w:rsidP="00502D44">
      <w:pPr>
        <w:rPr>
          <w:lang w:val="en-GB"/>
        </w:rPr>
      </w:pPr>
      <w:r>
        <w:rPr>
          <w:rFonts w:hint="eastAsia"/>
          <w:lang w:val="en-GB"/>
        </w:rPr>
        <w:t>しかし、特に頻繁に呼ばれるコードや大量のデータを処理する時に</w:t>
      </w:r>
      <w:r w:rsidR="00502D44" w:rsidRPr="00502D44">
        <w:rPr>
          <w:rFonts w:hint="eastAsia"/>
          <w:lang w:val="en-GB"/>
        </w:rPr>
        <w:t>使っている</w:t>
      </w:r>
    </w:p>
    <w:p w:rsidR="00502D44" w:rsidRPr="00502D44" w:rsidRDefault="00502D44" w:rsidP="00502D44">
      <w:pPr>
        <w:rPr>
          <w:lang w:val="en-GB"/>
        </w:rPr>
      </w:pPr>
      <w:r w:rsidRPr="00502D44">
        <w:rPr>
          <w:rFonts w:hint="eastAsia"/>
          <w:lang w:val="en-GB"/>
        </w:rPr>
        <w:t>テクニックに内在する問題を考慮する必要があります。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新しいオブジェクトスタイルコーディングが推奨されますが、それらがいつでも</w:t>
      </w:r>
    </w:p>
    <w:p w:rsidR="00502D44" w:rsidRPr="00502D44" w:rsidRDefault="00502D44" w:rsidP="00502D44">
      <w:pPr>
        <w:rPr>
          <w:lang w:val="en-GB"/>
        </w:rPr>
      </w:pPr>
      <w:r w:rsidRPr="00502D44">
        <w:rPr>
          <w:rFonts w:hint="eastAsia"/>
          <w:lang w:val="en-GB"/>
        </w:rPr>
        <w:t>古い方法より良いとは限らないことを肝に銘じる必要があります。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例えば、</w:t>
      </w:r>
      <w:r w:rsidR="004E322C">
        <w:rPr>
          <w:rFonts w:hint="eastAsia"/>
          <w:lang w:val="en-GB"/>
        </w:rPr>
        <w:t>Caché</w:t>
      </w:r>
      <w:r w:rsidRPr="00502D44">
        <w:rPr>
          <w:rFonts w:hint="eastAsia"/>
          <w:lang w:val="en-GB"/>
        </w:rPr>
        <w:t>には古い</w:t>
      </w:r>
      <w:r w:rsidR="004E322C">
        <w:rPr>
          <w:rFonts w:hint="eastAsia"/>
          <w:lang w:val="en-GB"/>
        </w:rPr>
        <w:t>Caché</w:t>
      </w:r>
      <w:r w:rsidRPr="00502D44">
        <w:rPr>
          <w:rFonts w:hint="eastAsia"/>
          <w:lang w:val="en-GB"/>
        </w:rPr>
        <w:t xml:space="preserve"> ObjectScript</w:t>
      </w:r>
      <w:r w:rsidRPr="00502D44">
        <w:rPr>
          <w:rFonts w:hint="eastAsia"/>
          <w:lang w:val="en-GB"/>
        </w:rPr>
        <w:t>コマンドに対応するたくさんのメソッド</w:t>
      </w:r>
    </w:p>
    <w:p w:rsidR="00502D44" w:rsidRPr="00502D44" w:rsidRDefault="00502D44" w:rsidP="00502D44">
      <w:pPr>
        <w:rPr>
          <w:lang w:val="en-GB"/>
        </w:rPr>
      </w:pPr>
      <w:r w:rsidRPr="00502D44">
        <w:rPr>
          <w:rFonts w:hint="eastAsia"/>
          <w:lang w:val="en-GB"/>
        </w:rPr>
        <w:t>が用意されています。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これらのメソッドは、一般的に単純な</w:t>
      </w:r>
      <w:r w:rsidR="004E322C">
        <w:rPr>
          <w:rFonts w:hint="eastAsia"/>
          <w:lang w:val="en-GB"/>
        </w:rPr>
        <w:t>Caché</w:t>
      </w:r>
      <w:r w:rsidRPr="00502D44">
        <w:rPr>
          <w:rFonts w:hint="eastAsia"/>
          <w:lang w:val="en-GB"/>
        </w:rPr>
        <w:t xml:space="preserve"> ObjectScript</w:t>
      </w:r>
      <w:r w:rsidRPr="00502D44">
        <w:rPr>
          <w:rFonts w:hint="eastAsia"/>
          <w:lang w:val="en-GB"/>
        </w:rPr>
        <w:t>コマンドよりも何倍も遅い</w:t>
      </w:r>
    </w:p>
    <w:p w:rsidR="00502D44" w:rsidRPr="00502D44" w:rsidRDefault="00502D44" w:rsidP="00502D44">
      <w:pPr>
        <w:rPr>
          <w:lang w:val="en-GB"/>
        </w:rPr>
      </w:pPr>
      <w:r w:rsidRPr="00502D44">
        <w:rPr>
          <w:rFonts w:hint="eastAsia"/>
          <w:lang w:val="en-GB"/>
        </w:rPr>
        <w:t>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例：</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現ネームスペースを取得するために</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##class(%Library.Functions).NameSpace()</w:t>
      </w:r>
      <w:r w:rsidRPr="00502D44">
        <w:rPr>
          <w:rFonts w:hint="eastAsia"/>
          <w:lang w:val="en-GB"/>
        </w:rPr>
        <w:t>または単純に</w:t>
      </w:r>
      <w:r w:rsidRPr="00502D44">
        <w:rPr>
          <w:rFonts w:hint="eastAsia"/>
          <w:lang w:val="en-GB"/>
        </w:rPr>
        <w:t>$ZN</w:t>
      </w:r>
      <w:r w:rsidRPr="00502D44">
        <w:rPr>
          <w:rFonts w:hint="eastAsia"/>
          <w:lang w:val="en-GB"/>
        </w:rPr>
        <w:t>を使う方法があります。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lastRenderedPageBreak/>
        <w:t>自分自身のジョブ番号を取得するには</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##class(%Library.Function).ProcessID()</w:t>
      </w:r>
      <w:r w:rsidRPr="00502D44">
        <w:rPr>
          <w:rFonts w:hint="eastAsia"/>
          <w:lang w:val="en-GB"/>
        </w:rPr>
        <w:t>または単純に</w:t>
      </w:r>
      <w:r w:rsidRPr="00502D44">
        <w:rPr>
          <w:rFonts w:hint="eastAsia"/>
          <w:lang w:val="en-GB"/>
        </w:rPr>
        <w:t>$J</w:t>
      </w:r>
      <w:r w:rsidRPr="00502D44">
        <w:rPr>
          <w:rFonts w:hint="eastAsia"/>
          <w:lang w:val="en-GB"/>
        </w:rPr>
        <w:t>を使う方法があります。</w:t>
      </w:r>
    </w:p>
    <w:p w:rsidR="00502D44" w:rsidRPr="00502D44" w:rsidRDefault="00502D44" w:rsidP="00502D44">
      <w:pPr>
        <w:rPr>
          <w:lang w:val="en-GB"/>
        </w:rPr>
      </w:pPr>
    </w:p>
    <w:p w:rsidR="00502D44" w:rsidRPr="00502D44" w:rsidRDefault="004E322C" w:rsidP="00502D44">
      <w:pPr>
        <w:rPr>
          <w:lang w:val="en-GB"/>
        </w:rPr>
      </w:pPr>
      <w:r>
        <w:rPr>
          <w:rFonts w:hint="eastAsia"/>
          <w:lang w:val="en-GB"/>
        </w:rPr>
        <w:t>Caché</w:t>
      </w:r>
      <w:r w:rsidR="00502D44" w:rsidRPr="00502D44">
        <w:rPr>
          <w:rFonts w:hint="eastAsia"/>
          <w:lang w:val="en-GB"/>
        </w:rPr>
        <w:t xml:space="preserve"> ObjectScript</w:t>
      </w:r>
      <w:r w:rsidR="00502D44" w:rsidRPr="00502D44">
        <w:rPr>
          <w:rFonts w:hint="eastAsia"/>
          <w:lang w:val="en-GB"/>
        </w:rPr>
        <w:t>の</w:t>
      </w:r>
      <w:r w:rsidR="00502D44" w:rsidRPr="00502D44">
        <w:rPr>
          <w:rFonts w:hint="eastAsia"/>
          <w:lang w:val="en-GB"/>
        </w:rPr>
        <w:t>Contain</w:t>
      </w:r>
      <w:r w:rsidR="00502D44" w:rsidRPr="00502D44">
        <w:rPr>
          <w:rFonts w:hint="eastAsia"/>
          <w:lang w:val="en-GB"/>
        </w:rPr>
        <w:t>コマンド（</w:t>
      </w:r>
      <w:r w:rsidR="00502D44" w:rsidRPr="00502D44">
        <w:rPr>
          <w:rFonts w:hint="eastAsia"/>
          <w:lang w:val="en-GB"/>
        </w:rPr>
        <w:t>[</w:t>
      </w:r>
      <w:r w:rsidR="00502D44" w:rsidRPr="00502D44">
        <w:rPr>
          <w:rFonts w:hint="eastAsia"/>
          <w:lang w:val="en-GB"/>
        </w:rPr>
        <w:t>）は</w:t>
      </w:r>
      <w:r w:rsidR="00502D44" w:rsidRPr="00502D44">
        <w:rPr>
          <w:rFonts w:hint="eastAsia"/>
          <w:lang w:val="en-GB"/>
        </w:rPr>
        <w:t>##class(Ens.Util.FunctionSet)Contains()</w:t>
      </w:r>
    </w:p>
    <w:p w:rsidR="00502D44" w:rsidRPr="00502D44" w:rsidRDefault="00502D44" w:rsidP="00502D44">
      <w:pPr>
        <w:rPr>
          <w:lang w:val="en-GB"/>
        </w:rPr>
      </w:pPr>
      <w:r w:rsidRPr="00502D44">
        <w:rPr>
          <w:rFonts w:hint="eastAsia"/>
          <w:lang w:val="en-GB"/>
        </w:rPr>
        <w:t>よりずっと高速です。</w:t>
      </w:r>
      <w:r w:rsidR="008100AA">
        <w:rPr>
          <w:rFonts w:hint="eastAsia"/>
          <w:lang w:val="en-GB"/>
        </w:rPr>
        <w:t>（このメソッドは、</w:t>
      </w:r>
      <w:r w:rsidR="008100AA">
        <w:rPr>
          <w:rFonts w:hint="eastAsia"/>
          <w:lang w:val="en-GB"/>
        </w:rPr>
        <w:t>Ensemble</w:t>
      </w:r>
      <w:r w:rsidR="008100AA">
        <w:rPr>
          <w:rFonts w:hint="eastAsia"/>
          <w:lang w:val="en-GB"/>
        </w:rPr>
        <w:t>用です。）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$increment</w:t>
      </w:r>
      <w:r w:rsidRPr="00502D44">
        <w:rPr>
          <w:rFonts w:hint="eastAsia"/>
          <w:lang w:val="en-GB"/>
        </w:rPr>
        <w:t>に内在するロッキングにより他の方法より遅くなることがあります。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また</w:t>
      </w:r>
      <w:r w:rsidRPr="00502D44">
        <w:rPr>
          <w:rFonts w:hint="eastAsia"/>
          <w:lang w:val="en-GB"/>
        </w:rPr>
        <w:t>$Piece</w:t>
      </w:r>
      <w:r w:rsidRPr="00502D44">
        <w:rPr>
          <w:rFonts w:hint="eastAsia"/>
          <w:lang w:val="en-GB"/>
        </w:rPr>
        <w:t>は非常に大きなオーバーヘッドがあることをずっと指摘されてきました。</w:t>
      </w:r>
    </w:p>
    <w:p w:rsidR="00502D44" w:rsidRPr="00502D44" w:rsidRDefault="00F51478" w:rsidP="00502D44">
      <w:pPr>
        <w:rPr>
          <w:lang w:val="en-GB"/>
        </w:rPr>
      </w:pPr>
      <w:r>
        <w:rPr>
          <w:rFonts w:hint="eastAsia"/>
          <w:lang w:val="en-GB"/>
        </w:rPr>
        <w:t>いつも避けることが</w:t>
      </w:r>
      <w:r w:rsidR="00502D44" w:rsidRPr="00502D44">
        <w:rPr>
          <w:rFonts w:hint="eastAsia"/>
          <w:lang w:val="en-GB"/>
        </w:rPr>
        <w:t>できるとは限りませんが、レコードを構築する際には代わりに</w:t>
      </w:r>
      <w:r w:rsidR="00502D44" w:rsidRPr="00502D44">
        <w:rPr>
          <w:rFonts w:hint="eastAsia"/>
          <w:lang w:val="en-GB"/>
        </w:rPr>
        <w:t>$List</w:t>
      </w:r>
    </w:p>
    <w:p w:rsidR="00502D44" w:rsidRPr="00502D44" w:rsidRDefault="00502D44" w:rsidP="00502D44">
      <w:pPr>
        <w:rPr>
          <w:lang w:val="en-GB"/>
        </w:rPr>
      </w:pPr>
      <w:r w:rsidRPr="00502D44">
        <w:rPr>
          <w:rFonts w:hint="eastAsia"/>
          <w:lang w:val="en-GB"/>
        </w:rPr>
        <w:t>コマンドを使ってリストを作ることができます。</w:t>
      </w:r>
    </w:p>
    <w:p w:rsidR="00502D44" w:rsidRPr="00502D44" w:rsidRDefault="00502D44" w:rsidP="00502D44">
      <w:pPr>
        <w:rPr>
          <w:lang w:val="en-GB"/>
        </w:rPr>
      </w:pPr>
    </w:p>
    <w:p w:rsidR="00502D44" w:rsidRPr="00502D44" w:rsidRDefault="007E7D40" w:rsidP="00502D44">
      <w:pPr>
        <w:rPr>
          <w:lang w:val="en-GB"/>
        </w:rPr>
      </w:pPr>
      <w:r>
        <w:rPr>
          <w:rFonts w:hint="eastAsia"/>
          <w:lang w:val="en-GB"/>
        </w:rPr>
        <w:t>最大の性能を得るために厳密なルール適用はできませんので</w:t>
      </w:r>
      <w:r w:rsidR="00502D44" w:rsidRPr="00502D44">
        <w:rPr>
          <w:rFonts w:hint="eastAsia"/>
          <w:lang w:val="en-GB"/>
        </w:rPr>
        <w:t>、ここでもコーディングの際</w:t>
      </w:r>
    </w:p>
    <w:p w:rsidR="00502D44" w:rsidRPr="00502D44" w:rsidRDefault="00502D44" w:rsidP="00502D44">
      <w:pPr>
        <w:rPr>
          <w:lang w:val="en-GB"/>
        </w:rPr>
      </w:pPr>
      <w:r w:rsidRPr="00502D44">
        <w:rPr>
          <w:rFonts w:hint="eastAsia"/>
          <w:lang w:val="en-GB"/>
        </w:rPr>
        <w:t>には常識的に考えましょう。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時には可読性や今後のコード保守性の良さのために性能を犠牲にしなければならないかもしれません。</w:t>
      </w:r>
    </w:p>
    <w:p w:rsidR="00502D44" w:rsidRPr="00502D44" w:rsidRDefault="00502D44" w:rsidP="00502D44">
      <w:pPr>
        <w:rPr>
          <w:lang w:val="en-GB"/>
        </w:rPr>
      </w:pPr>
    </w:p>
    <w:p w:rsidR="00502D44" w:rsidRPr="00502D44" w:rsidRDefault="00502D44" w:rsidP="00E5710A">
      <w:pPr>
        <w:pStyle w:val="4"/>
        <w:rPr>
          <w:lang w:val="en-GB"/>
        </w:rPr>
      </w:pPr>
      <w:r w:rsidRPr="00502D44">
        <w:rPr>
          <w:rFonts w:hint="eastAsia"/>
          <w:lang w:val="en-GB"/>
        </w:rPr>
        <w:t>エラートラッピング</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既存のコードに対してエラーを捕捉して処理する首尾一貫した方法はありません。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新しいオブジェクト指向のコードにはエラーを処理するために</w:t>
      </w:r>
      <w:r w:rsidRPr="00502D44">
        <w:rPr>
          <w:rFonts w:hint="eastAsia"/>
          <w:lang w:val="en-GB"/>
        </w:rPr>
        <w:t>TRY-CATCH</w:t>
      </w:r>
      <w:r w:rsidRPr="00502D44">
        <w:rPr>
          <w:rFonts w:hint="eastAsia"/>
          <w:lang w:val="en-GB"/>
        </w:rPr>
        <w:t>メカニズムを使用しましょう。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オブジェクト指向のコードでエラーを処理するためにまさに適した方法です。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この方法を使い、</w:t>
      </w:r>
      <w:r w:rsidRPr="00502D44">
        <w:rPr>
          <w:rFonts w:hint="eastAsia"/>
          <w:lang w:val="en-GB"/>
        </w:rPr>
        <w:t>TRY</w:t>
      </w:r>
      <w:r w:rsidRPr="00502D44">
        <w:rPr>
          <w:rFonts w:hint="eastAsia"/>
          <w:lang w:val="en-GB"/>
        </w:rPr>
        <w:t>ブロックと呼ばれる区切られたコードブロックを作ることができます。</w:t>
      </w:r>
    </w:p>
    <w:p w:rsidR="00502D44" w:rsidRPr="00502D44" w:rsidRDefault="00502D44" w:rsidP="00502D44">
      <w:pPr>
        <w:rPr>
          <w:lang w:val="en-GB"/>
        </w:rPr>
      </w:pPr>
      <w:r w:rsidRPr="00502D44">
        <w:rPr>
          <w:rFonts w:hint="eastAsia"/>
          <w:lang w:val="en-GB"/>
        </w:rPr>
        <w:t>そのコードの実行時にエラーが発生すると</w:t>
      </w:r>
      <w:r w:rsidRPr="00502D44">
        <w:rPr>
          <w:rFonts w:hint="eastAsia"/>
          <w:lang w:val="en-GB"/>
        </w:rPr>
        <w:t>CATCH</w:t>
      </w:r>
      <w:r w:rsidRPr="00502D44">
        <w:rPr>
          <w:rFonts w:hint="eastAsia"/>
          <w:lang w:val="en-GB"/>
        </w:rPr>
        <w:t>ブロックに紐づけられたブロックに制御が</w:t>
      </w:r>
    </w:p>
    <w:p w:rsidR="00502D44" w:rsidRPr="00502D44" w:rsidRDefault="00502D44" w:rsidP="00502D44">
      <w:pPr>
        <w:rPr>
          <w:lang w:val="en-GB"/>
        </w:rPr>
      </w:pPr>
      <w:r w:rsidRPr="00502D44">
        <w:rPr>
          <w:rFonts w:hint="eastAsia"/>
          <w:lang w:val="en-GB"/>
        </w:rPr>
        <w:t>移ります。</w:t>
      </w:r>
    </w:p>
    <w:p w:rsidR="00502D44" w:rsidRPr="00502D44" w:rsidRDefault="00502D44" w:rsidP="00502D44">
      <w:pPr>
        <w:rPr>
          <w:lang w:val="en-GB"/>
        </w:rPr>
      </w:pPr>
      <w:r w:rsidRPr="00502D44">
        <w:rPr>
          <w:rFonts w:hint="eastAsia"/>
          <w:lang w:val="en-GB"/>
        </w:rPr>
        <w:t>ここに例外を処理するためのコードを含みます。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取り組んでいるコードが古いスタイルのコードで</w:t>
      </w:r>
      <w:r w:rsidR="008100AA">
        <w:rPr>
          <w:rFonts w:hint="eastAsia"/>
          <w:lang w:val="en-GB"/>
        </w:rPr>
        <w:t>、</w:t>
      </w:r>
      <w:r w:rsidRPr="00502D44">
        <w:rPr>
          <w:rFonts w:hint="eastAsia"/>
          <w:lang w:val="en-GB"/>
        </w:rPr>
        <w:t>エラーハンドリングをふくんでいなければ、</w:t>
      </w:r>
    </w:p>
    <w:p w:rsidR="00502D44" w:rsidRPr="00502D44" w:rsidRDefault="00502D44" w:rsidP="00502D44">
      <w:pPr>
        <w:rPr>
          <w:lang w:val="en-GB"/>
        </w:rPr>
      </w:pPr>
      <w:r w:rsidRPr="00502D44">
        <w:rPr>
          <w:rFonts w:hint="eastAsia"/>
          <w:lang w:val="en-GB"/>
        </w:rPr>
        <w:t>最初に以下のコード行を追加しましょう。</w:t>
      </w:r>
    </w:p>
    <w:p w:rsidR="00502D44" w:rsidRPr="00502D44" w:rsidRDefault="00502D44" w:rsidP="00502D44">
      <w:pPr>
        <w:rPr>
          <w:lang w:val="en-GB"/>
        </w:rPr>
      </w:pPr>
    </w:p>
    <w:p w:rsidR="00502D44" w:rsidRPr="00502D44" w:rsidRDefault="00502D44" w:rsidP="00502D44">
      <w:pPr>
        <w:rPr>
          <w:lang w:val="en-GB"/>
        </w:rPr>
      </w:pPr>
      <w:r w:rsidRPr="00502D44">
        <w:rPr>
          <w:lang w:val="en-GB"/>
        </w:rPr>
        <w:t>set $ZT = "^%ETN"</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デバッギングの際に役に立つ追加情報がほしい場合には、</w:t>
      </w:r>
    </w:p>
    <w:p w:rsidR="00502D44" w:rsidRPr="00502D44" w:rsidRDefault="00502D44" w:rsidP="00502D44">
      <w:pPr>
        <w:rPr>
          <w:lang w:val="en-GB"/>
        </w:rPr>
      </w:pPr>
    </w:p>
    <w:p w:rsidR="00502D44" w:rsidRPr="00502D44" w:rsidRDefault="00502D44" w:rsidP="00502D44">
      <w:pPr>
        <w:rPr>
          <w:lang w:val="en-GB"/>
        </w:rPr>
      </w:pPr>
      <w:r w:rsidRPr="00502D44">
        <w:rPr>
          <w:lang w:val="en-GB"/>
        </w:rPr>
        <w:t>set $ZE = "SomeError"</w:t>
      </w:r>
    </w:p>
    <w:p w:rsidR="00502D44" w:rsidRPr="00502D44" w:rsidRDefault="00502D44" w:rsidP="00502D44">
      <w:pPr>
        <w:rPr>
          <w:lang w:val="en-GB"/>
        </w:rPr>
      </w:pPr>
      <w:r w:rsidRPr="00502D44">
        <w:rPr>
          <w:lang w:val="en-GB"/>
        </w:rPr>
        <w:t>do BACK^%ETN</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をコードに追加しましょう。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エラーハンドラーが全ての変数とスタックの情報を集めてくれます。</w:t>
      </w:r>
    </w:p>
    <w:p w:rsidR="00502D44" w:rsidRPr="00502D44" w:rsidRDefault="00502D44" w:rsidP="00502D44">
      <w:pPr>
        <w:rPr>
          <w:lang w:val="en-GB"/>
        </w:rPr>
      </w:pPr>
      <w:r w:rsidRPr="00502D44">
        <w:rPr>
          <w:rFonts w:hint="eastAsia"/>
          <w:lang w:val="en-GB"/>
        </w:rPr>
        <w:t>BACK^%ETN</w:t>
      </w:r>
      <w:r w:rsidRPr="00502D44">
        <w:rPr>
          <w:rFonts w:hint="eastAsia"/>
          <w:lang w:val="en-GB"/>
        </w:rPr>
        <w:t>はそのエラートラップを起動した後、それが呼ばれた所に戻って</w:t>
      </w:r>
    </w:p>
    <w:p w:rsidR="00502D44" w:rsidRPr="00502D44" w:rsidRDefault="00502D44" w:rsidP="00502D44">
      <w:pPr>
        <w:rPr>
          <w:lang w:val="en-GB"/>
        </w:rPr>
      </w:pPr>
      <w:r w:rsidRPr="00502D44">
        <w:rPr>
          <w:rFonts w:hint="eastAsia"/>
          <w:lang w:val="en-GB"/>
        </w:rPr>
        <w:t>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単に</w:t>
      </w:r>
      <w:r w:rsidRPr="00502D44">
        <w:rPr>
          <w:rFonts w:hint="eastAsia"/>
          <w:lang w:val="en-GB"/>
        </w:rPr>
        <w:t>^%ETN</w:t>
      </w:r>
      <w:r w:rsidRPr="00502D44">
        <w:rPr>
          <w:rFonts w:hint="eastAsia"/>
          <w:lang w:val="en-GB"/>
        </w:rPr>
        <w:t>を呼び出した場合、プロセスを停止します。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BACK^%ETN</w:t>
      </w:r>
      <w:r w:rsidRPr="00502D44">
        <w:rPr>
          <w:rFonts w:hint="eastAsia"/>
          <w:lang w:val="en-GB"/>
        </w:rPr>
        <w:t>を呼び出すためには</w:t>
      </w:r>
      <w:r w:rsidRPr="00502D44">
        <w:rPr>
          <w:rFonts w:hint="eastAsia"/>
          <w:lang w:val="en-GB"/>
        </w:rPr>
        <w:t>$ZE</w:t>
      </w:r>
      <w:r w:rsidRPr="00502D44">
        <w:rPr>
          <w:rFonts w:hint="eastAsia"/>
          <w:lang w:val="en-GB"/>
        </w:rPr>
        <w:t>を設定する必要があります。</w:t>
      </w:r>
    </w:p>
    <w:p w:rsidR="00502D44" w:rsidRPr="00502D44" w:rsidRDefault="00502D44" w:rsidP="00502D44">
      <w:pPr>
        <w:rPr>
          <w:lang w:val="en-GB"/>
        </w:rPr>
      </w:pPr>
      <w:r w:rsidRPr="00502D44">
        <w:rPr>
          <w:rFonts w:hint="eastAsia"/>
          <w:lang w:val="en-GB"/>
        </w:rPr>
        <w:t>そうしないと、そこで</w:t>
      </w:r>
      <w:r w:rsidRPr="00502D44">
        <w:rPr>
          <w:rFonts w:hint="eastAsia"/>
          <w:lang w:val="en-GB"/>
        </w:rPr>
        <w:t>quit</w:t>
      </w:r>
      <w:r w:rsidRPr="00502D44">
        <w:rPr>
          <w:rFonts w:hint="eastAsia"/>
          <w:lang w:val="en-GB"/>
        </w:rPr>
        <w:t>します。</w:t>
      </w:r>
    </w:p>
    <w:p w:rsidR="00502D44" w:rsidRPr="00502D44" w:rsidRDefault="00502D44" w:rsidP="00502D44">
      <w:pPr>
        <w:rPr>
          <w:lang w:val="en-GB"/>
        </w:rPr>
      </w:pPr>
    </w:p>
    <w:p w:rsidR="00502D44" w:rsidRPr="00502D44" w:rsidRDefault="00502D44" w:rsidP="00E5710A">
      <w:pPr>
        <w:pStyle w:val="4"/>
        <w:rPr>
          <w:lang w:val="en-GB"/>
        </w:rPr>
      </w:pPr>
      <w:r w:rsidRPr="00502D44">
        <w:rPr>
          <w:rFonts w:hint="eastAsia"/>
          <w:lang w:val="en-GB"/>
        </w:rPr>
        <w:t>プロシジャブロック</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プロシジャは、名前があり、中括弧の中にコードブロックがあります。</w:t>
      </w:r>
    </w:p>
    <w:p w:rsidR="00502D44" w:rsidRPr="00502D44" w:rsidRDefault="00502D44" w:rsidP="00502D44">
      <w:pPr>
        <w:rPr>
          <w:lang w:val="en-GB"/>
        </w:rPr>
      </w:pPr>
      <w:r w:rsidRPr="00502D44">
        <w:rPr>
          <w:rFonts w:hint="eastAsia"/>
          <w:lang w:val="en-GB"/>
        </w:rPr>
        <w:t>サブルーチンや関数と同じように振る舞います。</w:t>
      </w:r>
    </w:p>
    <w:p w:rsidR="00502D44" w:rsidRPr="00502D44" w:rsidRDefault="00502D44" w:rsidP="00502D44">
      <w:pPr>
        <w:rPr>
          <w:lang w:val="en-GB"/>
        </w:rPr>
      </w:pPr>
      <w:r w:rsidRPr="00502D44">
        <w:rPr>
          <w:rFonts w:hint="eastAsia"/>
          <w:lang w:val="en-GB"/>
        </w:rPr>
        <w:t>そしてその名前を参照することで呼び出されます。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プロシジャブロックは暗黙的な</w:t>
      </w:r>
      <w:r w:rsidRPr="00502D44">
        <w:rPr>
          <w:rFonts w:hint="eastAsia"/>
          <w:lang w:val="en-GB"/>
        </w:rPr>
        <w:t>quit</w:t>
      </w:r>
      <w:r w:rsidRPr="00502D44">
        <w:rPr>
          <w:rFonts w:hint="eastAsia"/>
          <w:lang w:val="en-GB"/>
        </w:rPr>
        <w:t>を含んでいますが、常に閉じる中括弧の前</w:t>
      </w:r>
    </w:p>
    <w:p w:rsidR="00502D44" w:rsidRPr="00502D44" w:rsidRDefault="00502D44" w:rsidP="00502D44">
      <w:pPr>
        <w:rPr>
          <w:lang w:val="en-GB"/>
        </w:rPr>
      </w:pPr>
      <w:r w:rsidRPr="00502D44">
        <w:rPr>
          <w:rFonts w:hint="eastAsia"/>
          <w:lang w:val="en-GB"/>
        </w:rPr>
        <w:t>に</w:t>
      </w:r>
      <w:r w:rsidRPr="00502D44">
        <w:rPr>
          <w:rFonts w:hint="eastAsia"/>
          <w:lang w:val="en-GB"/>
        </w:rPr>
        <w:t>quit</w:t>
      </w:r>
      <w:r w:rsidRPr="00502D44">
        <w:rPr>
          <w:rFonts w:hint="eastAsia"/>
          <w:lang w:val="en-GB"/>
        </w:rPr>
        <w:t>を含めるようにしましょう。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lastRenderedPageBreak/>
        <w:t>中括弧で囲まれたコードブロックは、</w:t>
      </w:r>
      <w:r w:rsidRPr="00502D44">
        <w:rPr>
          <w:rFonts w:hint="eastAsia"/>
          <w:lang w:val="en-GB"/>
        </w:rPr>
        <w:t>If</w:t>
      </w:r>
      <w:r w:rsidRPr="00502D44">
        <w:rPr>
          <w:rFonts w:hint="eastAsia"/>
          <w:lang w:val="en-GB"/>
        </w:rPr>
        <w:t>、</w:t>
      </w:r>
      <w:r w:rsidRPr="00502D44">
        <w:rPr>
          <w:rFonts w:hint="eastAsia"/>
          <w:lang w:val="en-GB"/>
        </w:rPr>
        <w:t>For</w:t>
      </w:r>
      <w:r w:rsidRPr="00502D44">
        <w:rPr>
          <w:rFonts w:hint="eastAsia"/>
          <w:lang w:val="en-GB"/>
        </w:rPr>
        <w:t>、</w:t>
      </w:r>
      <w:r w:rsidRPr="00502D44">
        <w:rPr>
          <w:rFonts w:hint="eastAsia"/>
          <w:lang w:val="en-GB"/>
        </w:rPr>
        <w:t>While</w:t>
      </w:r>
      <w:r w:rsidRPr="00502D44">
        <w:rPr>
          <w:rFonts w:hint="eastAsia"/>
          <w:lang w:val="en-GB"/>
        </w:rPr>
        <w:t>コマンドと一緒に使うこともできます。</w:t>
      </w:r>
    </w:p>
    <w:p w:rsidR="00502D44" w:rsidRPr="00502D44" w:rsidRDefault="00502D44" w:rsidP="00502D44">
      <w:pPr>
        <w:rPr>
          <w:lang w:val="en-GB"/>
        </w:rPr>
      </w:pPr>
      <w:r w:rsidRPr="00502D44">
        <w:rPr>
          <w:rFonts w:hint="eastAsia"/>
          <w:lang w:val="en-GB"/>
        </w:rPr>
        <w:t>これらのブロックに名前はありませんが、</w:t>
      </w:r>
      <w:r w:rsidRPr="00502D44">
        <w:rPr>
          <w:rFonts w:hint="eastAsia"/>
          <w:lang w:val="en-GB"/>
        </w:rPr>
        <w:t>If</w:t>
      </w:r>
      <w:r w:rsidRPr="00502D44">
        <w:rPr>
          <w:rFonts w:hint="eastAsia"/>
          <w:lang w:val="en-GB"/>
        </w:rPr>
        <w:t>などの後に実行されるコマンドをグループ化します。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たとえ一行のコードしか実行しなくても、中括弧で囲むことでコードを分離することができます。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プロシジャの引数は、自動的にプロシジャ内でローカルスコープとなります。</w:t>
      </w:r>
    </w:p>
    <w:p w:rsidR="00502D44" w:rsidRPr="00502D44" w:rsidRDefault="00502D44" w:rsidP="00502D44">
      <w:pPr>
        <w:rPr>
          <w:lang w:val="en-GB"/>
        </w:rPr>
      </w:pPr>
      <w:r w:rsidRPr="00502D44">
        <w:rPr>
          <w:rFonts w:hint="eastAsia"/>
          <w:lang w:val="en-GB"/>
        </w:rPr>
        <w:t>なので</w:t>
      </w:r>
      <w:r w:rsidRPr="00502D44">
        <w:rPr>
          <w:rFonts w:hint="eastAsia"/>
          <w:lang w:val="en-GB"/>
        </w:rPr>
        <w:t>New</w:t>
      </w:r>
      <w:r w:rsidRPr="00502D44">
        <w:rPr>
          <w:rFonts w:hint="eastAsia"/>
          <w:lang w:val="en-GB"/>
        </w:rPr>
        <w:t>コマンドは必要ありません。</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しかし、使用する全ての変数は、使用前に初期化することを推奨します。</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古いコーディングスタイルと新しいコーディングスタイルを混ぜないでください。</w:t>
      </w:r>
    </w:p>
    <w:p w:rsidR="00502D44" w:rsidRPr="00502D44" w:rsidRDefault="00502D44" w:rsidP="00502D44">
      <w:pPr>
        <w:rPr>
          <w:lang w:val="en-GB"/>
        </w:rPr>
      </w:pPr>
      <w:r w:rsidRPr="00502D44">
        <w:rPr>
          <w:rFonts w:hint="eastAsia"/>
          <w:lang w:val="en-GB"/>
        </w:rPr>
        <w:t>中括弧内では行タグは使用しないでください。</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終了の中括弧は、開始の中括弧を含む行と垂直に並ぶようにしましょう。</w:t>
      </w:r>
    </w:p>
    <w:p w:rsidR="00502D44" w:rsidRPr="00502D44" w:rsidRDefault="00502D44" w:rsidP="00502D44">
      <w:pPr>
        <w:rPr>
          <w:lang w:val="en-GB"/>
        </w:rPr>
      </w:pPr>
    </w:p>
    <w:p w:rsidR="00502D44" w:rsidRPr="00502D44" w:rsidRDefault="00502D44" w:rsidP="00502D44">
      <w:pPr>
        <w:rPr>
          <w:lang w:val="en-GB"/>
        </w:rPr>
      </w:pPr>
      <w:r w:rsidRPr="00502D44">
        <w:rPr>
          <w:lang w:val="en-GB"/>
        </w:rPr>
        <w:t>if (condition) {</w:t>
      </w:r>
    </w:p>
    <w:p w:rsidR="00502D44" w:rsidRPr="00502D44" w:rsidRDefault="00502D44" w:rsidP="00502D44">
      <w:pPr>
        <w:rPr>
          <w:lang w:val="en-GB"/>
        </w:rPr>
      </w:pPr>
      <w:r w:rsidRPr="00502D44">
        <w:rPr>
          <w:lang w:val="en-GB"/>
        </w:rPr>
        <w:t xml:space="preserve">   do TrueCode</w:t>
      </w:r>
    </w:p>
    <w:p w:rsidR="00502D44" w:rsidRPr="00502D44" w:rsidRDefault="00502D44" w:rsidP="00502D44">
      <w:pPr>
        <w:rPr>
          <w:lang w:val="en-GB"/>
        </w:rPr>
      </w:pPr>
      <w:r w:rsidRPr="00502D44">
        <w:rPr>
          <w:lang w:val="en-GB"/>
        </w:rPr>
        <w:t>} Else {</w:t>
      </w:r>
    </w:p>
    <w:p w:rsidR="00502D44" w:rsidRPr="00502D44" w:rsidRDefault="00502D44" w:rsidP="00502D44">
      <w:pPr>
        <w:rPr>
          <w:lang w:val="en-GB"/>
        </w:rPr>
      </w:pPr>
      <w:r w:rsidRPr="00502D44">
        <w:rPr>
          <w:lang w:val="en-GB"/>
        </w:rPr>
        <w:t xml:space="preserve">   do FalseCode</w:t>
      </w:r>
    </w:p>
    <w:p w:rsidR="00502D44" w:rsidRPr="00502D44" w:rsidRDefault="00502D44" w:rsidP="00502D44">
      <w:pPr>
        <w:rPr>
          <w:lang w:val="en-GB"/>
        </w:rPr>
      </w:pPr>
      <w:r w:rsidRPr="00502D44">
        <w:rPr>
          <w:lang w:val="en-GB"/>
        </w:rPr>
        <w:t>}</w:t>
      </w:r>
    </w:p>
    <w:p w:rsidR="00502D44" w:rsidRPr="00502D44" w:rsidRDefault="00502D44" w:rsidP="00E5710A">
      <w:pPr>
        <w:pStyle w:val="4"/>
        <w:rPr>
          <w:lang w:val="en-GB"/>
        </w:rPr>
      </w:pPr>
      <w:r w:rsidRPr="00502D44">
        <w:rPr>
          <w:rFonts w:hint="eastAsia"/>
          <w:lang w:val="en-GB"/>
        </w:rPr>
        <w:t>プロシジャブロック内で</w:t>
      </w:r>
      <w:r w:rsidRPr="00502D44">
        <w:rPr>
          <w:rFonts w:hint="eastAsia"/>
          <w:lang w:val="en-GB"/>
        </w:rPr>
        <w:t>Quit</w:t>
      </w:r>
      <w:r w:rsidRPr="00502D44">
        <w:rPr>
          <w:rFonts w:hint="eastAsia"/>
          <w:lang w:val="en-GB"/>
        </w:rPr>
        <w:t>を使う</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プロシジャブロック内での</w:t>
      </w:r>
      <w:r w:rsidRPr="00502D44">
        <w:rPr>
          <w:rFonts w:hint="eastAsia"/>
          <w:lang w:val="en-GB"/>
        </w:rPr>
        <w:t>Quit</w:t>
      </w:r>
      <w:r w:rsidRPr="00502D44">
        <w:rPr>
          <w:rFonts w:hint="eastAsia"/>
          <w:lang w:val="en-GB"/>
        </w:rPr>
        <w:t>の挙動には注意して下さい。</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Quit</w:t>
      </w:r>
      <w:r w:rsidRPr="00502D44">
        <w:rPr>
          <w:rFonts w:hint="eastAsia"/>
          <w:lang w:val="en-GB"/>
        </w:rPr>
        <w:t>コマンドは単純に内部プロセスを終了し、外のブロックに制御を戻します。</w:t>
      </w:r>
    </w:p>
    <w:p w:rsidR="00502D44" w:rsidRPr="00502D44" w:rsidRDefault="00502D44" w:rsidP="00502D44">
      <w:pPr>
        <w:rPr>
          <w:lang w:val="en-GB"/>
        </w:rPr>
      </w:pPr>
      <w:r w:rsidRPr="00502D44">
        <w:rPr>
          <w:rFonts w:hint="eastAsia"/>
          <w:lang w:val="en-GB"/>
        </w:rPr>
        <w:t>次の値を処理するために中のループに制御を戻すのではありません。</w:t>
      </w:r>
    </w:p>
    <w:p w:rsidR="00502D44" w:rsidRPr="00502D44" w:rsidRDefault="00502D44" w:rsidP="00502D44">
      <w:pPr>
        <w:rPr>
          <w:lang w:val="en-GB"/>
        </w:rPr>
      </w:pPr>
      <w:r w:rsidRPr="00502D44">
        <w:rPr>
          <w:rFonts w:hint="eastAsia"/>
          <w:lang w:val="en-GB"/>
        </w:rPr>
        <w:t>次の値を処理することを続行したい場合には、</w:t>
      </w:r>
      <w:r w:rsidRPr="00502D44">
        <w:rPr>
          <w:rFonts w:hint="eastAsia"/>
          <w:lang w:val="en-GB"/>
        </w:rPr>
        <w:t>Continue</w:t>
      </w:r>
      <w:r w:rsidRPr="00502D44">
        <w:rPr>
          <w:rFonts w:hint="eastAsia"/>
          <w:lang w:val="en-GB"/>
        </w:rPr>
        <w:t>コマンドを使用しなければ</w:t>
      </w:r>
    </w:p>
    <w:p w:rsidR="00502D44" w:rsidRPr="00502D44" w:rsidRDefault="00502D44" w:rsidP="00502D44">
      <w:pPr>
        <w:rPr>
          <w:lang w:val="en-GB"/>
        </w:rPr>
      </w:pPr>
      <w:r w:rsidRPr="00502D44">
        <w:rPr>
          <w:rFonts w:hint="eastAsia"/>
          <w:lang w:val="en-GB"/>
        </w:rPr>
        <w:t>なりません。</w:t>
      </w:r>
    </w:p>
    <w:p w:rsidR="00502D44" w:rsidRPr="00502D44" w:rsidRDefault="00502D44" w:rsidP="00502D44">
      <w:pPr>
        <w:rPr>
          <w:lang w:val="en-GB"/>
        </w:rPr>
      </w:pPr>
    </w:p>
    <w:p w:rsidR="00502D44" w:rsidRPr="00502D44" w:rsidRDefault="00502D44" w:rsidP="00E5710A">
      <w:pPr>
        <w:pStyle w:val="4"/>
        <w:rPr>
          <w:lang w:val="en-GB"/>
        </w:rPr>
      </w:pPr>
      <w:r w:rsidRPr="00502D44">
        <w:rPr>
          <w:rFonts w:hint="eastAsia"/>
          <w:lang w:val="en-GB"/>
        </w:rPr>
        <w:lastRenderedPageBreak/>
        <w:t>ストアドプロシジャ</w:t>
      </w:r>
    </w:p>
    <w:p w:rsidR="00502D44" w:rsidRPr="00502D44" w:rsidRDefault="00502D44" w:rsidP="00502D44">
      <w:pPr>
        <w:rPr>
          <w:lang w:val="en-GB"/>
        </w:rPr>
      </w:pPr>
    </w:p>
    <w:p w:rsidR="00502D44" w:rsidRPr="00502D44" w:rsidRDefault="00502D44" w:rsidP="00502D44">
      <w:pPr>
        <w:rPr>
          <w:lang w:val="en-GB"/>
        </w:rPr>
      </w:pPr>
      <w:r w:rsidRPr="00502D44">
        <w:rPr>
          <w:rFonts w:hint="eastAsia"/>
          <w:lang w:val="en-GB"/>
        </w:rPr>
        <w:t>ストアドプロシジャに取り組む際には、開発の首尾一貫性を保つために開発グループ</w:t>
      </w:r>
    </w:p>
    <w:p w:rsidR="00502D44" w:rsidRPr="00927AF0" w:rsidRDefault="00502D44" w:rsidP="00502D44">
      <w:pPr>
        <w:rPr>
          <w:lang w:val="en-GB"/>
        </w:rPr>
      </w:pPr>
      <w:r w:rsidRPr="00502D44">
        <w:rPr>
          <w:rFonts w:hint="eastAsia"/>
          <w:lang w:val="en-GB"/>
        </w:rPr>
        <w:t>内で取り決めたルールに従う必要があります。</w:t>
      </w:r>
    </w:p>
    <w:p w:rsidR="00927AF0" w:rsidRPr="00453101" w:rsidRDefault="007E7D40" w:rsidP="00BF618B">
      <w:pPr>
        <w:rPr>
          <w:lang w:val="en-GB"/>
        </w:rPr>
      </w:pPr>
      <w:r>
        <w:rPr>
          <w:rFonts w:hint="eastAsia"/>
          <w:lang w:val="en-GB"/>
        </w:rPr>
        <w:t>例えば</w:t>
      </w:r>
      <w:r w:rsidR="00927AF0" w:rsidRPr="00453101">
        <w:rPr>
          <w:rFonts w:hint="eastAsia"/>
          <w:lang w:val="en-GB"/>
        </w:rPr>
        <w:t>^CacheTemp</w:t>
      </w:r>
      <w:r w:rsidR="00927AF0" w:rsidRPr="00453101">
        <w:rPr>
          <w:rFonts w:hint="eastAsia"/>
          <w:lang w:val="en-GB"/>
        </w:rPr>
        <w:t>を使う際の命名規則やデータ構造など</w:t>
      </w:r>
    </w:p>
    <w:p w:rsidR="00927AF0" w:rsidRPr="00453101" w:rsidRDefault="00927AF0" w:rsidP="00BF618B">
      <w:pPr>
        <w:rPr>
          <w:lang w:val="en-GB"/>
        </w:rPr>
      </w:pPr>
    </w:p>
    <w:p w:rsidR="00927AF0" w:rsidRPr="00453101" w:rsidRDefault="00927AF0" w:rsidP="005C1BD3">
      <w:pPr>
        <w:pStyle w:val="4"/>
        <w:rPr>
          <w:lang w:val="en-GB"/>
        </w:rPr>
      </w:pPr>
      <w:r w:rsidRPr="00453101">
        <w:rPr>
          <w:rFonts w:hint="eastAsia"/>
          <w:lang w:val="en-GB"/>
        </w:rPr>
        <w:t>クラスメソッド</w:t>
      </w:r>
    </w:p>
    <w:p w:rsidR="00927AF0" w:rsidRPr="00453101" w:rsidRDefault="00927AF0" w:rsidP="005C1BD3">
      <w:pPr>
        <w:rPr>
          <w:lang w:val="en-GB"/>
        </w:rPr>
      </w:pPr>
      <w:r w:rsidRPr="00453101">
        <w:rPr>
          <w:rFonts w:hint="eastAsia"/>
          <w:lang w:val="en-GB"/>
        </w:rPr>
        <w:t>メソッドには期待する入力と出力の説明を含めましょう。</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メソッドを使用する際には、１つのエントリーと１つのイグジットポイントを持つようにしましょう。</w:t>
      </w:r>
    </w:p>
    <w:p w:rsidR="00927AF0" w:rsidRPr="00453101" w:rsidRDefault="00927AF0" w:rsidP="005C1BD3">
      <w:pPr>
        <w:rPr>
          <w:lang w:val="en-GB"/>
        </w:rPr>
      </w:pPr>
    </w:p>
    <w:p w:rsidR="00927AF0" w:rsidRDefault="00927AF0" w:rsidP="005C1BD3">
      <w:pPr>
        <w:rPr>
          <w:lang w:val="en-GB"/>
        </w:rPr>
      </w:pPr>
      <w:r w:rsidRPr="00453101">
        <w:rPr>
          <w:rFonts w:hint="eastAsia"/>
          <w:lang w:val="en-GB"/>
        </w:rPr>
        <w:t>しかし、データ妥当性のコードをそのメソッドの先頭に含めて何かエラーがあったらすぐにそこで</w:t>
      </w:r>
      <w:r w:rsidR="005C1BD3">
        <w:rPr>
          <w:rFonts w:hint="eastAsia"/>
          <w:lang w:val="en-GB"/>
        </w:rPr>
        <w:t>quit</w:t>
      </w:r>
      <w:r w:rsidRPr="00453101">
        <w:rPr>
          <w:rFonts w:hint="eastAsia"/>
          <w:lang w:val="en-GB"/>
        </w:rPr>
        <w:t>しても良いです。</w:t>
      </w:r>
    </w:p>
    <w:p w:rsidR="005C1BD3" w:rsidRPr="00453101" w:rsidRDefault="005C1BD3" w:rsidP="005C1BD3">
      <w:pPr>
        <w:rPr>
          <w:lang w:val="en-GB"/>
        </w:rPr>
      </w:pPr>
    </w:p>
    <w:p w:rsidR="00927AF0" w:rsidRDefault="00927AF0" w:rsidP="005C1BD3">
      <w:pPr>
        <w:rPr>
          <w:lang w:val="en-GB"/>
        </w:rPr>
      </w:pPr>
      <w:r w:rsidRPr="00453101">
        <w:rPr>
          <w:rFonts w:hint="eastAsia"/>
          <w:lang w:val="en-GB"/>
        </w:rPr>
        <w:t>これ以外にもメソッドの途中で戻ることを避け、常にメソッドの最後で終了するようにしましょう。</w:t>
      </w:r>
    </w:p>
    <w:p w:rsidR="005C1BD3" w:rsidRPr="00453101" w:rsidRDefault="005C1BD3" w:rsidP="005C1BD3">
      <w:pPr>
        <w:rPr>
          <w:lang w:val="en-GB"/>
        </w:rPr>
      </w:pPr>
    </w:p>
    <w:p w:rsidR="00927AF0" w:rsidRPr="00453101" w:rsidRDefault="00927AF0" w:rsidP="005C1BD3">
      <w:pPr>
        <w:rPr>
          <w:lang w:val="en-GB"/>
        </w:rPr>
      </w:pPr>
      <w:r w:rsidRPr="00453101">
        <w:rPr>
          <w:rFonts w:hint="eastAsia"/>
          <w:lang w:val="en-GB"/>
        </w:rPr>
        <w:t>必要ならば一時的な変数を作成して結果を保持しましょう。</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全てのメソッドはせめてステータスだけでも値を返すようにしましょう。</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適切ならば、他の値は</w:t>
      </w:r>
      <w:r w:rsidRPr="00453101">
        <w:rPr>
          <w:rFonts w:hint="eastAsia"/>
          <w:lang w:val="en-GB"/>
        </w:rPr>
        <w:t>output</w:t>
      </w:r>
      <w:r w:rsidRPr="00453101">
        <w:rPr>
          <w:rFonts w:hint="eastAsia"/>
          <w:lang w:val="en-GB"/>
        </w:rPr>
        <w:t>パラメータとして呼出しコードから参照渡しするようにしましょう。</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例えば、</w:t>
      </w:r>
      <w:r w:rsidRPr="00453101">
        <w:rPr>
          <w:rFonts w:hint="eastAsia"/>
          <w:lang w:val="en-GB"/>
        </w:rPr>
        <w:t>%Status</w:t>
      </w:r>
      <w:r w:rsidRPr="00453101">
        <w:rPr>
          <w:rFonts w:hint="eastAsia"/>
          <w:lang w:val="en-GB"/>
        </w:rPr>
        <w:t>の値は、</w:t>
      </w:r>
      <w:r w:rsidRPr="00453101">
        <w:rPr>
          <w:rFonts w:hint="eastAsia"/>
          <w:lang w:val="en-GB"/>
        </w:rPr>
        <w:t>$$$OK</w:t>
      </w:r>
      <w:r w:rsidRPr="00453101">
        <w:rPr>
          <w:rFonts w:hint="eastAsia"/>
          <w:lang w:val="en-GB"/>
        </w:rPr>
        <w:t>などのマクロ参照を通して返しましょう。</w:t>
      </w:r>
    </w:p>
    <w:p w:rsidR="00927AF0" w:rsidRPr="00453101" w:rsidRDefault="00927AF0" w:rsidP="005C1BD3">
      <w:pPr>
        <w:rPr>
          <w:lang w:val="en-GB"/>
        </w:rPr>
      </w:pPr>
    </w:p>
    <w:p w:rsidR="00927AF0" w:rsidRPr="00453101" w:rsidRDefault="00927AF0" w:rsidP="005C1BD3">
      <w:pPr>
        <w:pStyle w:val="4"/>
        <w:rPr>
          <w:lang w:val="en-GB"/>
        </w:rPr>
      </w:pPr>
      <w:r w:rsidRPr="00453101">
        <w:rPr>
          <w:rFonts w:hint="eastAsia"/>
          <w:lang w:val="en-GB"/>
        </w:rPr>
        <w:t>クラスプロパティ</w:t>
      </w:r>
    </w:p>
    <w:p w:rsidR="00927AF0" w:rsidRPr="00453101" w:rsidRDefault="00927AF0" w:rsidP="00927AF0">
      <w:pPr>
        <w:pStyle w:val="1"/>
        <w:rPr>
          <w:sz w:val="21"/>
          <w:szCs w:val="21"/>
          <w:lang w:val="en-GB"/>
        </w:rPr>
      </w:pPr>
    </w:p>
    <w:p w:rsidR="00927AF0" w:rsidRPr="00453101" w:rsidRDefault="00927AF0" w:rsidP="005C1BD3">
      <w:pPr>
        <w:rPr>
          <w:lang w:val="en-GB"/>
        </w:rPr>
      </w:pPr>
      <w:r w:rsidRPr="00453101">
        <w:rPr>
          <w:rFonts w:hint="eastAsia"/>
          <w:lang w:val="en-GB"/>
        </w:rPr>
        <w:t>プロパティには既定値を含む説明を含めましょう</w:t>
      </w:r>
    </w:p>
    <w:p w:rsidR="00927AF0" w:rsidRPr="00453101" w:rsidRDefault="00927AF0" w:rsidP="005C1BD3">
      <w:pPr>
        <w:rPr>
          <w:lang w:val="en-GB"/>
        </w:rPr>
      </w:pPr>
      <w:r w:rsidRPr="00453101">
        <w:rPr>
          <w:rFonts w:hint="eastAsia"/>
          <w:lang w:val="en-GB"/>
        </w:rPr>
        <w:t>コメントに</w:t>
      </w:r>
      <w:r w:rsidRPr="00453101">
        <w:rPr>
          <w:rFonts w:hint="eastAsia"/>
          <w:lang w:val="en-GB"/>
        </w:rPr>
        <w:t>///</w:t>
      </w:r>
      <w:r w:rsidRPr="00453101">
        <w:rPr>
          <w:rFonts w:hint="eastAsia"/>
          <w:lang w:val="en-GB"/>
        </w:rPr>
        <w:t>シンタックスを使って詳細情報をクラスリファレンスドキュメントに含めることが</w:t>
      </w:r>
    </w:p>
    <w:p w:rsidR="00927AF0" w:rsidRPr="00453101" w:rsidRDefault="00927AF0" w:rsidP="005C1BD3">
      <w:pPr>
        <w:rPr>
          <w:lang w:val="en-GB"/>
        </w:rPr>
      </w:pPr>
      <w:r w:rsidRPr="00453101">
        <w:rPr>
          <w:rFonts w:hint="eastAsia"/>
          <w:lang w:val="en-GB"/>
        </w:rPr>
        <w:t>できます。</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プロパティをクラスから削除すると、そのストレージ位置は保持されたまま、そのフィールドは利用できないと解釈します。</w:t>
      </w:r>
    </w:p>
    <w:p w:rsidR="00927AF0" w:rsidRPr="00453101" w:rsidRDefault="00927AF0" w:rsidP="005C1BD3">
      <w:pPr>
        <w:rPr>
          <w:lang w:val="en-GB"/>
        </w:rPr>
      </w:pPr>
    </w:p>
    <w:p w:rsidR="00927AF0" w:rsidRPr="00453101" w:rsidRDefault="007E7D40" w:rsidP="005C1BD3">
      <w:pPr>
        <w:rPr>
          <w:lang w:val="en-GB"/>
        </w:rPr>
      </w:pPr>
      <w:r>
        <w:rPr>
          <w:rFonts w:hint="eastAsia"/>
          <w:lang w:val="en-GB"/>
        </w:rPr>
        <w:t>またストレージの位置情報も削除することも</w:t>
      </w:r>
      <w:r w:rsidR="00927AF0" w:rsidRPr="00453101">
        <w:rPr>
          <w:rFonts w:hint="eastAsia"/>
          <w:lang w:val="en-GB"/>
        </w:rPr>
        <w:t>できます。</w:t>
      </w:r>
    </w:p>
    <w:p w:rsidR="00927AF0" w:rsidRPr="00453101" w:rsidRDefault="00927AF0" w:rsidP="005C1BD3">
      <w:pPr>
        <w:rPr>
          <w:lang w:val="en-GB"/>
        </w:rPr>
      </w:pPr>
      <w:r w:rsidRPr="00453101">
        <w:rPr>
          <w:rFonts w:hint="eastAsia"/>
          <w:lang w:val="en-GB"/>
        </w:rPr>
        <w:t>但し、そこに何もデータが格納されていないことを確認する必要があります。</w:t>
      </w:r>
    </w:p>
    <w:p w:rsidR="00927AF0" w:rsidRPr="00453101" w:rsidRDefault="00927AF0" w:rsidP="005C1BD3">
      <w:pPr>
        <w:rPr>
          <w:lang w:val="en-GB"/>
        </w:rPr>
      </w:pPr>
      <w:r w:rsidRPr="00453101">
        <w:rPr>
          <w:rFonts w:hint="eastAsia"/>
          <w:lang w:val="en-GB"/>
        </w:rPr>
        <w:t>そうでない場合には、そのストレージ位置は再利用されて、そこにごみデータが入ることになります。</w:t>
      </w:r>
    </w:p>
    <w:p w:rsidR="00927AF0" w:rsidRPr="00453101" w:rsidRDefault="00927AF0" w:rsidP="005C1BD3">
      <w:pPr>
        <w:rPr>
          <w:lang w:val="en-GB"/>
        </w:rPr>
      </w:pPr>
      <w:r w:rsidRPr="00453101">
        <w:rPr>
          <w:rFonts w:hint="eastAsia"/>
          <w:lang w:val="en-GB"/>
        </w:rPr>
        <w:t>一般的にはストレージノードはそのままにしておくほうが安全です。</w:t>
      </w:r>
    </w:p>
    <w:p w:rsidR="00927AF0" w:rsidRPr="00453101" w:rsidRDefault="00927AF0" w:rsidP="005C1BD3">
      <w:pPr>
        <w:rPr>
          <w:lang w:val="en-GB"/>
        </w:rPr>
      </w:pPr>
      <w:r w:rsidRPr="00453101">
        <w:rPr>
          <w:rFonts w:hint="eastAsia"/>
          <w:lang w:val="en-GB"/>
        </w:rPr>
        <w:t>しかし基本環境のコーディングのプロセスの一部として作成された使われていないノードは削除しましょう。</w:t>
      </w:r>
    </w:p>
    <w:p w:rsidR="00927AF0" w:rsidRPr="00453101" w:rsidRDefault="00927AF0" w:rsidP="005C1BD3">
      <w:pPr>
        <w:rPr>
          <w:lang w:val="en-GB"/>
        </w:rPr>
      </w:pPr>
    </w:p>
    <w:p w:rsidR="00927AF0" w:rsidRPr="00453101" w:rsidRDefault="00927AF0" w:rsidP="005C1BD3">
      <w:pPr>
        <w:pStyle w:val="4"/>
        <w:rPr>
          <w:lang w:val="en-GB"/>
        </w:rPr>
      </w:pPr>
      <w:r w:rsidRPr="00453101">
        <w:rPr>
          <w:rFonts w:hint="eastAsia"/>
          <w:lang w:val="en-GB"/>
        </w:rPr>
        <w:t>パラメータ</w:t>
      </w:r>
    </w:p>
    <w:p w:rsidR="00927AF0" w:rsidRPr="00453101" w:rsidRDefault="00927AF0" w:rsidP="00927AF0">
      <w:pPr>
        <w:pStyle w:val="1"/>
        <w:rPr>
          <w:sz w:val="21"/>
          <w:szCs w:val="21"/>
          <w:lang w:val="en-GB"/>
        </w:rPr>
      </w:pPr>
    </w:p>
    <w:p w:rsidR="00927AF0" w:rsidRPr="00453101" w:rsidRDefault="00927AF0" w:rsidP="005C1BD3">
      <w:pPr>
        <w:rPr>
          <w:lang w:val="en-GB"/>
        </w:rPr>
      </w:pPr>
      <w:r w:rsidRPr="00453101">
        <w:rPr>
          <w:rFonts w:hint="eastAsia"/>
          <w:lang w:val="en-GB"/>
        </w:rPr>
        <w:t>コードを書く時にディレクトリやサーバー名や良く使われるデータで、環境によって異なるシステム値をハードコードしないようにしましょう。</w:t>
      </w:r>
    </w:p>
    <w:p w:rsidR="00927AF0" w:rsidRPr="00453101" w:rsidRDefault="00927AF0" w:rsidP="005C1BD3">
      <w:pPr>
        <w:rPr>
          <w:lang w:val="en-GB"/>
        </w:rPr>
      </w:pPr>
    </w:p>
    <w:p w:rsidR="00927AF0" w:rsidRDefault="00927AF0" w:rsidP="005C1BD3">
      <w:pPr>
        <w:rPr>
          <w:lang w:val="en-GB"/>
        </w:rPr>
      </w:pPr>
      <w:r w:rsidRPr="00453101">
        <w:rPr>
          <w:rFonts w:hint="eastAsia"/>
          <w:lang w:val="en-GB"/>
        </w:rPr>
        <w:t>その代わりに現時点の値を保持するパラメータグローバルを使用して、プログラムからはそれを参照するようにしましょう。</w:t>
      </w:r>
    </w:p>
    <w:p w:rsidR="005C1BD3" w:rsidRPr="00453101" w:rsidRDefault="005C1BD3" w:rsidP="005C1BD3">
      <w:pPr>
        <w:rPr>
          <w:lang w:val="en-GB"/>
        </w:rPr>
      </w:pPr>
    </w:p>
    <w:p w:rsidR="00927AF0" w:rsidRDefault="00927AF0" w:rsidP="005C1BD3">
      <w:pPr>
        <w:rPr>
          <w:lang w:val="en-GB"/>
        </w:rPr>
      </w:pPr>
      <w:r w:rsidRPr="00453101">
        <w:rPr>
          <w:rFonts w:hint="eastAsia"/>
          <w:lang w:val="en-GB"/>
        </w:rPr>
        <w:t>こうすることで環境毎の柔軟性、より簡単な保守性に繋がり、システム環境の変化に対応できます。</w:t>
      </w:r>
    </w:p>
    <w:p w:rsidR="005C1BD3" w:rsidRPr="00453101" w:rsidRDefault="005C1BD3" w:rsidP="005C1BD3">
      <w:pPr>
        <w:rPr>
          <w:lang w:val="en-GB"/>
        </w:rPr>
      </w:pPr>
    </w:p>
    <w:p w:rsidR="00927AF0" w:rsidRPr="00453101" w:rsidRDefault="00927AF0" w:rsidP="005C1BD3">
      <w:pPr>
        <w:rPr>
          <w:lang w:val="en-GB"/>
        </w:rPr>
      </w:pPr>
      <w:r w:rsidRPr="00453101">
        <w:rPr>
          <w:rFonts w:hint="eastAsia"/>
          <w:lang w:val="en-GB"/>
        </w:rPr>
        <w:t>例えば、グローバル</w:t>
      </w:r>
      <w:r w:rsidRPr="00453101">
        <w:rPr>
          <w:rFonts w:hint="eastAsia"/>
          <w:lang w:val="en-GB"/>
        </w:rPr>
        <w:t>^Config</w:t>
      </w:r>
      <w:r w:rsidRPr="00453101">
        <w:rPr>
          <w:rFonts w:hint="eastAsia"/>
          <w:lang w:val="en-GB"/>
        </w:rPr>
        <w:t>をそのようなパラメータデータとして使います。</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^Config("WSLOcation",&lt;targetSystem&gt;)</w:t>
      </w:r>
      <w:r w:rsidRPr="00453101">
        <w:rPr>
          <w:rFonts w:hint="eastAsia"/>
          <w:lang w:val="en-GB"/>
        </w:rPr>
        <w:t>がウェブサービスのターゲットシステム名を保持する</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という感じで使うことができます。</w:t>
      </w:r>
    </w:p>
    <w:p w:rsidR="00927AF0" w:rsidRPr="00453101" w:rsidRDefault="00927AF0" w:rsidP="005C1BD3">
      <w:pPr>
        <w:rPr>
          <w:lang w:val="en-GB"/>
        </w:rPr>
      </w:pPr>
    </w:p>
    <w:p w:rsidR="00927AF0" w:rsidRPr="00453101" w:rsidRDefault="00927AF0" w:rsidP="005C1BD3">
      <w:pPr>
        <w:pStyle w:val="4"/>
        <w:rPr>
          <w:lang w:val="en-GB"/>
        </w:rPr>
      </w:pPr>
      <w:r w:rsidRPr="00453101">
        <w:rPr>
          <w:rFonts w:hint="eastAsia"/>
          <w:lang w:val="en-GB"/>
        </w:rPr>
        <w:t xml:space="preserve"> </w:t>
      </w:r>
      <w:r w:rsidRPr="00453101">
        <w:rPr>
          <w:rFonts w:hint="eastAsia"/>
          <w:lang w:val="en-GB"/>
        </w:rPr>
        <w:t>一時グローバル</w:t>
      </w:r>
    </w:p>
    <w:p w:rsidR="00927AF0" w:rsidRPr="00453101" w:rsidRDefault="00927AF0" w:rsidP="005C1BD3">
      <w:pPr>
        <w:rPr>
          <w:lang w:val="en-GB"/>
        </w:rPr>
      </w:pPr>
      <w:r w:rsidRPr="00453101">
        <w:rPr>
          <w:rFonts w:hint="eastAsia"/>
          <w:lang w:val="en-GB"/>
        </w:rPr>
        <w:t>一時的なデータには</w:t>
      </w:r>
      <w:r w:rsidRPr="00453101">
        <w:rPr>
          <w:rFonts w:hint="eastAsia"/>
          <w:lang w:val="en-GB"/>
        </w:rPr>
        <w:t>^z*</w:t>
      </w:r>
      <w:r w:rsidRPr="00453101">
        <w:rPr>
          <w:rFonts w:hint="eastAsia"/>
          <w:lang w:val="en-GB"/>
        </w:rPr>
        <w:t>ではなくて</w:t>
      </w:r>
      <w:r w:rsidRPr="00453101">
        <w:rPr>
          <w:rFonts w:hint="eastAsia"/>
          <w:lang w:val="en-GB"/>
        </w:rPr>
        <w:t>^CacheTemp</w:t>
      </w:r>
      <w:r w:rsidRPr="00453101">
        <w:rPr>
          <w:rFonts w:hint="eastAsia"/>
          <w:lang w:val="en-GB"/>
        </w:rPr>
        <w:t>を使うようにしましょう。</w:t>
      </w:r>
    </w:p>
    <w:p w:rsidR="00927AF0" w:rsidRPr="00453101" w:rsidRDefault="00927AF0" w:rsidP="005C1BD3">
      <w:pPr>
        <w:rPr>
          <w:lang w:val="en-GB"/>
        </w:rPr>
      </w:pPr>
      <w:r w:rsidRPr="00453101">
        <w:rPr>
          <w:rFonts w:hint="eastAsia"/>
          <w:lang w:val="en-GB"/>
        </w:rPr>
        <w:t>最初の添え字には一般的にウェブ用コードでない場合には</w:t>
      </w:r>
      <w:r w:rsidRPr="00453101">
        <w:rPr>
          <w:rFonts w:hint="eastAsia"/>
          <w:lang w:val="en-GB"/>
        </w:rPr>
        <w:t>$Job</w:t>
      </w:r>
      <w:r w:rsidRPr="00453101">
        <w:rPr>
          <w:rFonts w:hint="eastAsia"/>
          <w:lang w:val="en-GB"/>
        </w:rPr>
        <w:t>、ウェブ用の場合には</w:t>
      </w:r>
    </w:p>
    <w:p w:rsidR="00927AF0" w:rsidRDefault="00927AF0" w:rsidP="005C1BD3">
      <w:pPr>
        <w:rPr>
          <w:lang w:val="en-GB"/>
        </w:rPr>
      </w:pPr>
      <w:r w:rsidRPr="00453101">
        <w:rPr>
          <w:rFonts w:hint="eastAsia"/>
          <w:lang w:val="en-GB"/>
        </w:rPr>
        <w:t>%Session.SessionId</w:t>
      </w:r>
      <w:r w:rsidRPr="00453101">
        <w:rPr>
          <w:rFonts w:hint="eastAsia"/>
          <w:lang w:val="en-GB"/>
        </w:rPr>
        <w:t>を使います。</w:t>
      </w:r>
    </w:p>
    <w:p w:rsidR="005C1BD3" w:rsidRPr="00453101" w:rsidRDefault="005C1BD3" w:rsidP="005C1BD3">
      <w:pPr>
        <w:rPr>
          <w:lang w:val="en-GB"/>
        </w:rPr>
      </w:pPr>
    </w:p>
    <w:p w:rsidR="00927AF0" w:rsidRPr="00453101" w:rsidRDefault="00927AF0" w:rsidP="005C1BD3">
      <w:pPr>
        <w:rPr>
          <w:lang w:val="en-GB"/>
        </w:rPr>
      </w:pPr>
      <w:r w:rsidRPr="00453101">
        <w:rPr>
          <w:rFonts w:hint="eastAsia"/>
          <w:lang w:val="en-GB"/>
        </w:rPr>
        <w:t>こうすることでユニークなインデックスを使用し、複数のプロセス</w:t>
      </w:r>
      <w:r w:rsidR="007E7D40">
        <w:rPr>
          <w:rFonts w:hint="eastAsia"/>
          <w:lang w:val="en-GB"/>
        </w:rPr>
        <w:t>や複数のセッション</w:t>
      </w:r>
      <w:r w:rsidRPr="00453101">
        <w:rPr>
          <w:rFonts w:hint="eastAsia"/>
          <w:lang w:val="en-GB"/>
        </w:rPr>
        <w:t>が同じストレージを使用してしまうリスクを避けます。</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使用開始前にデータが存在していないことを確かめ、終了時点でも使用しているノードレベル</w:t>
      </w:r>
    </w:p>
    <w:p w:rsidR="00927AF0" w:rsidRPr="00453101" w:rsidRDefault="00927AF0" w:rsidP="005C1BD3">
      <w:pPr>
        <w:rPr>
          <w:lang w:val="en-GB"/>
        </w:rPr>
      </w:pPr>
      <w:r w:rsidRPr="00453101">
        <w:rPr>
          <w:rFonts w:hint="eastAsia"/>
          <w:lang w:val="en-GB"/>
        </w:rPr>
        <w:t>で一時グローバルは削除しましょう。</w:t>
      </w:r>
    </w:p>
    <w:p w:rsidR="00927AF0" w:rsidRPr="00453101" w:rsidRDefault="00927AF0" w:rsidP="005C1BD3">
      <w:pPr>
        <w:rPr>
          <w:lang w:val="en-GB"/>
        </w:rPr>
      </w:pPr>
    </w:p>
    <w:p w:rsidR="00927AF0" w:rsidRPr="00453101" w:rsidRDefault="00927AF0" w:rsidP="005C1BD3">
      <w:pPr>
        <w:pStyle w:val="4"/>
        <w:rPr>
          <w:lang w:val="en-GB"/>
        </w:rPr>
      </w:pPr>
      <w:r w:rsidRPr="00453101">
        <w:rPr>
          <w:rFonts w:hint="eastAsia"/>
          <w:lang w:val="en-GB"/>
        </w:rPr>
        <w:t>一時変数</w:t>
      </w:r>
    </w:p>
    <w:p w:rsidR="00927AF0" w:rsidRPr="00453101" w:rsidRDefault="00927AF0" w:rsidP="00927AF0">
      <w:pPr>
        <w:pStyle w:val="1"/>
        <w:rPr>
          <w:sz w:val="21"/>
          <w:szCs w:val="21"/>
          <w:lang w:val="en-GB"/>
        </w:rPr>
      </w:pPr>
    </w:p>
    <w:p w:rsidR="00927AF0" w:rsidRPr="00453101" w:rsidRDefault="00927AF0" w:rsidP="005C1BD3">
      <w:pPr>
        <w:rPr>
          <w:lang w:val="en-GB"/>
        </w:rPr>
      </w:pPr>
      <w:r w:rsidRPr="00453101">
        <w:rPr>
          <w:rFonts w:hint="eastAsia"/>
          <w:lang w:val="en-GB"/>
        </w:rPr>
        <w:t>プロセスプライベート変数は、それを作成したプロセスだけがアクセス可能な変数です。</w:t>
      </w:r>
    </w:p>
    <w:p w:rsidR="00927AF0" w:rsidRPr="00453101" w:rsidRDefault="00927AF0" w:rsidP="005C1BD3">
      <w:pPr>
        <w:rPr>
          <w:lang w:val="en-GB"/>
        </w:rPr>
      </w:pPr>
      <w:r w:rsidRPr="00453101">
        <w:rPr>
          <w:rFonts w:hint="eastAsia"/>
          <w:lang w:val="en-GB"/>
        </w:rPr>
        <w:t>全てのネームスペースからアクセス可能なようにマップされます。</w:t>
      </w:r>
    </w:p>
    <w:p w:rsidR="00927AF0" w:rsidRPr="00453101" w:rsidRDefault="00927AF0" w:rsidP="005C1BD3">
      <w:pPr>
        <w:rPr>
          <w:lang w:val="en-GB"/>
        </w:rPr>
      </w:pPr>
      <w:r w:rsidRPr="00453101">
        <w:rPr>
          <w:rFonts w:hint="eastAsia"/>
          <w:lang w:val="en-GB"/>
        </w:rPr>
        <w:t>プロセスが終了すると自動的に削除されます。</w:t>
      </w:r>
    </w:p>
    <w:p w:rsidR="00927AF0" w:rsidRPr="00453101" w:rsidRDefault="00927AF0" w:rsidP="005C1BD3">
      <w:pPr>
        <w:rPr>
          <w:lang w:val="en-GB"/>
        </w:rPr>
      </w:pPr>
      <w:r w:rsidRPr="00453101">
        <w:rPr>
          <w:rFonts w:hint="eastAsia"/>
          <w:lang w:val="en-GB"/>
        </w:rPr>
        <w:t>プロセスプライベートグローバルは、大きなデータに使用でき、そのため</w:t>
      </w:r>
      <w:r w:rsidRPr="00453101">
        <w:rPr>
          <w:rFonts w:hint="eastAsia"/>
          <w:lang w:val="en-GB"/>
        </w:rPr>
        <w:t>^</w:t>
      </w:r>
      <w:r w:rsidR="00B243FC">
        <w:rPr>
          <w:rFonts w:hint="eastAsia"/>
          <w:lang w:val="en-GB"/>
        </w:rPr>
        <w:t>Cache</w:t>
      </w:r>
      <w:r w:rsidRPr="00453101">
        <w:rPr>
          <w:rFonts w:hint="eastAsia"/>
          <w:lang w:val="en-GB"/>
        </w:rPr>
        <w:t>Temp</w:t>
      </w:r>
      <w:r w:rsidRPr="00453101">
        <w:rPr>
          <w:rFonts w:hint="eastAsia"/>
          <w:lang w:val="en-GB"/>
        </w:rPr>
        <w:t>の代わり</w:t>
      </w:r>
    </w:p>
    <w:p w:rsidR="00927AF0" w:rsidRPr="00453101" w:rsidRDefault="00927AF0" w:rsidP="005C1BD3">
      <w:pPr>
        <w:rPr>
          <w:lang w:val="en-GB"/>
        </w:rPr>
      </w:pPr>
      <w:r w:rsidRPr="00453101">
        <w:rPr>
          <w:rFonts w:hint="eastAsia"/>
          <w:lang w:val="en-GB"/>
        </w:rPr>
        <w:t>に使うことができます。</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この変数のシンタックスは様々な形式がありますが、最も良く使われるのが</w:t>
      </w:r>
      <w:r w:rsidRPr="00453101">
        <w:rPr>
          <w:rFonts w:hint="eastAsia"/>
          <w:lang w:val="en-GB"/>
        </w:rPr>
        <w:t>^||name</w:t>
      </w:r>
      <w:r w:rsidRPr="00453101">
        <w:rPr>
          <w:rFonts w:hint="eastAsia"/>
          <w:lang w:val="en-GB"/>
        </w:rPr>
        <w:t>という形式</w:t>
      </w:r>
    </w:p>
    <w:p w:rsidR="00927AF0" w:rsidRPr="00453101" w:rsidRDefault="00927AF0" w:rsidP="005C1BD3">
      <w:pPr>
        <w:rPr>
          <w:lang w:val="en-GB"/>
        </w:rPr>
      </w:pPr>
      <w:r w:rsidRPr="00453101">
        <w:rPr>
          <w:rFonts w:hint="eastAsia"/>
          <w:lang w:val="en-GB"/>
        </w:rPr>
        <w:t>です。</w:t>
      </w:r>
    </w:p>
    <w:p w:rsidR="00927AF0" w:rsidRPr="00453101" w:rsidRDefault="00927AF0" w:rsidP="005C1BD3">
      <w:pPr>
        <w:rPr>
          <w:lang w:val="en-GB"/>
        </w:rPr>
      </w:pPr>
      <w:r w:rsidRPr="00453101">
        <w:rPr>
          <w:rFonts w:hint="eastAsia"/>
          <w:lang w:val="en-GB"/>
        </w:rPr>
        <w:t>新しいコードはこの形式を使うようにしましょう。</w:t>
      </w:r>
    </w:p>
    <w:p w:rsidR="00927AF0" w:rsidRPr="00453101" w:rsidRDefault="00927AF0" w:rsidP="005C1BD3">
      <w:pPr>
        <w:rPr>
          <w:lang w:val="en-GB"/>
        </w:rPr>
      </w:pPr>
    </w:p>
    <w:p w:rsidR="00927AF0" w:rsidRPr="00453101" w:rsidRDefault="00927AF0" w:rsidP="005C1BD3">
      <w:pPr>
        <w:pStyle w:val="4"/>
        <w:rPr>
          <w:lang w:val="en-GB"/>
        </w:rPr>
      </w:pPr>
      <w:r w:rsidRPr="00453101">
        <w:rPr>
          <w:rFonts w:hint="eastAsia"/>
          <w:lang w:val="en-GB"/>
        </w:rPr>
        <w:t>デバッグ</w:t>
      </w:r>
    </w:p>
    <w:p w:rsidR="00927AF0" w:rsidRPr="00453101" w:rsidRDefault="00927AF0" w:rsidP="005C1BD3">
      <w:pPr>
        <w:rPr>
          <w:lang w:val="en-GB"/>
        </w:rPr>
      </w:pPr>
      <w:r w:rsidRPr="00453101">
        <w:rPr>
          <w:rFonts w:hint="eastAsia"/>
          <w:lang w:val="en-GB"/>
        </w:rPr>
        <w:t>開発の途中でデバッグ用コードを含めた場合は、コードをチェックインするまえに削除した</w:t>
      </w:r>
    </w:p>
    <w:p w:rsidR="00927AF0" w:rsidRPr="00453101" w:rsidRDefault="00927AF0" w:rsidP="005C1BD3">
      <w:pPr>
        <w:rPr>
          <w:lang w:val="en-GB"/>
        </w:rPr>
      </w:pPr>
      <w:r w:rsidRPr="00453101">
        <w:rPr>
          <w:rFonts w:hint="eastAsia"/>
          <w:lang w:val="en-GB"/>
        </w:rPr>
        <w:t>ことを確かめましょう。</w:t>
      </w:r>
    </w:p>
    <w:p w:rsidR="00927AF0" w:rsidRPr="00453101" w:rsidRDefault="00927AF0" w:rsidP="005C1BD3">
      <w:pPr>
        <w:rPr>
          <w:lang w:val="en-GB"/>
        </w:rPr>
      </w:pPr>
      <w:r w:rsidRPr="00453101">
        <w:rPr>
          <w:rFonts w:hint="eastAsia"/>
          <w:lang w:val="en-GB"/>
        </w:rPr>
        <w:t>特に一時グローバル</w:t>
      </w:r>
      <w:r w:rsidR="007E7D40">
        <w:rPr>
          <w:rFonts w:hint="eastAsia"/>
          <w:lang w:val="en-GB"/>
        </w:rPr>
        <w:t>の作成</w:t>
      </w:r>
      <w:r w:rsidRPr="00453101">
        <w:rPr>
          <w:rFonts w:hint="eastAsia"/>
          <w:lang w:val="en-GB"/>
        </w:rPr>
        <w:t>をコードの中に残さないようにしましょう。</w:t>
      </w:r>
    </w:p>
    <w:p w:rsidR="00927AF0" w:rsidRPr="00453101" w:rsidRDefault="00927AF0" w:rsidP="005C1BD3">
      <w:pPr>
        <w:rPr>
          <w:lang w:val="en-GB"/>
        </w:rPr>
      </w:pPr>
      <w:r w:rsidRPr="00453101">
        <w:rPr>
          <w:rFonts w:hint="eastAsia"/>
          <w:lang w:val="en-GB"/>
        </w:rPr>
        <w:t>時間が立つにつれそれがデバッグ目的だったかどうかわからなくなります。</w:t>
      </w:r>
    </w:p>
    <w:p w:rsidR="00927AF0" w:rsidRPr="00453101" w:rsidRDefault="00927AF0" w:rsidP="005C1BD3">
      <w:pPr>
        <w:rPr>
          <w:lang w:val="en-GB"/>
        </w:rPr>
      </w:pPr>
      <w:r w:rsidRPr="00453101">
        <w:rPr>
          <w:rFonts w:hint="eastAsia"/>
          <w:lang w:val="en-GB"/>
        </w:rPr>
        <w:t>その結果、削除しなくなりずっとデータを収集しつづけることになります。</w:t>
      </w:r>
    </w:p>
    <w:p w:rsidR="00927AF0" w:rsidRPr="00453101" w:rsidRDefault="00927AF0" w:rsidP="005C1BD3">
      <w:pPr>
        <w:rPr>
          <w:lang w:val="en-GB"/>
        </w:rPr>
      </w:pPr>
    </w:p>
    <w:p w:rsidR="005C1BD3" w:rsidRDefault="005C1BD3">
      <w:pPr>
        <w:spacing w:after="0"/>
        <w:rPr>
          <w:lang w:val="en-GB"/>
        </w:rPr>
      </w:pPr>
      <w:r>
        <w:rPr>
          <w:lang w:val="en-GB"/>
        </w:rPr>
        <w:br w:type="page"/>
      </w:r>
    </w:p>
    <w:p w:rsidR="00927AF0" w:rsidRPr="00453101" w:rsidRDefault="00927AF0" w:rsidP="005C1BD3">
      <w:pPr>
        <w:rPr>
          <w:lang w:val="en-GB"/>
        </w:rPr>
      </w:pPr>
    </w:p>
    <w:p w:rsidR="00927AF0" w:rsidRPr="00453101" w:rsidRDefault="00927AF0" w:rsidP="005C1BD3">
      <w:pPr>
        <w:pStyle w:val="3"/>
        <w:rPr>
          <w:lang w:val="en-GB"/>
        </w:rPr>
      </w:pPr>
      <w:bookmarkStart w:id="48" w:name="_Toc404782005"/>
      <w:r w:rsidRPr="00453101">
        <w:rPr>
          <w:rFonts w:hint="eastAsia"/>
          <w:lang w:val="en-GB"/>
        </w:rPr>
        <w:t>避けるべきこと</w:t>
      </w:r>
      <w:bookmarkEnd w:id="48"/>
    </w:p>
    <w:p w:rsidR="00927AF0" w:rsidRPr="00453101" w:rsidRDefault="00927AF0" w:rsidP="005C1BD3">
      <w:pPr>
        <w:rPr>
          <w:lang w:val="en-GB"/>
        </w:rPr>
      </w:pPr>
      <w:r w:rsidRPr="00453101">
        <w:rPr>
          <w:rFonts w:hint="eastAsia"/>
          <w:lang w:val="en-GB"/>
        </w:rPr>
        <w:t>以下に開発者がコードを書く際に避けるべきコマンドやテクニックを紹介します。</w:t>
      </w:r>
    </w:p>
    <w:p w:rsidR="00927AF0" w:rsidRPr="00CF1968" w:rsidRDefault="00927AF0" w:rsidP="00CF1968">
      <w:pPr>
        <w:pStyle w:val="4"/>
        <w:rPr>
          <w:lang w:val="en-GB"/>
        </w:rPr>
      </w:pPr>
      <w:r w:rsidRPr="00453101">
        <w:rPr>
          <w:rFonts w:hint="eastAsia"/>
          <w:lang w:val="en-GB"/>
        </w:rPr>
        <w:t>コマンド</w:t>
      </w:r>
    </w:p>
    <w:p w:rsidR="00927AF0" w:rsidRPr="005C1BD3" w:rsidRDefault="00927AF0" w:rsidP="005C1BD3">
      <w:pPr>
        <w:pStyle w:val="ad"/>
        <w:numPr>
          <w:ilvl w:val="0"/>
          <w:numId w:val="38"/>
        </w:numPr>
        <w:ind w:leftChars="0"/>
        <w:rPr>
          <w:lang w:val="en-GB"/>
        </w:rPr>
      </w:pPr>
      <w:r w:rsidRPr="005C1BD3">
        <w:rPr>
          <w:lang w:val="en-GB"/>
        </w:rPr>
        <w:t>GoTo</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GoTo</w:t>
      </w:r>
      <w:r w:rsidRPr="00453101">
        <w:rPr>
          <w:rFonts w:hint="eastAsia"/>
          <w:lang w:val="en-GB"/>
        </w:rPr>
        <w:t>はコードのフローを乱し、デバッグを難しくします。</w:t>
      </w:r>
    </w:p>
    <w:p w:rsidR="00927AF0" w:rsidRPr="00453101" w:rsidRDefault="00927AF0" w:rsidP="005C1BD3">
      <w:pPr>
        <w:rPr>
          <w:lang w:val="en-GB"/>
        </w:rPr>
      </w:pPr>
    </w:p>
    <w:p w:rsidR="00927AF0" w:rsidRPr="005C1BD3" w:rsidRDefault="00927AF0" w:rsidP="005C1BD3">
      <w:pPr>
        <w:pStyle w:val="ad"/>
        <w:numPr>
          <w:ilvl w:val="0"/>
          <w:numId w:val="38"/>
        </w:numPr>
        <w:ind w:leftChars="0"/>
        <w:rPr>
          <w:lang w:val="en-GB"/>
        </w:rPr>
      </w:pPr>
      <w:r w:rsidRPr="005C1BD3">
        <w:rPr>
          <w:rFonts w:hint="eastAsia"/>
          <w:lang w:val="en-GB"/>
        </w:rPr>
        <w:t>..</w:t>
      </w:r>
      <w:r w:rsidR="007E7D40">
        <w:rPr>
          <w:rFonts w:hint="eastAsia"/>
          <w:lang w:val="en-GB"/>
        </w:rPr>
        <w:t>（ドット</w:t>
      </w:r>
      <w:r w:rsidRPr="005C1BD3">
        <w:rPr>
          <w:rFonts w:hint="eastAsia"/>
          <w:lang w:val="en-GB"/>
        </w:rPr>
        <w:t>）記法</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可読性のためにドット形式ではなくプロシジャブロックを使いましょう。</w:t>
      </w:r>
    </w:p>
    <w:p w:rsidR="00927AF0" w:rsidRPr="00453101" w:rsidRDefault="00927AF0" w:rsidP="005C1BD3">
      <w:pPr>
        <w:rPr>
          <w:lang w:val="en-GB"/>
        </w:rPr>
      </w:pPr>
      <w:r w:rsidRPr="00453101">
        <w:rPr>
          <w:rFonts w:hint="eastAsia"/>
          <w:lang w:val="en-GB"/>
        </w:rPr>
        <w:t>ドット記法は、正しくない他のコードやコマンド、コメントの挿入が</w:t>
      </w:r>
    </w:p>
    <w:p w:rsidR="00927AF0" w:rsidRPr="00453101" w:rsidRDefault="00927AF0" w:rsidP="005C1BD3">
      <w:pPr>
        <w:rPr>
          <w:lang w:val="en-GB"/>
        </w:rPr>
      </w:pPr>
      <w:r w:rsidRPr="00453101">
        <w:rPr>
          <w:rFonts w:hint="eastAsia"/>
          <w:lang w:val="en-GB"/>
        </w:rPr>
        <w:t>予想外のブレークを引き起こしたりするので推奨しません。</w:t>
      </w:r>
    </w:p>
    <w:p w:rsidR="00927AF0" w:rsidRPr="00453101" w:rsidRDefault="00927AF0" w:rsidP="00927AF0">
      <w:pPr>
        <w:pStyle w:val="1"/>
        <w:rPr>
          <w:sz w:val="21"/>
          <w:szCs w:val="21"/>
          <w:lang w:val="en-GB"/>
        </w:rPr>
      </w:pPr>
    </w:p>
    <w:p w:rsidR="00927AF0" w:rsidRPr="00453101" w:rsidRDefault="00927AF0" w:rsidP="005C1BD3">
      <w:pPr>
        <w:pStyle w:val="4"/>
        <w:rPr>
          <w:lang w:val="en-GB"/>
        </w:rPr>
      </w:pPr>
      <w:r w:rsidRPr="00453101">
        <w:rPr>
          <w:rFonts w:hint="eastAsia"/>
          <w:lang w:val="en-GB"/>
        </w:rPr>
        <w:t>XECUTE</w:t>
      </w:r>
      <w:r w:rsidRPr="00453101">
        <w:rPr>
          <w:rFonts w:hint="eastAsia"/>
          <w:lang w:val="en-GB"/>
        </w:rPr>
        <w:t>と間接実行</w:t>
      </w:r>
    </w:p>
    <w:p w:rsidR="00927AF0" w:rsidRPr="00453101" w:rsidRDefault="00927AF0" w:rsidP="005C1BD3">
      <w:pPr>
        <w:rPr>
          <w:lang w:val="en-GB"/>
        </w:rPr>
      </w:pPr>
      <w:r w:rsidRPr="00453101">
        <w:rPr>
          <w:rFonts w:hint="eastAsia"/>
          <w:lang w:val="en-GB"/>
        </w:rPr>
        <w:t>XECUTE</w:t>
      </w:r>
      <w:r w:rsidRPr="00453101">
        <w:rPr>
          <w:rFonts w:hint="eastAsia"/>
          <w:lang w:val="en-GB"/>
        </w:rPr>
        <w:t>と間接実行は両方ともコードを追跡するのが難しいケースがあります。</w:t>
      </w:r>
    </w:p>
    <w:p w:rsidR="00927AF0" w:rsidRPr="00453101" w:rsidRDefault="00927AF0" w:rsidP="005C1BD3">
      <w:pPr>
        <w:rPr>
          <w:lang w:val="en-GB"/>
        </w:rPr>
      </w:pPr>
      <w:r w:rsidRPr="00453101">
        <w:rPr>
          <w:rFonts w:hint="eastAsia"/>
          <w:lang w:val="en-GB"/>
        </w:rPr>
        <w:t>可能な限り使用しないようにしましょう。</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どうしても必要な場合には、明確にコードの機能を説明するコメントを含めるようにしましょう。</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プロシジャブロック内の名前による間接実行、引数間接実行、</w:t>
      </w:r>
      <w:r w:rsidRPr="00453101">
        <w:rPr>
          <w:rFonts w:hint="eastAsia"/>
          <w:lang w:val="en-GB"/>
        </w:rPr>
        <w:t>XECUTE</w:t>
      </w:r>
      <w:r w:rsidRPr="00453101">
        <w:rPr>
          <w:rFonts w:hint="eastAsia"/>
          <w:lang w:val="en-GB"/>
        </w:rPr>
        <w:t>いずれもプロシジャ内の</w:t>
      </w:r>
    </w:p>
    <w:p w:rsidR="00927AF0" w:rsidRPr="00453101" w:rsidRDefault="00927AF0" w:rsidP="005C1BD3">
      <w:pPr>
        <w:rPr>
          <w:lang w:val="en-GB"/>
        </w:rPr>
      </w:pPr>
      <w:r w:rsidRPr="00453101">
        <w:rPr>
          <w:rFonts w:hint="eastAsia"/>
          <w:lang w:val="en-GB"/>
        </w:rPr>
        <w:t>スコープでは実行されない点注意してください。（プロシジャブロックの変数を使うのではない）</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またこれらはシステム負荷が高く実行も遅い点にも注意が必要です。</w:t>
      </w:r>
    </w:p>
    <w:p w:rsidR="00927AF0" w:rsidRPr="00453101" w:rsidRDefault="00927AF0" w:rsidP="005C1BD3">
      <w:pPr>
        <w:rPr>
          <w:lang w:val="en-GB"/>
        </w:rPr>
      </w:pPr>
    </w:p>
    <w:p w:rsidR="00927AF0" w:rsidRPr="00453101" w:rsidRDefault="00927AF0" w:rsidP="005C1BD3">
      <w:pPr>
        <w:pStyle w:val="4"/>
        <w:rPr>
          <w:lang w:val="en-GB"/>
        </w:rPr>
      </w:pPr>
      <w:r w:rsidRPr="00453101">
        <w:rPr>
          <w:rFonts w:hint="eastAsia"/>
          <w:lang w:val="en-GB"/>
        </w:rPr>
        <w:t>ネイキッド参照</w:t>
      </w:r>
    </w:p>
    <w:p w:rsidR="00927AF0" w:rsidRPr="00453101" w:rsidRDefault="00927AF0" w:rsidP="00927AF0">
      <w:pPr>
        <w:pStyle w:val="1"/>
        <w:rPr>
          <w:sz w:val="21"/>
          <w:szCs w:val="21"/>
          <w:lang w:val="en-GB"/>
        </w:rPr>
      </w:pPr>
    </w:p>
    <w:p w:rsidR="00927AF0" w:rsidRPr="00453101" w:rsidRDefault="00927AF0" w:rsidP="005C1BD3">
      <w:pPr>
        <w:rPr>
          <w:lang w:val="en-GB"/>
        </w:rPr>
      </w:pPr>
      <w:r w:rsidRPr="00453101">
        <w:rPr>
          <w:rFonts w:hint="eastAsia"/>
          <w:lang w:val="en-GB"/>
        </w:rPr>
        <w:t>グローバル名を参照する際にはいつも完全名を指定しましょう。</w:t>
      </w:r>
    </w:p>
    <w:p w:rsidR="00927AF0" w:rsidRPr="00453101" w:rsidRDefault="00927AF0" w:rsidP="005C1BD3">
      <w:pPr>
        <w:rPr>
          <w:lang w:val="en-GB"/>
        </w:rPr>
      </w:pPr>
      <w:r w:rsidRPr="00453101">
        <w:rPr>
          <w:rFonts w:hint="eastAsia"/>
          <w:lang w:val="en-GB"/>
        </w:rPr>
        <w:t>以下のようなコマンドは実行しないでください。</w:t>
      </w:r>
    </w:p>
    <w:p w:rsidR="00927AF0" w:rsidRPr="00453101" w:rsidRDefault="00927AF0" w:rsidP="005C1BD3">
      <w:pPr>
        <w:rPr>
          <w:lang w:val="en-GB"/>
        </w:rPr>
      </w:pPr>
    </w:p>
    <w:p w:rsidR="00927AF0" w:rsidRPr="00453101" w:rsidRDefault="00927AF0" w:rsidP="005C1BD3">
      <w:pPr>
        <w:rPr>
          <w:lang w:val="en-GB"/>
        </w:rPr>
      </w:pPr>
      <w:r w:rsidRPr="00453101">
        <w:rPr>
          <w:lang w:val="en-GB"/>
        </w:rPr>
        <w:lastRenderedPageBreak/>
        <w:t>set ^TEST(1)=1,^(2)=2</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可読性を損ないますし、常に何かを変更するとコードが動かなくなるリスクがあります。</w:t>
      </w:r>
    </w:p>
    <w:p w:rsidR="00927AF0" w:rsidRPr="00453101" w:rsidRDefault="00927AF0" w:rsidP="00927AF0">
      <w:pPr>
        <w:pStyle w:val="1"/>
        <w:rPr>
          <w:sz w:val="21"/>
          <w:szCs w:val="21"/>
          <w:lang w:val="en-GB"/>
        </w:rPr>
      </w:pPr>
    </w:p>
    <w:p w:rsidR="00927AF0" w:rsidRPr="00453101" w:rsidRDefault="00927AF0" w:rsidP="005C1BD3">
      <w:pPr>
        <w:pStyle w:val="2"/>
        <w:rPr>
          <w:lang w:val="en-GB"/>
        </w:rPr>
      </w:pPr>
      <w:bookmarkStart w:id="49" w:name="_Toc404782006"/>
      <w:r w:rsidRPr="00453101">
        <w:rPr>
          <w:rFonts w:hint="eastAsia"/>
          <w:lang w:val="en-GB"/>
        </w:rPr>
        <w:t>エラー処理</w:t>
      </w:r>
      <w:bookmarkEnd w:id="49"/>
    </w:p>
    <w:p w:rsidR="00927AF0" w:rsidRPr="00453101" w:rsidRDefault="00927AF0" w:rsidP="00927AF0">
      <w:pPr>
        <w:pStyle w:val="1"/>
        <w:rPr>
          <w:sz w:val="21"/>
          <w:szCs w:val="21"/>
          <w:lang w:val="en-GB"/>
        </w:rPr>
      </w:pPr>
    </w:p>
    <w:p w:rsidR="00927AF0" w:rsidRPr="00453101" w:rsidRDefault="00927AF0" w:rsidP="005C1BD3">
      <w:pPr>
        <w:rPr>
          <w:lang w:val="en-GB"/>
        </w:rPr>
      </w:pPr>
      <w:r w:rsidRPr="00453101">
        <w:rPr>
          <w:rFonts w:hint="eastAsia"/>
          <w:lang w:val="en-GB"/>
        </w:rPr>
        <w:t>コーディング規約の章でも述べた通り、エラー処理の実装には</w:t>
      </w:r>
      <w:r w:rsidRPr="00453101">
        <w:rPr>
          <w:rFonts w:hint="eastAsia"/>
          <w:lang w:val="en-GB"/>
        </w:rPr>
        <w:t>TRY-CATCH</w:t>
      </w:r>
      <w:r w:rsidRPr="00453101">
        <w:rPr>
          <w:rFonts w:hint="eastAsia"/>
          <w:lang w:val="en-GB"/>
        </w:rPr>
        <w:t>メカニズムを</w:t>
      </w:r>
    </w:p>
    <w:p w:rsidR="00927AF0" w:rsidRPr="00453101" w:rsidRDefault="00927AF0" w:rsidP="005C1BD3">
      <w:pPr>
        <w:rPr>
          <w:lang w:val="en-GB"/>
        </w:rPr>
      </w:pPr>
      <w:r w:rsidRPr="00453101">
        <w:rPr>
          <w:rFonts w:hint="eastAsia"/>
          <w:lang w:val="en-GB"/>
        </w:rPr>
        <w:t>使用することを推奨します。</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そして全体として統一されたエラー処理となるよう、全てのエラー処理で共通に行われる</w:t>
      </w:r>
    </w:p>
    <w:p w:rsidR="00927AF0" w:rsidRPr="00453101" w:rsidRDefault="00927AF0" w:rsidP="005C1BD3">
      <w:pPr>
        <w:rPr>
          <w:lang w:val="en-GB"/>
        </w:rPr>
      </w:pPr>
      <w:r w:rsidRPr="00453101">
        <w:rPr>
          <w:rFonts w:hint="eastAsia"/>
          <w:lang w:val="en-GB"/>
        </w:rPr>
        <w:t>ことを取決め、必ずそれを実行するように実装することを推奨します。</w:t>
      </w:r>
    </w:p>
    <w:p w:rsidR="00927AF0" w:rsidRPr="00453101" w:rsidRDefault="00927AF0" w:rsidP="005C1BD3">
      <w:pPr>
        <w:rPr>
          <w:lang w:val="en-GB"/>
        </w:rPr>
      </w:pPr>
    </w:p>
    <w:p w:rsidR="00927AF0" w:rsidRPr="00453101" w:rsidRDefault="00927AF0" w:rsidP="005C1BD3">
      <w:pPr>
        <w:rPr>
          <w:lang w:val="en-GB"/>
        </w:rPr>
      </w:pPr>
      <w:r w:rsidRPr="00453101">
        <w:rPr>
          <w:rFonts w:hint="eastAsia"/>
          <w:lang w:val="en-GB"/>
        </w:rPr>
        <w:t>今回のサンプルアプリケーションでは、発生したエラーをエラーデータベースとして</w:t>
      </w:r>
    </w:p>
    <w:p w:rsidR="00927AF0" w:rsidRPr="00453101" w:rsidRDefault="00927AF0" w:rsidP="005C1BD3">
      <w:pPr>
        <w:rPr>
          <w:lang w:val="en-GB"/>
        </w:rPr>
      </w:pPr>
      <w:r w:rsidRPr="00453101">
        <w:rPr>
          <w:rFonts w:hint="eastAsia"/>
          <w:lang w:val="en-GB"/>
        </w:rPr>
        <w:t>記録する処理を共通処理としています。</w:t>
      </w:r>
    </w:p>
    <w:tbl>
      <w:tblPr>
        <w:tblStyle w:val="ac"/>
        <w:tblpPr w:leftFromText="142" w:rightFromText="142" w:vertAnchor="text" w:horzAnchor="page" w:tblpX="1396" w:tblpY="18"/>
        <w:tblW w:w="0" w:type="auto"/>
        <w:tblLook w:val="04A0" w:firstRow="1" w:lastRow="0" w:firstColumn="1" w:lastColumn="0" w:noHBand="0" w:noVBand="1"/>
      </w:tblPr>
      <w:tblGrid>
        <w:gridCol w:w="7776"/>
      </w:tblGrid>
      <w:tr w:rsidR="00CF1968" w:rsidTr="00CF1968">
        <w:tc>
          <w:tcPr>
            <w:tcW w:w="0" w:type="auto"/>
          </w:tcPr>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Try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Do ..%DeleteExtent()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For i = 1:1:pNM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Manager = ..%New()</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Manager.Name = ##class(PM.PopulateUtils).Name()</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Manager.MonthlyManagementFee = ($Random(100) * 10000) + 500000</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Manager.Username = ##class(%PopulateUtils).String()</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tSC = Manager.%Save()</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If $$$ISERR(tSC) $$$ThrowStatus(tSC)</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Catch tE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tSC2 = ##class(PM.Error).StoreErrorInformation(tE)</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w:t>
            </w:r>
          </w:p>
          <w:p w:rsidR="00CF1968" w:rsidRDefault="00CF1968" w:rsidP="00CF1968">
            <w:pPr>
              <w:rPr>
                <w:lang w:val="en-GB"/>
              </w:rPr>
            </w:pPr>
            <w:r w:rsidRPr="00454CC5">
              <w:rPr>
                <w:rFonts w:ascii="ＭＳ ゴシック" w:eastAsia="ＭＳ ゴシック" w:hAnsi="ＭＳ ゴシック"/>
                <w:sz w:val="18"/>
                <w:szCs w:val="18"/>
                <w:lang w:val="en-GB"/>
              </w:rPr>
              <w:tab/>
              <w:t>Quit tSC</w:t>
            </w:r>
          </w:p>
        </w:tc>
      </w:tr>
    </w:tbl>
    <w:p w:rsidR="00927AF0" w:rsidRPr="00453101" w:rsidRDefault="00927AF0" w:rsidP="005C1BD3">
      <w:pPr>
        <w:rPr>
          <w:lang w:val="en-GB"/>
        </w:rPr>
      </w:pPr>
    </w:p>
    <w:p w:rsidR="00927AF0" w:rsidRPr="00453101" w:rsidRDefault="00927AF0" w:rsidP="005C1BD3">
      <w:pPr>
        <w:rPr>
          <w:lang w:val="en-GB"/>
        </w:rPr>
      </w:pPr>
    </w:p>
    <w:p w:rsidR="00927AF0" w:rsidRPr="00453101" w:rsidRDefault="00927AF0" w:rsidP="005C1BD3">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454CC5" w:rsidRDefault="00454CC5" w:rsidP="00454CC5">
      <w:pPr>
        <w:rPr>
          <w:lang w:val="en-GB"/>
        </w:rPr>
      </w:pPr>
    </w:p>
    <w:p w:rsidR="00927AF0" w:rsidRPr="00453101" w:rsidRDefault="00927AF0" w:rsidP="00454CC5">
      <w:pPr>
        <w:rPr>
          <w:lang w:val="en-GB"/>
        </w:rPr>
      </w:pPr>
      <w:r w:rsidRPr="00453101">
        <w:rPr>
          <w:rFonts w:hint="eastAsia"/>
          <w:lang w:val="en-GB"/>
        </w:rPr>
        <w:t>PM.Error</w:t>
      </w:r>
      <w:r w:rsidRPr="00453101">
        <w:rPr>
          <w:rFonts w:hint="eastAsia"/>
          <w:lang w:val="en-GB"/>
        </w:rPr>
        <w:t>クラスのクラス定義です。</w:t>
      </w:r>
    </w:p>
    <w:p w:rsidR="00927AF0" w:rsidRPr="00453101" w:rsidRDefault="00927AF0" w:rsidP="005C1BD3">
      <w:pPr>
        <w:rPr>
          <w:lang w:val="en-GB"/>
        </w:rPr>
      </w:pPr>
    </w:p>
    <w:tbl>
      <w:tblPr>
        <w:tblStyle w:val="ac"/>
        <w:tblW w:w="0" w:type="auto"/>
        <w:tblLook w:val="04A0" w:firstRow="1" w:lastRow="0" w:firstColumn="1" w:lastColumn="0" w:noHBand="0" w:noVBand="1"/>
      </w:tblPr>
      <w:tblGrid>
        <w:gridCol w:w="7506"/>
      </w:tblGrid>
      <w:tr w:rsidR="00CF1968" w:rsidTr="00CF1968">
        <w:tc>
          <w:tcPr>
            <w:tcW w:w="0" w:type="auto"/>
          </w:tcPr>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lastRenderedPageBreak/>
              <w:t>Class PM.Error Extends (%Persistent, %XML.Adaptor)</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CF1968" w:rsidRPr="00454CC5" w:rsidRDefault="00CF1968" w:rsidP="00CF1968">
            <w:pPr>
              <w:rPr>
                <w:rFonts w:ascii="ＭＳ ゴシック" w:eastAsia="ＭＳ ゴシック" w:hAnsi="ＭＳ ゴシック"/>
                <w:sz w:val="18"/>
                <w:szCs w:val="18"/>
                <w:lang w:val="en-GB"/>
              </w:rPr>
            </w:pP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hint="eastAsia"/>
                <w:sz w:val="18"/>
                <w:szCs w:val="18"/>
                <w:lang w:val="en-GB"/>
              </w:rPr>
              <w:t>/// アプリケーションエラーを記録するクラス</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EventDateTime As %TimeStamp;</w:t>
            </w:r>
          </w:p>
          <w:p w:rsidR="00CF1968" w:rsidRPr="00454CC5" w:rsidRDefault="00CF1968" w:rsidP="00CF1968">
            <w:pPr>
              <w:rPr>
                <w:rFonts w:ascii="ＭＳ ゴシック" w:eastAsia="ＭＳ ゴシック" w:hAnsi="ＭＳ ゴシック"/>
                <w:sz w:val="18"/>
                <w:szCs w:val="18"/>
                <w:lang w:val="en-GB"/>
              </w:rPr>
            </w:pP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Property ErrorDescription As %String(MAXLEN = 1000);</w:t>
            </w:r>
          </w:p>
          <w:p w:rsidR="00CF1968" w:rsidRPr="00454CC5" w:rsidRDefault="00CF1968" w:rsidP="00CF1968">
            <w:pPr>
              <w:rPr>
                <w:rFonts w:ascii="ＭＳ ゴシック" w:eastAsia="ＭＳ ゴシック" w:hAnsi="ＭＳ ゴシック"/>
                <w:sz w:val="18"/>
                <w:szCs w:val="18"/>
                <w:lang w:val="en-GB"/>
              </w:rPr>
            </w:pP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ClassMethod StoreErrorInformation(pException As %Exception.General) As %Status</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Set tSC = $$$OK</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Try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tError = ..%New()</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tError.EventDateTime = $zdatetime($zts,3)</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tStatus = pException.AsStatus()</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tSC = $System.Status.DecomposeStatus(tStatus,.tErrorContent)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n =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Do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n= $order(tErrorContent(n))</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if n = "" quit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 xml:space="preserve">   set tErrorContent = $get(tErrorContent)_$get(tErrorContent(n))</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 while n='""</w:t>
            </w:r>
          </w:p>
          <w:p w:rsidR="00CF1968" w:rsidRPr="00454CC5" w:rsidRDefault="00CF1968" w:rsidP="00CF1968">
            <w:pPr>
              <w:rPr>
                <w:rFonts w:ascii="ＭＳ ゴシック" w:eastAsia="ＭＳ ゴシック" w:hAnsi="ＭＳ ゴシック"/>
                <w:sz w:val="18"/>
                <w:szCs w:val="18"/>
                <w:lang w:val="en-GB"/>
              </w:rPr>
            </w:pP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tError.ErrorDescription = $Get(tErrorContent)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set tSC = tError.%Save()</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 xml:space="preserve">}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Catch tE {</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r>
            <w:r w:rsidRPr="00454CC5">
              <w:rPr>
                <w:rFonts w:ascii="ＭＳ ゴシック" w:eastAsia="ＭＳ ゴシック" w:hAnsi="ＭＳ ゴシック"/>
                <w:sz w:val="18"/>
                <w:szCs w:val="18"/>
                <w:lang w:val="en-GB"/>
              </w:rPr>
              <w:tab/>
              <w:t>Set ^FAQError(tError.EventDateTime)= $Get(tStatus)</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ab/>
              <w:t>quit tSC</w:t>
            </w:r>
          </w:p>
          <w:p w:rsidR="00CF1968" w:rsidRPr="00454CC5" w:rsidRDefault="00CF1968" w:rsidP="00CF1968">
            <w:pPr>
              <w:rPr>
                <w:rFonts w:ascii="ＭＳ ゴシック" w:eastAsia="ＭＳ ゴシック" w:hAnsi="ＭＳ ゴシック"/>
                <w:sz w:val="18"/>
                <w:szCs w:val="18"/>
                <w:lang w:val="en-GB"/>
              </w:rPr>
            </w:pPr>
            <w:r w:rsidRPr="00454CC5">
              <w:rPr>
                <w:rFonts w:ascii="ＭＳ ゴシック" w:eastAsia="ＭＳ ゴシック" w:hAnsi="ＭＳ ゴシック"/>
                <w:sz w:val="18"/>
                <w:szCs w:val="18"/>
                <w:lang w:val="en-GB"/>
              </w:rPr>
              <w:t>}</w:t>
            </w:r>
          </w:p>
        </w:tc>
      </w:tr>
    </w:tbl>
    <w:p w:rsidR="00927AF0" w:rsidRPr="00453101" w:rsidRDefault="00927AF0" w:rsidP="005C1BD3">
      <w:pPr>
        <w:rPr>
          <w:lang w:val="en-GB"/>
        </w:rPr>
      </w:pPr>
    </w:p>
    <w:p w:rsidR="00927AF0" w:rsidRPr="00453101" w:rsidRDefault="00927AF0" w:rsidP="007D125C">
      <w:pPr>
        <w:pStyle w:val="2"/>
        <w:rPr>
          <w:lang w:val="en-GB"/>
        </w:rPr>
      </w:pPr>
      <w:bookmarkStart w:id="50" w:name="_Toc404782007"/>
      <w:r w:rsidRPr="00453101">
        <w:rPr>
          <w:rFonts w:hint="eastAsia"/>
          <w:lang w:val="en-GB"/>
        </w:rPr>
        <w:t>データの関連を処理する</w:t>
      </w:r>
      <w:bookmarkEnd w:id="50"/>
    </w:p>
    <w:p w:rsidR="00927AF0" w:rsidRPr="00453101" w:rsidRDefault="00927AF0" w:rsidP="007D125C">
      <w:pPr>
        <w:rPr>
          <w:lang w:val="en-GB"/>
        </w:rPr>
      </w:pPr>
      <w:r w:rsidRPr="00453101">
        <w:rPr>
          <w:rFonts w:hint="eastAsia"/>
          <w:lang w:val="en-GB"/>
        </w:rPr>
        <w:t>データの関連を処理する方法としてリレーショナルデータベースと同様、外部キーでも表現できますが、オブジェクト参照やリレーションシップのメソッドを利用して適切な関連を構築することができます。</w:t>
      </w:r>
    </w:p>
    <w:p w:rsidR="00927AF0" w:rsidRPr="00453101" w:rsidRDefault="00927AF0" w:rsidP="007D125C">
      <w:pPr>
        <w:rPr>
          <w:lang w:val="en-GB"/>
        </w:rPr>
      </w:pPr>
    </w:p>
    <w:p w:rsidR="00927AF0" w:rsidRPr="00453101" w:rsidRDefault="00927AF0" w:rsidP="007D125C">
      <w:pPr>
        <w:pStyle w:val="2"/>
        <w:rPr>
          <w:lang w:val="en-GB"/>
        </w:rPr>
      </w:pPr>
      <w:bookmarkStart w:id="51" w:name="_Toc404782008"/>
      <w:r w:rsidRPr="00453101">
        <w:rPr>
          <w:rFonts w:hint="eastAsia"/>
          <w:lang w:val="en-GB"/>
        </w:rPr>
        <w:lastRenderedPageBreak/>
        <w:t>その他</w:t>
      </w:r>
      <w:bookmarkEnd w:id="51"/>
    </w:p>
    <w:p w:rsidR="00927AF0" w:rsidRPr="00453101" w:rsidRDefault="00927AF0" w:rsidP="00927AF0">
      <w:pPr>
        <w:pStyle w:val="1"/>
        <w:rPr>
          <w:sz w:val="21"/>
          <w:szCs w:val="21"/>
          <w:lang w:val="en-GB"/>
        </w:rPr>
      </w:pPr>
    </w:p>
    <w:p w:rsidR="00927AF0" w:rsidRPr="00453101" w:rsidRDefault="00927AF0" w:rsidP="007D125C">
      <w:pPr>
        <w:pStyle w:val="3"/>
        <w:rPr>
          <w:lang w:val="en-GB"/>
        </w:rPr>
      </w:pPr>
      <w:bookmarkStart w:id="52" w:name="_Toc404782009"/>
      <w:r w:rsidRPr="00453101">
        <w:rPr>
          <w:rFonts w:hint="eastAsia"/>
          <w:lang w:val="en-GB"/>
        </w:rPr>
        <w:t>計算フィールド</w:t>
      </w:r>
      <w:bookmarkEnd w:id="52"/>
    </w:p>
    <w:p w:rsidR="00927AF0" w:rsidRPr="00453101" w:rsidRDefault="005607AB" w:rsidP="007D125C">
      <w:pPr>
        <w:rPr>
          <w:lang w:val="en-GB"/>
        </w:rPr>
      </w:pPr>
      <w:r>
        <w:rPr>
          <w:rFonts w:hint="eastAsia"/>
          <w:lang w:val="en-GB"/>
        </w:rPr>
        <w:t>Caché</w:t>
      </w:r>
      <w:r w:rsidR="00927AF0" w:rsidRPr="00453101">
        <w:rPr>
          <w:rFonts w:hint="eastAsia"/>
          <w:lang w:val="en-GB"/>
        </w:rPr>
        <w:t>では物理的な値を持つのではなく、何等かの計算により導きだせる項目を定義することができます。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このような項目を計算フィールドと呼びます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例えば、人間の属性として年齢という項目が考えられますが、年齢を物理項目とした場合の１つの問題というか手間は、誕生日が来るたびに更新する必要がある点です。</w:t>
      </w:r>
    </w:p>
    <w:p w:rsidR="00927AF0" w:rsidRPr="00453101" w:rsidRDefault="00B243FC" w:rsidP="007D125C">
      <w:pPr>
        <w:rPr>
          <w:lang w:val="en-GB"/>
        </w:rPr>
      </w:pPr>
      <w:r>
        <w:rPr>
          <w:rFonts w:hint="eastAsia"/>
          <w:lang w:val="en-GB"/>
        </w:rPr>
        <w:t>個々</w:t>
      </w:r>
      <w:r w:rsidR="00927AF0" w:rsidRPr="00453101">
        <w:rPr>
          <w:rFonts w:hint="eastAsia"/>
          <w:lang w:val="en-GB"/>
        </w:rPr>
        <w:t>人の誕生日に合わせて更新処理を設計、実装する必要があります。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しかし、年齢は現在の日付と誕生日から一意に計算できます。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該当プロパティを計算フィールドとして宣言し、実行時にどんな処理を実装するかを定義（メソッド）することで動的に値を取得するようにします。</w:t>
      </w:r>
    </w:p>
    <w:p w:rsidR="00927AF0" w:rsidRPr="00453101" w:rsidRDefault="00927AF0" w:rsidP="007D125C">
      <w:pPr>
        <w:rPr>
          <w:lang w:val="en-GB"/>
        </w:rPr>
      </w:pPr>
      <w:r w:rsidRPr="00453101">
        <w:rPr>
          <w:rFonts w:hint="eastAsia"/>
          <w:lang w:val="en-GB"/>
        </w:rPr>
        <w:t>こうすることで物理的更新を行わなくてすみます。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もちろん、計算フィールドはクエリーの実行時に動的に呼ばれるという構造上、パフォーマンスという観点からは注意深く適用を検討する必要がありますが、実用性とパフォーマンスへの影響を勘案しながら適用することでシステム実装の柔軟性を増すことができ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例えば一般的にデータを加工する処理として</w:t>
      </w:r>
      <w:r w:rsidRPr="00453101">
        <w:rPr>
          <w:rFonts w:hint="eastAsia"/>
          <w:lang w:val="en-GB"/>
        </w:rPr>
        <w:t>ETL(Extract Trasnform Loading)</w:t>
      </w:r>
      <w:r w:rsidR="00B243FC">
        <w:rPr>
          <w:rFonts w:hint="eastAsia"/>
          <w:lang w:val="en-GB"/>
        </w:rPr>
        <w:t>と呼ばれる単純な変換を繰り返し実行する方法が広く</w:t>
      </w:r>
      <w:r w:rsidRPr="00453101">
        <w:rPr>
          <w:rFonts w:hint="eastAsia"/>
          <w:lang w:val="en-GB"/>
        </w:rPr>
        <w:t>使われていますが、計算フィールドを適切に使うことにより、</w:t>
      </w:r>
      <w:r w:rsidRPr="00453101">
        <w:rPr>
          <w:rFonts w:hint="eastAsia"/>
          <w:lang w:val="en-GB"/>
        </w:rPr>
        <w:t>ETL</w:t>
      </w:r>
      <w:r w:rsidRPr="00453101">
        <w:rPr>
          <w:rFonts w:hint="eastAsia"/>
          <w:lang w:val="en-GB"/>
        </w:rPr>
        <w:t>の必要性をかなり削減できるのではないかと思います。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ETL</w:t>
      </w:r>
      <w:r w:rsidRPr="00453101">
        <w:rPr>
          <w:rFonts w:hint="eastAsia"/>
          <w:lang w:val="en-GB"/>
        </w:rPr>
        <w:t>は情報システムの保守性を複雑化させる１つの大きな要因となっていると言われています。</w:t>
      </w:r>
    </w:p>
    <w:p w:rsidR="00927AF0" w:rsidRPr="00453101" w:rsidRDefault="00927AF0" w:rsidP="00927AF0">
      <w:pPr>
        <w:pStyle w:val="1"/>
        <w:rPr>
          <w:sz w:val="21"/>
          <w:szCs w:val="21"/>
          <w:lang w:val="en-GB"/>
        </w:rPr>
      </w:pPr>
    </w:p>
    <w:p w:rsidR="00927AF0" w:rsidRPr="00453101" w:rsidRDefault="00927AF0" w:rsidP="007D125C">
      <w:pPr>
        <w:pStyle w:val="3"/>
        <w:rPr>
          <w:lang w:val="en-GB"/>
        </w:rPr>
      </w:pPr>
      <w:bookmarkStart w:id="53" w:name="_Toc404782010"/>
      <w:r w:rsidRPr="00453101">
        <w:rPr>
          <w:rFonts w:hint="eastAsia"/>
          <w:lang w:val="en-GB"/>
        </w:rPr>
        <w:t>クエリー実行</w:t>
      </w:r>
      <w:bookmarkEnd w:id="53"/>
    </w:p>
    <w:p w:rsidR="00927AF0" w:rsidRPr="00453101" w:rsidRDefault="005607AB" w:rsidP="007D125C">
      <w:pPr>
        <w:rPr>
          <w:lang w:val="en-GB"/>
        </w:rPr>
      </w:pPr>
      <w:r>
        <w:rPr>
          <w:rFonts w:hint="eastAsia"/>
          <w:lang w:val="en-GB"/>
        </w:rPr>
        <w:t>Caché</w:t>
      </w:r>
      <w:r w:rsidR="00927AF0" w:rsidRPr="00453101">
        <w:rPr>
          <w:rFonts w:hint="eastAsia"/>
          <w:lang w:val="en-GB"/>
        </w:rPr>
        <w:t>ObjectScript</w:t>
      </w:r>
      <w:r w:rsidR="00927AF0" w:rsidRPr="00453101">
        <w:rPr>
          <w:rFonts w:hint="eastAsia"/>
          <w:lang w:val="en-GB"/>
        </w:rPr>
        <w:t>言語を使ってクエリーを実行する方法が</w:t>
      </w:r>
      <w:r w:rsidR="00927AF0" w:rsidRPr="00453101">
        <w:rPr>
          <w:rFonts w:hint="eastAsia"/>
          <w:lang w:val="en-GB"/>
        </w:rPr>
        <w:t>2</w:t>
      </w:r>
      <w:r w:rsidR="00927AF0" w:rsidRPr="00453101">
        <w:rPr>
          <w:rFonts w:hint="eastAsia"/>
          <w:lang w:val="en-GB"/>
        </w:rPr>
        <w:t>種類用意されています。</w:t>
      </w:r>
    </w:p>
    <w:p w:rsidR="00927AF0" w:rsidRPr="00453101" w:rsidRDefault="00927AF0" w:rsidP="007D125C">
      <w:pPr>
        <w:rPr>
          <w:lang w:val="en-GB"/>
        </w:rPr>
      </w:pPr>
    </w:p>
    <w:p w:rsidR="00927AF0" w:rsidRPr="007D125C" w:rsidRDefault="00927AF0" w:rsidP="007D125C">
      <w:pPr>
        <w:pStyle w:val="ad"/>
        <w:numPr>
          <w:ilvl w:val="0"/>
          <w:numId w:val="38"/>
        </w:numPr>
        <w:ind w:leftChars="0"/>
        <w:rPr>
          <w:lang w:val="en-GB"/>
        </w:rPr>
      </w:pPr>
      <w:r w:rsidRPr="007D125C">
        <w:rPr>
          <w:rFonts w:hint="eastAsia"/>
          <w:lang w:val="en-GB"/>
        </w:rPr>
        <w:t>静的実行</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lastRenderedPageBreak/>
        <w:t>埋め込み</w:t>
      </w:r>
      <w:r w:rsidRPr="00453101">
        <w:rPr>
          <w:rFonts w:hint="eastAsia"/>
          <w:lang w:val="en-GB"/>
        </w:rPr>
        <w:t>SQL</w:t>
      </w:r>
      <w:r w:rsidRPr="00453101">
        <w:rPr>
          <w:rFonts w:hint="eastAsia"/>
          <w:lang w:val="en-GB"/>
        </w:rPr>
        <w:t>文を使って、クエリを実行できます。</w:t>
      </w:r>
    </w:p>
    <w:p w:rsidR="00927AF0" w:rsidRPr="00453101" w:rsidRDefault="00927AF0" w:rsidP="007D125C">
      <w:pPr>
        <w:rPr>
          <w:lang w:val="en-GB"/>
        </w:rPr>
      </w:pPr>
      <w:r w:rsidRPr="00453101">
        <w:rPr>
          <w:rFonts w:hint="eastAsia"/>
          <w:lang w:val="en-GB"/>
        </w:rPr>
        <w:t>クエリーが変化しない場合にはこの方法が簡便でしかもパフォーマンス上も優れています。</w:t>
      </w:r>
    </w:p>
    <w:p w:rsidR="00927AF0" w:rsidRPr="00453101" w:rsidRDefault="00927AF0" w:rsidP="007D125C">
      <w:pPr>
        <w:rPr>
          <w:lang w:val="en-GB"/>
        </w:rPr>
      </w:pPr>
    </w:p>
    <w:p w:rsidR="00927AF0" w:rsidRPr="007D125C" w:rsidRDefault="00927AF0" w:rsidP="007D125C">
      <w:pPr>
        <w:pStyle w:val="ad"/>
        <w:numPr>
          <w:ilvl w:val="0"/>
          <w:numId w:val="38"/>
        </w:numPr>
        <w:ind w:leftChars="0"/>
        <w:rPr>
          <w:lang w:val="en-GB"/>
        </w:rPr>
      </w:pPr>
      <w:r w:rsidRPr="007D125C">
        <w:rPr>
          <w:rFonts w:hint="eastAsia"/>
          <w:lang w:val="en-GB"/>
        </w:rPr>
        <w:t>動的実行</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%SQL.Statement</w:t>
      </w:r>
      <w:r w:rsidRPr="00453101">
        <w:rPr>
          <w:rFonts w:hint="eastAsia"/>
          <w:lang w:val="en-GB"/>
        </w:rPr>
        <w:t>オブジェクトを利用したクエリーの実行です。</w:t>
      </w:r>
    </w:p>
    <w:p w:rsidR="00927AF0" w:rsidRPr="00453101" w:rsidRDefault="00927AF0" w:rsidP="007D125C">
      <w:pPr>
        <w:rPr>
          <w:lang w:val="en-GB"/>
        </w:rPr>
      </w:pPr>
      <w:r w:rsidRPr="00453101">
        <w:rPr>
          <w:rFonts w:hint="eastAsia"/>
          <w:lang w:val="en-GB"/>
        </w:rPr>
        <w:t>実行時にクエリーコマンドの内容を変更できるなど柔軟な対応が可能です。</w:t>
      </w:r>
    </w:p>
    <w:p w:rsidR="00927AF0" w:rsidRPr="00453101" w:rsidRDefault="00927AF0" w:rsidP="007D125C">
      <w:pPr>
        <w:rPr>
          <w:lang w:val="en-GB"/>
        </w:rPr>
      </w:pPr>
      <w:r w:rsidRPr="00453101">
        <w:rPr>
          <w:rFonts w:hint="eastAsia"/>
          <w:lang w:val="en-GB"/>
        </w:rPr>
        <w:t>性能面では埋め込み</w:t>
      </w:r>
      <w:r w:rsidRPr="00453101">
        <w:rPr>
          <w:rFonts w:hint="eastAsia"/>
          <w:lang w:val="en-GB"/>
        </w:rPr>
        <w:t>SQL</w:t>
      </w:r>
      <w:r w:rsidRPr="00453101">
        <w:rPr>
          <w:rFonts w:hint="eastAsia"/>
          <w:lang w:val="en-GB"/>
        </w:rPr>
        <w:t>文に劣ります。</w:t>
      </w:r>
    </w:p>
    <w:p w:rsidR="00927AF0" w:rsidRPr="00453101" w:rsidRDefault="00927AF0" w:rsidP="007D125C">
      <w:pPr>
        <w:rPr>
          <w:lang w:val="en-GB"/>
        </w:rPr>
      </w:pPr>
    </w:p>
    <w:p w:rsidR="00927AF0" w:rsidRPr="00453101" w:rsidRDefault="00927AF0" w:rsidP="007D125C">
      <w:pPr>
        <w:pStyle w:val="3"/>
        <w:rPr>
          <w:lang w:val="en-GB"/>
        </w:rPr>
      </w:pPr>
      <w:bookmarkStart w:id="54" w:name="_Toc404782011"/>
      <w:r w:rsidRPr="00453101">
        <w:rPr>
          <w:rFonts w:hint="eastAsia"/>
          <w:lang w:val="en-GB"/>
        </w:rPr>
        <w:t>ファイル</w:t>
      </w:r>
      <w:r w:rsidRPr="00453101">
        <w:rPr>
          <w:rFonts w:hint="eastAsia"/>
          <w:lang w:val="en-GB"/>
        </w:rPr>
        <w:t>I/O</w:t>
      </w:r>
      <w:bookmarkEnd w:id="54"/>
    </w:p>
    <w:p w:rsidR="00927AF0" w:rsidRPr="00453101" w:rsidRDefault="00927AF0" w:rsidP="00927AF0">
      <w:pPr>
        <w:pStyle w:val="1"/>
        <w:rPr>
          <w:sz w:val="21"/>
          <w:szCs w:val="21"/>
          <w:lang w:val="en-GB"/>
        </w:rPr>
      </w:pPr>
    </w:p>
    <w:p w:rsidR="00927AF0" w:rsidRDefault="00927AF0" w:rsidP="007D125C">
      <w:pPr>
        <w:rPr>
          <w:lang w:val="en-GB"/>
        </w:rPr>
      </w:pPr>
      <w:r w:rsidRPr="00453101">
        <w:rPr>
          <w:rFonts w:hint="eastAsia"/>
          <w:lang w:val="en-GB"/>
        </w:rPr>
        <w:t>シーケンシャルファイルを読み込んだり、書き込んだりする処理は頻繁に利用されます。</w:t>
      </w:r>
    </w:p>
    <w:p w:rsidR="006C229F" w:rsidRDefault="006C229F" w:rsidP="007D125C">
      <w:pPr>
        <w:rPr>
          <w:lang w:val="en-GB"/>
        </w:rPr>
      </w:pPr>
      <w:r>
        <w:rPr>
          <w:rFonts w:hint="eastAsia"/>
          <w:lang w:val="en-GB"/>
        </w:rPr>
        <w:t>ファイル</w:t>
      </w:r>
      <w:r>
        <w:rPr>
          <w:rFonts w:hint="eastAsia"/>
          <w:lang w:val="en-GB"/>
        </w:rPr>
        <w:t>I/O</w:t>
      </w:r>
      <w:r>
        <w:rPr>
          <w:rFonts w:hint="eastAsia"/>
          <w:lang w:val="en-GB"/>
        </w:rPr>
        <w:t>の方法はいくつかありますが、％</w:t>
      </w:r>
      <w:r>
        <w:rPr>
          <w:rFonts w:hint="eastAsia"/>
          <w:lang w:val="en-GB"/>
        </w:rPr>
        <w:t>Stream</w:t>
      </w:r>
      <w:r>
        <w:rPr>
          <w:rFonts w:hint="eastAsia"/>
          <w:lang w:val="en-GB"/>
        </w:rPr>
        <w:t>クラスを使う方法をサンプルとして用意しています。</w:t>
      </w:r>
    </w:p>
    <w:p w:rsidR="006C229F" w:rsidRDefault="006C229F" w:rsidP="007D125C">
      <w:pPr>
        <w:rPr>
          <w:lang w:val="en-GB"/>
        </w:rPr>
      </w:pPr>
      <w:r>
        <w:rPr>
          <w:rFonts w:hint="eastAsia"/>
          <w:lang w:val="en-GB"/>
        </w:rPr>
        <w:t>PM.Activity</w:t>
      </w:r>
      <w:r>
        <w:rPr>
          <w:rFonts w:hint="eastAsia"/>
          <w:lang w:val="en-GB"/>
        </w:rPr>
        <w:t>クラスの</w:t>
      </w:r>
      <w:r>
        <w:rPr>
          <w:rFonts w:hint="eastAsia"/>
          <w:lang w:val="en-GB"/>
        </w:rPr>
        <w:t>ExportXML</w:t>
      </w:r>
      <w:r>
        <w:rPr>
          <w:rFonts w:hint="eastAsia"/>
          <w:lang w:val="en-GB"/>
        </w:rPr>
        <w:t>メソッドの中で</w:t>
      </w:r>
      <w:r>
        <w:rPr>
          <w:rFonts w:hint="eastAsia"/>
          <w:lang w:val="en-GB"/>
        </w:rPr>
        <w:t>%StreamFileCharacter</w:t>
      </w:r>
      <w:r>
        <w:rPr>
          <w:rFonts w:hint="eastAsia"/>
          <w:lang w:val="en-GB"/>
        </w:rPr>
        <w:t>クラスを使用したファイルの書き込み処理を実装しています。</w:t>
      </w:r>
    </w:p>
    <w:p w:rsidR="00CF1968" w:rsidRDefault="00CF1968">
      <w:pPr>
        <w:rPr>
          <w:lang w:val="en-GB"/>
        </w:rPr>
      </w:pPr>
      <w:r>
        <w:rPr>
          <w:lang w:val="en-GB"/>
        </w:rPr>
        <w:br w:type="page"/>
      </w:r>
    </w:p>
    <w:p w:rsidR="00CF1968" w:rsidRPr="007D125C" w:rsidRDefault="00CF1968" w:rsidP="007D125C">
      <w:pPr>
        <w:rPr>
          <w:szCs w:val="20"/>
          <w:lang w:val="en-GB"/>
        </w:rPr>
      </w:pPr>
    </w:p>
    <w:p w:rsidR="00927AF0" w:rsidRPr="00453101" w:rsidRDefault="00927AF0" w:rsidP="007D125C">
      <w:pPr>
        <w:pStyle w:val="1"/>
        <w:rPr>
          <w:lang w:val="en-GB"/>
        </w:rPr>
      </w:pPr>
      <w:bookmarkStart w:id="55" w:name="_Toc404782012"/>
      <w:r w:rsidRPr="00453101">
        <w:rPr>
          <w:lang w:val="en-GB"/>
        </w:rPr>
        <w:t>Acrtive Analytics</w:t>
      </w:r>
      <w:bookmarkEnd w:id="55"/>
    </w:p>
    <w:p w:rsidR="00927AF0" w:rsidRPr="00453101" w:rsidRDefault="00927AF0" w:rsidP="00927AF0">
      <w:pPr>
        <w:pStyle w:val="1"/>
        <w:rPr>
          <w:sz w:val="21"/>
          <w:szCs w:val="21"/>
          <w:lang w:val="en-GB"/>
        </w:rPr>
      </w:pPr>
    </w:p>
    <w:p w:rsidR="00927AF0" w:rsidRPr="00453101" w:rsidRDefault="005607AB" w:rsidP="007D125C">
      <w:pPr>
        <w:rPr>
          <w:lang w:val="en-GB"/>
        </w:rPr>
      </w:pPr>
      <w:r>
        <w:rPr>
          <w:rFonts w:hint="eastAsia"/>
          <w:lang w:val="en-GB"/>
        </w:rPr>
        <w:t>Caché</w:t>
      </w:r>
      <w:r w:rsidR="00AE4ADB">
        <w:rPr>
          <w:rFonts w:hint="eastAsia"/>
          <w:lang w:val="en-GB"/>
        </w:rPr>
        <w:t>は</w:t>
      </w:r>
      <w:r w:rsidR="00927AF0" w:rsidRPr="00453101">
        <w:rPr>
          <w:rFonts w:hint="eastAsia"/>
          <w:lang w:val="en-GB"/>
        </w:rPr>
        <w:t>DWH</w:t>
      </w:r>
      <w:r w:rsidR="00927AF0" w:rsidRPr="00453101">
        <w:rPr>
          <w:rFonts w:hint="eastAsia"/>
          <w:lang w:val="en-GB"/>
        </w:rPr>
        <w:t>のような分析用の別のデータベースを作ることなく、いまある</w:t>
      </w:r>
    </w:p>
    <w:p w:rsidR="00927AF0" w:rsidRPr="00453101" w:rsidRDefault="00927AF0" w:rsidP="007D125C">
      <w:pPr>
        <w:rPr>
          <w:lang w:val="en-GB"/>
        </w:rPr>
      </w:pPr>
      <w:r w:rsidRPr="00453101">
        <w:rPr>
          <w:rFonts w:hint="eastAsia"/>
          <w:lang w:val="en-GB"/>
        </w:rPr>
        <w:t>オンライン上のデータを利用して分析を行える仕組み</w:t>
      </w:r>
      <w:r w:rsidR="00980790">
        <w:rPr>
          <w:rFonts w:hint="eastAsia"/>
          <w:lang w:val="en-GB"/>
        </w:rPr>
        <w:t>（</w:t>
      </w:r>
      <w:r w:rsidR="00980790">
        <w:rPr>
          <w:rFonts w:hint="eastAsia"/>
          <w:lang w:val="en-GB"/>
        </w:rPr>
        <w:t>DeepSee</w:t>
      </w:r>
      <w:r w:rsidR="00980790">
        <w:rPr>
          <w:rFonts w:hint="eastAsia"/>
          <w:lang w:val="en-GB"/>
        </w:rPr>
        <w:t>）</w:t>
      </w:r>
      <w:r w:rsidRPr="00453101">
        <w:rPr>
          <w:rFonts w:hint="eastAsia"/>
          <w:lang w:val="en-GB"/>
        </w:rPr>
        <w:t>を用意しています。</w:t>
      </w:r>
    </w:p>
    <w:p w:rsidR="00927AF0" w:rsidRPr="00453101" w:rsidRDefault="00927AF0" w:rsidP="00927AF0">
      <w:pPr>
        <w:pStyle w:val="1"/>
        <w:rPr>
          <w:sz w:val="21"/>
          <w:szCs w:val="21"/>
          <w:lang w:val="en-GB"/>
        </w:rPr>
      </w:pPr>
    </w:p>
    <w:p w:rsidR="00927AF0" w:rsidRPr="00453101" w:rsidRDefault="00927AF0" w:rsidP="007D125C">
      <w:pPr>
        <w:pStyle w:val="2"/>
        <w:rPr>
          <w:lang w:val="en-GB"/>
        </w:rPr>
      </w:pPr>
      <w:bookmarkStart w:id="56" w:name="_Toc404782013"/>
      <w:r w:rsidRPr="00453101">
        <w:rPr>
          <w:rFonts w:hint="eastAsia"/>
          <w:lang w:val="en-GB"/>
        </w:rPr>
        <w:t>モデル作成</w:t>
      </w:r>
      <w:bookmarkEnd w:id="56"/>
    </w:p>
    <w:p w:rsidR="00927AF0" w:rsidRPr="00453101" w:rsidRDefault="00927AF0" w:rsidP="007D125C">
      <w:pPr>
        <w:rPr>
          <w:lang w:val="en-GB"/>
        </w:rPr>
      </w:pPr>
      <w:r w:rsidRPr="00453101">
        <w:rPr>
          <w:rFonts w:hint="eastAsia"/>
          <w:lang w:val="en-GB"/>
        </w:rPr>
        <w:t>プロジェクトをデータソースとしたモデル（キューブ）を作ってみましょう。</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DeepSee</w:t>
      </w:r>
      <w:r w:rsidRPr="00453101">
        <w:rPr>
          <w:rFonts w:hint="eastAsia"/>
          <w:lang w:val="en-GB"/>
        </w:rPr>
        <w:t>のアーキテクトを使ってキューブの定義を行います。</w:t>
      </w:r>
    </w:p>
    <w:p w:rsidR="00927AF0" w:rsidRDefault="00927AF0" w:rsidP="007D125C">
      <w:pPr>
        <w:rPr>
          <w:lang w:val="en-GB"/>
        </w:rPr>
      </w:pPr>
    </w:p>
    <w:p w:rsidR="00DC629F" w:rsidRPr="00453101" w:rsidRDefault="00DC629F" w:rsidP="00DC629F">
      <w:pPr>
        <w:pStyle w:val="3"/>
        <w:rPr>
          <w:lang w:val="en-GB"/>
        </w:rPr>
      </w:pPr>
      <w:bookmarkStart w:id="57" w:name="_Toc404782014"/>
      <w:r>
        <w:rPr>
          <w:rFonts w:hint="eastAsia"/>
          <w:lang w:val="en-GB"/>
        </w:rPr>
        <w:t>前準備</w:t>
      </w:r>
      <w:bookmarkEnd w:id="57"/>
    </w:p>
    <w:p w:rsidR="00927AF0" w:rsidRPr="00453101" w:rsidRDefault="00927AF0" w:rsidP="007D125C">
      <w:pPr>
        <w:rPr>
          <w:lang w:val="en-GB"/>
        </w:rPr>
      </w:pPr>
      <w:r w:rsidRPr="00453101">
        <w:rPr>
          <w:rFonts w:hint="eastAsia"/>
          <w:lang w:val="en-GB"/>
        </w:rPr>
        <w:t>まず</w:t>
      </w:r>
      <w:r w:rsidRPr="00453101">
        <w:rPr>
          <w:rFonts w:hint="eastAsia"/>
          <w:lang w:val="en-GB"/>
        </w:rPr>
        <w:t>USER</w:t>
      </w:r>
      <w:r w:rsidRPr="00453101">
        <w:rPr>
          <w:rFonts w:hint="eastAsia"/>
          <w:lang w:val="en-GB"/>
        </w:rPr>
        <w:t>ネームスペースで</w:t>
      </w:r>
      <w:r w:rsidRPr="00453101">
        <w:rPr>
          <w:rFonts w:hint="eastAsia"/>
          <w:lang w:val="en-GB"/>
        </w:rPr>
        <w:t>DeepSee</w:t>
      </w:r>
      <w:r w:rsidRPr="00453101">
        <w:rPr>
          <w:rFonts w:hint="eastAsia"/>
          <w:lang w:val="en-GB"/>
        </w:rPr>
        <w:t>を利用するためにターミナルでログイン後、以下のコマンドを実行します。</w:t>
      </w:r>
    </w:p>
    <w:p w:rsidR="00927AF0" w:rsidRPr="00453101" w:rsidRDefault="00927AF0" w:rsidP="007D125C">
      <w:pPr>
        <w:rPr>
          <w:lang w:val="en-GB"/>
        </w:rPr>
      </w:pPr>
    </w:p>
    <w:p w:rsidR="00927AF0" w:rsidRPr="00453101" w:rsidRDefault="00927AF0" w:rsidP="007D125C">
      <w:pPr>
        <w:rPr>
          <w:lang w:val="en-GB"/>
        </w:rPr>
      </w:pPr>
      <w:r w:rsidRPr="00453101">
        <w:rPr>
          <w:lang w:val="en-GB"/>
        </w:rPr>
        <w:t>USER&gt;zn "%SYS"</w:t>
      </w:r>
    </w:p>
    <w:p w:rsidR="00927AF0" w:rsidRPr="00453101" w:rsidRDefault="00927AF0" w:rsidP="007D125C">
      <w:pPr>
        <w:rPr>
          <w:lang w:val="en-GB"/>
        </w:rPr>
      </w:pPr>
    </w:p>
    <w:p w:rsidR="00927AF0" w:rsidRPr="00453101" w:rsidRDefault="00927AF0" w:rsidP="007D125C">
      <w:pPr>
        <w:rPr>
          <w:lang w:val="en-GB"/>
        </w:rPr>
      </w:pPr>
      <w:r w:rsidRPr="00453101">
        <w:rPr>
          <w:lang w:val="en-GB"/>
        </w:rPr>
        <w:t>%SYS&gt;Do EnableDeepSee^%SYS.cspServer("/csp/user/")</w:t>
      </w:r>
    </w:p>
    <w:p w:rsidR="00927AF0" w:rsidRDefault="00927AF0" w:rsidP="007D125C">
      <w:pPr>
        <w:rPr>
          <w:lang w:val="en-GB"/>
        </w:rPr>
      </w:pPr>
    </w:p>
    <w:p w:rsidR="00DC629F" w:rsidRPr="00453101" w:rsidRDefault="00DC629F" w:rsidP="00DC629F">
      <w:pPr>
        <w:pStyle w:val="3"/>
        <w:rPr>
          <w:lang w:val="en-GB"/>
        </w:rPr>
      </w:pPr>
      <w:bookmarkStart w:id="58" w:name="_Toc404782015"/>
      <w:r>
        <w:rPr>
          <w:rFonts w:hint="eastAsia"/>
          <w:lang w:val="en-GB"/>
        </w:rPr>
        <w:t>キューブの作成</w:t>
      </w:r>
      <w:bookmarkEnd w:id="58"/>
    </w:p>
    <w:p w:rsidR="00927AF0" w:rsidRDefault="00EF171B" w:rsidP="007D125C">
      <w:pPr>
        <w:rPr>
          <w:lang w:val="en-GB"/>
        </w:rPr>
      </w:pPr>
      <w:r>
        <w:rPr>
          <w:rFonts w:hint="eastAsia"/>
          <w:lang w:val="en-GB"/>
        </w:rPr>
        <w:t>アーキテクトのスクリーン上の新規ボタンを押します。</w:t>
      </w:r>
    </w:p>
    <w:p w:rsidR="00EF171B" w:rsidRDefault="00EF171B" w:rsidP="007D125C">
      <w:pPr>
        <w:rPr>
          <w:lang w:val="en-GB"/>
        </w:rPr>
      </w:pPr>
      <w:r>
        <w:rPr>
          <w:rFonts w:hint="eastAsia"/>
          <w:lang w:val="en-GB"/>
        </w:rPr>
        <w:t>新しい定義を作成というタイトルのダイアログボックスが表示されます。</w:t>
      </w:r>
    </w:p>
    <w:p w:rsidR="00EF171B" w:rsidRDefault="00EF171B" w:rsidP="007D125C">
      <w:pPr>
        <w:rPr>
          <w:lang w:val="en-GB"/>
        </w:rPr>
      </w:pPr>
      <w:r>
        <w:rPr>
          <w:rFonts w:hint="eastAsia"/>
          <w:lang w:val="en-GB"/>
        </w:rPr>
        <w:t>以下を入力します。</w:t>
      </w:r>
    </w:p>
    <w:p w:rsidR="00EF171B" w:rsidRDefault="00EF171B" w:rsidP="007D125C">
      <w:pPr>
        <w:rPr>
          <w:lang w:val="en-GB"/>
        </w:rPr>
      </w:pPr>
    </w:p>
    <w:p w:rsidR="00EF171B" w:rsidRDefault="00EF171B" w:rsidP="007D125C">
      <w:pPr>
        <w:rPr>
          <w:lang w:val="en-GB"/>
        </w:rPr>
      </w:pPr>
      <w:r>
        <w:rPr>
          <w:rFonts w:hint="eastAsia"/>
          <w:lang w:val="en-GB"/>
        </w:rPr>
        <w:t xml:space="preserve">キューブ名　</w:t>
      </w:r>
      <w:r>
        <w:rPr>
          <w:rFonts w:hint="eastAsia"/>
          <w:lang w:val="en-GB"/>
        </w:rPr>
        <w:t>ProjectCube</w:t>
      </w:r>
    </w:p>
    <w:p w:rsidR="00EF171B" w:rsidRDefault="00EF171B" w:rsidP="007D125C">
      <w:pPr>
        <w:rPr>
          <w:lang w:val="en-GB"/>
        </w:rPr>
      </w:pPr>
      <w:r>
        <w:rPr>
          <w:rFonts w:hint="eastAsia"/>
          <w:lang w:val="en-GB"/>
        </w:rPr>
        <w:t>ソースクラス　参照ボタンを押して、</w:t>
      </w:r>
      <w:r>
        <w:rPr>
          <w:rFonts w:hint="eastAsia"/>
          <w:lang w:val="en-GB"/>
        </w:rPr>
        <w:t>PM</w:t>
      </w:r>
      <w:r>
        <w:rPr>
          <w:lang w:val="en-GB"/>
        </w:rPr>
        <w:t>.Project</w:t>
      </w:r>
      <w:r>
        <w:rPr>
          <w:rFonts w:hint="eastAsia"/>
          <w:lang w:val="en-GB"/>
        </w:rPr>
        <w:t>を選択します。</w:t>
      </w:r>
    </w:p>
    <w:p w:rsidR="00AE4ADB" w:rsidRDefault="00AE4ADB" w:rsidP="007D125C">
      <w:pPr>
        <w:rPr>
          <w:lang w:val="en-GB"/>
        </w:rPr>
      </w:pPr>
      <w:r>
        <w:rPr>
          <w:rFonts w:hint="eastAsia"/>
          <w:lang w:val="en-GB"/>
        </w:rPr>
        <w:t xml:space="preserve">キューブのクラス名　</w:t>
      </w:r>
      <w:r>
        <w:rPr>
          <w:rFonts w:hint="eastAsia"/>
          <w:lang w:val="en-GB"/>
        </w:rPr>
        <w:t>PM.ProjectCube</w:t>
      </w:r>
    </w:p>
    <w:p w:rsidR="00AE4ADB" w:rsidRDefault="00AE4ADB" w:rsidP="007D125C">
      <w:pPr>
        <w:rPr>
          <w:lang w:val="en-GB"/>
        </w:rPr>
      </w:pPr>
    </w:p>
    <w:p w:rsidR="00AE4ADB" w:rsidRDefault="00AE4ADB" w:rsidP="00DC629F">
      <w:pPr>
        <w:pStyle w:val="3"/>
        <w:rPr>
          <w:lang w:val="en-GB"/>
        </w:rPr>
      </w:pPr>
      <w:bookmarkStart w:id="59" w:name="_Toc404782016"/>
      <w:r>
        <w:rPr>
          <w:rFonts w:hint="eastAsia"/>
          <w:lang w:val="en-GB"/>
        </w:rPr>
        <w:lastRenderedPageBreak/>
        <w:t>メジャーの定義</w:t>
      </w:r>
      <w:bookmarkEnd w:id="59"/>
    </w:p>
    <w:p w:rsidR="00AE4ADB" w:rsidRDefault="00AE4ADB" w:rsidP="007D125C">
      <w:pPr>
        <w:rPr>
          <w:lang w:val="en-GB"/>
        </w:rPr>
      </w:pPr>
      <w:r>
        <w:rPr>
          <w:rFonts w:hint="eastAsia"/>
          <w:lang w:val="en-GB"/>
        </w:rPr>
        <w:t>左ペイン上にあるソースクラスの</w:t>
      </w:r>
      <w:r>
        <w:rPr>
          <w:rFonts w:hint="eastAsia"/>
          <w:lang w:val="en-GB"/>
        </w:rPr>
        <w:t>ActualAmont</w:t>
      </w:r>
      <w:r>
        <w:rPr>
          <w:lang w:val="en-GB"/>
        </w:rPr>
        <w:t>, ActualManHours, AnticipatedManHours,OrderAmount</w:t>
      </w:r>
      <w:r>
        <w:rPr>
          <w:rFonts w:hint="eastAsia"/>
          <w:lang w:val="en-GB"/>
        </w:rPr>
        <w:t>をそれぞれ</w:t>
      </w:r>
      <w:r w:rsidR="00FE6D9B">
        <w:rPr>
          <w:rFonts w:hint="eastAsia"/>
          <w:lang w:val="en-GB"/>
        </w:rPr>
        <w:t>中</w:t>
      </w:r>
      <w:r>
        <w:rPr>
          <w:rFonts w:hint="eastAsia"/>
          <w:lang w:val="en-GB"/>
        </w:rPr>
        <w:t>ペインのメジャーにドラッグ</w:t>
      </w:r>
      <w:r>
        <w:rPr>
          <w:rFonts w:hint="eastAsia"/>
          <w:lang w:val="en-GB"/>
        </w:rPr>
        <w:t>&amp;</w:t>
      </w:r>
      <w:r>
        <w:rPr>
          <w:rFonts w:hint="eastAsia"/>
          <w:lang w:val="en-GB"/>
        </w:rPr>
        <w:t>ドロップします。</w:t>
      </w:r>
    </w:p>
    <w:p w:rsidR="00FE6D9B" w:rsidRDefault="00FE6D9B" w:rsidP="00DC629F">
      <w:pPr>
        <w:pStyle w:val="3"/>
        <w:rPr>
          <w:lang w:val="en-GB"/>
        </w:rPr>
      </w:pPr>
      <w:bookmarkStart w:id="60" w:name="_Toc404782017"/>
      <w:r>
        <w:rPr>
          <w:rFonts w:hint="eastAsia"/>
          <w:lang w:val="en-GB"/>
        </w:rPr>
        <w:t>ディメンジョンの定義</w:t>
      </w:r>
      <w:bookmarkEnd w:id="60"/>
    </w:p>
    <w:p w:rsidR="00FE6D9B" w:rsidRDefault="00FE6D9B" w:rsidP="007D125C">
      <w:pPr>
        <w:rPr>
          <w:lang w:val="en-GB"/>
        </w:rPr>
      </w:pPr>
      <w:r>
        <w:rPr>
          <w:rFonts w:hint="eastAsia"/>
          <w:lang w:val="en-GB"/>
        </w:rPr>
        <w:t>左ペイン上にあるソースクラスの</w:t>
      </w:r>
      <w:r>
        <w:rPr>
          <w:rFonts w:hint="eastAsia"/>
          <w:lang w:val="en-GB"/>
        </w:rPr>
        <w:t>Customer</w:t>
      </w:r>
      <w:r>
        <w:rPr>
          <w:rFonts w:hint="eastAsia"/>
          <w:lang w:val="en-GB"/>
        </w:rPr>
        <w:t>の左にある黒い▼をクリックします。</w:t>
      </w:r>
    </w:p>
    <w:p w:rsidR="00FE6D9B" w:rsidRDefault="00FE6D9B" w:rsidP="007D125C">
      <w:pPr>
        <w:rPr>
          <w:lang w:val="en-GB"/>
        </w:rPr>
      </w:pPr>
      <w:r>
        <w:rPr>
          <w:rFonts w:hint="eastAsia"/>
          <w:lang w:val="en-GB"/>
        </w:rPr>
        <w:t>Name</w:t>
      </w:r>
      <w:r>
        <w:rPr>
          <w:rFonts w:hint="eastAsia"/>
          <w:lang w:val="en-GB"/>
        </w:rPr>
        <w:t>を中ペインのディメンジョンにドラッグ</w:t>
      </w:r>
      <w:r>
        <w:rPr>
          <w:rFonts w:hint="eastAsia"/>
          <w:lang w:val="en-GB"/>
        </w:rPr>
        <w:t>&amp;</w:t>
      </w:r>
      <w:r>
        <w:rPr>
          <w:rFonts w:hint="eastAsia"/>
          <w:lang w:val="en-GB"/>
        </w:rPr>
        <w:t>ドロップします。</w:t>
      </w:r>
    </w:p>
    <w:p w:rsidR="00FE6D9B" w:rsidRDefault="00FE6D9B" w:rsidP="007D125C">
      <w:pPr>
        <w:rPr>
          <w:lang w:val="en-GB"/>
        </w:rPr>
      </w:pPr>
      <w:r>
        <w:rPr>
          <w:rFonts w:hint="eastAsia"/>
          <w:lang w:val="en-GB"/>
        </w:rPr>
        <w:t>作成した中ペインの</w:t>
      </w:r>
      <w:r>
        <w:rPr>
          <w:rFonts w:hint="eastAsia"/>
          <w:lang w:val="en-GB"/>
        </w:rPr>
        <w:t>Name</w:t>
      </w:r>
      <w:r>
        <w:rPr>
          <w:rFonts w:hint="eastAsia"/>
          <w:lang w:val="en-GB"/>
        </w:rPr>
        <w:t>ディメンジョンをクリックします。</w:t>
      </w:r>
    </w:p>
    <w:p w:rsidR="00FE6D9B" w:rsidRDefault="00FE6D9B" w:rsidP="007D125C">
      <w:pPr>
        <w:rPr>
          <w:lang w:val="en-GB"/>
        </w:rPr>
      </w:pPr>
      <w:r>
        <w:rPr>
          <w:rFonts w:hint="eastAsia"/>
          <w:lang w:val="en-GB"/>
        </w:rPr>
        <w:t>右ペインに表示される名前を</w:t>
      </w:r>
      <w:r>
        <w:rPr>
          <w:rFonts w:hint="eastAsia"/>
          <w:lang w:val="en-GB"/>
        </w:rPr>
        <w:t>Name</w:t>
      </w:r>
      <w:r>
        <w:rPr>
          <w:rFonts w:hint="eastAsia"/>
          <w:lang w:val="en-GB"/>
        </w:rPr>
        <w:t>から</w:t>
      </w:r>
      <w:r>
        <w:rPr>
          <w:rFonts w:hint="eastAsia"/>
          <w:lang w:val="en-GB"/>
        </w:rPr>
        <w:t>CustomerName</w:t>
      </w:r>
      <w:r>
        <w:rPr>
          <w:rFonts w:hint="eastAsia"/>
          <w:lang w:val="en-GB"/>
        </w:rPr>
        <w:t>に変更します。</w:t>
      </w:r>
    </w:p>
    <w:p w:rsidR="00FE6D9B" w:rsidRDefault="00FF4A4B" w:rsidP="007D125C">
      <w:pPr>
        <w:rPr>
          <w:lang w:val="en-GB"/>
        </w:rPr>
      </w:pPr>
      <w:r>
        <w:rPr>
          <w:rFonts w:hint="eastAsia"/>
          <w:lang w:val="en-GB"/>
        </w:rPr>
        <w:t>同様に</w:t>
      </w:r>
      <w:r>
        <w:rPr>
          <w:rFonts w:hint="eastAsia"/>
          <w:lang w:val="en-GB"/>
        </w:rPr>
        <w:t>Name</w:t>
      </w:r>
      <w:r>
        <w:rPr>
          <w:rFonts w:hint="eastAsia"/>
          <w:lang w:val="en-GB"/>
        </w:rPr>
        <w:t>をディメンジョンにドラッグ</w:t>
      </w:r>
      <w:r>
        <w:rPr>
          <w:rFonts w:hint="eastAsia"/>
          <w:lang w:val="en-GB"/>
        </w:rPr>
        <w:t>&amp;</w:t>
      </w:r>
      <w:r>
        <w:rPr>
          <w:rFonts w:hint="eastAsia"/>
          <w:lang w:val="en-GB"/>
        </w:rPr>
        <w:t>ドロップして名前を</w:t>
      </w:r>
      <w:r>
        <w:rPr>
          <w:rFonts w:hint="eastAsia"/>
          <w:lang w:val="en-GB"/>
        </w:rPr>
        <w:t>ProectName</w:t>
      </w:r>
      <w:r>
        <w:rPr>
          <w:rFonts w:hint="eastAsia"/>
          <w:lang w:val="en-GB"/>
        </w:rPr>
        <w:t>に変更します。</w:t>
      </w:r>
    </w:p>
    <w:p w:rsidR="00FF4A4B" w:rsidRDefault="00FF4A4B" w:rsidP="007D125C">
      <w:pPr>
        <w:rPr>
          <w:lang w:val="en-GB"/>
        </w:rPr>
      </w:pPr>
      <w:r>
        <w:rPr>
          <w:rFonts w:hint="eastAsia"/>
          <w:lang w:val="en-GB"/>
        </w:rPr>
        <w:t>ProjectManager</w:t>
      </w:r>
      <w:r>
        <w:rPr>
          <w:rFonts w:hint="eastAsia"/>
          <w:lang w:val="en-GB"/>
        </w:rPr>
        <w:t>の</w:t>
      </w:r>
      <w:r>
        <w:rPr>
          <w:rFonts w:hint="eastAsia"/>
          <w:lang w:val="en-GB"/>
        </w:rPr>
        <w:t>Name</w:t>
      </w:r>
      <w:r>
        <w:rPr>
          <w:rFonts w:hint="eastAsia"/>
          <w:lang w:val="en-GB"/>
        </w:rPr>
        <w:t>も同様にディメンジョンにドラッグ</w:t>
      </w:r>
      <w:r>
        <w:rPr>
          <w:rFonts w:hint="eastAsia"/>
          <w:lang w:val="en-GB"/>
        </w:rPr>
        <w:t>&amp;</w:t>
      </w:r>
      <w:r>
        <w:rPr>
          <w:rFonts w:hint="eastAsia"/>
          <w:lang w:val="en-GB"/>
        </w:rPr>
        <w:t>ドロップして名前を</w:t>
      </w:r>
      <w:r>
        <w:rPr>
          <w:rFonts w:hint="eastAsia"/>
          <w:lang w:val="en-GB"/>
        </w:rPr>
        <w:t>PMName</w:t>
      </w:r>
      <w:r>
        <w:rPr>
          <w:rFonts w:hint="eastAsia"/>
          <w:lang w:val="en-GB"/>
        </w:rPr>
        <w:t>に変更します。</w:t>
      </w:r>
    </w:p>
    <w:p w:rsidR="00FF4A4B" w:rsidRDefault="00FF4A4B" w:rsidP="007D125C">
      <w:pPr>
        <w:rPr>
          <w:lang w:val="en-GB"/>
        </w:rPr>
      </w:pPr>
    </w:p>
    <w:p w:rsidR="00FF4A4B" w:rsidRDefault="00FF4A4B" w:rsidP="00DC629F">
      <w:pPr>
        <w:pStyle w:val="3"/>
        <w:rPr>
          <w:lang w:val="en-GB"/>
        </w:rPr>
      </w:pPr>
      <w:bookmarkStart w:id="61" w:name="_Toc404782018"/>
      <w:r>
        <w:rPr>
          <w:rFonts w:hint="eastAsia"/>
          <w:lang w:val="en-GB"/>
        </w:rPr>
        <w:t>詳細リストの定義</w:t>
      </w:r>
      <w:bookmarkEnd w:id="61"/>
    </w:p>
    <w:p w:rsidR="00FF4A4B" w:rsidRDefault="00FF4A4B" w:rsidP="007D125C">
      <w:pPr>
        <w:rPr>
          <w:lang w:val="en-GB"/>
        </w:rPr>
      </w:pPr>
      <w:r>
        <w:rPr>
          <w:rFonts w:hint="eastAsia"/>
          <w:lang w:val="en-GB"/>
        </w:rPr>
        <w:t>中ペイン</w:t>
      </w:r>
      <w:r w:rsidR="00EE446B">
        <w:rPr>
          <w:rFonts w:hint="eastAsia"/>
          <w:lang w:val="en-GB"/>
        </w:rPr>
        <w:t>の詳細リストをクリックして選択します。</w:t>
      </w:r>
    </w:p>
    <w:p w:rsidR="00FF4A4B" w:rsidRDefault="00FF4A4B" w:rsidP="007D125C">
      <w:pPr>
        <w:rPr>
          <w:lang w:val="en-GB"/>
        </w:rPr>
      </w:pPr>
      <w:r>
        <w:rPr>
          <w:rFonts w:hint="eastAsia"/>
          <w:lang w:val="en-GB"/>
        </w:rPr>
        <w:t>中ペインの要素を追加というラベルをクリックします。</w:t>
      </w:r>
    </w:p>
    <w:p w:rsidR="00EE446B" w:rsidRDefault="00EE446B" w:rsidP="007D125C">
      <w:pPr>
        <w:rPr>
          <w:lang w:val="en-GB"/>
        </w:rPr>
      </w:pPr>
      <w:r>
        <w:rPr>
          <w:rFonts w:hint="eastAsia"/>
          <w:lang w:val="en-GB"/>
        </w:rPr>
        <w:t>キューブに要素を追加というタイトルのダイアログボックスが表示されます。</w:t>
      </w:r>
    </w:p>
    <w:p w:rsidR="00EE446B" w:rsidRDefault="00EE446B" w:rsidP="007D125C">
      <w:pPr>
        <w:rPr>
          <w:lang w:val="en-GB"/>
        </w:rPr>
      </w:pPr>
      <w:r>
        <w:rPr>
          <w:rFonts w:hint="eastAsia"/>
          <w:lang w:val="en-GB"/>
        </w:rPr>
        <w:t>新しい要素名を入力　デフォルトの名前</w:t>
      </w:r>
      <w:r>
        <w:rPr>
          <w:rFonts w:hint="eastAsia"/>
          <w:lang w:val="en-GB"/>
        </w:rPr>
        <w:t>New_listing1</w:t>
      </w:r>
      <w:r>
        <w:rPr>
          <w:rFonts w:hint="eastAsia"/>
          <w:lang w:val="en-GB"/>
        </w:rPr>
        <w:t>を入力します。</w:t>
      </w:r>
    </w:p>
    <w:p w:rsidR="00EE446B" w:rsidRDefault="00EE446B" w:rsidP="007D125C">
      <w:pPr>
        <w:rPr>
          <w:lang w:val="en-GB"/>
        </w:rPr>
      </w:pPr>
      <w:r>
        <w:rPr>
          <w:rFonts w:hint="eastAsia"/>
          <w:lang w:val="en-GB"/>
        </w:rPr>
        <w:t>詳細リストのラジオボタンがチェックされていることを確認します。</w:t>
      </w:r>
    </w:p>
    <w:p w:rsidR="00EE446B" w:rsidRDefault="00EE446B" w:rsidP="007D125C">
      <w:pPr>
        <w:rPr>
          <w:lang w:val="en-GB"/>
        </w:rPr>
      </w:pPr>
      <w:r>
        <w:rPr>
          <w:rFonts w:hint="eastAsia"/>
          <w:lang w:val="en-GB"/>
        </w:rPr>
        <w:t>OK</w:t>
      </w:r>
      <w:r>
        <w:rPr>
          <w:rFonts w:hint="eastAsia"/>
          <w:lang w:val="en-GB"/>
        </w:rPr>
        <w:t>ボタンを押します。</w:t>
      </w:r>
    </w:p>
    <w:p w:rsidR="00FF4A4B" w:rsidRPr="00FE6D9B" w:rsidRDefault="00FF4A4B" w:rsidP="007D125C">
      <w:pPr>
        <w:rPr>
          <w:lang w:val="en-GB"/>
        </w:rPr>
      </w:pPr>
    </w:p>
    <w:p w:rsidR="00EF171B" w:rsidRDefault="00DC629F" w:rsidP="00902D6F">
      <w:pPr>
        <w:pStyle w:val="3"/>
        <w:rPr>
          <w:lang w:val="en-GB"/>
        </w:rPr>
      </w:pPr>
      <w:bookmarkStart w:id="62" w:name="_Toc404782019"/>
      <w:r>
        <w:rPr>
          <w:rFonts w:hint="eastAsia"/>
          <w:lang w:val="en-GB"/>
        </w:rPr>
        <w:t>計算メンバーの定義</w:t>
      </w:r>
      <w:bookmarkEnd w:id="62"/>
    </w:p>
    <w:p w:rsidR="00DC629F" w:rsidRDefault="009242AB" w:rsidP="007D125C">
      <w:pPr>
        <w:rPr>
          <w:lang w:val="en-GB"/>
        </w:rPr>
      </w:pPr>
      <w:r>
        <w:rPr>
          <w:rFonts w:hint="eastAsia"/>
          <w:lang w:val="en-GB"/>
        </w:rPr>
        <w:t>プロジェクトの</w:t>
      </w:r>
      <w:r>
        <w:rPr>
          <w:rFonts w:hint="eastAsia"/>
          <w:lang w:val="en-GB"/>
        </w:rPr>
        <w:t>Profit</w:t>
      </w:r>
      <w:r w:rsidR="00DC629F">
        <w:rPr>
          <w:rFonts w:hint="eastAsia"/>
          <w:lang w:val="en-GB"/>
        </w:rPr>
        <w:t>というメンバーを追加しましょう。</w:t>
      </w:r>
    </w:p>
    <w:p w:rsidR="00DC629F" w:rsidRDefault="00DC629F" w:rsidP="007D125C">
      <w:pPr>
        <w:rPr>
          <w:lang w:val="en-GB"/>
        </w:rPr>
      </w:pPr>
      <w:r>
        <w:rPr>
          <w:rFonts w:hint="eastAsia"/>
          <w:lang w:val="en-GB"/>
        </w:rPr>
        <w:t>中ペインの計算メンバーをクリックして選択します。</w:t>
      </w:r>
    </w:p>
    <w:p w:rsidR="00DC629F" w:rsidRDefault="00DC629F" w:rsidP="007D125C">
      <w:pPr>
        <w:rPr>
          <w:lang w:val="en-GB"/>
        </w:rPr>
      </w:pPr>
      <w:r>
        <w:rPr>
          <w:rFonts w:hint="eastAsia"/>
          <w:lang w:val="en-GB"/>
        </w:rPr>
        <w:t>要素を追加ボタンをクリックします。</w:t>
      </w:r>
    </w:p>
    <w:p w:rsidR="00DC629F" w:rsidRDefault="00DC629F" w:rsidP="007D125C">
      <w:pPr>
        <w:rPr>
          <w:lang w:val="en-GB"/>
        </w:rPr>
      </w:pPr>
      <w:r>
        <w:rPr>
          <w:rFonts w:hint="eastAsia"/>
          <w:lang w:val="en-GB"/>
        </w:rPr>
        <w:t>キューブに要素を追加というタイトルのダイアログボックスが表示されます。</w:t>
      </w:r>
    </w:p>
    <w:p w:rsidR="00DC629F" w:rsidRDefault="00DC629F" w:rsidP="007D125C">
      <w:pPr>
        <w:rPr>
          <w:lang w:val="en-GB"/>
        </w:rPr>
      </w:pPr>
      <w:r>
        <w:rPr>
          <w:rFonts w:hint="eastAsia"/>
          <w:lang w:val="en-GB"/>
        </w:rPr>
        <w:t xml:space="preserve">新しい要素名を入力　</w:t>
      </w:r>
      <w:r>
        <w:rPr>
          <w:rFonts w:hint="eastAsia"/>
          <w:lang w:val="en-GB"/>
        </w:rPr>
        <w:t>Profit</w:t>
      </w:r>
    </w:p>
    <w:p w:rsidR="00DC629F" w:rsidRDefault="00DC629F" w:rsidP="007D125C">
      <w:pPr>
        <w:rPr>
          <w:lang w:val="en-GB"/>
        </w:rPr>
      </w:pPr>
      <w:r>
        <w:rPr>
          <w:rFonts w:hint="eastAsia"/>
          <w:lang w:val="en-GB"/>
        </w:rPr>
        <w:t>計算メンバー</w:t>
      </w:r>
      <w:r w:rsidR="00902D6F">
        <w:rPr>
          <w:rFonts w:hint="eastAsia"/>
          <w:lang w:val="en-GB"/>
        </w:rPr>
        <w:t>（メジャー）</w:t>
      </w:r>
      <w:r>
        <w:rPr>
          <w:rFonts w:hint="eastAsia"/>
          <w:lang w:val="en-GB"/>
        </w:rPr>
        <w:t>というラジオボタンが選択されていることを確認します。</w:t>
      </w:r>
    </w:p>
    <w:p w:rsidR="00DC629F" w:rsidRDefault="00DC629F" w:rsidP="007D125C">
      <w:pPr>
        <w:rPr>
          <w:lang w:val="en-GB"/>
        </w:rPr>
      </w:pPr>
      <w:r>
        <w:rPr>
          <w:rFonts w:hint="eastAsia"/>
          <w:lang w:val="en-GB"/>
        </w:rPr>
        <w:t>OK</w:t>
      </w:r>
      <w:r>
        <w:rPr>
          <w:rFonts w:hint="eastAsia"/>
          <w:lang w:val="en-GB"/>
        </w:rPr>
        <w:t>ボタンを押します。</w:t>
      </w:r>
    </w:p>
    <w:p w:rsidR="00902D6F" w:rsidRDefault="00902D6F" w:rsidP="007D125C">
      <w:pPr>
        <w:rPr>
          <w:lang w:val="en-GB"/>
        </w:rPr>
      </w:pPr>
      <w:r>
        <w:rPr>
          <w:rFonts w:hint="eastAsia"/>
          <w:lang w:val="en-GB"/>
        </w:rPr>
        <w:t>メジャーに</w:t>
      </w:r>
      <w:r>
        <w:rPr>
          <w:rFonts w:hint="eastAsia"/>
          <w:lang w:val="en-GB"/>
        </w:rPr>
        <w:t>Profit</w:t>
      </w:r>
      <w:r>
        <w:rPr>
          <w:rFonts w:hint="eastAsia"/>
          <w:lang w:val="en-GB"/>
        </w:rPr>
        <w:t>が表示されるのでそれをクリックします。</w:t>
      </w:r>
    </w:p>
    <w:p w:rsidR="00902D6F" w:rsidRDefault="00902D6F" w:rsidP="007D125C">
      <w:pPr>
        <w:rPr>
          <w:lang w:val="en-GB"/>
        </w:rPr>
      </w:pPr>
      <w:r>
        <w:rPr>
          <w:rFonts w:hint="eastAsia"/>
          <w:lang w:val="en-GB"/>
        </w:rPr>
        <w:t>右ペインの表現の所に以下を入力します。</w:t>
      </w:r>
    </w:p>
    <w:p w:rsidR="00902D6F" w:rsidRDefault="00902D6F" w:rsidP="007D125C">
      <w:pPr>
        <w:rPr>
          <w:lang w:val="en-GB"/>
        </w:rPr>
      </w:pPr>
      <w:r>
        <w:rPr>
          <w:rFonts w:hint="eastAsia"/>
          <w:lang w:val="en-GB"/>
        </w:rPr>
        <w:t>%source.OrderAmount - %source.ActualAmo</w:t>
      </w:r>
      <w:r>
        <w:rPr>
          <w:lang w:val="en-GB"/>
        </w:rPr>
        <w:t>u</w:t>
      </w:r>
      <w:r>
        <w:rPr>
          <w:rFonts w:hint="eastAsia"/>
          <w:lang w:val="en-GB"/>
        </w:rPr>
        <w:t>nt</w:t>
      </w:r>
    </w:p>
    <w:p w:rsidR="00902D6F" w:rsidRDefault="00902D6F" w:rsidP="007D125C">
      <w:pPr>
        <w:rPr>
          <w:lang w:val="en-GB"/>
        </w:rPr>
      </w:pPr>
      <w:r>
        <w:rPr>
          <w:rFonts w:hint="eastAsia"/>
          <w:lang w:val="en-GB"/>
        </w:rPr>
        <w:lastRenderedPageBreak/>
        <w:t>保存ボタンを押します。</w:t>
      </w:r>
    </w:p>
    <w:p w:rsidR="00902D6F" w:rsidRDefault="00902D6F" w:rsidP="007D125C">
      <w:pPr>
        <w:rPr>
          <w:lang w:val="en-GB"/>
        </w:rPr>
      </w:pPr>
      <w:r>
        <w:rPr>
          <w:rFonts w:hint="eastAsia"/>
          <w:lang w:val="en-GB"/>
        </w:rPr>
        <w:t>コンパイルボタンを押します。</w:t>
      </w:r>
    </w:p>
    <w:p w:rsidR="00902D6F" w:rsidRDefault="00902D6F" w:rsidP="007D125C">
      <w:pPr>
        <w:rPr>
          <w:lang w:val="en-GB"/>
        </w:rPr>
      </w:pPr>
      <w:r>
        <w:rPr>
          <w:rFonts w:hint="eastAsia"/>
          <w:lang w:val="en-GB"/>
        </w:rPr>
        <w:t>コンパイル結果にエラーがないことを確認します。</w:t>
      </w:r>
    </w:p>
    <w:p w:rsidR="00902D6F" w:rsidRPr="00453101" w:rsidRDefault="00902D6F" w:rsidP="007D125C">
      <w:pPr>
        <w:rPr>
          <w:lang w:val="en-GB"/>
        </w:rPr>
      </w:pPr>
      <w:r>
        <w:rPr>
          <w:rFonts w:hint="eastAsia"/>
          <w:lang w:val="en-GB"/>
        </w:rPr>
        <w:t>構築ボタンを押します。</w:t>
      </w:r>
    </w:p>
    <w:p w:rsidR="00927AF0" w:rsidRPr="00453101" w:rsidRDefault="00927AF0" w:rsidP="007D125C">
      <w:pPr>
        <w:rPr>
          <w:lang w:val="en-GB"/>
        </w:rPr>
      </w:pPr>
    </w:p>
    <w:p w:rsidR="00927AF0" w:rsidRDefault="00927AF0" w:rsidP="007D125C">
      <w:pPr>
        <w:pStyle w:val="2"/>
        <w:rPr>
          <w:lang w:val="en-GB"/>
        </w:rPr>
      </w:pPr>
      <w:bookmarkStart w:id="63" w:name="_Toc404782020"/>
      <w:r w:rsidRPr="00453101">
        <w:rPr>
          <w:rFonts w:hint="eastAsia"/>
          <w:lang w:val="en-GB"/>
        </w:rPr>
        <w:t>データ探索</w:t>
      </w:r>
      <w:bookmarkEnd w:id="63"/>
    </w:p>
    <w:p w:rsidR="0022116B" w:rsidRDefault="0022116B" w:rsidP="0022116B">
      <w:pPr>
        <w:rPr>
          <w:lang w:val="en-GB"/>
        </w:rPr>
      </w:pPr>
    </w:p>
    <w:p w:rsidR="0022116B" w:rsidRDefault="0022116B" w:rsidP="0022116B">
      <w:pPr>
        <w:rPr>
          <w:lang w:val="en-GB"/>
        </w:rPr>
      </w:pPr>
      <w:r>
        <w:rPr>
          <w:rFonts w:hint="eastAsia"/>
          <w:lang w:val="en-GB"/>
        </w:rPr>
        <w:t>アーキテクトで作成したデータモデルを使って、データを探索するためには</w:t>
      </w:r>
      <w:r>
        <w:rPr>
          <w:rFonts w:hint="eastAsia"/>
          <w:lang w:val="en-GB"/>
        </w:rPr>
        <w:t>DeepSee</w:t>
      </w:r>
      <w:r>
        <w:rPr>
          <w:rFonts w:hint="eastAsia"/>
          <w:lang w:val="en-GB"/>
        </w:rPr>
        <w:t>のアナライザを使用します。</w:t>
      </w:r>
    </w:p>
    <w:p w:rsidR="0022116B" w:rsidRDefault="0022116B" w:rsidP="0022116B">
      <w:pPr>
        <w:rPr>
          <w:lang w:val="en-GB"/>
        </w:rPr>
      </w:pPr>
      <w:r>
        <w:rPr>
          <w:rFonts w:hint="eastAsia"/>
          <w:lang w:val="en-GB"/>
        </w:rPr>
        <w:t>管理ポータル</w:t>
      </w:r>
      <w:r>
        <w:rPr>
          <w:rFonts w:hint="eastAsia"/>
          <w:lang w:val="en-GB"/>
        </w:rPr>
        <w:t>&gt;DeepSee&gt;</w:t>
      </w:r>
      <w:r>
        <w:rPr>
          <w:rFonts w:hint="eastAsia"/>
          <w:lang w:val="en-GB"/>
        </w:rPr>
        <w:t>アナライザをクリックします。</w:t>
      </w:r>
    </w:p>
    <w:p w:rsidR="0022116B" w:rsidRDefault="0022116B" w:rsidP="0022116B">
      <w:pPr>
        <w:rPr>
          <w:lang w:val="en-GB"/>
        </w:rPr>
      </w:pPr>
      <w:r>
        <w:rPr>
          <w:rFonts w:hint="eastAsia"/>
          <w:lang w:val="en-GB"/>
        </w:rPr>
        <w:t>箱の形をしたアイコンをクリックします。</w:t>
      </w:r>
    </w:p>
    <w:p w:rsidR="0022116B" w:rsidRDefault="0022116B" w:rsidP="0022116B">
      <w:pPr>
        <w:rPr>
          <w:lang w:val="en-GB"/>
        </w:rPr>
      </w:pPr>
      <w:r>
        <w:rPr>
          <w:rFonts w:hint="eastAsia"/>
          <w:lang w:val="en-GB"/>
        </w:rPr>
        <w:t>ファインダダイアログというタイトルのダイアログボックスが表示されます。</w:t>
      </w:r>
    </w:p>
    <w:p w:rsidR="0022116B" w:rsidRDefault="0022116B" w:rsidP="0022116B">
      <w:pPr>
        <w:rPr>
          <w:lang w:val="en-GB"/>
        </w:rPr>
      </w:pPr>
      <w:r>
        <w:rPr>
          <w:rFonts w:hint="eastAsia"/>
          <w:lang w:val="en-GB"/>
        </w:rPr>
        <w:t>表示されている</w:t>
      </w:r>
      <w:r>
        <w:rPr>
          <w:rFonts w:hint="eastAsia"/>
          <w:lang w:val="en-GB"/>
        </w:rPr>
        <w:t>ProjectCube</w:t>
      </w:r>
      <w:r>
        <w:rPr>
          <w:rFonts w:hint="eastAsia"/>
          <w:lang w:val="en-GB"/>
        </w:rPr>
        <w:t>をクリックします。</w:t>
      </w:r>
    </w:p>
    <w:p w:rsidR="0022116B" w:rsidRDefault="0022116B" w:rsidP="0022116B">
      <w:pPr>
        <w:rPr>
          <w:lang w:val="en-GB"/>
        </w:rPr>
      </w:pPr>
      <w:r>
        <w:rPr>
          <w:rFonts w:hint="eastAsia"/>
          <w:lang w:val="en-GB"/>
        </w:rPr>
        <w:t>左ペインのメジャーの</w:t>
      </w:r>
      <w:r>
        <w:rPr>
          <w:rFonts w:hint="eastAsia"/>
          <w:lang w:val="en-GB"/>
        </w:rPr>
        <w:t>OrderAmount</w:t>
      </w:r>
      <w:r>
        <w:rPr>
          <w:rFonts w:hint="eastAsia"/>
          <w:lang w:val="en-GB"/>
        </w:rPr>
        <w:t>をクリックして、ドラッグ</w:t>
      </w:r>
      <w:r>
        <w:rPr>
          <w:rFonts w:hint="eastAsia"/>
          <w:lang w:val="en-GB"/>
        </w:rPr>
        <w:t>&amp;</w:t>
      </w:r>
      <w:r>
        <w:rPr>
          <w:rFonts w:hint="eastAsia"/>
          <w:lang w:val="en-GB"/>
        </w:rPr>
        <w:t>ドロップで右ペインのメジャーの所にドロップします。</w:t>
      </w:r>
    </w:p>
    <w:p w:rsidR="0022116B" w:rsidRDefault="00BC0F71" w:rsidP="0022116B">
      <w:pPr>
        <w:rPr>
          <w:lang w:val="en-GB"/>
        </w:rPr>
      </w:pPr>
      <w:r>
        <w:rPr>
          <w:rFonts w:hint="eastAsia"/>
          <w:lang w:val="en-GB"/>
        </w:rPr>
        <w:t>左ペインのディメンジョンの</w:t>
      </w:r>
      <w:r>
        <w:rPr>
          <w:rFonts w:hint="eastAsia"/>
          <w:lang w:val="en-GB"/>
        </w:rPr>
        <w:t>ProectName</w:t>
      </w:r>
      <w:r>
        <w:rPr>
          <w:rFonts w:hint="eastAsia"/>
          <w:lang w:val="en-GB"/>
        </w:rPr>
        <w:t>をクリックしてドラッグ</w:t>
      </w:r>
      <w:r>
        <w:rPr>
          <w:rFonts w:hint="eastAsia"/>
          <w:lang w:val="en-GB"/>
        </w:rPr>
        <w:t>&amp;</w:t>
      </w:r>
      <w:r>
        <w:rPr>
          <w:rFonts w:hint="eastAsia"/>
          <w:lang w:val="en-GB"/>
        </w:rPr>
        <w:t>ドロップで右ペインの行の所にドロップします。</w:t>
      </w:r>
    </w:p>
    <w:p w:rsidR="00BC0F71" w:rsidRDefault="00BC0F71" w:rsidP="0022116B">
      <w:pPr>
        <w:rPr>
          <w:lang w:val="en-GB"/>
        </w:rPr>
      </w:pPr>
    </w:p>
    <w:p w:rsidR="00BC0F71" w:rsidRDefault="00BC0F71" w:rsidP="0022116B">
      <w:pPr>
        <w:rPr>
          <w:lang w:val="en-GB"/>
        </w:rPr>
      </w:pPr>
      <w:r>
        <w:rPr>
          <w:rFonts w:hint="eastAsia"/>
          <w:lang w:val="en-GB"/>
        </w:rPr>
        <w:t>受注金額トップ</w:t>
      </w:r>
      <w:r>
        <w:rPr>
          <w:rFonts w:hint="eastAsia"/>
          <w:lang w:val="en-GB"/>
        </w:rPr>
        <w:t>5</w:t>
      </w:r>
      <w:r>
        <w:rPr>
          <w:rFonts w:hint="eastAsia"/>
          <w:lang w:val="en-GB"/>
        </w:rPr>
        <w:t>だけを表示したい場合、以下の操作を行います。</w:t>
      </w:r>
    </w:p>
    <w:p w:rsidR="00BC0F71" w:rsidRDefault="00BC0F71" w:rsidP="0022116B">
      <w:pPr>
        <w:rPr>
          <w:lang w:val="en-GB"/>
        </w:rPr>
      </w:pPr>
      <w:r>
        <w:rPr>
          <w:rFonts w:hint="eastAsia"/>
          <w:lang w:val="en-GB"/>
        </w:rPr>
        <w:t>行の所の真ん中のボタン（カーソルを持っていくとテーブル内の行オプションを設定と表示される）を押します。</w:t>
      </w:r>
    </w:p>
    <w:p w:rsidR="00BC0F71" w:rsidRDefault="00BC0F71" w:rsidP="0022116B">
      <w:pPr>
        <w:rPr>
          <w:lang w:val="en-GB"/>
        </w:rPr>
      </w:pPr>
      <w:r>
        <w:rPr>
          <w:rFonts w:hint="eastAsia"/>
          <w:lang w:val="en-GB"/>
        </w:rPr>
        <w:t>軸のオプションというタイトルのダイアログボックスが表示されます。</w:t>
      </w:r>
    </w:p>
    <w:p w:rsidR="00BC0F71" w:rsidRDefault="00BC0F71" w:rsidP="0022116B">
      <w:pPr>
        <w:rPr>
          <w:lang w:val="en-GB"/>
        </w:rPr>
      </w:pPr>
      <w:r>
        <w:rPr>
          <w:rFonts w:hint="eastAsia"/>
          <w:lang w:val="en-GB"/>
        </w:rPr>
        <w:t>メンバーでソートのチェックボックスをチェックして、その下のリストボックスから</w:t>
      </w:r>
      <w:r>
        <w:rPr>
          <w:rFonts w:hint="eastAsia"/>
          <w:lang w:val="en-GB"/>
        </w:rPr>
        <w:t>OrderAmount</w:t>
      </w:r>
      <w:r>
        <w:rPr>
          <w:rFonts w:hint="eastAsia"/>
          <w:lang w:val="en-GB"/>
        </w:rPr>
        <w:t>を選択します。</w:t>
      </w:r>
    </w:p>
    <w:p w:rsidR="00BC0F71" w:rsidRDefault="00BC0F71" w:rsidP="0022116B">
      <w:pPr>
        <w:rPr>
          <w:lang w:val="en-GB"/>
        </w:rPr>
      </w:pPr>
      <w:r>
        <w:rPr>
          <w:rFonts w:hint="eastAsia"/>
          <w:lang w:val="en-GB"/>
        </w:rPr>
        <w:t>最初のｎメンバーを返すもチェックして、カウントのテキストボックスに</w:t>
      </w:r>
      <w:r>
        <w:rPr>
          <w:rFonts w:hint="eastAsia"/>
          <w:lang w:val="en-GB"/>
        </w:rPr>
        <w:t>5</w:t>
      </w:r>
      <w:r>
        <w:rPr>
          <w:rFonts w:hint="eastAsia"/>
          <w:lang w:val="en-GB"/>
        </w:rPr>
        <w:t>を入力します。</w:t>
      </w:r>
    </w:p>
    <w:p w:rsidR="001256D9" w:rsidRDefault="001256D9" w:rsidP="0022116B">
      <w:pPr>
        <w:rPr>
          <w:lang w:val="en-GB"/>
        </w:rPr>
      </w:pPr>
      <w:r>
        <w:rPr>
          <w:rFonts w:hint="eastAsia"/>
          <w:lang w:val="en-GB"/>
        </w:rPr>
        <w:t>OK</w:t>
      </w:r>
      <w:r>
        <w:rPr>
          <w:rFonts w:hint="eastAsia"/>
          <w:lang w:val="en-GB"/>
        </w:rPr>
        <w:t>ボタンを押します。</w:t>
      </w:r>
    </w:p>
    <w:p w:rsidR="001256D9" w:rsidRDefault="001256D9" w:rsidP="0022116B">
      <w:pPr>
        <w:rPr>
          <w:lang w:val="en-GB"/>
        </w:rPr>
      </w:pPr>
    </w:p>
    <w:p w:rsidR="001256D9" w:rsidRDefault="001256D9" w:rsidP="0022116B">
      <w:pPr>
        <w:rPr>
          <w:lang w:val="en-GB"/>
        </w:rPr>
      </w:pPr>
      <w:r>
        <w:rPr>
          <w:rFonts w:hint="eastAsia"/>
          <w:lang w:val="en-GB"/>
        </w:rPr>
        <w:t>後で今定義したクエリーを再実行可能なようにクエリーに名前を付けて保存することが可能です。</w:t>
      </w:r>
    </w:p>
    <w:p w:rsidR="001256D9" w:rsidRDefault="001256D9" w:rsidP="0022116B">
      <w:pPr>
        <w:rPr>
          <w:lang w:val="en-GB"/>
        </w:rPr>
      </w:pPr>
      <w:r>
        <w:rPr>
          <w:rFonts w:hint="eastAsia"/>
          <w:lang w:val="en-GB"/>
        </w:rPr>
        <w:t>名前を付けて保存という名前のボタンを押します。</w:t>
      </w:r>
    </w:p>
    <w:p w:rsidR="001256D9" w:rsidRDefault="001256D9" w:rsidP="0022116B">
      <w:pPr>
        <w:rPr>
          <w:lang w:val="en-GB"/>
        </w:rPr>
      </w:pPr>
      <w:r>
        <w:rPr>
          <w:rFonts w:hint="eastAsia"/>
          <w:lang w:val="en-GB"/>
        </w:rPr>
        <w:t>ピボットを保存というタイトルのダイアログボックスが表示されます。</w:t>
      </w:r>
    </w:p>
    <w:p w:rsidR="001256D9" w:rsidRDefault="001256D9" w:rsidP="0022116B">
      <w:pPr>
        <w:rPr>
          <w:lang w:val="en-GB"/>
        </w:rPr>
      </w:pPr>
      <w:r>
        <w:rPr>
          <w:rFonts w:hint="eastAsia"/>
          <w:lang w:val="en-GB"/>
        </w:rPr>
        <w:t>フォルダー名に</w:t>
      </w:r>
      <w:r>
        <w:rPr>
          <w:rFonts w:hint="eastAsia"/>
          <w:lang w:val="en-GB"/>
        </w:rPr>
        <w:t>PM</w:t>
      </w:r>
      <w:r>
        <w:rPr>
          <w:rFonts w:hint="eastAsia"/>
          <w:lang w:val="en-GB"/>
        </w:rPr>
        <w:t>を入力します。</w:t>
      </w:r>
    </w:p>
    <w:p w:rsidR="001256D9" w:rsidRDefault="001256D9" w:rsidP="0022116B">
      <w:pPr>
        <w:rPr>
          <w:lang w:val="en-GB"/>
        </w:rPr>
      </w:pPr>
      <w:r>
        <w:rPr>
          <w:rFonts w:hint="eastAsia"/>
          <w:lang w:val="en-GB"/>
        </w:rPr>
        <w:lastRenderedPageBreak/>
        <w:t>ピボット名に</w:t>
      </w:r>
      <w:r>
        <w:rPr>
          <w:rFonts w:hint="eastAsia"/>
          <w:lang w:val="en-GB"/>
        </w:rPr>
        <w:t>TopSales5</w:t>
      </w:r>
      <w:r>
        <w:rPr>
          <w:rFonts w:hint="eastAsia"/>
          <w:lang w:val="en-GB"/>
        </w:rPr>
        <w:t>と入力します。</w:t>
      </w:r>
    </w:p>
    <w:p w:rsidR="001256D9" w:rsidRDefault="001256D9" w:rsidP="0022116B">
      <w:pPr>
        <w:rPr>
          <w:lang w:val="en-GB"/>
        </w:rPr>
      </w:pPr>
      <w:r>
        <w:rPr>
          <w:rFonts w:hint="eastAsia"/>
          <w:lang w:val="en-GB"/>
        </w:rPr>
        <w:t>OK</w:t>
      </w:r>
      <w:r>
        <w:rPr>
          <w:rFonts w:hint="eastAsia"/>
          <w:lang w:val="en-GB"/>
        </w:rPr>
        <w:t>ボタンを押します。</w:t>
      </w:r>
    </w:p>
    <w:p w:rsidR="0022116B" w:rsidRPr="0022116B" w:rsidRDefault="0022116B" w:rsidP="0022116B">
      <w:pPr>
        <w:rPr>
          <w:lang w:val="en-GB"/>
        </w:rPr>
      </w:pPr>
    </w:p>
    <w:p w:rsidR="00927AF0" w:rsidRPr="00453101" w:rsidRDefault="00927AF0" w:rsidP="00927AF0">
      <w:pPr>
        <w:pStyle w:val="1"/>
        <w:rPr>
          <w:sz w:val="21"/>
          <w:szCs w:val="21"/>
          <w:lang w:val="en-GB"/>
        </w:rPr>
      </w:pPr>
    </w:p>
    <w:p w:rsidR="00927AF0" w:rsidRDefault="00927AF0" w:rsidP="007D125C">
      <w:pPr>
        <w:pStyle w:val="2"/>
        <w:rPr>
          <w:lang w:val="en-GB"/>
        </w:rPr>
      </w:pPr>
      <w:bookmarkStart w:id="64" w:name="_Toc404782021"/>
      <w:r w:rsidRPr="00453101">
        <w:rPr>
          <w:rFonts w:hint="eastAsia"/>
          <w:lang w:val="en-GB"/>
        </w:rPr>
        <w:t>ダッシュボード作成</w:t>
      </w:r>
      <w:bookmarkEnd w:id="64"/>
    </w:p>
    <w:p w:rsidR="001256D9" w:rsidRDefault="001256D9" w:rsidP="001256D9">
      <w:pPr>
        <w:rPr>
          <w:lang w:val="en-GB"/>
        </w:rPr>
      </w:pPr>
    </w:p>
    <w:p w:rsidR="001256D9" w:rsidRDefault="001256D9" w:rsidP="001256D9">
      <w:pPr>
        <w:rPr>
          <w:lang w:val="en-GB"/>
        </w:rPr>
      </w:pPr>
      <w:r>
        <w:rPr>
          <w:rFonts w:hint="eastAsia"/>
          <w:lang w:val="en-GB"/>
        </w:rPr>
        <w:t>保存したピボットテーブルを使ってダッシュボードを作成してみましょう。</w:t>
      </w:r>
    </w:p>
    <w:p w:rsidR="001256D9" w:rsidRDefault="001256D9" w:rsidP="001256D9">
      <w:pPr>
        <w:rPr>
          <w:lang w:val="en-GB"/>
        </w:rPr>
      </w:pPr>
      <w:r>
        <w:rPr>
          <w:rFonts w:hint="eastAsia"/>
          <w:lang w:val="en-GB"/>
        </w:rPr>
        <w:t>管理ポータル</w:t>
      </w:r>
      <w:r>
        <w:rPr>
          <w:rFonts w:hint="eastAsia"/>
          <w:lang w:val="en-GB"/>
        </w:rPr>
        <w:t>&gt;DeepSee</w:t>
      </w:r>
      <w:r>
        <w:rPr>
          <w:lang w:val="en-GB"/>
        </w:rPr>
        <w:t>&gt;</w:t>
      </w:r>
      <w:r>
        <w:rPr>
          <w:rFonts w:hint="eastAsia"/>
          <w:lang w:val="en-GB"/>
        </w:rPr>
        <w:t>ユーザーポータルをクリックします。</w:t>
      </w:r>
    </w:p>
    <w:p w:rsidR="001256D9" w:rsidRDefault="001256D9" w:rsidP="001256D9">
      <w:pPr>
        <w:rPr>
          <w:lang w:val="en-GB"/>
        </w:rPr>
      </w:pPr>
      <w:r>
        <w:rPr>
          <w:rFonts w:hint="eastAsia"/>
          <w:lang w:val="en-GB"/>
        </w:rPr>
        <w:t>メニューから新規ダッシュボードを選びます。</w:t>
      </w:r>
    </w:p>
    <w:p w:rsidR="001256D9" w:rsidRDefault="001256D9" w:rsidP="001256D9">
      <w:pPr>
        <w:rPr>
          <w:lang w:val="en-GB"/>
        </w:rPr>
      </w:pPr>
      <w:r>
        <w:rPr>
          <w:rFonts w:hint="eastAsia"/>
          <w:lang w:val="en-GB"/>
        </w:rPr>
        <w:t>ダッシュボードを作成というタイトルのダイアログボックスが表示されます。</w:t>
      </w:r>
    </w:p>
    <w:p w:rsidR="001256D9" w:rsidRDefault="001256D9" w:rsidP="001256D9">
      <w:pPr>
        <w:rPr>
          <w:lang w:val="en-GB"/>
        </w:rPr>
      </w:pPr>
      <w:r>
        <w:rPr>
          <w:rFonts w:hint="eastAsia"/>
          <w:lang w:val="en-GB"/>
        </w:rPr>
        <w:t>フォルダーに</w:t>
      </w:r>
      <w:r>
        <w:rPr>
          <w:rFonts w:hint="eastAsia"/>
          <w:lang w:val="en-GB"/>
        </w:rPr>
        <w:t>PM</w:t>
      </w:r>
      <w:r>
        <w:rPr>
          <w:rFonts w:hint="eastAsia"/>
          <w:lang w:val="en-GB"/>
        </w:rPr>
        <w:t>を選択します。</w:t>
      </w:r>
    </w:p>
    <w:p w:rsidR="001256D9" w:rsidRDefault="001256D9" w:rsidP="001256D9">
      <w:pPr>
        <w:rPr>
          <w:lang w:val="en-GB"/>
        </w:rPr>
      </w:pPr>
      <w:r>
        <w:rPr>
          <w:rFonts w:hint="eastAsia"/>
          <w:lang w:val="en-GB"/>
        </w:rPr>
        <w:t>ダッシュボード名に</w:t>
      </w:r>
      <w:r w:rsidR="003F020C">
        <w:rPr>
          <w:rFonts w:hint="eastAsia"/>
          <w:lang w:val="en-GB"/>
        </w:rPr>
        <w:t>BigProjectTop</w:t>
      </w:r>
      <w:r>
        <w:rPr>
          <w:rFonts w:hint="eastAsia"/>
          <w:lang w:val="en-GB"/>
        </w:rPr>
        <w:t>5</w:t>
      </w:r>
      <w:r w:rsidR="003F020C">
        <w:rPr>
          <w:rFonts w:hint="eastAsia"/>
          <w:lang w:val="en-GB"/>
        </w:rPr>
        <w:t>を入力します。</w:t>
      </w:r>
    </w:p>
    <w:p w:rsidR="003F020C" w:rsidRPr="003F020C" w:rsidRDefault="003F020C" w:rsidP="001256D9">
      <w:pPr>
        <w:rPr>
          <w:lang w:val="en-GB"/>
        </w:rPr>
      </w:pPr>
      <w:r>
        <w:rPr>
          <w:rFonts w:hint="eastAsia"/>
          <w:lang w:val="en-GB"/>
        </w:rPr>
        <w:t>タイトルに案件トップ５を入力します。</w:t>
      </w:r>
    </w:p>
    <w:p w:rsidR="003F020C" w:rsidRDefault="003F020C" w:rsidP="001256D9">
      <w:pPr>
        <w:rPr>
          <w:lang w:val="en-GB"/>
        </w:rPr>
      </w:pPr>
      <w:r>
        <w:rPr>
          <w:rFonts w:hint="eastAsia"/>
          <w:lang w:val="en-GB"/>
        </w:rPr>
        <w:t>OK</w:t>
      </w:r>
      <w:r>
        <w:rPr>
          <w:rFonts w:hint="eastAsia"/>
          <w:lang w:val="en-GB"/>
        </w:rPr>
        <w:t>ボタンを押します。</w:t>
      </w:r>
    </w:p>
    <w:p w:rsidR="003F020C" w:rsidRDefault="003F020C" w:rsidP="001256D9">
      <w:pPr>
        <w:rPr>
          <w:lang w:val="en-GB"/>
        </w:rPr>
      </w:pPr>
      <w:r>
        <w:rPr>
          <w:rFonts w:hint="eastAsia"/>
          <w:lang w:val="en-GB"/>
        </w:rPr>
        <w:t>メニューから新規ウィジェットを追加を選択します。</w:t>
      </w:r>
    </w:p>
    <w:p w:rsidR="003F020C" w:rsidRDefault="003F020C" w:rsidP="001256D9">
      <w:pPr>
        <w:rPr>
          <w:lang w:val="en-GB"/>
        </w:rPr>
      </w:pPr>
      <w:r>
        <w:rPr>
          <w:rFonts w:hint="eastAsia"/>
          <w:lang w:val="en-GB"/>
        </w:rPr>
        <w:t>ウィジェット・ウィザードというタイトルのダイアログボックスが表示されます。</w:t>
      </w:r>
    </w:p>
    <w:p w:rsidR="003F020C" w:rsidRDefault="003F020C" w:rsidP="001256D9">
      <w:pPr>
        <w:rPr>
          <w:lang w:val="en-GB"/>
        </w:rPr>
      </w:pPr>
      <w:r>
        <w:rPr>
          <w:rFonts w:hint="eastAsia"/>
          <w:lang w:val="en-GB"/>
        </w:rPr>
        <w:t>ピボットとグラフをクリックして円グラフをクリックします。</w:t>
      </w:r>
    </w:p>
    <w:p w:rsidR="003F020C" w:rsidRDefault="003F020C" w:rsidP="001256D9">
      <w:pPr>
        <w:rPr>
          <w:lang w:val="en-GB"/>
        </w:rPr>
      </w:pPr>
      <w:r>
        <w:rPr>
          <w:rFonts w:hint="eastAsia"/>
          <w:lang w:val="en-GB"/>
        </w:rPr>
        <w:t>データソースの所で検索ボタン（虫めがねのアイコン）をクリックして</w:t>
      </w:r>
      <w:r>
        <w:rPr>
          <w:rFonts w:hint="eastAsia"/>
          <w:lang w:val="en-GB"/>
        </w:rPr>
        <w:t>PM&gt;TopSales5</w:t>
      </w:r>
      <w:r>
        <w:rPr>
          <w:rFonts w:hint="eastAsia"/>
          <w:lang w:val="en-GB"/>
        </w:rPr>
        <w:t>を選択します。</w:t>
      </w:r>
    </w:p>
    <w:p w:rsidR="003F020C" w:rsidRDefault="003F020C" w:rsidP="001256D9">
      <w:pPr>
        <w:rPr>
          <w:lang w:val="en-GB"/>
        </w:rPr>
      </w:pPr>
      <w:r>
        <w:rPr>
          <w:rFonts w:hint="eastAsia"/>
          <w:lang w:val="en-GB"/>
        </w:rPr>
        <w:t>OK</w:t>
      </w:r>
      <w:r>
        <w:rPr>
          <w:rFonts w:hint="eastAsia"/>
          <w:lang w:val="en-GB"/>
        </w:rPr>
        <w:t>ボタンを押します。</w:t>
      </w:r>
    </w:p>
    <w:p w:rsidR="003F020C" w:rsidRDefault="003F020C" w:rsidP="001256D9">
      <w:pPr>
        <w:rPr>
          <w:lang w:val="en-GB"/>
        </w:rPr>
      </w:pPr>
      <w:r>
        <w:rPr>
          <w:rFonts w:hint="eastAsia"/>
          <w:lang w:val="en-GB"/>
        </w:rPr>
        <w:t>円グラフが表示されるのを確認します。</w:t>
      </w:r>
    </w:p>
    <w:p w:rsidR="003F020C" w:rsidRPr="001256D9" w:rsidRDefault="003F020C" w:rsidP="001256D9">
      <w:pPr>
        <w:rPr>
          <w:lang w:val="en-GB"/>
        </w:rPr>
      </w:pPr>
    </w:p>
    <w:p w:rsidR="00927AF0" w:rsidRPr="00453101" w:rsidRDefault="00927AF0" w:rsidP="00927AF0">
      <w:pPr>
        <w:pStyle w:val="1"/>
        <w:rPr>
          <w:sz w:val="21"/>
          <w:szCs w:val="21"/>
          <w:lang w:val="en-GB"/>
        </w:rPr>
      </w:pPr>
    </w:p>
    <w:p w:rsidR="00927AF0" w:rsidRPr="00453101" w:rsidRDefault="00927AF0" w:rsidP="00927AF0">
      <w:pPr>
        <w:pStyle w:val="1"/>
        <w:rPr>
          <w:sz w:val="21"/>
          <w:szCs w:val="21"/>
          <w:lang w:val="en-GB"/>
        </w:rPr>
      </w:pPr>
    </w:p>
    <w:p w:rsidR="00CF1968" w:rsidRDefault="00CF1968">
      <w:pPr>
        <w:rPr>
          <w:rFonts w:asciiTheme="majorHAnsi" w:eastAsiaTheme="majorEastAsia" w:hAnsiTheme="majorHAnsi" w:cstheme="majorBidi"/>
          <w:color w:val="1F4E79" w:themeColor="accent1" w:themeShade="80"/>
          <w:sz w:val="21"/>
          <w:szCs w:val="21"/>
          <w:lang w:val="en-GB"/>
        </w:rPr>
      </w:pPr>
      <w:r>
        <w:rPr>
          <w:sz w:val="21"/>
          <w:szCs w:val="21"/>
          <w:lang w:val="en-GB"/>
        </w:rPr>
        <w:br w:type="page"/>
      </w:r>
    </w:p>
    <w:p w:rsidR="00927AF0" w:rsidRPr="00453101" w:rsidRDefault="00927AF0" w:rsidP="00927AF0">
      <w:pPr>
        <w:pStyle w:val="1"/>
        <w:rPr>
          <w:sz w:val="21"/>
          <w:szCs w:val="21"/>
          <w:lang w:val="en-GB"/>
        </w:rPr>
      </w:pPr>
    </w:p>
    <w:p w:rsidR="00927AF0" w:rsidRPr="00453101" w:rsidRDefault="00927AF0" w:rsidP="007D125C">
      <w:pPr>
        <w:pStyle w:val="1"/>
        <w:rPr>
          <w:lang w:val="en-GB"/>
        </w:rPr>
      </w:pPr>
      <w:bookmarkStart w:id="65" w:name="_Toc404782022"/>
      <w:r w:rsidRPr="00453101">
        <w:rPr>
          <w:rFonts w:hint="eastAsia"/>
          <w:lang w:val="en-GB"/>
        </w:rPr>
        <w:t>パフォーマンス、スケーラビリティ</w:t>
      </w:r>
      <w:bookmarkEnd w:id="65"/>
    </w:p>
    <w:p w:rsidR="00927AF0" w:rsidRPr="00453101" w:rsidRDefault="00927AF0" w:rsidP="00927AF0">
      <w:pPr>
        <w:pStyle w:val="1"/>
        <w:rPr>
          <w:sz w:val="21"/>
          <w:szCs w:val="21"/>
          <w:lang w:val="en-GB"/>
        </w:rPr>
      </w:pPr>
    </w:p>
    <w:p w:rsidR="00927AF0" w:rsidRPr="00453101" w:rsidRDefault="00927AF0" w:rsidP="007D125C">
      <w:pPr>
        <w:rPr>
          <w:lang w:val="en-GB"/>
        </w:rPr>
      </w:pPr>
      <w:r w:rsidRPr="00453101">
        <w:rPr>
          <w:rFonts w:hint="eastAsia"/>
          <w:lang w:val="en-GB"/>
        </w:rPr>
        <w:t>機能上問題ないソフトウェアでも運用の段階では、想定した性能（応答時間、スループット）</w:t>
      </w:r>
    </w:p>
    <w:p w:rsidR="00927AF0" w:rsidRPr="00453101" w:rsidRDefault="00927AF0" w:rsidP="007D125C">
      <w:pPr>
        <w:rPr>
          <w:lang w:val="en-GB"/>
        </w:rPr>
      </w:pPr>
      <w:r w:rsidRPr="00453101">
        <w:rPr>
          <w:rFonts w:hint="eastAsia"/>
          <w:lang w:val="en-GB"/>
        </w:rPr>
        <w:t>が出ないということが往々にして起こり得ります。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一般的には性能問題は、システム開発と別物ととらえられているケースが多いですが、実際</w:t>
      </w:r>
    </w:p>
    <w:p w:rsidR="00927AF0" w:rsidRPr="00453101" w:rsidRDefault="00927AF0" w:rsidP="007D125C">
      <w:pPr>
        <w:rPr>
          <w:lang w:val="en-GB"/>
        </w:rPr>
      </w:pPr>
      <w:r w:rsidRPr="00453101">
        <w:rPr>
          <w:rFonts w:hint="eastAsia"/>
          <w:lang w:val="en-GB"/>
        </w:rPr>
        <w:t>には開発の段階で性能をコントロールすべきです。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性能問題を取り扱う時の格言の１つに</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測定できないものを管理することはできない。</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というのがあります。</w:t>
      </w:r>
    </w:p>
    <w:p w:rsidR="00927AF0" w:rsidRPr="00453101" w:rsidRDefault="00927AF0" w:rsidP="007D125C">
      <w:pPr>
        <w:rPr>
          <w:lang w:val="en-GB"/>
        </w:rPr>
      </w:pPr>
    </w:p>
    <w:p w:rsidR="00927AF0" w:rsidRPr="00453101" w:rsidRDefault="007D125C" w:rsidP="007D125C">
      <w:pPr>
        <w:rPr>
          <w:lang w:val="en-GB"/>
        </w:rPr>
      </w:pPr>
      <w:r>
        <w:rPr>
          <w:rFonts w:hint="eastAsia"/>
          <w:lang w:val="en-GB"/>
        </w:rPr>
        <w:t>つまり開発の段階で色々な指標を測定できる仕組みを組み込んでおか</w:t>
      </w:r>
      <w:r w:rsidR="00927AF0" w:rsidRPr="00453101">
        <w:rPr>
          <w:rFonts w:hint="eastAsia"/>
          <w:lang w:val="en-GB"/>
        </w:rPr>
        <w:t>なければ、実際に性能問題が起こった時に対処が難しいということになります。</w:t>
      </w:r>
    </w:p>
    <w:p w:rsidR="00927AF0" w:rsidRPr="00453101" w:rsidRDefault="00927AF0" w:rsidP="00927AF0">
      <w:pPr>
        <w:pStyle w:val="1"/>
        <w:rPr>
          <w:sz w:val="21"/>
          <w:szCs w:val="21"/>
          <w:lang w:val="en-GB"/>
        </w:rPr>
      </w:pPr>
    </w:p>
    <w:p w:rsidR="00927AF0" w:rsidRPr="00453101" w:rsidRDefault="00927AF0" w:rsidP="007D125C">
      <w:pPr>
        <w:pStyle w:val="2"/>
        <w:rPr>
          <w:lang w:val="en-GB"/>
        </w:rPr>
      </w:pPr>
      <w:bookmarkStart w:id="66" w:name="_Toc404782023"/>
      <w:r w:rsidRPr="00453101">
        <w:rPr>
          <w:rFonts w:hint="eastAsia"/>
          <w:lang w:val="en-GB"/>
        </w:rPr>
        <w:t>性能を管理するために行うべきこと</w:t>
      </w:r>
      <w:bookmarkEnd w:id="66"/>
    </w:p>
    <w:p w:rsidR="00927AF0" w:rsidRPr="00453101" w:rsidRDefault="00927AF0" w:rsidP="00927AF0">
      <w:pPr>
        <w:pStyle w:val="1"/>
        <w:rPr>
          <w:sz w:val="21"/>
          <w:szCs w:val="21"/>
          <w:lang w:val="en-GB"/>
        </w:rPr>
      </w:pPr>
    </w:p>
    <w:p w:rsidR="00927AF0" w:rsidRPr="00453101" w:rsidRDefault="009242AB" w:rsidP="007D125C">
      <w:pPr>
        <w:rPr>
          <w:lang w:val="en-GB"/>
        </w:rPr>
      </w:pPr>
      <w:r>
        <w:rPr>
          <w:rFonts w:hint="eastAsia"/>
          <w:lang w:val="en-GB"/>
        </w:rPr>
        <w:t>アプリケーション性能を反映する数量化できる指標を導入します。</w:t>
      </w:r>
    </w:p>
    <w:p w:rsidR="00927AF0" w:rsidRPr="00453101" w:rsidRDefault="00927AF0" w:rsidP="007D125C">
      <w:pPr>
        <w:rPr>
          <w:lang w:val="en-GB"/>
        </w:rPr>
      </w:pPr>
    </w:p>
    <w:p w:rsidR="00927AF0" w:rsidRPr="00453101" w:rsidRDefault="009242AB" w:rsidP="007D125C">
      <w:pPr>
        <w:rPr>
          <w:lang w:val="en-GB"/>
        </w:rPr>
      </w:pPr>
      <w:r>
        <w:rPr>
          <w:rFonts w:hint="eastAsia"/>
          <w:lang w:val="en-GB"/>
        </w:rPr>
        <w:t>それらの指標を捕えて、分析する方法を学びます。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開発サ</w:t>
      </w:r>
      <w:r w:rsidR="009242AB">
        <w:rPr>
          <w:rFonts w:hint="eastAsia"/>
          <w:lang w:val="en-GB"/>
        </w:rPr>
        <w:t>イクルの中でアプリケーションの性能をプロアクティブに管理していきます。</w:t>
      </w:r>
    </w:p>
    <w:p w:rsidR="00927AF0" w:rsidRPr="00453101" w:rsidRDefault="00927AF0" w:rsidP="007D125C">
      <w:pPr>
        <w:rPr>
          <w:lang w:val="en-GB"/>
        </w:rPr>
      </w:pPr>
    </w:p>
    <w:p w:rsidR="00927AF0" w:rsidRPr="00453101" w:rsidRDefault="00927AF0" w:rsidP="009242AB">
      <w:pPr>
        <w:pStyle w:val="3"/>
        <w:rPr>
          <w:lang w:val="en-GB"/>
        </w:rPr>
      </w:pPr>
      <w:bookmarkStart w:id="67" w:name="_Toc404782024"/>
      <w:r w:rsidRPr="00453101">
        <w:rPr>
          <w:rFonts w:hint="eastAsia"/>
          <w:lang w:val="en-GB"/>
        </w:rPr>
        <w:t>アプリケーション指標</w:t>
      </w:r>
      <w:bookmarkEnd w:id="67"/>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アプリケーション性能をコントロールするための最初のステップ</w:t>
      </w:r>
      <w:r w:rsidR="009242AB">
        <w:rPr>
          <w:rFonts w:hint="eastAsia"/>
          <w:lang w:val="en-GB"/>
        </w:rPr>
        <w:t>です。</w:t>
      </w:r>
    </w:p>
    <w:p w:rsidR="00927AF0" w:rsidRPr="00453101" w:rsidRDefault="00927AF0" w:rsidP="007D125C">
      <w:pPr>
        <w:rPr>
          <w:lang w:val="en-GB"/>
        </w:rPr>
      </w:pPr>
    </w:p>
    <w:p w:rsidR="00927AF0" w:rsidRPr="00453101" w:rsidRDefault="009242AB" w:rsidP="007D125C">
      <w:pPr>
        <w:rPr>
          <w:lang w:val="en-GB"/>
        </w:rPr>
      </w:pPr>
      <w:r>
        <w:rPr>
          <w:rFonts w:hint="eastAsia"/>
          <w:lang w:val="en-GB"/>
        </w:rPr>
        <w:lastRenderedPageBreak/>
        <w:t>アプリケーションの仕事量、速度を反映します。</w:t>
      </w:r>
    </w:p>
    <w:p w:rsidR="00927AF0" w:rsidRPr="00453101" w:rsidRDefault="00927AF0" w:rsidP="007D125C">
      <w:pPr>
        <w:rPr>
          <w:lang w:val="en-GB"/>
        </w:rPr>
      </w:pPr>
    </w:p>
    <w:p w:rsidR="00927AF0" w:rsidRPr="007D125C" w:rsidRDefault="00927AF0" w:rsidP="007D125C">
      <w:pPr>
        <w:pStyle w:val="ad"/>
        <w:numPr>
          <w:ilvl w:val="0"/>
          <w:numId w:val="38"/>
        </w:numPr>
        <w:ind w:leftChars="0"/>
        <w:rPr>
          <w:lang w:val="en-GB"/>
        </w:rPr>
      </w:pPr>
      <w:r w:rsidRPr="007D125C">
        <w:rPr>
          <w:rFonts w:hint="eastAsia"/>
          <w:lang w:val="en-GB"/>
        </w:rPr>
        <w:t>アカウントスクリーンを開く時間</w:t>
      </w:r>
    </w:p>
    <w:p w:rsidR="00927AF0" w:rsidRPr="007D125C" w:rsidRDefault="00927AF0" w:rsidP="007D125C">
      <w:pPr>
        <w:pStyle w:val="ad"/>
        <w:numPr>
          <w:ilvl w:val="0"/>
          <w:numId w:val="38"/>
        </w:numPr>
        <w:ind w:leftChars="0"/>
        <w:rPr>
          <w:lang w:val="en-GB"/>
        </w:rPr>
      </w:pPr>
      <w:r w:rsidRPr="007D125C">
        <w:rPr>
          <w:rFonts w:hint="eastAsia"/>
          <w:lang w:val="en-GB"/>
        </w:rPr>
        <w:t>レポートを作成する時間</w:t>
      </w:r>
    </w:p>
    <w:p w:rsidR="00927AF0" w:rsidRPr="007D125C" w:rsidRDefault="00927AF0" w:rsidP="007D125C">
      <w:pPr>
        <w:pStyle w:val="ad"/>
        <w:numPr>
          <w:ilvl w:val="0"/>
          <w:numId w:val="38"/>
        </w:numPr>
        <w:ind w:leftChars="0"/>
        <w:rPr>
          <w:lang w:val="en-GB"/>
        </w:rPr>
      </w:pPr>
      <w:r w:rsidRPr="007D125C">
        <w:rPr>
          <w:rFonts w:hint="eastAsia"/>
          <w:lang w:val="en-GB"/>
        </w:rPr>
        <w:t>1</w:t>
      </w:r>
      <w:r w:rsidRPr="007D125C">
        <w:rPr>
          <w:rFonts w:hint="eastAsia"/>
          <w:lang w:val="en-GB"/>
        </w:rPr>
        <w:t>分</w:t>
      </w:r>
      <w:r w:rsidRPr="007D125C">
        <w:rPr>
          <w:rFonts w:hint="eastAsia"/>
          <w:lang w:val="en-GB"/>
        </w:rPr>
        <w:t>/1</w:t>
      </w:r>
      <w:r w:rsidRPr="007D125C">
        <w:rPr>
          <w:rFonts w:hint="eastAsia"/>
          <w:lang w:val="en-GB"/>
        </w:rPr>
        <w:t>秒当たりのトランザクション数</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時間を主とした指標が十分でない理由</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活動時間が短すぎる（ミリ秒）</w:t>
      </w:r>
    </w:p>
    <w:p w:rsidR="00927AF0" w:rsidRPr="00453101" w:rsidRDefault="00927AF0" w:rsidP="007D125C">
      <w:pPr>
        <w:rPr>
          <w:lang w:val="en-GB"/>
        </w:rPr>
      </w:pPr>
      <w:r w:rsidRPr="00453101">
        <w:rPr>
          <w:rFonts w:hint="eastAsia"/>
          <w:lang w:val="en-GB"/>
        </w:rPr>
        <w:t xml:space="preserve">　ストップウォッチで計測するのが現実的でない</w:t>
      </w:r>
    </w:p>
    <w:p w:rsidR="00927AF0" w:rsidRPr="00453101" w:rsidRDefault="00927AF0" w:rsidP="007D125C">
      <w:pPr>
        <w:rPr>
          <w:lang w:val="en-GB"/>
        </w:rPr>
      </w:pPr>
      <w:r w:rsidRPr="00453101">
        <w:rPr>
          <w:rFonts w:hint="eastAsia"/>
          <w:lang w:val="en-GB"/>
        </w:rPr>
        <w:t xml:space="preserve">　コードの中に</w:t>
      </w:r>
      <w:r w:rsidRPr="00453101">
        <w:rPr>
          <w:rFonts w:hint="eastAsia"/>
          <w:lang w:val="en-GB"/>
        </w:rPr>
        <w:t>$ZH</w:t>
      </w:r>
      <w:r w:rsidRPr="00453101">
        <w:rPr>
          <w:rFonts w:hint="eastAsia"/>
          <w:lang w:val="en-GB"/>
        </w:rPr>
        <w:t>を入れることで収集できる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メモリー（キャッシュ）の状況で変化する（再現不能）</w:t>
      </w:r>
    </w:p>
    <w:p w:rsidR="00927AF0" w:rsidRPr="00453101" w:rsidRDefault="00927AF0" w:rsidP="007D125C">
      <w:pPr>
        <w:rPr>
          <w:lang w:val="en-GB"/>
        </w:rPr>
      </w:pPr>
      <w:r w:rsidRPr="00453101">
        <w:rPr>
          <w:rFonts w:hint="eastAsia"/>
          <w:lang w:val="en-GB"/>
        </w:rPr>
        <w:t xml:space="preserve">　グローバルバッファーが吐き出さすことで軽減されるのでは？</w:t>
      </w:r>
    </w:p>
    <w:p w:rsidR="00927AF0" w:rsidRPr="00453101" w:rsidRDefault="00927AF0" w:rsidP="007D125C">
      <w:pPr>
        <w:rPr>
          <w:lang w:val="en-GB"/>
        </w:rPr>
      </w:pPr>
      <w:r w:rsidRPr="00453101">
        <w:rPr>
          <w:rFonts w:hint="eastAsia"/>
          <w:lang w:val="en-GB"/>
        </w:rPr>
        <w:t xml:space="preserve">　グローバルを吐き出すのは非現実の状況を作り出す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同じサーバーの他プロセスの影響</w:t>
      </w:r>
    </w:p>
    <w:p w:rsidR="00927AF0" w:rsidRPr="00453101" w:rsidRDefault="00927AF0" w:rsidP="007D125C">
      <w:pPr>
        <w:rPr>
          <w:lang w:val="en-GB"/>
        </w:rPr>
      </w:pPr>
      <w:r w:rsidRPr="00453101">
        <w:rPr>
          <w:rFonts w:hint="eastAsia"/>
          <w:lang w:val="en-GB"/>
        </w:rPr>
        <w:t xml:space="preserve">　隔離した状態でテストを実行</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CPU</w:t>
      </w:r>
      <w:r w:rsidRPr="00453101">
        <w:rPr>
          <w:rFonts w:hint="eastAsia"/>
          <w:lang w:val="en-GB"/>
        </w:rPr>
        <w:t>の問題なのか</w:t>
      </w:r>
      <w:r w:rsidRPr="00453101">
        <w:rPr>
          <w:rFonts w:hint="eastAsia"/>
          <w:lang w:val="en-GB"/>
        </w:rPr>
        <w:t>I/O</w:t>
      </w:r>
      <w:r w:rsidRPr="00453101">
        <w:rPr>
          <w:rFonts w:hint="eastAsia"/>
          <w:lang w:val="en-GB"/>
        </w:rPr>
        <w:t>の問題なのか切り分けが難しい</w:t>
      </w:r>
    </w:p>
    <w:p w:rsidR="00927AF0" w:rsidRPr="00453101" w:rsidRDefault="00927AF0" w:rsidP="007D125C">
      <w:pPr>
        <w:rPr>
          <w:lang w:val="en-GB"/>
        </w:rPr>
      </w:pPr>
      <w:r w:rsidRPr="00453101">
        <w:rPr>
          <w:rFonts w:hint="eastAsia"/>
          <w:lang w:val="en-GB"/>
        </w:rPr>
        <w:t xml:space="preserve">　他の指標が必要</w:t>
      </w:r>
    </w:p>
    <w:p w:rsidR="00927AF0" w:rsidRPr="00453101" w:rsidRDefault="00927AF0" w:rsidP="007D125C">
      <w:pPr>
        <w:rPr>
          <w:lang w:val="en-GB"/>
        </w:rPr>
      </w:pPr>
    </w:p>
    <w:p w:rsidR="00927AF0" w:rsidRPr="00453101" w:rsidRDefault="00927AF0" w:rsidP="009242AB">
      <w:pPr>
        <w:pStyle w:val="3"/>
        <w:rPr>
          <w:lang w:val="en-GB"/>
        </w:rPr>
      </w:pPr>
      <w:bookmarkStart w:id="68" w:name="_Toc404782025"/>
      <w:r w:rsidRPr="00453101">
        <w:rPr>
          <w:rFonts w:hint="eastAsia"/>
          <w:lang w:val="en-GB"/>
        </w:rPr>
        <w:t>システムレベル指標</w:t>
      </w:r>
      <w:bookmarkEnd w:id="68"/>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CPU</w:t>
      </w:r>
      <w:r w:rsidRPr="00453101">
        <w:rPr>
          <w:rFonts w:hint="eastAsia"/>
          <w:lang w:val="en-GB"/>
        </w:rPr>
        <w:t>使用率</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メモリー使用量</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ディスク・レーテンシー、キューイング</w:t>
      </w:r>
    </w:p>
    <w:p w:rsidR="00927AF0" w:rsidRPr="00453101" w:rsidRDefault="00927AF0" w:rsidP="007D125C">
      <w:pPr>
        <w:rPr>
          <w:lang w:val="en-GB"/>
        </w:rPr>
      </w:pPr>
    </w:p>
    <w:p w:rsidR="00927AF0" w:rsidRPr="00453101" w:rsidRDefault="005607AB" w:rsidP="007D125C">
      <w:pPr>
        <w:rPr>
          <w:lang w:val="en-GB"/>
        </w:rPr>
      </w:pPr>
      <w:r>
        <w:rPr>
          <w:rFonts w:hint="eastAsia"/>
          <w:lang w:val="en-GB"/>
        </w:rPr>
        <w:t>Caché</w:t>
      </w:r>
      <w:r w:rsidR="00927AF0" w:rsidRPr="00453101">
        <w:rPr>
          <w:rFonts w:hint="eastAsia"/>
          <w:lang w:val="en-GB"/>
        </w:rPr>
        <w:t>レベル指標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ルーチンコマンド</w:t>
      </w:r>
      <w:r w:rsidRPr="00453101">
        <w:rPr>
          <w:rFonts w:hint="eastAsia"/>
          <w:lang w:val="en-GB"/>
        </w:rPr>
        <w:t>(CPU)</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メモリー（グローバル参照）</w:t>
      </w:r>
    </w:p>
    <w:p w:rsidR="00927AF0" w:rsidRPr="00453101" w:rsidRDefault="00927AF0" w:rsidP="007D125C">
      <w:pPr>
        <w:rPr>
          <w:lang w:val="en-GB"/>
        </w:rPr>
      </w:pPr>
    </w:p>
    <w:p w:rsidR="00927AF0" w:rsidRPr="00453101" w:rsidRDefault="00927AF0" w:rsidP="007D125C">
      <w:pPr>
        <w:rPr>
          <w:lang w:val="en-GB"/>
        </w:rPr>
      </w:pPr>
      <w:r w:rsidRPr="00453101">
        <w:rPr>
          <w:lang w:val="en-GB"/>
        </w:rPr>
        <w:t>non DB I/O, File, Network</w:t>
      </w:r>
    </w:p>
    <w:p w:rsidR="00927AF0" w:rsidRPr="00453101" w:rsidRDefault="00927AF0" w:rsidP="007D125C">
      <w:pPr>
        <w:rPr>
          <w:lang w:val="en-GB"/>
        </w:rPr>
      </w:pPr>
    </w:p>
    <w:p w:rsidR="00927AF0" w:rsidRPr="00CF1968" w:rsidRDefault="00CF1968" w:rsidP="007D125C">
      <w:pPr>
        <w:rPr>
          <w:lang w:val="en-GB"/>
        </w:rPr>
      </w:pPr>
      <w:r>
        <w:rPr>
          <w:lang w:val="en-GB"/>
        </w:rPr>
        <w:t>DB I/O(CACHE.DAT CACHE.WIJ)</w:t>
      </w:r>
    </w:p>
    <w:p w:rsidR="00927AF0" w:rsidRPr="00453101" w:rsidRDefault="00927AF0" w:rsidP="007D125C">
      <w:pPr>
        <w:rPr>
          <w:lang w:val="en-GB"/>
        </w:rPr>
      </w:pPr>
    </w:p>
    <w:p w:rsidR="00927AF0" w:rsidRPr="00453101" w:rsidRDefault="00927AF0" w:rsidP="007D125C">
      <w:pPr>
        <w:rPr>
          <w:lang w:val="en-GB"/>
        </w:rPr>
      </w:pPr>
      <w:r w:rsidRPr="00453101">
        <w:rPr>
          <w:lang w:val="en-GB"/>
        </w:rPr>
        <w:t>GLOREF</w:t>
      </w:r>
    </w:p>
    <w:p w:rsidR="00927AF0" w:rsidRPr="00453101" w:rsidRDefault="00927AF0" w:rsidP="007D125C">
      <w:pPr>
        <w:rPr>
          <w:lang w:val="en-GB"/>
        </w:rPr>
      </w:pPr>
      <w:r w:rsidRPr="00453101">
        <w:rPr>
          <w:rFonts w:hint="eastAsia"/>
          <w:lang w:val="en-GB"/>
        </w:rPr>
        <w:t xml:space="preserve"> </w:t>
      </w:r>
      <w:r w:rsidRPr="00453101">
        <w:rPr>
          <w:rFonts w:hint="eastAsia"/>
          <w:lang w:val="en-GB"/>
        </w:rPr>
        <w:t>グローバルに対する１つのアクセス（</w:t>
      </w:r>
      <w:r w:rsidRPr="00453101">
        <w:rPr>
          <w:rFonts w:hint="eastAsia"/>
          <w:lang w:val="en-GB"/>
        </w:rPr>
        <w:t>get, set, kill</w:t>
      </w:r>
      <w:r w:rsidRPr="00453101">
        <w:rPr>
          <w:rFonts w:hint="eastAsia"/>
          <w:lang w:val="en-GB"/>
        </w:rPr>
        <w:t>）</w:t>
      </w:r>
    </w:p>
    <w:p w:rsidR="00927AF0" w:rsidRPr="00453101" w:rsidRDefault="00927AF0" w:rsidP="007D125C">
      <w:pPr>
        <w:rPr>
          <w:lang w:val="en-GB"/>
        </w:rPr>
      </w:pPr>
      <w:r w:rsidRPr="00453101">
        <w:rPr>
          <w:rFonts w:hint="eastAsia"/>
          <w:lang w:val="en-GB"/>
        </w:rPr>
        <w:t xml:space="preserve"> </w:t>
      </w:r>
      <w:r w:rsidRPr="00453101">
        <w:rPr>
          <w:rFonts w:hint="eastAsia"/>
          <w:lang w:val="en-GB"/>
        </w:rPr>
        <w:t>大まかに言うと</w:t>
      </w:r>
      <w:r w:rsidRPr="00453101">
        <w:rPr>
          <w:rFonts w:hint="eastAsia"/>
          <w:lang w:val="en-GB"/>
        </w:rPr>
        <w:t>I/O</w:t>
      </w:r>
      <w:r w:rsidRPr="00453101">
        <w:rPr>
          <w:rFonts w:hint="eastAsia"/>
          <w:lang w:val="en-GB"/>
        </w:rPr>
        <w:t>に変換される（</w:t>
      </w:r>
      <w:r w:rsidRPr="00453101">
        <w:rPr>
          <w:rFonts w:hint="eastAsia"/>
          <w:lang w:val="en-GB"/>
        </w:rPr>
        <w:t>DB</w:t>
      </w:r>
      <w:r w:rsidRPr="00453101">
        <w:rPr>
          <w:rFonts w:hint="eastAsia"/>
          <w:lang w:val="en-GB"/>
        </w:rPr>
        <w:t>ファイルとメモリー）</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ルーチンコマンド</w:t>
      </w:r>
    </w:p>
    <w:p w:rsidR="00927AF0" w:rsidRPr="00453101" w:rsidRDefault="00927AF0" w:rsidP="007D125C">
      <w:pPr>
        <w:rPr>
          <w:lang w:val="en-GB"/>
        </w:rPr>
      </w:pPr>
      <w:r w:rsidRPr="00453101">
        <w:rPr>
          <w:rFonts w:hint="eastAsia"/>
          <w:lang w:val="en-GB"/>
        </w:rPr>
        <w:t xml:space="preserve">　１つの</w:t>
      </w:r>
      <w:r w:rsidRPr="00453101">
        <w:rPr>
          <w:rFonts w:hint="eastAsia"/>
          <w:lang w:val="en-GB"/>
        </w:rPr>
        <w:t>COS</w:t>
      </w:r>
      <w:r w:rsidRPr="00453101">
        <w:rPr>
          <w:rFonts w:hint="eastAsia"/>
          <w:lang w:val="en-GB"/>
        </w:rPr>
        <w:t>命令</w:t>
      </w:r>
    </w:p>
    <w:p w:rsidR="00927AF0" w:rsidRPr="00453101" w:rsidRDefault="00927AF0" w:rsidP="007D125C">
      <w:pPr>
        <w:rPr>
          <w:lang w:val="en-GB"/>
        </w:rPr>
      </w:pPr>
      <w:r w:rsidRPr="00453101">
        <w:rPr>
          <w:rFonts w:hint="eastAsia"/>
          <w:lang w:val="en-GB"/>
        </w:rPr>
        <w:t xml:space="preserve">　大まかにいうと</w:t>
      </w:r>
      <w:r w:rsidRPr="00453101">
        <w:rPr>
          <w:rFonts w:hint="eastAsia"/>
          <w:lang w:val="en-GB"/>
        </w:rPr>
        <w:t>CPU</w:t>
      </w:r>
      <w:r w:rsidRPr="00453101">
        <w:rPr>
          <w:rFonts w:hint="eastAsia"/>
          <w:lang w:val="en-GB"/>
        </w:rPr>
        <w:t>ロードを反映</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実行時間</w:t>
      </w:r>
    </w:p>
    <w:p w:rsidR="00927AF0" w:rsidRPr="00453101" w:rsidRDefault="00927AF0" w:rsidP="007D125C">
      <w:pPr>
        <w:rPr>
          <w:lang w:val="en-GB"/>
        </w:rPr>
      </w:pPr>
      <w:r w:rsidRPr="00453101">
        <w:rPr>
          <w:rFonts w:hint="eastAsia"/>
          <w:lang w:val="en-GB"/>
        </w:rPr>
        <w:t xml:space="preserve">　性能の全体的な計測</w:t>
      </w:r>
    </w:p>
    <w:p w:rsidR="00927AF0" w:rsidRPr="00453101" w:rsidRDefault="00927AF0" w:rsidP="007D125C">
      <w:pPr>
        <w:rPr>
          <w:lang w:val="en-GB"/>
        </w:rPr>
      </w:pPr>
      <w:r w:rsidRPr="00453101">
        <w:rPr>
          <w:rFonts w:hint="eastAsia"/>
          <w:lang w:val="en-GB"/>
        </w:rPr>
        <w:t xml:space="preserve">　外部要因により大きく変化する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管理するということは</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データを捕えて</w:t>
      </w:r>
    </w:p>
    <w:p w:rsidR="00927AF0" w:rsidRPr="00453101" w:rsidRDefault="00927AF0" w:rsidP="007D125C">
      <w:pPr>
        <w:rPr>
          <w:lang w:val="en-GB"/>
        </w:rPr>
      </w:pPr>
      <w:r w:rsidRPr="00453101">
        <w:rPr>
          <w:rFonts w:hint="eastAsia"/>
          <w:lang w:val="en-GB"/>
        </w:rPr>
        <w:t xml:space="preserve">　分析し</w:t>
      </w:r>
    </w:p>
    <w:p w:rsidR="00927AF0" w:rsidRPr="00453101" w:rsidRDefault="00927AF0" w:rsidP="007D125C">
      <w:pPr>
        <w:rPr>
          <w:lang w:val="en-GB"/>
        </w:rPr>
      </w:pPr>
      <w:r w:rsidRPr="00453101">
        <w:rPr>
          <w:rFonts w:hint="eastAsia"/>
          <w:lang w:val="en-GB"/>
        </w:rPr>
        <w:t xml:space="preserve">　何が起こっているかを理解し</w:t>
      </w:r>
    </w:p>
    <w:p w:rsidR="00927AF0" w:rsidRPr="00453101" w:rsidRDefault="00927AF0" w:rsidP="007D125C">
      <w:pPr>
        <w:rPr>
          <w:lang w:val="en-GB"/>
        </w:rPr>
      </w:pPr>
      <w:r w:rsidRPr="00453101">
        <w:rPr>
          <w:rFonts w:hint="eastAsia"/>
          <w:lang w:val="en-GB"/>
        </w:rPr>
        <w:t xml:space="preserve">　改善する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ということ</w:t>
      </w:r>
    </w:p>
    <w:p w:rsidR="00927AF0" w:rsidRPr="00453101" w:rsidRDefault="00927AF0" w:rsidP="007D125C">
      <w:pPr>
        <w:rPr>
          <w:lang w:val="en-GB"/>
        </w:rPr>
      </w:pPr>
      <w:r w:rsidRPr="00453101">
        <w:rPr>
          <w:rFonts w:hint="eastAsia"/>
          <w:lang w:val="en-GB"/>
        </w:rPr>
        <w:t xml:space="preserve">　</w:t>
      </w:r>
    </w:p>
    <w:p w:rsidR="00927AF0" w:rsidRPr="00453101" w:rsidRDefault="00927AF0" w:rsidP="007D125C">
      <w:pPr>
        <w:rPr>
          <w:lang w:val="en-GB"/>
        </w:rPr>
      </w:pPr>
      <w:r w:rsidRPr="00453101">
        <w:rPr>
          <w:rFonts w:hint="eastAsia"/>
          <w:lang w:val="en-GB"/>
        </w:rPr>
        <w:t>重要な指標を捕えるためのツール</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GLOSTAT</w:t>
      </w:r>
      <w:r w:rsidRPr="00453101">
        <w:rPr>
          <w:rFonts w:hint="eastAsia"/>
          <w:lang w:val="en-GB"/>
        </w:rPr>
        <w:tab/>
      </w:r>
      <w:r w:rsidRPr="00453101">
        <w:rPr>
          <w:rFonts w:hint="eastAsia"/>
          <w:lang w:val="en-GB"/>
        </w:rPr>
        <w:tab/>
      </w:r>
      <w:r w:rsidRPr="00453101">
        <w:rPr>
          <w:rFonts w:hint="eastAsia"/>
          <w:lang w:val="en-GB"/>
        </w:rPr>
        <w:t>システム全体</w:t>
      </w:r>
    </w:p>
    <w:p w:rsidR="00927AF0" w:rsidRPr="00453101" w:rsidRDefault="00927AF0" w:rsidP="007D125C">
      <w:pPr>
        <w:rPr>
          <w:lang w:val="en-GB"/>
        </w:rPr>
      </w:pPr>
      <w:r w:rsidRPr="00453101">
        <w:rPr>
          <w:rFonts w:hint="eastAsia"/>
          <w:lang w:val="en-GB"/>
        </w:rPr>
        <w:t>PERFMON</w:t>
      </w:r>
      <w:r w:rsidRPr="00453101">
        <w:rPr>
          <w:rFonts w:hint="eastAsia"/>
          <w:lang w:val="en-GB"/>
        </w:rPr>
        <w:tab/>
      </w:r>
      <w:r w:rsidRPr="00453101">
        <w:rPr>
          <w:rFonts w:hint="eastAsia"/>
          <w:lang w:val="en-GB"/>
        </w:rPr>
        <w:tab/>
      </w:r>
      <w:r w:rsidRPr="00453101">
        <w:rPr>
          <w:rFonts w:hint="eastAsia"/>
          <w:lang w:val="en-GB"/>
        </w:rPr>
        <w:t>ルーチン毎、グローバル毎分析</w:t>
      </w:r>
    </w:p>
    <w:p w:rsidR="00927AF0" w:rsidRPr="00453101" w:rsidRDefault="00927AF0" w:rsidP="007D125C">
      <w:pPr>
        <w:rPr>
          <w:lang w:val="en-GB"/>
        </w:rPr>
      </w:pPr>
      <w:r w:rsidRPr="00453101">
        <w:rPr>
          <w:rFonts w:hint="eastAsia"/>
          <w:lang w:val="en-GB"/>
        </w:rPr>
        <w:t>%SYS.MONLBL</w:t>
      </w:r>
      <w:r w:rsidRPr="00453101">
        <w:rPr>
          <w:rFonts w:hint="eastAsia"/>
          <w:lang w:val="en-GB"/>
        </w:rPr>
        <w:tab/>
      </w:r>
      <w:r w:rsidRPr="00453101">
        <w:rPr>
          <w:rFonts w:hint="eastAsia"/>
          <w:lang w:val="en-GB"/>
        </w:rPr>
        <w:t>コマンド行毎の分析</w:t>
      </w:r>
    </w:p>
    <w:p w:rsidR="00927AF0" w:rsidRPr="00453101" w:rsidRDefault="00927AF0" w:rsidP="007D125C">
      <w:pPr>
        <w:rPr>
          <w:lang w:val="en-GB"/>
        </w:rPr>
      </w:pPr>
      <w:r w:rsidRPr="00453101">
        <w:rPr>
          <w:rFonts w:hint="eastAsia"/>
          <w:lang w:val="en-GB"/>
        </w:rPr>
        <w:t>%SYS.PTools</w:t>
      </w:r>
      <w:r w:rsidRPr="00453101">
        <w:rPr>
          <w:rFonts w:hint="eastAsia"/>
          <w:lang w:val="en-GB"/>
        </w:rPr>
        <w:tab/>
        <w:t>SQL</w:t>
      </w:r>
      <w:r w:rsidRPr="00453101">
        <w:rPr>
          <w:rFonts w:hint="eastAsia"/>
          <w:lang w:val="en-GB"/>
        </w:rPr>
        <w:t>レベルの統計情報収集</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コードの中で指標を捕える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全ての操作のために</w:t>
      </w:r>
      <w:r w:rsidRPr="00453101">
        <w:rPr>
          <w:rFonts w:hint="eastAsia"/>
          <w:lang w:val="en-GB"/>
        </w:rPr>
        <w:t>UnitTest</w:t>
      </w:r>
      <w:r w:rsidRPr="00453101">
        <w:rPr>
          <w:rFonts w:hint="eastAsia"/>
          <w:lang w:val="en-GB"/>
        </w:rPr>
        <w:t>で以下のことを記録</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時間</w:t>
      </w:r>
    </w:p>
    <w:p w:rsidR="00927AF0" w:rsidRPr="00453101" w:rsidRDefault="00927AF0" w:rsidP="007D125C">
      <w:pPr>
        <w:rPr>
          <w:lang w:val="en-GB"/>
        </w:rPr>
      </w:pPr>
      <w:r w:rsidRPr="00453101">
        <w:rPr>
          <w:rFonts w:hint="eastAsia"/>
          <w:lang w:val="en-GB"/>
        </w:rPr>
        <w:t xml:space="preserve">　</w:t>
      </w:r>
      <w:r w:rsidRPr="00453101">
        <w:rPr>
          <w:rFonts w:hint="eastAsia"/>
          <w:lang w:val="en-GB"/>
        </w:rPr>
        <w:t>$ZH</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グローバル参照、ルーチンコマンド</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w:t>
      </w:r>
      <w:r w:rsidRPr="00453101">
        <w:rPr>
          <w:rFonts w:hint="eastAsia"/>
          <w:lang w:val="en-GB"/>
        </w:rPr>
        <w:t>%SYS.ProcessQuery</w:t>
      </w:r>
    </w:p>
    <w:p w:rsidR="00927AF0" w:rsidRPr="00453101" w:rsidRDefault="00927AF0" w:rsidP="007D125C">
      <w:pPr>
        <w:rPr>
          <w:lang w:val="en-GB"/>
        </w:rPr>
      </w:pPr>
      <w:r w:rsidRPr="00453101">
        <w:rPr>
          <w:rFonts w:hint="eastAsia"/>
          <w:lang w:val="en-GB"/>
        </w:rPr>
        <w:t xml:space="preserve">  </w:t>
      </w:r>
      <w:r w:rsidRPr="00453101">
        <w:rPr>
          <w:rFonts w:hint="eastAsia"/>
          <w:lang w:val="en-GB"/>
        </w:rPr>
        <w:t>さらに詳細な指標には</w:t>
      </w:r>
      <w:r w:rsidRPr="00453101">
        <w:rPr>
          <w:rFonts w:hint="eastAsia"/>
          <w:lang w:val="en-GB"/>
        </w:rPr>
        <w:t>%Monitor.Process</w:t>
      </w:r>
      <w:r w:rsidRPr="00453101">
        <w:rPr>
          <w:rFonts w:hint="eastAsia"/>
          <w:lang w:val="en-GB"/>
        </w:rPr>
        <w:t>を使用</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SQL</w:t>
      </w:r>
      <w:r w:rsidRPr="00453101">
        <w:rPr>
          <w:rFonts w:hint="eastAsia"/>
          <w:lang w:val="en-GB"/>
        </w:rPr>
        <w:t>アプリケーション</w:t>
      </w:r>
    </w:p>
    <w:p w:rsidR="00927AF0" w:rsidRPr="00453101" w:rsidRDefault="00927AF0" w:rsidP="007D125C">
      <w:pPr>
        <w:rPr>
          <w:lang w:val="en-GB"/>
        </w:rPr>
      </w:pPr>
      <w:r w:rsidRPr="00453101">
        <w:rPr>
          <w:rFonts w:hint="eastAsia"/>
          <w:lang w:val="en-GB"/>
        </w:rPr>
        <w:t xml:space="preserve">　</w:t>
      </w:r>
      <w:r w:rsidRPr="00453101">
        <w:rPr>
          <w:rFonts w:hint="eastAsia"/>
          <w:lang w:val="en-GB"/>
        </w:rPr>
        <w:t>%SYS.Ptools</w:t>
      </w:r>
      <w:r w:rsidRPr="00453101">
        <w:rPr>
          <w:rFonts w:hint="eastAsia"/>
          <w:lang w:val="en-GB"/>
        </w:rPr>
        <w:t>がテーブルにデータを維持する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DeepSee</w:t>
      </w:r>
      <w:r w:rsidRPr="00453101">
        <w:rPr>
          <w:rFonts w:hint="eastAsia"/>
          <w:lang w:val="en-GB"/>
        </w:rPr>
        <w:t>を使って分析</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全てのウェブサービス呼び出しの際に以下を記録</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メソッド名</w:t>
      </w:r>
    </w:p>
    <w:p w:rsidR="00927AF0" w:rsidRPr="00453101" w:rsidRDefault="00927AF0" w:rsidP="007D125C">
      <w:pPr>
        <w:rPr>
          <w:lang w:val="en-GB"/>
        </w:rPr>
      </w:pPr>
      <w:r w:rsidRPr="00453101">
        <w:rPr>
          <w:rFonts w:hint="eastAsia"/>
          <w:lang w:val="en-GB"/>
        </w:rPr>
        <w:t xml:space="preserve">　開始時間</w:t>
      </w:r>
    </w:p>
    <w:p w:rsidR="00927AF0" w:rsidRPr="00453101" w:rsidRDefault="00927AF0" w:rsidP="007D125C">
      <w:pPr>
        <w:rPr>
          <w:lang w:val="en-GB"/>
        </w:rPr>
      </w:pPr>
      <w:r w:rsidRPr="00453101">
        <w:rPr>
          <w:rFonts w:hint="eastAsia"/>
          <w:lang w:val="en-GB"/>
        </w:rPr>
        <w:t xml:space="preserve">　終了時間</w:t>
      </w:r>
    </w:p>
    <w:p w:rsidR="00927AF0" w:rsidRPr="00453101" w:rsidRDefault="00927AF0" w:rsidP="007D125C">
      <w:pPr>
        <w:rPr>
          <w:lang w:val="en-GB"/>
        </w:rPr>
      </w:pPr>
      <w:r w:rsidRPr="00453101">
        <w:rPr>
          <w:rFonts w:hint="eastAsia"/>
          <w:lang w:val="en-GB"/>
        </w:rPr>
        <w:t xml:space="preserve">　ユーザー</w:t>
      </w:r>
    </w:p>
    <w:p w:rsidR="00927AF0" w:rsidRPr="00453101" w:rsidRDefault="00927AF0" w:rsidP="007D125C">
      <w:pPr>
        <w:rPr>
          <w:lang w:val="en-GB"/>
        </w:rPr>
      </w:pPr>
      <w:r w:rsidRPr="00453101">
        <w:rPr>
          <w:rFonts w:hint="eastAsia"/>
          <w:lang w:val="en-GB"/>
        </w:rPr>
        <w:t xml:space="preserve">　例外</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lastRenderedPageBreak/>
        <w:t>DeepSee</w:t>
      </w:r>
      <w:r w:rsidRPr="00453101">
        <w:rPr>
          <w:rFonts w:hint="eastAsia"/>
          <w:lang w:val="en-GB"/>
        </w:rPr>
        <w:t>で最も遅いメソッドを探すなど</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全てのウェブサービス呼出しの際に以下を記録</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メソッド名</w:t>
      </w:r>
    </w:p>
    <w:p w:rsidR="00927AF0" w:rsidRPr="00453101" w:rsidRDefault="00927AF0" w:rsidP="007D125C">
      <w:pPr>
        <w:rPr>
          <w:lang w:val="en-GB"/>
        </w:rPr>
      </w:pPr>
      <w:r w:rsidRPr="00453101">
        <w:rPr>
          <w:lang w:val="en-GB"/>
        </w:rPr>
        <w:t>$ZH</w:t>
      </w:r>
    </w:p>
    <w:p w:rsidR="00927AF0" w:rsidRPr="00453101" w:rsidRDefault="00927AF0" w:rsidP="007D125C">
      <w:pPr>
        <w:rPr>
          <w:lang w:val="en-GB"/>
        </w:rPr>
      </w:pPr>
      <w:r w:rsidRPr="00453101">
        <w:rPr>
          <w:rFonts w:hint="eastAsia"/>
          <w:lang w:val="en-GB"/>
        </w:rPr>
        <w:t>グローバル参照</w:t>
      </w:r>
    </w:p>
    <w:p w:rsidR="00927AF0" w:rsidRPr="00453101" w:rsidRDefault="00927AF0" w:rsidP="007D125C">
      <w:pPr>
        <w:rPr>
          <w:lang w:val="en-GB"/>
        </w:rPr>
      </w:pPr>
      <w:r w:rsidRPr="00453101">
        <w:rPr>
          <w:rFonts w:hint="eastAsia"/>
          <w:lang w:val="en-GB"/>
        </w:rPr>
        <w:t>ルーチンコマンド</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ビルド毎に</w:t>
      </w:r>
      <w:r w:rsidRPr="00453101">
        <w:rPr>
          <w:rFonts w:hint="eastAsia"/>
          <w:lang w:val="en-GB"/>
        </w:rPr>
        <w:t>UnitTest</w:t>
      </w:r>
      <w:r w:rsidRPr="00453101">
        <w:rPr>
          <w:rFonts w:hint="eastAsia"/>
          <w:lang w:val="en-GB"/>
        </w:rPr>
        <w:t>を実行</w:t>
      </w:r>
    </w:p>
    <w:p w:rsidR="00927AF0" w:rsidRPr="00453101" w:rsidRDefault="00927AF0" w:rsidP="007D125C">
      <w:pPr>
        <w:rPr>
          <w:lang w:val="en-GB"/>
        </w:rPr>
      </w:pPr>
      <w:r w:rsidRPr="00453101">
        <w:rPr>
          <w:rFonts w:hint="eastAsia"/>
          <w:lang w:val="en-GB"/>
        </w:rPr>
        <w:t xml:space="preserve">　毎回テストに同じデータを取得し、デグレードがないかをチェック</w:t>
      </w:r>
    </w:p>
    <w:p w:rsidR="00927AF0" w:rsidRPr="00453101" w:rsidRDefault="00927AF0" w:rsidP="007D125C">
      <w:pPr>
        <w:rPr>
          <w:lang w:val="en-GB"/>
        </w:rPr>
      </w:pPr>
      <w:r w:rsidRPr="00453101">
        <w:rPr>
          <w:rFonts w:hint="eastAsia"/>
          <w:lang w:val="en-GB"/>
        </w:rPr>
        <w:t xml:space="preserve">　問題あれば性能問題として開発部門に差し戻し</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役に立つユーティリティ</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DeepSee + </w:t>
      </w:r>
      <w:r w:rsidRPr="00453101">
        <w:rPr>
          <w:rFonts w:hint="eastAsia"/>
          <w:lang w:val="en-GB"/>
        </w:rPr>
        <w:t>ログテーブル</w:t>
      </w:r>
    </w:p>
    <w:p w:rsidR="00927AF0" w:rsidRPr="00453101" w:rsidRDefault="00927AF0" w:rsidP="007D125C">
      <w:pPr>
        <w:rPr>
          <w:lang w:val="en-GB"/>
        </w:rPr>
      </w:pPr>
      <w:r w:rsidRPr="00453101">
        <w:rPr>
          <w:rFonts w:hint="eastAsia"/>
          <w:lang w:val="en-GB"/>
        </w:rPr>
        <w:t>＄</w:t>
      </w:r>
      <w:r w:rsidRPr="00453101">
        <w:rPr>
          <w:rFonts w:hint="eastAsia"/>
          <w:lang w:val="en-GB"/>
        </w:rPr>
        <w:t>ZHorolog</w:t>
      </w:r>
    </w:p>
    <w:p w:rsidR="00927AF0" w:rsidRPr="00453101" w:rsidRDefault="00927AF0" w:rsidP="007D125C">
      <w:pPr>
        <w:rPr>
          <w:lang w:val="en-GB"/>
        </w:rPr>
      </w:pPr>
      <w:r w:rsidRPr="00453101">
        <w:rPr>
          <w:lang w:val="en-GB"/>
        </w:rPr>
        <w:t>%SYS.ProcessQuery</w:t>
      </w:r>
    </w:p>
    <w:p w:rsidR="00927AF0" w:rsidRPr="00453101" w:rsidRDefault="00927AF0" w:rsidP="007D125C">
      <w:pPr>
        <w:rPr>
          <w:lang w:val="en-GB"/>
        </w:rPr>
      </w:pPr>
      <w:r w:rsidRPr="00453101">
        <w:rPr>
          <w:lang w:val="en-GB"/>
        </w:rPr>
        <w:t>%Monitor.Process</w:t>
      </w:r>
    </w:p>
    <w:p w:rsidR="00927AF0" w:rsidRPr="00453101" w:rsidRDefault="00927AF0" w:rsidP="007D125C">
      <w:pPr>
        <w:rPr>
          <w:lang w:val="en-GB"/>
        </w:rPr>
      </w:pPr>
      <w:r w:rsidRPr="00453101">
        <w:rPr>
          <w:lang w:val="en-GB"/>
        </w:rPr>
        <w:t>%SYS.PTools</w:t>
      </w:r>
    </w:p>
    <w:p w:rsidR="00927AF0" w:rsidRPr="00453101" w:rsidRDefault="00927AF0" w:rsidP="007D125C">
      <w:pPr>
        <w:rPr>
          <w:lang w:val="en-GB"/>
        </w:rPr>
      </w:pPr>
      <w:r w:rsidRPr="00453101">
        <w:rPr>
          <w:rFonts w:hint="eastAsia"/>
          <w:lang w:val="en-GB"/>
        </w:rPr>
        <w:t>インデックスアナライザー</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コードと</w:t>
      </w:r>
      <w:r w:rsidRPr="00453101">
        <w:rPr>
          <w:rFonts w:hint="eastAsia"/>
          <w:lang w:val="en-GB"/>
        </w:rPr>
        <w:t>UnitTest</w:t>
      </w:r>
      <w:r w:rsidRPr="00453101">
        <w:rPr>
          <w:rFonts w:hint="eastAsia"/>
          <w:lang w:val="en-GB"/>
        </w:rPr>
        <w:t>にそれらのツールの呼出しを追加する</w:t>
      </w:r>
    </w:p>
    <w:p w:rsidR="00927AF0" w:rsidRPr="00453101" w:rsidRDefault="00927AF0" w:rsidP="007D125C">
      <w:pPr>
        <w:rPr>
          <w:lang w:val="en-GB"/>
        </w:rPr>
      </w:pPr>
      <w:r w:rsidRPr="00453101">
        <w:rPr>
          <w:rFonts w:hint="eastAsia"/>
          <w:lang w:val="en-GB"/>
        </w:rPr>
        <w:t>DeepSee</w:t>
      </w:r>
      <w:r w:rsidRPr="00453101">
        <w:rPr>
          <w:rFonts w:hint="eastAsia"/>
          <w:lang w:val="en-GB"/>
        </w:rPr>
        <w:t>で分析</w:t>
      </w:r>
    </w:p>
    <w:p w:rsidR="00927AF0" w:rsidRPr="00453101" w:rsidRDefault="00927AF0" w:rsidP="007D125C">
      <w:pPr>
        <w:rPr>
          <w:lang w:val="en-GB"/>
        </w:rPr>
      </w:pPr>
      <w:r w:rsidRPr="00453101">
        <w:rPr>
          <w:rFonts w:hint="eastAsia"/>
          <w:lang w:val="en-GB"/>
        </w:rPr>
        <w:t>改善</w:t>
      </w:r>
    </w:p>
    <w:p w:rsidR="00927AF0" w:rsidRPr="00453101" w:rsidRDefault="00927AF0" w:rsidP="007D125C">
      <w:pPr>
        <w:rPr>
          <w:lang w:val="en-GB"/>
        </w:rPr>
      </w:pPr>
      <w:r w:rsidRPr="00453101">
        <w:rPr>
          <w:rFonts w:hint="eastAsia"/>
          <w:lang w:val="en-GB"/>
        </w:rPr>
        <w:t>負の結果が出た場合にはそこで対処する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開発サイクルの一部として性能を管理していく</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データベースサイズを</w:t>
      </w:r>
      <w:r w:rsidRPr="00453101">
        <w:rPr>
          <w:rFonts w:hint="eastAsia"/>
          <w:lang w:val="en-GB"/>
        </w:rPr>
        <w:t>2</w:t>
      </w:r>
      <w:r w:rsidRPr="00453101">
        <w:rPr>
          <w:rFonts w:hint="eastAsia"/>
          <w:lang w:val="en-GB"/>
        </w:rPr>
        <w:t>倍にしてテスト</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lastRenderedPageBreak/>
        <w:t>現実的なデータ量にする必要はない</w:t>
      </w:r>
    </w:p>
    <w:p w:rsidR="00927AF0" w:rsidRPr="00453101" w:rsidRDefault="00927AF0" w:rsidP="007D125C">
      <w:pPr>
        <w:rPr>
          <w:lang w:val="en-GB"/>
        </w:rPr>
      </w:pPr>
      <w:r w:rsidRPr="00453101">
        <w:rPr>
          <w:rFonts w:hint="eastAsia"/>
          <w:lang w:val="en-GB"/>
        </w:rPr>
        <w:t xml:space="preserve">　</w:t>
      </w:r>
      <w:r w:rsidRPr="00453101">
        <w:rPr>
          <w:rFonts w:hint="eastAsia"/>
          <w:lang w:val="en-GB"/>
        </w:rPr>
        <w:t>100</w:t>
      </w:r>
      <w:r w:rsidRPr="00453101">
        <w:rPr>
          <w:rFonts w:hint="eastAsia"/>
          <w:lang w:val="en-GB"/>
        </w:rPr>
        <w:t>を</w:t>
      </w:r>
      <w:r w:rsidRPr="00453101">
        <w:rPr>
          <w:rFonts w:hint="eastAsia"/>
          <w:lang w:val="en-GB"/>
        </w:rPr>
        <w:t>200</w:t>
      </w:r>
      <w:r w:rsidRPr="00453101">
        <w:rPr>
          <w:rFonts w:hint="eastAsia"/>
          <w:lang w:val="en-GB"/>
        </w:rPr>
        <w:t>にするので十分</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UnitTest</w:t>
      </w:r>
      <w:r w:rsidRPr="00453101">
        <w:rPr>
          <w:rFonts w:hint="eastAsia"/>
          <w:lang w:val="en-GB"/>
        </w:rPr>
        <w:t>を実行しグローバル参照、ルーチンコマンドを見張る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指標が</w:t>
      </w:r>
      <w:r w:rsidRPr="00453101">
        <w:rPr>
          <w:rFonts w:hint="eastAsia"/>
          <w:lang w:val="en-GB"/>
        </w:rPr>
        <w:t>2</w:t>
      </w:r>
      <w:r w:rsidRPr="00453101">
        <w:rPr>
          <w:rFonts w:hint="eastAsia"/>
          <w:lang w:val="en-GB"/>
        </w:rPr>
        <w:t>倍になってる場合には警告</w:t>
      </w:r>
    </w:p>
    <w:p w:rsidR="00927AF0" w:rsidRPr="00453101" w:rsidRDefault="00927AF0" w:rsidP="007D125C">
      <w:pPr>
        <w:rPr>
          <w:lang w:val="en-GB"/>
        </w:rPr>
      </w:pPr>
      <w:r w:rsidRPr="00453101">
        <w:rPr>
          <w:rFonts w:hint="eastAsia"/>
          <w:lang w:val="en-GB"/>
        </w:rPr>
        <w:t xml:space="preserve">　（テーブル全検索か適切なインデックスがない）</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指数級数的増加　赤信号　アルゴリズムの見直しが必要</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大規模データベースをエミュレーションする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テスト</w:t>
      </w:r>
      <w:r w:rsidRPr="00453101">
        <w:rPr>
          <w:rFonts w:hint="eastAsia"/>
          <w:lang w:val="en-GB"/>
        </w:rPr>
        <w:t>DB</w:t>
      </w:r>
      <w:r w:rsidRPr="00453101">
        <w:rPr>
          <w:rFonts w:hint="eastAsia"/>
          <w:lang w:val="en-GB"/>
        </w:rPr>
        <w:t>は、超大規模サイズの断片</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w:t>
      </w:r>
      <w:r w:rsidRPr="00453101">
        <w:rPr>
          <w:rFonts w:hint="eastAsia"/>
          <w:lang w:val="en-GB"/>
        </w:rPr>
        <w:t>100</w:t>
      </w:r>
      <w:r w:rsidRPr="00453101">
        <w:rPr>
          <w:rFonts w:hint="eastAsia"/>
          <w:lang w:val="en-GB"/>
        </w:rPr>
        <w:t>～</w:t>
      </w:r>
      <w:r w:rsidRPr="00453101">
        <w:rPr>
          <w:rFonts w:hint="eastAsia"/>
          <w:lang w:val="en-GB"/>
        </w:rPr>
        <w:t>200MB</w:t>
      </w:r>
      <w:r w:rsidRPr="00453101">
        <w:rPr>
          <w:rFonts w:hint="eastAsia"/>
          <w:lang w:val="en-GB"/>
        </w:rPr>
        <w:t>で</w:t>
      </w:r>
      <w:r w:rsidRPr="00453101">
        <w:rPr>
          <w:rFonts w:hint="eastAsia"/>
          <w:lang w:val="en-GB"/>
        </w:rPr>
        <w:t>GB</w:t>
      </w:r>
      <w:r w:rsidRPr="00453101">
        <w:rPr>
          <w:rFonts w:hint="eastAsia"/>
          <w:lang w:val="en-GB"/>
        </w:rPr>
        <w:t>をエミュレートする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DB</w:t>
      </w:r>
      <w:r w:rsidRPr="00453101">
        <w:rPr>
          <w:rFonts w:hint="eastAsia"/>
          <w:lang w:val="en-GB"/>
        </w:rPr>
        <w:t>サイズの断片に基づいてグローバルバッファーを減らす</w:t>
      </w:r>
    </w:p>
    <w:p w:rsidR="00927AF0" w:rsidRPr="00453101" w:rsidRDefault="00927AF0" w:rsidP="007D125C">
      <w:pPr>
        <w:rPr>
          <w:lang w:val="en-GB"/>
        </w:rPr>
      </w:pPr>
      <w:r w:rsidRPr="00453101">
        <w:rPr>
          <w:rFonts w:hint="eastAsia"/>
          <w:lang w:val="en-GB"/>
        </w:rPr>
        <w:t>100MB</w:t>
      </w:r>
      <w:r w:rsidRPr="00453101">
        <w:rPr>
          <w:rFonts w:hint="eastAsia"/>
          <w:lang w:val="en-GB"/>
        </w:rPr>
        <w:t>データベース用には</w:t>
      </w:r>
      <w:r w:rsidRPr="00453101">
        <w:rPr>
          <w:rFonts w:hint="eastAsia"/>
          <w:lang w:val="en-GB"/>
        </w:rPr>
        <w:t>5MB</w:t>
      </w:r>
      <w:r w:rsidRPr="00453101">
        <w:rPr>
          <w:rFonts w:hint="eastAsia"/>
          <w:lang w:val="en-GB"/>
        </w:rPr>
        <w:t>など）</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サンプル実装や</w:t>
      </w:r>
      <w:r w:rsidRPr="00453101">
        <w:rPr>
          <w:rFonts w:hint="eastAsia"/>
          <w:lang w:val="en-GB"/>
        </w:rPr>
        <w:t>UnitTest</w:t>
      </w:r>
      <w:r w:rsidRPr="00453101">
        <w:rPr>
          <w:rFonts w:hint="eastAsia"/>
          <w:lang w:val="en-GB"/>
        </w:rPr>
        <w:t>の相対的な性能劣化を見張る</w:t>
      </w:r>
    </w:p>
    <w:p w:rsidR="00927AF0" w:rsidRPr="00453101" w:rsidRDefault="00927AF0" w:rsidP="007D125C">
      <w:pPr>
        <w:rPr>
          <w:lang w:val="en-GB"/>
        </w:rPr>
      </w:pPr>
      <w:r w:rsidRPr="00453101">
        <w:rPr>
          <w:rFonts w:hint="eastAsia"/>
          <w:lang w:val="en-GB"/>
        </w:rPr>
        <w:t xml:space="preserve">　テストや操作が重大な減少を示すものは大抵ディスク読み込み</w:t>
      </w:r>
    </w:p>
    <w:p w:rsidR="00927AF0" w:rsidRPr="00453101" w:rsidRDefault="00927AF0" w:rsidP="007D125C">
      <w:pPr>
        <w:rPr>
          <w:lang w:val="en-GB"/>
        </w:rPr>
      </w:pPr>
      <w:r w:rsidRPr="00453101">
        <w:rPr>
          <w:rFonts w:hint="eastAsia"/>
          <w:lang w:val="en-GB"/>
        </w:rPr>
        <w:t xml:space="preserve">　を行っている。</w:t>
      </w:r>
    </w:p>
    <w:p w:rsidR="00927AF0" w:rsidRPr="00453101" w:rsidRDefault="00927AF0" w:rsidP="007D125C">
      <w:pPr>
        <w:rPr>
          <w:lang w:val="en-GB"/>
        </w:rPr>
      </w:pPr>
      <w:r w:rsidRPr="00453101">
        <w:rPr>
          <w:rFonts w:hint="eastAsia"/>
          <w:lang w:val="en-GB"/>
        </w:rPr>
        <w:t xml:space="preserve">　大きなデータベースでも遅くなる</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グローバルバッファーのリセット</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テスト毎にメモリーの状態を一定に保つ</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データベースをディスマウントすると全てのバッファーをクリアにする</w:t>
      </w:r>
    </w:p>
    <w:p w:rsidR="00B243FC" w:rsidRDefault="00B243FC">
      <w:pPr>
        <w:rPr>
          <w:lang w:val="en-GB"/>
        </w:rPr>
      </w:pPr>
      <w:r>
        <w:rPr>
          <w:lang w:val="en-GB"/>
        </w:rPr>
        <w:br w:type="page"/>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アップグレード</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 xml:space="preserve">　様々な改善</w:t>
      </w:r>
    </w:p>
    <w:p w:rsidR="00927AF0" w:rsidRPr="00453101" w:rsidRDefault="00927AF0" w:rsidP="007D125C">
      <w:pPr>
        <w:rPr>
          <w:lang w:val="en-GB"/>
        </w:rPr>
      </w:pPr>
      <w:r w:rsidRPr="00453101">
        <w:rPr>
          <w:rFonts w:hint="eastAsia"/>
          <w:lang w:val="en-GB"/>
        </w:rPr>
        <w:t xml:space="preserve">　高速コンパイラ</w:t>
      </w:r>
    </w:p>
    <w:p w:rsidR="00927AF0" w:rsidRPr="00453101" w:rsidRDefault="00927AF0" w:rsidP="007D125C">
      <w:pPr>
        <w:rPr>
          <w:lang w:val="en-GB"/>
        </w:rPr>
      </w:pPr>
      <w:r w:rsidRPr="00453101">
        <w:rPr>
          <w:rFonts w:hint="eastAsia"/>
          <w:lang w:val="en-GB"/>
        </w:rPr>
        <w:t xml:space="preserve">　新しい高速なローカル変数</w:t>
      </w:r>
    </w:p>
    <w:p w:rsidR="00B243FC" w:rsidRDefault="00B243FC">
      <w:pPr>
        <w:rPr>
          <w:rFonts w:asciiTheme="majorHAnsi" w:eastAsiaTheme="majorEastAsia" w:hAnsiTheme="majorHAnsi" w:cstheme="majorBidi"/>
          <w:color w:val="1F4E79" w:themeColor="accent1" w:themeShade="80"/>
          <w:sz w:val="21"/>
          <w:szCs w:val="21"/>
          <w:lang w:val="en-GB"/>
        </w:rPr>
      </w:pPr>
      <w:r>
        <w:rPr>
          <w:sz w:val="21"/>
          <w:szCs w:val="21"/>
          <w:lang w:val="en-GB"/>
        </w:rPr>
        <w:br w:type="page"/>
      </w:r>
    </w:p>
    <w:p w:rsidR="00927AF0" w:rsidRPr="00453101" w:rsidRDefault="00927AF0" w:rsidP="00927AF0">
      <w:pPr>
        <w:pStyle w:val="1"/>
        <w:rPr>
          <w:sz w:val="21"/>
          <w:szCs w:val="21"/>
          <w:lang w:val="en-GB"/>
        </w:rPr>
      </w:pPr>
    </w:p>
    <w:p w:rsidR="00927AF0" w:rsidRPr="00453101" w:rsidRDefault="00927AF0" w:rsidP="007D125C">
      <w:pPr>
        <w:pStyle w:val="2"/>
        <w:rPr>
          <w:lang w:val="en-GB"/>
        </w:rPr>
      </w:pPr>
      <w:bookmarkStart w:id="69" w:name="_Toc404782026"/>
      <w:r w:rsidRPr="00453101">
        <w:rPr>
          <w:rFonts w:hint="eastAsia"/>
          <w:lang w:val="en-GB"/>
        </w:rPr>
        <w:t>よくあるパフォーマンス問題</w:t>
      </w:r>
      <w:bookmarkEnd w:id="69"/>
    </w:p>
    <w:p w:rsidR="00927AF0" w:rsidRPr="00453101" w:rsidRDefault="00927AF0" w:rsidP="00CF1968">
      <w:pPr>
        <w:pStyle w:val="3"/>
        <w:rPr>
          <w:lang w:val="en-GB"/>
        </w:rPr>
      </w:pPr>
      <w:bookmarkStart w:id="70" w:name="_Toc404782027"/>
      <w:r w:rsidRPr="00453101">
        <w:rPr>
          <w:rFonts w:hint="eastAsia"/>
          <w:lang w:val="en-GB"/>
        </w:rPr>
        <w:t>データロード時間</w:t>
      </w:r>
      <w:bookmarkEnd w:id="70"/>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データロード時間で問題となる典型的なものは、テスト的に例えば</w:t>
      </w:r>
      <w:r w:rsidRPr="00453101">
        <w:rPr>
          <w:rFonts w:hint="eastAsia"/>
          <w:lang w:val="en-GB"/>
        </w:rPr>
        <w:t>1</w:t>
      </w:r>
      <w:r w:rsidRPr="00453101">
        <w:rPr>
          <w:rFonts w:hint="eastAsia"/>
          <w:lang w:val="en-GB"/>
        </w:rPr>
        <w:t>万件のデータを投入した時</w:t>
      </w:r>
    </w:p>
    <w:p w:rsidR="00927AF0" w:rsidRPr="00453101" w:rsidRDefault="00927AF0" w:rsidP="007D125C">
      <w:pPr>
        <w:rPr>
          <w:lang w:val="en-GB"/>
        </w:rPr>
      </w:pPr>
      <w:r w:rsidRPr="00453101">
        <w:rPr>
          <w:rFonts w:hint="eastAsia"/>
          <w:lang w:val="en-GB"/>
        </w:rPr>
        <w:t>の所要時間をもとに本番データのロード時間を単純なデータ容量の比率で見積もってしまうケースです。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テストデータ件数が例えば</w:t>
      </w:r>
      <w:r w:rsidRPr="00453101">
        <w:rPr>
          <w:rFonts w:hint="eastAsia"/>
          <w:lang w:val="en-GB"/>
        </w:rPr>
        <w:t>10</w:t>
      </w:r>
      <w:r w:rsidRPr="00453101">
        <w:rPr>
          <w:rFonts w:hint="eastAsia"/>
          <w:lang w:val="en-GB"/>
        </w:rPr>
        <w:t>万件で、その処理時間</w:t>
      </w:r>
      <w:r w:rsidRPr="00453101">
        <w:rPr>
          <w:rFonts w:hint="eastAsia"/>
          <w:lang w:val="en-GB"/>
        </w:rPr>
        <w:t>1</w:t>
      </w:r>
      <w:r w:rsidRPr="00453101">
        <w:rPr>
          <w:rFonts w:hint="eastAsia"/>
          <w:lang w:val="en-GB"/>
        </w:rPr>
        <w:t>分と仮定します。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本番データは</w:t>
      </w:r>
      <w:r w:rsidRPr="00453101">
        <w:rPr>
          <w:rFonts w:hint="eastAsia"/>
          <w:lang w:val="en-GB"/>
        </w:rPr>
        <w:t>100</w:t>
      </w:r>
      <w:r w:rsidRPr="00453101">
        <w:rPr>
          <w:rFonts w:hint="eastAsia"/>
          <w:lang w:val="en-GB"/>
        </w:rPr>
        <w:t>万件なので、データ件数が</w:t>
      </w:r>
      <w:r w:rsidRPr="00453101">
        <w:rPr>
          <w:rFonts w:hint="eastAsia"/>
          <w:lang w:val="en-GB"/>
        </w:rPr>
        <w:t>100</w:t>
      </w:r>
      <w:r w:rsidRPr="00453101">
        <w:rPr>
          <w:rFonts w:hint="eastAsia"/>
          <w:lang w:val="en-GB"/>
        </w:rPr>
        <w:t>倍として、</w:t>
      </w:r>
      <w:r w:rsidRPr="00453101">
        <w:rPr>
          <w:rFonts w:hint="eastAsia"/>
          <w:lang w:val="en-GB"/>
        </w:rPr>
        <w:t>100</w:t>
      </w:r>
      <w:r w:rsidRPr="00453101">
        <w:rPr>
          <w:rFonts w:hint="eastAsia"/>
          <w:lang w:val="en-GB"/>
        </w:rPr>
        <w:t>分だろうと見積もったとします。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しかし、通常はこのように予想通りにいくとは限りません。</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データの初期投入の時点ではデータベースキャッシュにまだ余裕があるため、ロード処理がメモリー上で完結します。</w:t>
      </w:r>
    </w:p>
    <w:p w:rsidR="00927AF0" w:rsidRPr="00453101" w:rsidRDefault="00927AF0" w:rsidP="007D125C">
      <w:pPr>
        <w:rPr>
          <w:lang w:val="en-GB"/>
        </w:rPr>
      </w:pPr>
      <w:r w:rsidRPr="00453101">
        <w:rPr>
          <w:rFonts w:hint="eastAsia"/>
          <w:lang w:val="en-GB"/>
        </w:rPr>
        <w:t>しかし、データベースのサイズがデータベースキャッシュサイズを超えてくるあたりからキャッシュ上のデータを一部退避しなければ追加データの処理を継続できない可能性が高まります。一部データを退避するためにディスク</w:t>
      </w:r>
      <w:r w:rsidRPr="00453101">
        <w:rPr>
          <w:rFonts w:hint="eastAsia"/>
          <w:lang w:val="en-GB"/>
        </w:rPr>
        <w:t>I/O</w:t>
      </w:r>
      <w:r w:rsidRPr="00453101">
        <w:rPr>
          <w:rFonts w:hint="eastAsia"/>
          <w:lang w:val="en-GB"/>
        </w:rPr>
        <w:t>が発生するために処理遅延が発生し始めます。</w:t>
      </w:r>
    </w:p>
    <w:p w:rsidR="00927AF0" w:rsidRPr="00453101" w:rsidRDefault="00927AF0" w:rsidP="007D125C">
      <w:pPr>
        <w:rPr>
          <w:lang w:val="en-GB"/>
        </w:rPr>
      </w:pPr>
      <w:r w:rsidRPr="00453101">
        <w:rPr>
          <w:rFonts w:hint="eastAsia"/>
          <w:lang w:val="en-GB"/>
        </w:rPr>
        <w:t>遅延の度合いは処理パターンおよびキャッシュ量とデータベースのサイズ等いくつかの因子に影響されます。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特にインデックスデータ生成のようなランダムデータを主体とした書き込み処理が多い場合にこの影響が顕著です。</w:t>
      </w:r>
    </w:p>
    <w:p w:rsidR="00927AF0" w:rsidRPr="00E14F54" w:rsidRDefault="00927AF0" w:rsidP="007D125C">
      <w:pPr>
        <w:rPr>
          <w:lang w:val="en-GB"/>
        </w:rPr>
      </w:pPr>
    </w:p>
    <w:p w:rsidR="00927AF0" w:rsidRPr="00453101" w:rsidRDefault="00927AF0" w:rsidP="00CF1968">
      <w:pPr>
        <w:pStyle w:val="3"/>
        <w:rPr>
          <w:lang w:val="en-GB"/>
        </w:rPr>
      </w:pPr>
      <w:bookmarkStart w:id="71" w:name="_Toc404782028"/>
      <w:r w:rsidRPr="00453101">
        <w:rPr>
          <w:rFonts w:hint="eastAsia"/>
          <w:lang w:val="en-GB"/>
        </w:rPr>
        <w:t>インデックス構築</w:t>
      </w:r>
      <w:bookmarkEnd w:id="71"/>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このような状況が発生した際の対処法として、データのロード時にはインデックスを生成せずにあとでまとめてインデックスを生成する手法があります。</w:t>
      </w:r>
    </w:p>
    <w:p w:rsidR="00927AF0" w:rsidRPr="00453101" w:rsidRDefault="00927AF0" w:rsidP="007D125C">
      <w:pPr>
        <w:rPr>
          <w:lang w:val="en-GB"/>
        </w:rPr>
      </w:pPr>
    </w:p>
    <w:p w:rsidR="00927AF0" w:rsidRPr="00453101" w:rsidRDefault="005607AB" w:rsidP="007D125C">
      <w:pPr>
        <w:rPr>
          <w:lang w:val="en-GB"/>
        </w:rPr>
      </w:pPr>
      <w:r>
        <w:rPr>
          <w:rFonts w:hint="eastAsia"/>
          <w:lang w:val="en-GB"/>
        </w:rPr>
        <w:t>Caché</w:t>
      </w:r>
      <w:r w:rsidR="00927AF0" w:rsidRPr="00453101">
        <w:rPr>
          <w:rFonts w:hint="eastAsia"/>
          <w:lang w:val="en-GB"/>
        </w:rPr>
        <w:t>にはインデックス生成のようなデータベース書き込みの負荷が高い処理の</w:t>
      </w:r>
      <w:r w:rsidR="00927AF0" w:rsidRPr="00453101">
        <w:rPr>
          <w:rFonts w:hint="eastAsia"/>
          <w:lang w:val="en-GB"/>
        </w:rPr>
        <w:t>I/O</w:t>
      </w:r>
      <w:r w:rsidR="00927AF0" w:rsidRPr="00453101">
        <w:rPr>
          <w:rFonts w:hint="eastAsia"/>
          <w:lang w:val="en-GB"/>
        </w:rPr>
        <w:t>負荷を軽減する</w:t>
      </w:r>
      <w:r w:rsidR="00E14F54">
        <w:rPr>
          <w:rFonts w:hint="eastAsia"/>
          <w:lang w:val="en-GB"/>
        </w:rPr>
        <w:t>$SORTBEGIN</w:t>
      </w:r>
      <w:r w:rsidR="00927AF0" w:rsidRPr="00453101">
        <w:rPr>
          <w:rFonts w:hint="eastAsia"/>
          <w:lang w:val="en-GB"/>
        </w:rPr>
        <w:t>と</w:t>
      </w:r>
      <w:r w:rsidR="00927AF0" w:rsidRPr="00453101">
        <w:rPr>
          <w:rFonts w:hint="eastAsia"/>
          <w:lang w:val="en-GB"/>
        </w:rPr>
        <w:t>$SORTEND</w:t>
      </w:r>
      <w:r w:rsidR="00927AF0" w:rsidRPr="00453101">
        <w:rPr>
          <w:rFonts w:hint="eastAsia"/>
          <w:lang w:val="en-GB"/>
        </w:rPr>
        <w:t>という機能があります。</w:t>
      </w:r>
    </w:p>
    <w:p w:rsidR="00927AF0" w:rsidRPr="00453101" w:rsidRDefault="00927AF0" w:rsidP="007D125C">
      <w:pPr>
        <w:rPr>
          <w:lang w:val="en-GB"/>
        </w:rPr>
      </w:pPr>
      <w:r w:rsidRPr="00453101">
        <w:rPr>
          <w:rFonts w:hint="eastAsia"/>
          <w:lang w:val="en-GB"/>
        </w:rPr>
        <w:t>これはデータベースにランダム書き込みを行う前にできるだけメモリー上でデータを並べ替えてデータベースへの書き込みを連続化するテクニックです。</w:t>
      </w:r>
    </w:p>
    <w:p w:rsidR="00927AF0" w:rsidRPr="00453101" w:rsidRDefault="00927AF0" w:rsidP="007D125C">
      <w:pPr>
        <w:rPr>
          <w:lang w:val="en-GB"/>
        </w:rPr>
      </w:pPr>
    </w:p>
    <w:p w:rsidR="00927AF0" w:rsidRPr="00453101" w:rsidRDefault="00927AF0" w:rsidP="00CF1968">
      <w:pPr>
        <w:pStyle w:val="3"/>
        <w:rPr>
          <w:lang w:val="en-GB"/>
        </w:rPr>
      </w:pPr>
      <w:bookmarkStart w:id="72" w:name="_Toc404782029"/>
      <w:r w:rsidRPr="00453101">
        <w:rPr>
          <w:rFonts w:hint="eastAsia"/>
          <w:lang w:val="en-GB"/>
        </w:rPr>
        <w:t>ジャーナル、トランザクション</w:t>
      </w:r>
      <w:bookmarkEnd w:id="72"/>
    </w:p>
    <w:p w:rsidR="00927AF0" w:rsidRPr="00453101" w:rsidRDefault="00927AF0" w:rsidP="007D125C">
      <w:pPr>
        <w:rPr>
          <w:lang w:val="en-GB"/>
        </w:rPr>
      </w:pPr>
    </w:p>
    <w:p w:rsidR="00927AF0" w:rsidRPr="00453101" w:rsidRDefault="005607AB" w:rsidP="007D125C">
      <w:pPr>
        <w:rPr>
          <w:lang w:val="en-GB"/>
        </w:rPr>
      </w:pPr>
      <w:r>
        <w:rPr>
          <w:rFonts w:hint="eastAsia"/>
          <w:lang w:val="en-GB"/>
        </w:rPr>
        <w:t>Caché</w:t>
      </w:r>
      <w:r w:rsidR="00927AF0" w:rsidRPr="00453101">
        <w:rPr>
          <w:rFonts w:hint="eastAsia"/>
          <w:lang w:val="en-GB"/>
        </w:rPr>
        <w:t>は、一般的なトランサクションをサポートした</w:t>
      </w:r>
      <w:r w:rsidR="00927AF0" w:rsidRPr="00453101">
        <w:rPr>
          <w:rFonts w:hint="eastAsia"/>
          <w:lang w:val="en-GB"/>
        </w:rPr>
        <w:t>DBMS</w:t>
      </w:r>
      <w:r w:rsidR="00927AF0" w:rsidRPr="00453101">
        <w:rPr>
          <w:rFonts w:hint="eastAsia"/>
          <w:lang w:val="en-GB"/>
        </w:rPr>
        <w:t>と同様に、データベースの更新とともにジャーナルを書き込むことでトランザクションの</w:t>
      </w:r>
      <w:r w:rsidR="00927AF0" w:rsidRPr="00453101">
        <w:rPr>
          <w:rFonts w:hint="eastAsia"/>
          <w:lang w:val="en-GB"/>
        </w:rPr>
        <w:t>ACID</w:t>
      </w:r>
      <w:r w:rsidR="00927AF0" w:rsidRPr="00453101">
        <w:rPr>
          <w:rFonts w:hint="eastAsia"/>
          <w:lang w:val="en-GB"/>
        </w:rPr>
        <w:t>属性を担保しています。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しかしデータの初期投入などの比較的データの復旧が容易な状況では、トランサクションおよびジャーナルの書き込みを無効にすることでデータロード処理時間の改善が可能です。</w:t>
      </w:r>
    </w:p>
    <w:p w:rsidR="00927AF0" w:rsidRPr="00453101" w:rsidRDefault="00927AF0" w:rsidP="007D125C">
      <w:pPr>
        <w:rPr>
          <w:lang w:val="en-GB"/>
        </w:rPr>
      </w:pPr>
      <w:r w:rsidRPr="00453101">
        <w:rPr>
          <w:rFonts w:hint="eastAsia"/>
          <w:lang w:val="en-GB"/>
        </w:rPr>
        <w:t>特にビットマップインデックス、ビットスライスインデックスは、ジャーナル</w:t>
      </w:r>
      <w:r w:rsidRPr="00453101">
        <w:rPr>
          <w:rFonts w:hint="eastAsia"/>
          <w:lang w:val="en-GB"/>
        </w:rPr>
        <w:t>I/O</w:t>
      </w:r>
      <w:r w:rsidRPr="00453101">
        <w:rPr>
          <w:rFonts w:hint="eastAsia"/>
          <w:lang w:val="en-GB"/>
        </w:rPr>
        <w:t>負荷が高いため、これらのインデックスを多用している場合には、この方法を検討することをお勧めします。</w:t>
      </w:r>
    </w:p>
    <w:p w:rsidR="00927AF0" w:rsidRPr="00453101" w:rsidRDefault="00927AF0" w:rsidP="007D125C">
      <w:pPr>
        <w:rPr>
          <w:lang w:val="en-GB"/>
        </w:rPr>
      </w:pPr>
    </w:p>
    <w:p w:rsidR="00927AF0" w:rsidRPr="00453101" w:rsidRDefault="00927AF0" w:rsidP="00CF1968">
      <w:pPr>
        <w:pStyle w:val="3"/>
        <w:rPr>
          <w:lang w:val="en-GB"/>
        </w:rPr>
      </w:pPr>
      <w:bookmarkStart w:id="73" w:name="_Toc404782030"/>
      <w:r w:rsidRPr="00453101">
        <w:rPr>
          <w:rFonts w:hint="eastAsia"/>
          <w:lang w:val="en-GB"/>
        </w:rPr>
        <w:t>クエリーパフォーマンス</w:t>
      </w:r>
      <w:bookmarkEnd w:id="73"/>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クエリパフォーマンスを改善する方法はいろいろな方法があります。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以下の資料に関連情報がまとまっています。</w:t>
      </w:r>
    </w:p>
    <w:p w:rsidR="00927AF0" w:rsidRPr="00453101" w:rsidRDefault="00927AF0" w:rsidP="007D125C">
      <w:pPr>
        <w:rPr>
          <w:lang w:val="en-GB"/>
        </w:rPr>
      </w:pPr>
      <w:r w:rsidRPr="00453101">
        <w:rPr>
          <w:rFonts w:hint="eastAsia"/>
          <w:lang w:val="en-GB"/>
        </w:rPr>
        <w:t>（</w:t>
      </w:r>
      <w:r w:rsidR="005607AB">
        <w:rPr>
          <w:rFonts w:hint="eastAsia"/>
          <w:lang w:val="en-GB"/>
        </w:rPr>
        <w:t>Caché</w:t>
      </w:r>
      <w:r w:rsidRPr="00453101">
        <w:rPr>
          <w:rFonts w:hint="eastAsia"/>
          <w:lang w:val="en-GB"/>
        </w:rPr>
        <w:t xml:space="preserve"> SQL</w:t>
      </w:r>
      <w:r w:rsidRPr="00453101">
        <w:rPr>
          <w:rFonts w:hint="eastAsia"/>
          <w:lang w:val="en-GB"/>
        </w:rPr>
        <w:t>最新情報）</w:t>
      </w:r>
    </w:p>
    <w:p w:rsidR="00927AF0" w:rsidRPr="00453101" w:rsidRDefault="00927AF0" w:rsidP="007D125C">
      <w:pPr>
        <w:rPr>
          <w:lang w:val="en-GB"/>
        </w:rPr>
      </w:pPr>
    </w:p>
    <w:p w:rsidR="00927AF0" w:rsidRDefault="00724594" w:rsidP="007D125C">
      <w:pPr>
        <w:rPr>
          <w:lang w:val="en-GB"/>
        </w:rPr>
      </w:pPr>
      <w:hyperlink r:id="rId23" w:history="1">
        <w:r w:rsidR="009242AB" w:rsidRPr="009411CE">
          <w:rPr>
            <w:rStyle w:val="a6"/>
            <w:rFonts w:asciiTheme="minorHAnsi" w:hAnsiTheme="minorHAnsi"/>
            <w:lang w:val="en-GB"/>
          </w:rPr>
          <w:t>http://www.intersystems.co.jp/support/symposia.html</w:t>
        </w:r>
      </w:hyperlink>
    </w:p>
    <w:p w:rsidR="009242AB" w:rsidRPr="00453101" w:rsidRDefault="009242AB" w:rsidP="007D125C">
      <w:pPr>
        <w:rPr>
          <w:lang w:val="en-GB"/>
        </w:rPr>
      </w:pPr>
    </w:p>
    <w:p w:rsidR="00927AF0" w:rsidRDefault="00927AF0" w:rsidP="007D125C">
      <w:pPr>
        <w:rPr>
          <w:lang w:val="en-GB"/>
        </w:rPr>
      </w:pPr>
    </w:p>
    <w:p w:rsidR="00795008" w:rsidRDefault="006556AF" w:rsidP="007D125C">
      <w:pPr>
        <w:rPr>
          <w:lang w:val="en-GB"/>
        </w:rPr>
      </w:pPr>
      <w:r>
        <w:rPr>
          <w:rFonts w:hint="eastAsia"/>
          <w:lang w:val="en-GB"/>
        </w:rPr>
        <w:t>特に新たにシステム環境を構築する場合（テスト環境、本番環境を問わず）</w:t>
      </w:r>
      <w:r w:rsidR="00795008">
        <w:rPr>
          <w:rFonts w:hint="eastAsia"/>
          <w:lang w:val="en-GB"/>
        </w:rPr>
        <w:t>、テーブルチューニングは重要です。</w:t>
      </w:r>
    </w:p>
    <w:p w:rsidR="00795008" w:rsidRPr="00795008" w:rsidRDefault="00795008" w:rsidP="007D125C">
      <w:pPr>
        <w:rPr>
          <w:lang w:val="en-GB"/>
        </w:rPr>
      </w:pPr>
      <w:r>
        <w:rPr>
          <w:rFonts w:hint="eastAsia"/>
          <w:lang w:val="en-GB"/>
        </w:rPr>
        <w:t>新規にシステムを構築する場合には、ある程度のデータを投入した後に全てのテーブルに対して</w:t>
      </w:r>
    </w:p>
    <w:p w:rsidR="00795008" w:rsidRDefault="00795008" w:rsidP="007D125C">
      <w:pPr>
        <w:rPr>
          <w:lang w:val="en-GB"/>
        </w:rPr>
      </w:pPr>
      <w:r>
        <w:rPr>
          <w:rFonts w:hint="eastAsia"/>
          <w:lang w:val="en-GB"/>
        </w:rPr>
        <w:t>テーブルチューニングを実施するようにしてください。　通常最初に一回だけ行えばそれ以降は再度行う必要はありません。</w:t>
      </w:r>
    </w:p>
    <w:p w:rsidR="006556AF" w:rsidRDefault="00795008" w:rsidP="007D125C">
      <w:pPr>
        <w:rPr>
          <w:lang w:val="en-GB"/>
        </w:rPr>
      </w:pPr>
      <w:r>
        <w:rPr>
          <w:rFonts w:hint="eastAsia"/>
          <w:lang w:val="en-GB"/>
        </w:rPr>
        <w:t>これを行わない場合には、本来のクエリー性能を発揮できません。</w:t>
      </w:r>
    </w:p>
    <w:p w:rsidR="006556AF" w:rsidRDefault="006556AF">
      <w:pPr>
        <w:rPr>
          <w:lang w:val="en-GB"/>
        </w:rPr>
      </w:pPr>
      <w:r>
        <w:rPr>
          <w:lang w:val="en-GB"/>
        </w:rPr>
        <w:br w:type="page"/>
      </w:r>
    </w:p>
    <w:p w:rsidR="00795008" w:rsidRPr="00795008" w:rsidRDefault="00795008" w:rsidP="007D125C">
      <w:pPr>
        <w:rPr>
          <w:lang w:val="en-GB"/>
        </w:rPr>
      </w:pPr>
    </w:p>
    <w:p w:rsidR="00927AF0" w:rsidRPr="00453101" w:rsidRDefault="00927AF0" w:rsidP="00CF1968">
      <w:pPr>
        <w:pStyle w:val="3"/>
        <w:rPr>
          <w:lang w:val="en-GB"/>
        </w:rPr>
      </w:pPr>
      <w:bookmarkStart w:id="74" w:name="_Toc404782031"/>
      <w:r w:rsidRPr="00453101">
        <w:rPr>
          <w:rFonts w:hint="eastAsia"/>
          <w:lang w:val="en-GB"/>
        </w:rPr>
        <w:t>パラレルクエリー</w:t>
      </w:r>
      <w:bookmarkEnd w:id="74"/>
    </w:p>
    <w:p w:rsidR="00927AF0" w:rsidRPr="00453101" w:rsidRDefault="00927AF0" w:rsidP="007D125C">
      <w:pPr>
        <w:rPr>
          <w:lang w:val="en-GB"/>
        </w:rPr>
      </w:pPr>
    </w:p>
    <w:p w:rsidR="00927AF0" w:rsidRPr="00453101" w:rsidRDefault="004E322C" w:rsidP="007D125C">
      <w:pPr>
        <w:rPr>
          <w:lang w:val="en-GB"/>
        </w:rPr>
      </w:pPr>
      <w:r>
        <w:rPr>
          <w:rFonts w:hint="eastAsia"/>
          <w:lang w:val="en-GB"/>
        </w:rPr>
        <w:t>2015.1</w:t>
      </w:r>
      <w:r w:rsidR="00927AF0" w:rsidRPr="00453101">
        <w:rPr>
          <w:rFonts w:hint="eastAsia"/>
          <w:lang w:val="en-GB"/>
        </w:rPr>
        <w:t>よりマルチコアシステム上でのクエリ処理の性能向上のため、パラレルクエリー機能が追加されました。</w:t>
      </w:r>
    </w:p>
    <w:p w:rsidR="00927AF0" w:rsidRPr="00453101" w:rsidRDefault="00927AF0" w:rsidP="007D125C">
      <w:pPr>
        <w:rPr>
          <w:lang w:val="en-GB"/>
        </w:rPr>
      </w:pPr>
      <w:r w:rsidRPr="00453101">
        <w:rPr>
          <w:rFonts w:hint="eastAsia"/>
          <w:lang w:val="en-GB"/>
        </w:rPr>
        <w:t>比較的処理分割の容易なクエリーは、この機能により利用するシステムによっては大幅な性能改善が期待できます。</w:t>
      </w:r>
    </w:p>
    <w:p w:rsidR="00927AF0" w:rsidRPr="00453101" w:rsidRDefault="00927AF0" w:rsidP="007D125C">
      <w:pPr>
        <w:rPr>
          <w:lang w:val="en-GB"/>
        </w:rPr>
      </w:pPr>
    </w:p>
    <w:p w:rsidR="00927AF0" w:rsidRPr="00453101" w:rsidRDefault="00927AF0" w:rsidP="00CF1968">
      <w:pPr>
        <w:pStyle w:val="3"/>
        <w:rPr>
          <w:lang w:val="en-GB"/>
        </w:rPr>
      </w:pPr>
      <w:bookmarkStart w:id="75" w:name="_Toc404782032"/>
      <w:r w:rsidRPr="00453101">
        <w:rPr>
          <w:rFonts w:hint="eastAsia"/>
          <w:lang w:val="en-GB"/>
        </w:rPr>
        <w:t>ローカル変数使用</w:t>
      </w:r>
      <w:bookmarkEnd w:id="75"/>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2012.2</w:t>
      </w:r>
      <w:r w:rsidRPr="00453101">
        <w:rPr>
          <w:rFonts w:hint="eastAsia"/>
          <w:lang w:val="en-GB"/>
        </w:rPr>
        <w:t>よりローカル変数の容量制限が大幅に改善されました。</w:t>
      </w:r>
    </w:p>
    <w:p w:rsidR="00927AF0" w:rsidRPr="00453101" w:rsidRDefault="00927AF0" w:rsidP="007D125C">
      <w:pPr>
        <w:rPr>
          <w:lang w:val="en-GB"/>
        </w:rPr>
      </w:pPr>
      <w:r w:rsidRPr="00453101">
        <w:rPr>
          <w:rFonts w:hint="eastAsia"/>
          <w:lang w:val="en-GB"/>
        </w:rPr>
        <w:t>従来容量の関係でローカル変数の代わりにグローバル変数、</w:t>
      </w:r>
      <w:r w:rsidRPr="00453101">
        <w:rPr>
          <w:rFonts w:hint="eastAsia"/>
          <w:lang w:val="en-GB"/>
        </w:rPr>
        <w:t>CacheTemp</w:t>
      </w:r>
      <w:r w:rsidRPr="00453101">
        <w:rPr>
          <w:rFonts w:hint="eastAsia"/>
          <w:lang w:val="en-GB"/>
        </w:rPr>
        <w:t>変数または</w:t>
      </w:r>
    </w:p>
    <w:p w:rsidR="00927AF0" w:rsidRPr="00453101" w:rsidRDefault="00927AF0" w:rsidP="007D125C">
      <w:pPr>
        <w:rPr>
          <w:lang w:val="en-GB"/>
        </w:rPr>
      </w:pPr>
      <w:r w:rsidRPr="00453101">
        <w:rPr>
          <w:rFonts w:hint="eastAsia"/>
          <w:lang w:val="en-GB"/>
        </w:rPr>
        <w:t>プロセスプライベートグローバル</w:t>
      </w:r>
      <w:r w:rsidR="006556AF">
        <w:rPr>
          <w:rFonts w:hint="eastAsia"/>
          <w:lang w:val="en-GB"/>
        </w:rPr>
        <w:t>変数</w:t>
      </w:r>
      <w:r w:rsidRPr="00453101">
        <w:rPr>
          <w:rFonts w:hint="eastAsia"/>
          <w:lang w:val="en-GB"/>
        </w:rPr>
        <w:t>を使っていた処理をローカル変数に置き換えること</w:t>
      </w:r>
    </w:p>
    <w:p w:rsidR="00927AF0" w:rsidRPr="00453101" w:rsidRDefault="00927AF0" w:rsidP="007D125C">
      <w:pPr>
        <w:rPr>
          <w:lang w:val="en-GB"/>
        </w:rPr>
      </w:pPr>
      <w:r w:rsidRPr="00453101">
        <w:rPr>
          <w:rFonts w:hint="eastAsia"/>
          <w:lang w:val="en-GB"/>
        </w:rPr>
        <w:t>で劇的に性能改善するケースがあります。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ローカル変数へのアクセスはグローバル変数へのアクセスに比べて圧倒的に高速です。</w:t>
      </w:r>
    </w:p>
    <w:p w:rsidR="00927AF0" w:rsidRPr="00453101" w:rsidRDefault="00927AF0" w:rsidP="007D125C">
      <w:pPr>
        <w:rPr>
          <w:lang w:val="en-GB"/>
        </w:rPr>
      </w:pPr>
    </w:p>
    <w:p w:rsidR="00927AF0" w:rsidRPr="00453101" w:rsidRDefault="00927AF0" w:rsidP="007D125C">
      <w:pPr>
        <w:rPr>
          <w:lang w:val="en-GB"/>
        </w:rPr>
      </w:pPr>
      <w:r w:rsidRPr="00453101">
        <w:rPr>
          <w:rFonts w:hint="eastAsia"/>
          <w:lang w:val="en-GB"/>
        </w:rPr>
        <w:t>しかしシステムの物理的なメモリーの容量には必ず限界がありますので、そのシステム</w:t>
      </w:r>
    </w:p>
    <w:p w:rsidR="00927AF0" w:rsidRPr="00453101" w:rsidRDefault="00927AF0" w:rsidP="007D125C">
      <w:pPr>
        <w:rPr>
          <w:lang w:val="en-GB"/>
        </w:rPr>
      </w:pPr>
      <w:r w:rsidRPr="00453101">
        <w:rPr>
          <w:rFonts w:hint="eastAsia"/>
          <w:lang w:val="en-GB"/>
        </w:rPr>
        <w:t>のメモリー資源を使い果たさないように注意して利用する必要があります。</w:t>
      </w:r>
    </w:p>
    <w:p w:rsidR="00927AF0" w:rsidRPr="00453101" w:rsidRDefault="00927AF0" w:rsidP="007D125C">
      <w:pPr>
        <w:rPr>
          <w:lang w:val="en-GB"/>
        </w:rPr>
      </w:pPr>
    </w:p>
    <w:p w:rsidR="00927AF0" w:rsidRPr="00453101" w:rsidRDefault="00927AF0" w:rsidP="007D125C">
      <w:pPr>
        <w:rPr>
          <w:lang w:val="en-GB"/>
        </w:rPr>
      </w:pPr>
    </w:p>
    <w:p w:rsidR="00927AF0" w:rsidRPr="00453101" w:rsidRDefault="00927AF0" w:rsidP="00E14F54">
      <w:pPr>
        <w:pStyle w:val="2"/>
        <w:rPr>
          <w:lang w:val="en-GB"/>
        </w:rPr>
      </w:pPr>
      <w:bookmarkStart w:id="76" w:name="_Toc404782033"/>
      <w:r w:rsidRPr="00453101">
        <w:rPr>
          <w:rFonts w:hint="eastAsia"/>
          <w:lang w:val="en-GB"/>
        </w:rPr>
        <w:t>スケーラビリティ</w:t>
      </w:r>
      <w:bookmarkEnd w:id="76"/>
    </w:p>
    <w:p w:rsidR="00927AF0" w:rsidRPr="00453101" w:rsidRDefault="00927AF0" w:rsidP="00927AF0">
      <w:pPr>
        <w:pStyle w:val="1"/>
        <w:rPr>
          <w:sz w:val="21"/>
          <w:szCs w:val="21"/>
          <w:lang w:val="en-GB"/>
        </w:rPr>
      </w:pPr>
    </w:p>
    <w:p w:rsidR="00927AF0" w:rsidRPr="00453101" w:rsidRDefault="00927AF0" w:rsidP="00CF1968">
      <w:pPr>
        <w:pStyle w:val="3"/>
        <w:rPr>
          <w:lang w:val="en-GB"/>
        </w:rPr>
      </w:pPr>
      <w:bookmarkStart w:id="77" w:name="_Toc404782034"/>
      <w:r w:rsidRPr="00453101">
        <w:rPr>
          <w:rFonts w:hint="eastAsia"/>
          <w:lang w:val="en-GB"/>
        </w:rPr>
        <w:t xml:space="preserve">スケールアップ　</w:t>
      </w:r>
      <w:r w:rsidRPr="00453101">
        <w:rPr>
          <w:rFonts w:hint="eastAsia"/>
          <w:lang w:val="en-GB"/>
        </w:rPr>
        <w:t>or</w:t>
      </w:r>
      <w:r w:rsidRPr="00453101">
        <w:rPr>
          <w:rFonts w:hint="eastAsia"/>
          <w:lang w:val="en-GB"/>
        </w:rPr>
        <w:t xml:space="preserve">　スケールアウト</w:t>
      </w:r>
      <w:bookmarkEnd w:id="77"/>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昨今プロセッサーに関する技術革新は目覚ましいものがあり、マルチコアシステムが</w:t>
      </w:r>
    </w:p>
    <w:p w:rsidR="00927AF0" w:rsidRPr="00453101" w:rsidRDefault="00927AF0" w:rsidP="00E14F54">
      <w:pPr>
        <w:rPr>
          <w:lang w:val="en-GB"/>
        </w:rPr>
      </w:pPr>
      <w:r w:rsidRPr="00453101">
        <w:rPr>
          <w:rFonts w:hint="eastAsia"/>
          <w:lang w:val="en-GB"/>
        </w:rPr>
        <w:t>普及してきました。</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結果として</w:t>
      </w:r>
      <w:r w:rsidRPr="00453101">
        <w:rPr>
          <w:rFonts w:hint="eastAsia"/>
          <w:lang w:val="en-GB"/>
        </w:rPr>
        <w:t>1</w:t>
      </w:r>
      <w:r w:rsidRPr="00453101">
        <w:rPr>
          <w:rFonts w:hint="eastAsia"/>
          <w:lang w:val="en-GB"/>
        </w:rPr>
        <w:t>つのシステム（物理的な筐体）で処理できるデータ量が劇的に向上してきました。</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その結果、一時期スケーラビリティを上げていく方法として複数のサーバーを一体化して</w:t>
      </w:r>
    </w:p>
    <w:p w:rsidR="00927AF0" w:rsidRPr="00453101" w:rsidRDefault="00927AF0" w:rsidP="00E14F54">
      <w:pPr>
        <w:rPr>
          <w:lang w:val="en-GB"/>
        </w:rPr>
      </w:pPr>
      <w:r w:rsidRPr="00453101">
        <w:rPr>
          <w:rFonts w:hint="eastAsia"/>
          <w:lang w:val="en-GB"/>
        </w:rPr>
        <w:t>運用するスケールアウトが主流でしたが、サーバの性能を上げていくスケールアップ手法</w:t>
      </w:r>
    </w:p>
    <w:p w:rsidR="00927AF0" w:rsidRPr="00453101" w:rsidRDefault="00927AF0" w:rsidP="00E14F54">
      <w:pPr>
        <w:rPr>
          <w:lang w:val="en-GB"/>
        </w:rPr>
      </w:pPr>
      <w:r w:rsidRPr="00453101">
        <w:rPr>
          <w:rFonts w:hint="eastAsia"/>
          <w:lang w:val="en-GB"/>
        </w:rPr>
        <w:lastRenderedPageBreak/>
        <w:t>が再評価されつつあります。</w:t>
      </w:r>
      <w:r w:rsidR="00786480">
        <w:rPr>
          <w:rFonts w:hint="eastAsia"/>
          <w:lang w:val="en-GB"/>
        </w:rPr>
        <w:t>（さらに一台の物理サーバーを複数の仮想システムとして運用するケースも普及）</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インターシステムズでも世の中の変化に対応すべく、従来は</w:t>
      </w:r>
      <w:r w:rsidRPr="00453101">
        <w:rPr>
          <w:rFonts w:hint="eastAsia"/>
          <w:lang w:val="en-GB"/>
        </w:rPr>
        <w:t>ECP</w:t>
      </w:r>
      <w:r w:rsidRPr="00453101">
        <w:rPr>
          <w:rFonts w:hint="eastAsia"/>
          <w:lang w:val="en-GB"/>
        </w:rPr>
        <w:t>を使ったスケールアウト手法</w:t>
      </w:r>
    </w:p>
    <w:p w:rsidR="00927AF0" w:rsidRDefault="00927AF0" w:rsidP="00E14F54">
      <w:pPr>
        <w:rPr>
          <w:lang w:val="en-GB"/>
        </w:rPr>
      </w:pPr>
      <w:r w:rsidRPr="00453101">
        <w:rPr>
          <w:rFonts w:hint="eastAsia"/>
          <w:lang w:val="en-GB"/>
        </w:rPr>
        <w:t>を推奨してきましたが、昨今は単一サーバーによるスケールアップ手法を推奨しています。</w:t>
      </w:r>
    </w:p>
    <w:p w:rsidR="00E14F54" w:rsidRPr="00453101" w:rsidRDefault="00E14F54" w:rsidP="00E14F54">
      <w:pPr>
        <w:rPr>
          <w:lang w:val="en-GB"/>
        </w:rPr>
      </w:pPr>
    </w:p>
    <w:p w:rsidR="00927AF0" w:rsidRPr="00453101" w:rsidRDefault="00927AF0" w:rsidP="00CF1968">
      <w:pPr>
        <w:pStyle w:val="3"/>
        <w:rPr>
          <w:lang w:val="en-GB"/>
        </w:rPr>
      </w:pPr>
      <w:bookmarkStart w:id="78" w:name="_Toc404782035"/>
      <w:r w:rsidRPr="00453101">
        <w:rPr>
          <w:rFonts w:hint="eastAsia"/>
          <w:lang w:val="en-GB"/>
        </w:rPr>
        <w:t>ECP</w:t>
      </w:r>
      <w:bookmarkEnd w:id="78"/>
    </w:p>
    <w:p w:rsidR="00927AF0" w:rsidRPr="00453101" w:rsidRDefault="00927AF0" w:rsidP="00E14F54">
      <w:pPr>
        <w:rPr>
          <w:lang w:val="en-GB"/>
        </w:rPr>
      </w:pPr>
      <w:r w:rsidRPr="00453101">
        <w:rPr>
          <w:rFonts w:hint="eastAsia"/>
          <w:lang w:val="en-GB"/>
        </w:rPr>
        <w:t>上記のようにスケールアップ手法が見直されつつある現状がありますが、当然限界</w:t>
      </w:r>
      <w:r w:rsidR="00786480">
        <w:rPr>
          <w:rFonts w:hint="eastAsia"/>
          <w:lang w:val="en-GB"/>
        </w:rPr>
        <w:t>や制約</w:t>
      </w:r>
      <w:r w:rsidRPr="00453101">
        <w:rPr>
          <w:rFonts w:hint="eastAsia"/>
          <w:lang w:val="en-GB"/>
        </w:rPr>
        <w:t>も</w:t>
      </w:r>
    </w:p>
    <w:p w:rsidR="00927AF0" w:rsidRPr="00453101" w:rsidRDefault="00927AF0" w:rsidP="00E14F54">
      <w:pPr>
        <w:rPr>
          <w:lang w:val="en-GB"/>
        </w:rPr>
      </w:pPr>
      <w:r w:rsidRPr="00453101">
        <w:rPr>
          <w:rFonts w:hint="eastAsia"/>
          <w:lang w:val="en-GB"/>
        </w:rPr>
        <w:t>ありますので、その場合には</w:t>
      </w:r>
      <w:r w:rsidRPr="00453101">
        <w:rPr>
          <w:rFonts w:hint="eastAsia"/>
          <w:lang w:val="en-GB"/>
        </w:rPr>
        <w:t>ECP</w:t>
      </w:r>
      <w:r w:rsidRPr="00453101">
        <w:rPr>
          <w:rFonts w:hint="eastAsia"/>
          <w:lang w:val="en-GB"/>
        </w:rPr>
        <w:t>によるスケールアウト手法も検討の余地があります。</w:t>
      </w:r>
    </w:p>
    <w:p w:rsidR="00927AF0" w:rsidRPr="00453101" w:rsidRDefault="00927AF0" w:rsidP="00E14F54">
      <w:pPr>
        <w:rPr>
          <w:lang w:val="en-GB"/>
        </w:rPr>
      </w:pPr>
      <w:r w:rsidRPr="00453101">
        <w:rPr>
          <w:rFonts w:hint="eastAsia"/>
          <w:lang w:val="en-GB"/>
        </w:rPr>
        <w:t>（私見ですが、それほどのスケールを求められる案件は、海外では可能性がありますが、</w:t>
      </w:r>
    </w:p>
    <w:p w:rsidR="00927AF0" w:rsidRPr="00453101" w:rsidRDefault="00927AF0" w:rsidP="00E14F54">
      <w:pPr>
        <w:rPr>
          <w:lang w:val="en-GB"/>
        </w:rPr>
      </w:pPr>
      <w:r w:rsidRPr="00453101">
        <w:rPr>
          <w:rFonts w:hint="eastAsia"/>
          <w:lang w:val="en-GB"/>
        </w:rPr>
        <w:t>現状日本市場では、あまり考えにくいと思います。）</w:t>
      </w:r>
    </w:p>
    <w:p w:rsidR="00927AF0" w:rsidRPr="00453101" w:rsidRDefault="00927AF0" w:rsidP="00E14F54">
      <w:pPr>
        <w:rPr>
          <w:lang w:val="en-GB"/>
        </w:rPr>
      </w:pPr>
      <w:r w:rsidRPr="00453101">
        <w:rPr>
          <w:rFonts w:hint="eastAsia"/>
          <w:lang w:val="en-GB"/>
        </w:rPr>
        <w:t>）</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しかし、</w:t>
      </w:r>
      <w:r w:rsidRPr="00453101">
        <w:rPr>
          <w:rFonts w:hint="eastAsia"/>
          <w:lang w:val="en-GB"/>
        </w:rPr>
        <w:t>ECP</w:t>
      </w:r>
      <w:r w:rsidRPr="00453101">
        <w:rPr>
          <w:rFonts w:hint="eastAsia"/>
          <w:lang w:val="en-GB"/>
        </w:rPr>
        <w:t>を使用したスケールアウト手法には、様々な避けるべき落とし穴がありますので、</w:t>
      </w:r>
    </w:p>
    <w:p w:rsidR="00927AF0" w:rsidRPr="00453101" w:rsidRDefault="00927AF0" w:rsidP="00E14F54">
      <w:pPr>
        <w:rPr>
          <w:lang w:val="en-GB"/>
        </w:rPr>
      </w:pPr>
      <w:r w:rsidRPr="00453101">
        <w:rPr>
          <w:rFonts w:hint="eastAsia"/>
          <w:lang w:val="en-GB"/>
        </w:rPr>
        <w:t>利用の際には注意して下さい。</w:t>
      </w:r>
    </w:p>
    <w:p w:rsidR="00927AF0" w:rsidRPr="00453101" w:rsidRDefault="00927AF0" w:rsidP="00E14F54">
      <w:pPr>
        <w:rPr>
          <w:lang w:val="en-GB"/>
        </w:rPr>
      </w:pPr>
    </w:p>
    <w:p w:rsidR="00927AF0" w:rsidRPr="00453101" w:rsidRDefault="00927AF0" w:rsidP="00CF1968">
      <w:pPr>
        <w:pStyle w:val="4"/>
        <w:rPr>
          <w:lang w:val="en-GB"/>
        </w:rPr>
      </w:pPr>
      <w:r w:rsidRPr="00453101">
        <w:rPr>
          <w:rFonts w:hint="eastAsia"/>
          <w:lang w:val="en-GB"/>
        </w:rPr>
        <w:t>データベース更新</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バッチ処理による大量データ更新のような処理はでき得る限り</w:t>
      </w:r>
      <w:r w:rsidRPr="00453101">
        <w:rPr>
          <w:rFonts w:hint="eastAsia"/>
          <w:lang w:val="en-GB"/>
        </w:rPr>
        <w:t>ECP</w:t>
      </w:r>
      <w:r w:rsidRPr="00453101">
        <w:rPr>
          <w:rFonts w:hint="eastAsia"/>
          <w:lang w:val="en-GB"/>
        </w:rPr>
        <w:t>クライアント（アプリケーションサーバー）上で実施するのではなく</w:t>
      </w:r>
      <w:r w:rsidRPr="00453101">
        <w:rPr>
          <w:rFonts w:hint="eastAsia"/>
          <w:lang w:val="en-GB"/>
        </w:rPr>
        <w:t>ECP</w:t>
      </w:r>
      <w:r w:rsidRPr="00453101">
        <w:rPr>
          <w:rFonts w:hint="eastAsia"/>
          <w:lang w:val="en-GB"/>
        </w:rPr>
        <w:t>サーバー上で直接実行することを推奨します。</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データ更新処理に関しては</w:t>
      </w:r>
      <w:r w:rsidRPr="00453101">
        <w:rPr>
          <w:rFonts w:hint="eastAsia"/>
          <w:lang w:val="en-GB"/>
        </w:rPr>
        <w:t>ECP</w:t>
      </w:r>
      <w:r w:rsidRPr="00453101">
        <w:rPr>
          <w:rFonts w:hint="eastAsia"/>
          <w:lang w:val="en-GB"/>
        </w:rPr>
        <w:t>によるネットワークキャッシュ効果は非常に限定されますし、インタラクティブな処理では、人の入力時間やシンキングタイムなどのコンピュータ処理よりずっと遅い処理時間が介在することで、</w:t>
      </w:r>
      <w:r w:rsidRPr="00453101">
        <w:rPr>
          <w:rFonts w:hint="eastAsia"/>
          <w:lang w:val="en-GB"/>
        </w:rPr>
        <w:t>ECP</w:t>
      </w:r>
      <w:r w:rsidRPr="00453101">
        <w:rPr>
          <w:rFonts w:hint="eastAsia"/>
          <w:lang w:val="en-GB"/>
        </w:rPr>
        <w:t>に関する処理遅延の全体への影響を軽減することができますが、インタラクティブでない処理では、</w:t>
      </w:r>
      <w:r w:rsidRPr="00453101">
        <w:rPr>
          <w:rFonts w:hint="eastAsia"/>
          <w:lang w:val="en-GB"/>
        </w:rPr>
        <w:t>ECP</w:t>
      </w:r>
      <w:r w:rsidRPr="00453101">
        <w:rPr>
          <w:rFonts w:hint="eastAsia"/>
          <w:lang w:val="en-GB"/>
        </w:rPr>
        <w:t>部分の遅延が</w:t>
      </w:r>
      <w:r w:rsidR="006556AF">
        <w:rPr>
          <w:rFonts w:hint="eastAsia"/>
          <w:lang w:val="en-GB"/>
        </w:rPr>
        <w:t>直接</w:t>
      </w:r>
      <w:r w:rsidRPr="00453101">
        <w:rPr>
          <w:rFonts w:hint="eastAsia"/>
          <w:lang w:val="en-GB"/>
        </w:rPr>
        <w:t>全体に大きく影響します。</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ローカルなメモリー処理とネットワークを介した処理では簡単に何百倍、何千倍の処理時間の差が発生してしまいます。</w:t>
      </w:r>
    </w:p>
    <w:p w:rsidR="00927AF0" w:rsidRPr="00453101" w:rsidRDefault="00927AF0" w:rsidP="00E14F54">
      <w:pPr>
        <w:rPr>
          <w:lang w:val="en-GB"/>
        </w:rPr>
      </w:pPr>
    </w:p>
    <w:p w:rsidR="00927AF0" w:rsidRPr="00453101" w:rsidRDefault="00927AF0" w:rsidP="00CF1968">
      <w:pPr>
        <w:pStyle w:val="4"/>
        <w:rPr>
          <w:lang w:val="en-GB"/>
        </w:rPr>
      </w:pPr>
      <w:r w:rsidRPr="00453101">
        <w:rPr>
          <w:rFonts w:hint="eastAsia"/>
          <w:lang w:val="en-GB"/>
        </w:rPr>
        <w:t>データベース大量読み込み</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同様に</w:t>
      </w:r>
      <w:r w:rsidRPr="00453101">
        <w:rPr>
          <w:rFonts w:hint="eastAsia"/>
          <w:lang w:val="en-GB"/>
        </w:rPr>
        <w:t>ECP</w:t>
      </w:r>
      <w:r w:rsidRPr="00453101">
        <w:rPr>
          <w:rFonts w:hint="eastAsia"/>
          <w:lang w:val="en-GB"/>
        </w:rPr>
        <w:t>ネットワークキャッシュ効果があるとは言え、</w:t>
      </w:r>
      <w:r w:rsidRPr="00453101">
        <w:rPr>
          <w:rFonts w:hint="eastAsia"/>
          <w:lang w:val="en-GB"/>
        </w:rPr>
        <w:t>ECP</w:t>
      </w:r>
      <w:r w:rsidRPr="00453101">
        <w:rPr>
          <w:rFonts w:hint="eastAsia"/>
          <w:lang w:val="en-GB"/>
        </w:rPr>
        <w:t>を経由したデータベース読み込みは、ローカルなデータベース読み込みに比較し、何十倍も遅いです。</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lastRenderedPageBreak/>
        <w:t>従って、インタラクティブでない</w:t>
      </w:r>
      <w:r w:rsidR="006556AF">
        <w:rPr>
          <w:rFonts w:hint="eastAsia"/>
          <w:lang w:val="en-GB"/>
        </w:rPr>
        <w:t>比較的長い時間を要する</w:t>
      </w:r>
      <w:r w:rsidRPr="00453101">
        <w:rPr>
          <w:rFonts w:hint="eastAsia"/>
          <w:lang w:val="en-GB"/>
        </w:rPr>
        <w:t>処理は、</w:t>
      </w:r>
      <w:r w:rsidRPr="00453101">
        <w:rPr>
          <w:rFonts w:hint="eastAsia"/>
          <w:lang w:val="en-GB"/>
        </w:rPr>
        <w:t>ECP</w:t>
      </w:r>
      <w:r w:rsidRPr="00453101">
        <w:rPr>
          <w:rFonts w:hint="eastAsia"/>
          <w:lang w:val="en-GB"/>
        </w:rPr>
        <w:t>サーバー側で処理することを推奨します。</w:t>
      </w:r>
    </w:p>
    <w:p w:rsidR="00927AF0" w:rsidRPr="00453101" w:rsidRDefault="00927AF0" w:rsidP="00E14F54">
      <w:pPr>
        <w:rPr>
          <w:lang w:val="en-GB"/>
        </w:rPr>
      </w:pPr>
    </w:p>
    <w:p w:rsidR="00927AF0" w:rsidRPr="00453101" w:rsidRDefault="00927AF0" w:rsidP="00CF1968">
      <w:pPr>
        <w:pStyle w:val="4"/>
        <w:rPr>
          <w:lang w:val="en-GB"/>
        </w:rPr>
      </w:pPr>
      <w:r w:rsidRPr="00453101">
        <w:rPr>
          <w:rFonts w:hint="eastAsia"/>
          <w:lang w:val="en-GB"/>
        </w:rPr>
        <w:t>ロングストリング</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8K</w:t>
      </w:r>
      <w:r w:rsidRPr="00453101">
        <w:rPr>
          <w:rFonts w:hint="eastAsia"/>
          <w:lang w:val="en-GB"/>
        </w:rPr>
        <w:t>ブロックデータベースの場合、データ長が</w:t>
      </w:r>
      <w:r w:rsidRPr="00453101">
        <w:rPr>
          <w:rFonts w:hint="eastAsia"/>
          <w:lang w:val="en-GB"/>
        </w:rPr>
        <w:t>4000</w:t>
      </w:r>
      <w:r w:rsidRPr="00453101">
        <w:rPr>
          <w:rFonts w:hint="eastAsia"/>
          <w:lang w:val="en-GB"/>
        </w:rPr>
        <w:t>文字を少</w:t>
      </w:r>
      <w:r w:rsidR="00E224DA">
        <w:rPr>
          <w:rFonts w:hint="eastAsia"/>
          <w:lang w:val="en-GB"/>
        </w:rPr>
        <w:t>し超えるグローバルノードをロングストリング・ノードと呼んでおり、</w:t>
      </w:r>
      <w:r w:rsidRPr="00453101">
        <w:rPr>
          <w:rFonts w:hint="eastAsia"/>
          <w:lang w:val="en-GB"/>
        </w:rPr>
        <w:t>通常のノードとは異なったデータ構造を持っています。</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ロングストリングノードは</w:t>
      </w:r>
      <w:r w:rsidRPr="00453101">
        <w:rPr>
          <w:rFonts w:hint="eastAsia"/>
          <w:lang w:val="en-GB"/>
        </w:rPr>
        <w:t>ECP</w:t>
      </w:r>
      <w:r w:rsidRPr="00453101">
        <w:rPr>
          <w:rFonts w:hint="eastAsia"/>
          <w:lang w:val="en-GB"/>
        </w:rPr>
        <w:t>のキャッシュの対象にはなりません。</w:t>
      </w:r>
    </w:p>
    <w:p w:rsidR="00927AF0" w:rsidRPr="00453101" w:rsidRDefault="00927AF0" w:rsidP="00E14F54">
      <w:pPr>
        <w:rPr>
          <w:lang w:val="en-GB"/>
        </w:rPr>
      </w:pPr>
      <w:r w:rsidRPr="00453101">
        <w:rPr>
          <w:rFonts w:hint="eastAsia"/>
          <w:lang w:val="en-GB"/>
        </w:rPr>
        <w:t>従って</w:t>
      </w:r>
      <w:r w:rsidRPr="00453101">
        <w:rPr>
          <w:rFonts w:hint="eastAsia"/>
          <w:lang w:val="en-GB"/>
        </w:rPr>
        <w:t>ECP</w:t>
      </w:r>
      <w:r w:rsidRPr="00453101">
        <w:rPr>
          <w:rFonts w:hint="eastAsia"/>
          <w:lang w:val="en-GB"/>
        </w:rPr>
        <w:t>クライアントからアクセス毎に</w:t>
      </w:r>
      <w:r w:rsidRPr="00453101">
        <w:rPr>
          <w:rFonts w:hint="eastAsia"/>
          <w:lang w:val="en-GB"/>
        </w:rPr>
        <w:t>ECP</w:t>
      </w:r>
      <w:r w:rsidRPr="00453101">
        <w:rPr>
          <w:rFonts w:hint="eastAsia"/>
          <w:lang w:val="en-GB"/>
        </w:rPr>
        <w:t>サーバーからネットワーク経由で取得します。</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従ってロングストリングノードは</w:t>
      </w:r>
      <w:r w:rsidRPr="00453101">
        <w:rPr>
          <w:rFonts w:hint="eastAsia"/>
          <w:lang w:val="en-GB"/>
        </w:rPr>
        <w:t>ECP</w:t>
      </w:r>
      <w:r w:rsidRPr="00453101">
        <w:rPr>
          <w:rFonts w:hint="eastAsia"/>
          <w:lang w:val="en-GB"/>
        </w:rPr>
        <w:t>サーバー上でアクセスするか、</w:t>
      </w:r>
      <w:r w:rsidRPr="00453101">
        <w:rPr>
          <w:rFonts w:hint="eastAsia"/>
          <w:lang w:val="en-GB"/>
        </w:rPr>
        <w:t>ECP</w:t>
      </w:r>
      <w:r w:rsidRPr="00453101">
        <w:rPr>
          <w:rFonts w:hint="eastAsia"/>
          <w:lang w:val="en-GB"/>
        </w:rPr>
        <w:t>クライアント上のローカルデータベースとして保持する方法を推奨します。</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ロングストリングデータになる可能性のあるデータは、バイナ</w:t>
      </w:r>
      <w:r w:rsidR="006556AF">
        <w:rPr>
          <w:rFonts w:hint="eastAsia"/>
          <w:lang w:val="en-GB"/>
        </w:rPr>
        <w:t>リーストリーム（画像など）やキャラクターストリーム（文書など）、長い文字列情報、</w:t>
      </w:r>
      <w:r w:rsidRPr="00453101">
        <w:rPr>
          <w:rFonts w:hint="eastAsia"/>
          <w:lang w:val="en-GB"/>
        </w:rPr>
        <w:t>ビットスライス、またはビットマップインデックス</w:t>
      </w:r>
      <w:r w:rsidR="006556AF">
        <w:rPr>
          <w:rFonts w:hint="eastAsia"/>
          <w:lang w:val="en-GB"/>
        </w:rPr>
        <w:t>など</w:t>
      </w:r>
      <w:r w:rsidRPr="00453101">
        <w:rPr>
          <w:rFonts w:hint="eastAsia"/>
          <w:lang w:val="en-GB"/>
        </w:rPr>
        <w:t>があります。</w:t>
      </w:r>
    </w:p>
    <w:p w:rsidR="00927AF0" w:rsidRPr="00453101" w:rsidRDefault="00927AF0" w:rsidP="00E14F54">
      <w:pPr>
        <w:rPr>
          <w:lang w:val="en-GB"/>
        </w:rPr>
      </w:pPr>
    </w:p>
    <w:p w:rsidR="00927AF0" w:rsidRPr="00453101" w:rsidRDefault="00927AF0" w:rsidP="00CF1968">
      <w:pPr>
        <w:pStyle w:val="4"/>
        <w:rPr>
          <w:lang w:val="en-GB"/>
        </w:rPr>
      </w:pPr>
      <w:r w:rsidRPr="00453101">
        <w:rPr>
          <w:lang w:val="en-GB"/>
        </w:rPr>
        <w:t>$DATA</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ECP</w:t>
      </w:r>
      <w:r w:rsidRPr="00453101">
        <w:rPr>
          <w:rFonts w:hint="eastAsia"/>
          <w:lang w:val="en-GB"/>
        </w:rPr>
        <w:t>クライアントから</w:t>
      </w:r>
      <w:r w:rsidRPr="00453101">
        <w:rPr>
          <w:rFonts w:hint="eastAsia"/>
          <w:lang w:val="en-GB"/>
        </w:rPr>
        <w:t>ECP</w:t>
      </w:r>
      <w:r w:rsidRPr="00453101">
        <w:rPr>
          <w:rFonts w:hint="eastAsia"/>
          <w:lang w:val="en-GB"/>
        </w:rPr>
        <w:t>サーバー上のデータにアクセスする際にそのデータの存在確認を行うために</w:t>
      </w:r>
      <w:r w:rsidRPr="00453101">
        <w:rPr>
          <w:rFonts w:hint="eastAsia"/>
          <w:lang w:val="en-GB"/>
        </w:rPr>
        <w:t>$DATA</w:t>
      </w:r>
      <w:r w:rsidRPr="00453101">
        <w:rPr>
          <w:rFonts w:hint="eastAsia"/>
          <w:lang w:val="en-GB"/>
        </w:rPr>
        <w:t>関数を使用するケースがありますが、この場合</w:t>
      </w:r>
      <w:r w:rsidRPr="00453101">
        <w:rPr>
          <w:rFonts w:hint="eastAsia"/>
          <w:lang w:val="en-GB"/>
        </w:rPr>
        <w:t>$DATA</w:t>
      </w:r>
      <w:r w:rsidRPr="00453101">
        <w:rPr>
          <w:rFonts w:hint="eastAsia"/>
          <w:lang w:val="en-GB"/>
        </w:rPr>
        <w:t>の対象となるグローバルが存在しない場合、存在確認のためにキャッシュとデータベースの両方を確認しなければならないため</w:t>
      </w:r>
      <w:r w:rsidRPr="00453101">
        <w:rPr>
          <w:rFonts w:hint="eastAsia"/>
          <w:lang w:val="en-GB"/>
        </w:rPr>
        <w:t>ECP</w:t>
      </w:r>
      <w:r w:rsidR="006556AF">
        <w:rPr>
          <w:rFonts w:hint="eastAsia"/>
          <w:lang w:val="en-GB"/>
        </w:rPr>
        <w:t>キャッシュの効果を得る</w:t>
      </w:r>
      <w:r w:rsidRPr="00453101">
        <w:rPr>
          <w:rFonts w:hint="eastAsia"/>
          <w:lang w:val="en-GB"/>
        </w:rPr>
        <w:t>ことができません。</w:t>
      </w:r>
    </w:p>
    <w:p w:rsidR="00927AF0" w:rsidRPr="00453101" w:rsidRDefault="00927AF0" w:rsidP="00E14F54">
      <w:pPr>
        <w:rPr>
          <w:lang w:val="en-GB"/>
        </w:rPr>
      </w:pPr>
    </w:p>
    <w:p w:rsidR="00927AF0" w:rsidRPr="00453101" w:rsidRDefault="00927AF0" w:rsidP="00E14F54">
      <w:pPr>
        <w:rPr>
          <w:lang w:val="en-GB"/>
        </w:rPr>
      </w:pPr>
      <w:r w:rsidRPr="00453101">
        <w:rPr>
          <w:rFonts w:hint="eastAsia"/>
          <w:lang w:val="en-GB"/>
        </w:rPr>
        <w:t>従って特に頻繁に行われる処理内では、</w:t>
      </w:r>
      <w:r w:rsidRPr="00453101">
        <w:rPr>
          <w:rFonts w:hint="eastAsia"/>
          <w:lang w:val="en-GB"/>
        </w:rPr>
        <w:t>$DATA</w:t>
      </w:r>
      <w:r w:rsidRPr="00453101">
        <w:rPr>
          <w:rFonts w:hint="eastAsia"/>
          <w:lang w:val="en-GB"/>
        </w:rPr>
        <w:t>による存在確認は行わないことを推奨します。</w:t>
      </w:r>
    </w:p>
    <w:p w:rsidR="00927AF0" w:rsidRPr="00453101" w:rsidRDefault="00927AF0" w:rsidP="00927AF0">
      <w:pPr>
        <w:pStyle w:val="1"/>
        <w:rPr>
          <w:sz w:val="21"/>
          <w:szCs w:val="21"/>
          <w:lang w:val="en-GB"/>
        </w:rPr>
      </w:pPr>
    </w:p>
    <w:p w:rsidR="00927AF0" w:rsidRPr="00453101" w:rsidRDefault="00927AF0" w:rsidP="00E224DA">
      <w:pPr>
        <w:pStyle w:val="2"/>
        <w:rPr>
          <w:lang w:val="en-GB"/>
        </w:rPr>
      </w:pPr>
      <w:bookmarkStart w:id="79" w:name="_Toc404782036"/>
      <w:r w:rsidRPr="00453101">
        <w:rPr>
          <w:rFonts w:hint="eastAsia"/>
          <w:lang w:val="en-GB"/>
        </w:rPr>
        <w:t>その他</w:t>
      </w:r>
      <w:bookmarkEnd w:id="79"/>
    </w:p>
    <w:p w:rsidR="00927AF0" w:rsidRPr="00453101" w:rsidRDefault="00927AF0" w:rsidP="00927AF0">
      <w:pPr>
        <w:pStyle w:val="1"/>
        <w:rPr>
          <w:sz w:val="21"/>
          <w:szCs w:val="21"/>
          <w:lang w:val="en-GB"/>
        </w:rPr>
      </w:pPr>
    </w:p>
    <w:p w:rsidR="00927AF0" w:rsidRPr="00453101" w:rsidRDefault="00927AF0" w:rsidP="00E224DA">
      <w:pPr>
        <w:rPr>
          <w:lang w:val="en-GB"/>
        </w:rPr>
      </w:pPr>
      <w:r w:rsidRPr="00453101">
        <w:rPr>
          <w:rFonts w:hint="eastAsia"/>
          <w:lang w:val="en-GB"/>
        </w:rPr>
        <w:t>以下の問題が原因で性能に影響することがあります。</w:t>
      </w:r>
    </w:p>
    <w:p w:rsidR="00927AF0" w:rsidRPr="00453101" w:rsidRDefault="00927AF0" w:rsidP="00E224DA">
      <w:pPr>
        <w:rPr>
          <w:lang w:val="en-GB"/>
        </w:rPr>
      </w:pPr>
    </w:p>
    <w:p w:rsidR="00927AF0" w:rsidRPr="00453101" w:rsidRDefault="00927AF0" w:rsidP="00CF1968">
      <w:pPr>
        <w:pStyle w:val="3"/>
        <w:rPr>
          <w:lang w:val="en-GB"/>
        </w:rPr>
      </w:pPr>
      <w:bookmarkStart w:id="80" w:name="_Toc404782037"/>
      <w:r w:rsidRPr="00453101">
        <w:rPr>
          <w:rFonts w:hint="eastAsia"/>
          <w:lang w:val="en-GB"/>
        </w:rPr>
        <w:t>Windows Large Page</w:t>
      </w:r>
      <w:r w:rsidRPr="00453101">
        <w:rPr>
          <w:rFonts w:hint="eastAsia"/>
          <w:lang w:val="en-GB"/>
        </w:rPr>
        <w:t>問題</w:t>
      </w:r>
      <w:bookmarkEnd w:id="80"/>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Windows</w:t>
      </w:r>
      <w:r w:rsidRPr="00453101">
        <w:rPr>
          <w:rFonts w:hint="eastAsia"/>
          <w:lang w:val="en-GB"/>
        </w:rPr>
        <w:t>上で比較的大きなメモリーを確保しようとすると失敗する</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詳細は以下参照のこと</w:t>
      </w:r>
    </w:p>
    <w:p w:rsidR="00927AF0" w:rsidRPr="00453101" w:rsidRDefault="00927AF0" w:rsidP="00E224DA">
      <w:pPr>
        <w:rPr>
          <w:lang w:val="en-GB"/>
        </w:rPr>
      </w:pPr>
    </w:p>
    <w:p w:rsidR="00927AF0" w:rsidRDefault="00724594" w:rsidP="00E224DA">
      <w:pPr>
        <w:rPr>
          <w:lang w:val="en-GB"/>
        </w:rPr>
      </w:pPr>
      <w:hyperlink r:id="rId24" w:history="1">
        <w:r w:rsidR="00E224DA" w:rsidRPr="005C49F5">
          <w:rPr>
            <w:rStyle w:val="a6"/>
            <w:lang w:val="en-GB"/>
          </w:rPr>
          <w:t>http://faq.intersystems.co.jp/csp/faq/result.CSP?DocNo=258</w:t>
        </w:r>
      </w:hyperlink>
    </w:p>
    <w:p w:rsidR="00927AF0" w:rsidRPr="00453101" w:rsidRDefault="00927AF0" w:rsidP="00E224DA">
      <w:pPr>
        <w:rPr>
          <w:lang w:val="en-GB"/>
        </w:rPr>
      </w:pPr>
    </w:p>
    <w:p w:rsidR="00927AF0" w:rsidRPr="00453101" w:rsidRDefault="00927AF0" w:rsidP="00CF1968">
      <w:pPr>
        <w:pStyle w:val="3"/>
        <w:rPr>
          <w:lang w:val="en-GB"/>
        </w:rPr>
      </w:pPr>
      <w:bookmarkStart w:id="81" w:name="_Toc404782038"/>
      <w:r w:rsidRPr="00453101">
        <w:rPr>
          <w:rFonts w:hint="eastAsia"/>
          <w:lang w:val="en-GB"/>
        </w:rPr>
        <w:t>ロックエスカレーション</w:t>
      </w:r>
      <w:bookmarkEnd w:id="81"/>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大</w:t>
      </w:r>
      <w:r w:rsidR="00EF171B">
        <w:rPr>
          <w:rFonts w:hint="eastAsia"/>
          <w:lang w:val="en-GB"/>
        </w:rPr>
        <w:t>量レコードの一括更新などの際に行ロックがテーブルロックに遷移することにより問題を引き起こすことがある</w:t>
      </w:r>
      <w:r w:rsidRPr="00453101">
        <w:rPr>
          <w:rFonts w:hint="eastAsia"/>
          <w:lang w:val="en-GB"/>
        </w:rPr>
        <w:t>。</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詳細は以下参照のこと</w:t>
      </w:r>
    </w:p>
    <w:p w:rsidR="00927AF0" w:rsidRPr="00453101" w:rsidRDefault="00927AF0" w:rsidP="00E224DA">
      <w:pPr>
        <w:rPr>
          <w:lang w:val="en-GB"/>
        </w:rPr>
      </w:pPr>
    </w:p>
    <w:p w:rsidR="00927AF0" w:rsidRDefault="00724594" w:rsidP="00E224DA">
      <w:pPr>
        <w:rPr>
          <w:lang w:val="en-GB"/>
        </w:rPr>
      </w:pPr>
      <w:hyperlink r:id="rId25" w:history="1">
        <w:r w:rsidR="00E224DA" w:rsidRPr="005C49F5">
          <w:rPr>
            <w:rStyle w:val="a6"/>
            <w:lang w:val="en-GB"/>
          </w:rPr>
          <w:t>http://faq.intersystems.co.jp/csp/faq/result.CSP?DocNo=244</w:t>
        </w:r>
      </w:hyperlink>
    </w:p>
    <w:p w:rsidR="000D57DA" w:rsidRDefault="000D57DA">
      <w:pPr>
        <w:rPr>
          <w:lang w:val="en-GB"/>
        </w:rPr>
      </w:pPr>
      <w:r>
        <w:rPr>
          <w:lang w:val="en-GB"/>
        </w:rPr>
        <w:br w:type="page"/>
      </w:r>
    </w:p>
    <w:p w:rsidR="00927AF0" w:rsidRPr="00453101" w:rsidRDefault="00927AF0" w:rsidP="00E224DA">
      <w:pPr>
        <w:rPr>
          <w:lang w:val="en-GB"/>
        </w:rPr>
      </w:pPr>
    </w:p>
    <w:p w:rsidR="00927AF0" w:rsidRPr="00453101" w:rsidRDefault="00927AF0" w:rsidP="00E224DA">
      <w:pPr>
        <w:pStyle w:val="1"/>
        <w:rPr>
          <w:lang w:val="en-GB"/>
        </w:rPr>
      </w:pPr>
      <w:bookmarkStart w:id="82" w:name="_Toc404782039"/>
      <w:r w:rsidRPr="00453101">
        <w:rPr>
          <w:rFonts w:hint="eastAsia"/>
          <w:lang w:val="en-GB"/>
        </w:rPr>
        <w:t>補足資料</w:t>
      </w:r>
      <w:bookmarkEnd w:id="82"/>
    </w:p>
    <w:p w:rsidR="00927AF0" w:rsidRPr="00453101" w:rsidRDefault="00927AF0" w:rsidP="00927AF0">
      <w:pPr>
        <w:pStyle w:val="1"/>
        <w:rPr>
          <w:sz w:val="21"/>
          <w:szCs w:val="21"/>
          <w:lang w:val="en-GB"/>
        </w:rPr>
      </w:pPr>
    </w:p>
    <w:p w:rsidR="00927AF0" w:rsidRPr="00453101" w:rsidRDefault="00927AF0" w:rsidP="00CF1968">
      <w:pPr>
        <w:pStyle w:val="2"/>
        <w:rPr>
          <w:lang w:val="en-GB"/>
        </w:rPr>
      </w:pPr>
      <w:bookmarkStart w:id="83" w:name="_Toc404782040"/>
      <w:r w:rsidRPr="00453101">
        <w:rPr>
          <w:rFonts w:hint="eastAsia"/>
          <w:lang w:val="en-GB"/>
        </w:rPr>
        <w:t>サンプルデータ</w:t>
      </w:r>
      <w:bookmarkEnd w:id="83"/>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この文書の理解を深めるためにこの文書で使用しているモデルを実際に実装したサンプルを添付しています。</w:t>
      </w:r>
    </w:p>
    <w:p w:rsidR="00927AF0" w:rsidRPr="00453101" w:rsidRDefault="00927AF0" w:rsidP="00E224DA">
      <w:pPr>
        <w:rPr>
          <w:lang w:val="en-GB"/>
        </w:rPr>
      </w:pPr>
    </w:p>
    <w:p w:rsidR="00927AF0" w:rsidRPr="00453101" w:rsidRDefault="00927AF0" w:rsidP="00CF1968">
      <w:pPr>
        <w:pStyle w:val="3"/>
        <w:rPr>
          <w:lang w:val="en-GB"/>
        </w:rPr>
      </w:pPr>
      <w:bookmarkStart w:id="84" w:name="_Toc404782041"/>
      <w:r w:rsidRPr="00453101">
        <w:rPr>
          <w:rFonts w:hint="eastAsia"/>
          <w:lang w:val="en-GB"/>
        </w:rPr>
        <w:t>サンプルファイルの構成</w:t>
      </w:r>
      <w:bookmarkEnd w:id="84"/>
    </w:p>
    <w:p w:rsidR="00927AF0" w:rsidRPr="00453101" w:rsidRDefault="00927AF0" w:rsidP="00E224DA">
      <w:pPr>
        <w:rPr>
          <w:lang w:val="en-GB"/>
        </w:rPr>
      </w:pPr>
    </w:p>
    <w:p w:rsidR="00927AF0" w:rsidRPr="00453101" w:rsidRDefault="00927AF0" w:rsidP="00E224DA">
      <w:pPr>
        <w:rPr>
          <w:lang w:val="en-GB"/>
        </w:rPr>
      </w:pPr>
      <w:r w:rsidRPr="00453101">
        <w:rPr>
          <w:lang w:val="en-GB"/>
        </w:rPr>
        <w:t>PM.inc</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このサンプルプロジェクトで使用する共通のリテラル値を定義したファイル</w:t>
      </w:r>
    </w:p>
    <w:p w:rsidR="00927AF0" w:rsidRPr="00453101" w:rsidRDefault="00927AF0" w:rsidP="00E224DA">
      <w:pPr>
        <w:rPr>
          <w:lang w:val="en-GB"/>
        </w:rPr>
      </w:pPr>
    </w:p>
    <w:p w:rsidR="00927AF0" w:rsidRPr="00453101" w:rsidRDefault="00927AF0" w:rsidP="00E224DA">
      <w:pPr>
        <w:rPr>
          <w:lang w:val="en-GB"/>
        </w:rPr>
      </w:pPr>
      <w:r w:rsidRPr="00453101">
        <w:rPr>
          <w:lang w:val="en-GB"/>
        </w:rPr>
        <w:t>PM.Setup.cls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テストデータを自動生成するための処理を記述したクラス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PopulateBasics()</w:t>
      </w:r>
      <w:r w:rsidRPr="00453101">
        <w:rPr>
          <w:rFonts w:hint="eastAsia"/>
          <w:lang w:val="en-GB"/>
        </w:rPr>
        <w:t xml:space="preserve">　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このプロジェクトで使用するクラスの基本的なデータを自動生成するメソッド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PopulateRelations()</w:t>
      </w:r>
      <w:r w:rsidRPr="00453101">
        <w:rPr>
          <w:rFonts w:hint="eastAsia"/>
          <w:lang w:val="en-GB"/>
        </w:rPr>
        <w:t xml:space="preserve">　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データ間のリレーションを設定するメソッド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PopulateTransactions()</w:t>
      </w:r>
      <w:r w:rsidRPr="00453101">
        <w:rPr>
          <w:rFonts w:hint="eastAsia"/>
          <w:lang w:val="en-GB"/>
        </w:rPr>
        <w:t xml:space="preserve">　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アクティビティを自動生成するメソッド</w:t>
      </w:r>
    </w:p>
    <w:p w:rsidR="00927AF0" w:rsidRPr="00453101" w:rsidRDefault="00927AF0" w:rsidP="00E224DA">
      <w:pPr>
        <w:rPr>
          <w:lang w:val="en-GB"/>
        </w:rPr>
      </w:pPr>
    </w:p>
    <w:p w:rsidR="00927AF0" w:rsidRPr="00453101" w:rsidRDefault="00927AF0" w:rsidP="00E224DA">
      <w:pPr>
        <w:rPr>
          <w:lang w:val="en-GB"/>
        </w:rPr>
      </w:pPr>
      <w:r w:rsidRPr="00453101">
        <w:rPr>
          <w:lang w:val="en-GB"/>
        </w:rPr>
        <w:t>PM.Utility.cls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テスト支援クラス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ImportYubinData()</w:t>
      </w:r>
      <w:r w:rsidRPr="00453101">
        <w:rPr>
          <w:rFonts w:hint="eastAsia"/>
          <w:lang w:val="en-GB"/>
        </w:rPr>
        <w:t>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郵便データをロードするメソッド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LoadPersonImage()</w:t>
      </w:r>
      <w:r w:rsidRPr="00453101">
        <w:rPr>
          <w:rFonts w:hint="eastAsia"/>
          <w:lang w:val="en-GB"/>
        </w:rPr>
        <w:t>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人の写真データを読み込んでデータベースに登録する処理</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PM.PopulateUtils</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自動データ生成を支援するクラス</w:t>
      </w:r>
    </w:p>
    <w:p w:rsidR="00927AF0" w:rsidRPr="00453101" w:rsidRDefault="00927AF0" w:rsidP="00E224DA">
      <w:pPr>
        <w:rPr>
          <w:lang w:val="en-GB"/>
        </w:rPr>
      </w:pPr>
    </w:p>
    <w:p w:rsidR="00927AF0" w:rsidRPr="00453101" w:rsidRDefault="00927AF0" w:rsidP="00E224DA">
      <w:pPr>
        <w:rPr>
          <w:lang w:val="en-GB"/>
        </w:rPr>
      </w:pPr>
      <w:r w:rsidRPr="00453101">
        <w:rPr>
          <w:lang w:val="en-GB"/>
        </w:rPr>
        <w:t>PM.YubinData.cls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日本郵便の全国郵便データを取り込むためのクラス</w:t>
      </w:r>
    </w:p>
    <w:p w:rsidR="00927AF0" w:rsidRPr="00453101" w:rsidRDefault="00927AF0" w:rsidP="00E224DA">
      <w:pPr>
        <w:rPr>
          <w:lang w:val="en-GB"/>
        </w:rPr>
      </w:pPr>
    </w:p>
    <w:p w:rsidR="00927AF0" w:rsidRPr="00453101" w:rsidRDefault="00927AF0" w:rsidP="00E224DA">
      <w:pPr>
        <w:rPr>
          <w:lang w:val="en-GB"/>
        </w:rPr>
      </w:pPr>
      <w:r w:rsidRPr="00453101">
        <w:rPr>
          <w:lang w:val="en-GB"/>
        </w:rPr>
        <w:t>PM.Activity.cls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アクテイビティを定義するクラス</w:t>
      </w:r>
    </w:p>
    <w:p w:rsidR="00927AF0" w:rsidRPr="00453101" w:rsidRDefault="00927AF0" w:rsidP="00E224DA">
      <w:pPr>
        <w:rPr>
          <w:lang w:val="en-GB"/>
        </w:rPr>
      </w:pPr>
    </w:p>
    <w:p w:rsidR="00927AF0" w:rsidRPr="00453101" w:rsidRDefault="00927AF0" w:rsidP="00E224DA">
      <w:pPr>
        <w:rPr>
          <w:lang w:val="en-GB"/>
        </w:rPr>
      </w:pPr>
      <w:r w:rsidRPr="00453101">
        <w:rPr>
          <w:lang w:val="en-GB"/>
        </w:rPr>
        <w:t>PM.Address.cls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住所用クラス</w:t>
      </w:r>
    </w:p>
    <w:p w:rsidR="00927AF0" w:rsidRPr="00453101" w:rsidRDefault="00927AF0" w:rsidP="00E224DA">
      <w:pPr>
        <w:rPr>
          <w:lang w:val="en-GB"/>
        </w:rPr>
      </w:pPr>
    </w:p>
    <w:p w:rsidR="00927AF0" w:rsidRPr="00453101" w:rsidRDefault="00927AF0" w:rsidP="00E224DA">
      <w:pPr>
        <w:rPr>
          <w:lang w:val="en-GB"/>
        </w:rPr>
      </w:pPr>
      <w:r w:rsidRPr="00453101">
        <w:rPr>
          <w:lang w:val="en-GB"/>
        </w:rPr>
        <w:t>PM.Customer.cls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顧客クラス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lastRenderedPageBreak/>
        <w:t>PM.Error</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Error</w:t>
      </w:r>
      <w:r w:rsidRPr="00453101">
        <w:rPr>
          <w:rFonts w:hint="eastAsia"/>
          <w:lang w:val="en-GB"/>
        </w:rPr>
        <w:t>用共通クラス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StoreErrorInformation()</w:t>
      </w:r>
      <w:r w:rsidRPr="00453101">
        <w:rPr>
          <w:rFonts w:hint="eastAsia"/>
          <w:lang w:val="en-GB"/>
        </w:rPr>
        <w:t>メソッド</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エラー情報を永続化する処理</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PM.Manager</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マネージャ（管理職）クラス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PM.Member</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メンバー（プロジェクトメンバー）クラス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PM.Organization</w:t>
      </w:r>
      <w:r w:rsidRPr="00453101">
        <w:rPr>
          <w:rFonts w:hint="eastAsia"/>
          <w:lang w:val="en-GB"/>
        </w:rPr>
        <w:t xml:space="preserve">　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組織クラス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PM.Party</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人、組織の基底クラス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PM.Person</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人クラス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PM.Phase</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プロジェクトフェーズクラス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PM.Project</w:t>
      </w:r>
      <w:r w:rsidRPr="00453101">
        <w:rPr>
          <w:rFonts w:hint="eastAsia"/>
          <w:lang w:val="en-GB"/>
        </w:rPr>
        <w:t>クラス</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プロジェクトクラス</w:t>
      </w:r>
    </w:p>
    <w:p w:rsidR="00927AF0" w:rsidRPr="00453101" w:rsidRDefault="00927AF0" w:rsidP="00E224DA">
      <w:pPr>
        <w:rPr>
          <w:lang w:val="en-GB"/>
        </w:rPr>
      </w:pPr>
    </w:p>
    <w:p w:rsidR="00927AF0" w:rsidRPr="00453101" w:rsidRDefault="00927AF0" w:rsidP="00E224DA">
      <w:pPr>
        <w:rPr>
          <w:lang w:val="en-GB"/>
        </w:rPr>
      </w:pPr>
      <w:r w:rsidRPr="00453101">
        <w:rPr>
          <w:lang w:val="en-GB"/>
        </w:rPr>
        <w:t>PM.ActivityEntryPage.cls</w:t>
      </w:r>
    </w:p>
    <w:p w:rsidR="00927AF0" w:rsidRPr="00453101" w:rsidRDefault="00927AF0" w:rsidP="00E224DA">
      <w:pPr>
        <w:rPr>
          <w:lang w:val="en-GB"/>
        </w:rPr>
      </w:pPr>
      <w:r w:rsidRPr="00453101">
        <w:rPr>
          <w:lang w:val="en-GB"/>
        </w:rPr>
        <w:t>PM.ActivityEntryTemplate.cls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 xml:space="preserve">Zen Mojo </w:t>
      </w:r>
      <w:r w:rsidRPr="00453101">
        <w:rPr>
          <w:rFonts w:hint="eastAsia"/>
          <w:lang w:val="en-GB"/>
        </w:rPr>
        <w:t>アクテイビティ入力ページ</w:t>
      </w:r>
    </w:p>
    <w:p w:rsidR="00927AF0" w:rsidRPr="00453101" w:rsidRDefault="00927AF0" w:rsidP="00E224DA">
      <w:pPr>
        <w:rPr>
          <w:lang w:val="en-GB"/>
        </w:rPr>
      </w:pPr>
    </w:p>
    <w:p w:rsidR="00927AF0" w:rsidRPr="00453101" w:rsidRDefault="00927AF0" w:rsidP="00E224DA">
      <w:pPr>
        <w:rPr>
          <w:lang w:val="en-GB"/>
        </w:rPr>
      </w:pPr>
      <w:r w:rsidRPr="00453101">
        <w:rPr>
          <w:lang w:val="en-GB"/>
        </w:rPr>
        <w:t>PM.ActivityQueryPage.cls</w:t>
      </w:r>
    </w:p>
    <w:p w:rsidR="00927AF0" w:rsidRPr="00453101" w:rsidRDefault="00927AF0" w:rsidP="00E224DA">
      <w:pPr>
        <w:rPr>
          <w:lang w:val="en-GB"/>
        </w:rPr>
      </w:pPr>
      <w:r w:rsidRPr="00453101">
        <w:rPr>
          <w:lang w:val="en-GB"/>
        </w:rPr>
        <w:t>PM.ActivityQueryTemplate.cls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 xml:space="preserve">Zen Mojo </w:t>
      </w:r>
      <w:r w:rsidRPr="00453101">
        <w:rPr>
          <w:rFonts w:hint="eastAsia"/>
          <w:lang w:val="en-GB"/>
        </w:rPr>
        <w:t>アクテイビティ検索ページ</w:t>
      </w:r>
    </w:p>
    <w:p w:rsidR="00927AF0" w:rsidRPr="00453101" w:rsidRDefault="00927AF0" w:rsidP="00E224DA">
      <w:pPr>
        <w:rPr>
          <w:lang w:val="en-GB"/>
        </w:rPr>
      </w:pPr>
    </w:p>
    <w:p w:rsidR="00927AF0" w:rsidRPr="00453101" w:rsidRDefault="00927AF0" w:rsidP="00E224DA">
      <w:pPr>
        <w:rPr>
          <w:lang w:val="en-GB"/>
        </w:rPr>
      </w:pPr>
      <w:r w:rsidRPr="00453101">
        <w:rPr>
          <w:lang w:val="en-GB"/>
        </w:rPr>
        <w:t>ActivityReport.cls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Zen Report</w:t>
      </w:r>
      <w:r w:rsidRPr="00453101">
        <w:rPr>
          <w:rFonts w:hint="eastAsia"/>
          <w:lang w:val="en-GB"/>
        </w:rPr>
        <w:t>サンプル</w:t>
      </w:r>
    </w:p>
    <w:p w:rsidR="00927AF0" w:rsidRPr="00453101" w:rsidRDefault="00927AF0" w:rsidP="00E224DA">
      <w:pPr>
        <w:rPr>
          <w:lang w:val="en-GB"/>
        </w:rPr>
      </w:pPr>
    </w:p>
    <w:p w:rsidR="00927AF0" w:rsidRPr="00453101" w:rsidRDefault="00927AF0" w:rsidP="00824012">
      <w:pPr>
        <w:pStyle w:val="3"/>
        <w:rPr>
          <w:lang w:val="en-GB"/>
        </w:rPr>
      </w:pPr>
      <w:bookmarkStart w:id="85" w:name="_Toc404782042"/>
      <w:r w:rsidRPr="00453101">
        <w:rPr>
          <w:rFonts w:hint="eastAsia"/>
          <w:lang w:val="en-GB"/>
        </w:rPr>
        <w:t>セットアップ方法</w:t>
      </w:r>
      <w:bookmarkEnd w:id="85"/>
    </w:p>
    <w:p w:rsidR="00927AF0" w:rsidRPr="00453101" w:rsidRDefault="00927AF0" w:rsidP="00E224DA">
      <w:pPr>
        <w:rPr>
          <w:lang w:val="en-GB"/>
        </w:rPr>
      </w:pPr>
    </w:p>
    <w:p w:rsidR="00927AF0" w:rsidRPr="00453101" w:rsidRDefault="00927AF0" w:rsidP="00E224DA">
      <w:pPr>
        <w:rPr>
          <w:lang w:val="en-GB"/>
        </w:rPr>
      </w:pPr>
      <w:r w:rsidRPr="00453101">
        <w:rPr>
          <w:lang w:val="en-GB"/>
        </w:rPr>
        <w:t>solution.zip</w:t>
      </w:r>
    </w:p>
    <w:p w:rsidR="00927AF0" w:rsidRPr="00453101" w:rsidRDefault="00927AF0" w:rsidP="00E224DA">
      <w:pPr>
        <w:rPr>
          <w:lang w:val="en-GB"/>
        </w:rPr>
      </w:pPr>
    </w:p>
    <w:p w:rsidR="00927AF0" w:rsidRPr="00453101" w:rsidRDefault="00DC7E8A" w:rsidP="00E224DA">
      <w:pPr>
        <w:rPr>
          <w:lang w:val="en-GB"/>
        </w:rPr>
      </w:pPr>
      <w:r>
        <w:rPr>
          <w:rFonts w:hint="eastAsia"/>
          <w:lang w:val="en-GB"/>
        </w:rPr>
        <w:t xml:space="preserve"> PM.XML</w:t>
      </w:r>
      <w:r>
        <w:rPr>
          <w:rFonts w:hint="eastAsia"/>
          <w:lang w:val="en-GB"/>
        </w:rPr>
        <w:tab/>
      </w:r>
      <w:r>
        <w:rPr>
          <w:rFonts w:hint="eastAsia"/>
          <w:lang w:val="en-GB"/>
        </w:rPr>
        <w:tab/>
      </w:r>
      <w:r>
        <w:rPr>
          <w:lang w:val="en-GB"/>
        </w:rPr>
        <w:tab/>
      </w:r>
      <w:r>
        <w:rPr>
          <w:lang w:val="en-GB"/>
        </w:rPr>
        <w:tab/>
      </w:r>
      <w:r w:rsidR="00927AF0" w:rsidRPr="00453101">
        <w:rPr>
          <w:rFonts w:hint="eastAsia"/>
          <w:lang w:val="en-GB"/>
        </w:rPr>
        <w:t>プロジェクト管理サンプル一式</w:t>
      </w:r>
    </w:p>
    <w:p w:rsidR="00927AF0" w:rsidRPr="00453101" w:rsidRDefault="00927AF0" w:rsidP="00E224DA">
      <w:pPr>
        <w:rPr>
          <w:lang w:val="en-GB"/>
        </w:rPr>
      </w:pPr>
      <w:r w:rsidRPr="00453101">
        <w:rPr>
          <w:rFonts w:hint="eastAsia"/>
          <w:lang w:val="en-GB"/>
        </w:rPr>
        <w:t xml:space="preserve"> TextMessage.zip</w:t>
      </w:r>
      <w:r w:rsidRPr="00453101">
        <w:rPr>
          <w:rFonts w:hint="eastAsia"/>
          <w:lang w:val="en-GB"/>
        </w:rPr>
        <w:tab/>
      </w:r>
      <w:r w:rsidR="00DC7E8A">
        <w:rPr>
          <w:lang w:val="en-GB"/>
        </w:rPr>
        <w:tab/>
      </w:r>
      <w:r w:rsidR="00DC7E8A">
        <w:rPr>
          <w:lang w:val="en-GB"/>
        </w:rPr>
        <w:tab/>
      </w:r>
      <w:r w:rsidRPr="00453101">
        <w:rPr>
          <w:rFonts w:hint="eastAsia"/>
          <w:lang w:val="en-GB"/>
        </w:rPr>
        <w:t>Zen Form</w:t>
      </w:r>
      <w:r w:rsidRPr="00453101">
        <w:rPr>
          <w:rFonts w:hint="eastAsia"/>
          <w:lang w:val="en-GB"/>
        </w:rPr>
        <w:t>日本語化ツール一式</w:t>
      </w:r>
    </w:p>
    <w:p w:rsidR="00927AF0" w:rsidRDefault="00927AF0" w:rsidP="00E224DA">
      <w:pPr>
        <w:rPr>
          <w:lang w:val="en-GB"/>
        </w:rPr>
      </w:pPr>
      <w:r w:rsidRPr="00453101">
        <w:rPr>
          <w:rFonts w:hint="eastAsia"/>
          <w:lang w:val="en-GB"/>
        </w:rPr>
        <w:t xml:space="preserve"> JDate.zip</w:t>
      </w:r>
      <w:r w:rsidRPr="00453101">
        <w:rPr>
          <w:rFonts w:hint="eastAsia"/>
          <w:lang w:val="en-GB"/>
        </w:rPr>
        <w:tab/>
      </w:r>
      <w:r w:rsidRPr="00453101">
        <w:rPr>
          <w:rFonts w:hint="eastAsia"/>
          <w:lang w:val="en-GB"/>
        </w:rPr>
        <w:tab/>
      </w:r>
      <w:r w:rsidR="00DC7E8A">
        <w:rPr>
          <w:lang w:val="en-GB"/>
        </w:rPr>
        <w:tab/>
      </w:r>
      <w:r w:rsidR="00DC7E8A">
        <w:rPr>
          <w:lang w:val="en-GB"/>
        </w:rPr>
        <w:tab/>
      </w:r>
      <w:r w:rsidRPr="00453101">
        <w:rPr>
          <w:rFonts w:hint="eastAsia"/>
          <w:lang w:val="en-GB"/>
        </w:rPr>
        <w:t>UnitTest</w:t>
      </w:r>
      <w:r w:rsidRPr="00453101">
        <w:rPr>
          <w:rFonts w:hint="eastAsia"/>
          <w:lang w:val="en-GB"/>
        </w:rPr>
        <w:t>サンプル一式</w:t>
      </w:r>
    </w:p>
    <w:p w:rsidR="00DC7E8A" w:rsidRPr="00453101" w:rsidRDefault="00DC7E8A" w:rsidP="00DC7E8A">
      <w:pPr>
        <w:ind w:firstLineChars="50" w:firstLine="110"/>
        <w:rPr>
          <w:lang w:val="en-GB"/>
        </w:rPr>
      </w:pPr>
      <w:r>
        <w:rPr>
          <w:rFonts w:hint="eastAsia"/>
          <w:lang w:val="en-GB"/>
        </w:rPr>
        <w:t>PM-</w:t>
      </w:r>
      <w:r>
        <w:rPr>
          <w:lang w:val="en-GB"/>
        </w:rPr>
        <w:t>TopSales-pivot.xml</w:t>
      </w:r>
      <w:r>
        <w:rPr>
          <w:lang w:val="en-GB"/>
        </w:rPr>
        <w:tab/>
      </w:r>
      <w:r>
        <w:rPr>
          <w:lang w:val="en-GB"/>
        </w:rPr>
        <w:tab/>
        <w:t>DeepSee</w:t>
      </w:r>
      <w:r>
        <w:rPr>
          <w:rFonts w:hint="eastAsia"/>
          <w:lang w:val="en-GB"/>
        </w:rPr>
        <w:t>ダッシュボードサンプル</w:t>
      </w:r>
    </w:p>
    <w:p w:rsidR="00927AF0" w:rsidRPr="00453101" w:rsidRDefault="00927AF0" w:rsidP="00E224DA">
      <w:pPr>
        <w:rPr>
          <w:lang w:val="en-GB"/>
        </w:rPr>
      </w:pPr>
    </w:p>
    <w:p w:rsidR="00927AF0" w:rsidRPr="00453101" w:rsidRDefault="00927AF0" w:rsidP="00824012">
      <w:pPr>
        <w:pStyle w:val="4"/>
        <w:rPr>
          <w:lang w:val="en-GB"/>
        </w:rPr>
      </w:pPr>
      <w:r w:rsidRPr="00453101">
        <w:rPr>
          <w:rFonts w:hint="eastAsia"/>
          <w:lang w:val="en-GB"/>
        </w:rPr>
        <w:t>プロジェクト管理サンプル</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PM.XML</w:t>
      </w:r>
      <w:r w:rsidRPr="00453101">
        <w:rPr>
          <w:rFonts w:hint="eastAsia"/>
          <w:lang w:val="en-GB"/>
        </w:rPr>
        <w:t>をスタジオからロードします。</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lastRenderedPageBreak/>
        <w:t>スタジオ</w:t>
      </w:r>
      <w:r w:rsidRPr="00453101">
        <w:rPr>
          <w:rFonts w:hint="eastAsia"/>
          <w:lang w:val="en-GB"/>
        </w:rPr>
        <w:t>&gt;</w:t>
      </w:r>
      <w:r w:rsidRPr="00453101">
        <w:rPr>
          <w:rFonts w:hint="eastAsia"/>
          <w:lang w:val="en-GB"/>
        </w:rPr>
        <w:t>ツール</w:t>
      </w:r>
      <w:r w:rsidRPr="00453101">
        <w:rPr>
          <w:rFonts w:hint="eastAsia"/>
          <w:lang w:val="en-GB"/>
        </w:rPr>
        <w:t>&gt;</w:t>
      </w:r>
      <w:r w:rsidRPr="00453101">
        <w:rPr>
          <w:rFonts w:hint="eastAsia"/>
          <w:lang w:val="en-GB"/>
        </w:rPr>
        <w:t>ローカルからインポート（</w:t>
      </w:r>
      <w:r w:rsidRPr="00453101">
        <w:rPr>
          <w:rFonts w:hint="eastAsia"/>
          <w:lang w:val="en-GB"/>
        </w:rPr>
        <w:t>L</w:t>
      </w:r>
      <w:r w:rsidRPr="00453101">
        <w:rPr>
          <w:rFonts w:hint="eastAsia"/>
          <w:lang w:val="en-GB"/>
        </w:rPr>
        <w:t>）</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郵便データをロードします。</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コマンド実行例（ファイルを</w:t>
      </w:r>
      <w:r w:rsidRPr="00453101">
        <w:rPr>
          <w:rFonts w:hint="eastAsia"/>
          <w:lang w:val="en-GB"/>
        </w:rPr>
        <w:t>c:\temp</w:t>
      </w:r>
      <w:r w:rsidRPr="00453101">
        <w:rPr>
          <w:rFonts w:hint="eastAsia"/>
          <w:lang w:val="en-GB"/>
        </w:rPr>
        <w:t>に置いたという前提）</w:t>
      </w:r>
    </w:p>
    <w:p w:rsidR="00927AF0" w:rsidRPr="00453101" w:rsidRDefault="00927AF0" w:rsidP="00E224DA">
      <w:pPr>
        <w:rPr>
          <w:lang w:val="en-GB"/>
        </w:rPr>
      </w:pPr>
    </w:p>
    <w:p w:rsidR="00927AF0" w:rsidRPr="00453101" w:rsidRDefault="00927AF0" w:rsidP="00E224DA">
      <w:pPr>
        <w:rPr>
          <w:lang w:val="en-GB"/>
        </w:rPr>
      </w:pPr>
      <w:r w:rsidRPr="00453101">
        <w:rPr>
          <w:lang w:val="en-GB"/>
        </w:rPr>
        <w:t>USER&gt;Set ^%SYS("sql","sys","week ISO8601") = 1</w:t>
      </w:r>
    </w:p>
    <w:p w:rsidR="00927AF0" w:rsidRPr="00453101" w:rsidRDefault="00927AF0" w:rsidP="00E224DA">
      <w:pPr>
        <w:rPr>
          <w:lang w:val="en-GB"/>
        </w:rPr>
      </w:pPr>
    </w:p>
    <w:p w:rsidR="00927AF0" w:rsidRPr="00453101" w:rsidRDefault="00927AF0" w:rsidP="00E224DA">
      <w:pPr>
        <w:rPr>
          <w:lang w:val="en-GB"/>
        </w:rPr>
      </w:pPr>
      <w:r w:rsidRPr="00453101">
        <w:rPr>
          <w:lang w:val="en-GB"/>
        </w:rPr>
        <w:t>USER&gt;do ##class(PM.YubinData).Import(,"c:\temp\ken_all.csv")</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データ生成処理を実行します。</w:t>
      </w:r>
    </w:p>
    <w:p w:rsidR="00927AF0" w:rsidRPr="00453101" w:rsidRDefault="00927AF0" w:rsidP="00E224DA">
      <w:pPr>
        <w:rPr>
          <w:lang w:val="en-GB"/>
        </w:rPr>
      </w:pPr>
    </w:p>
    <w:p w:rsidR="00927AF0" w:rsidRPr="00453101" w:rsidRDefault="0023716F" w:rsidP="00E224DA">
      <w:pPr>
        <w:rPr>
          <w:lang w:val="en-GB"/>
        </w:rPr>
      </w:pPr>
      <w:r>
        <w:rPr>
          <w:lang w:val="en-GB"/>
        </w:rPr>
        <w:t>USER&gt;do ##class(PM.SetU</w:t>
      </w:r>
      <w:r w:rsidR="00927AF0" w:rsidRPr="00453101">
        <w:rPr>
          <w:lang w:val="en-GB"/>
        </w:rPr>
        <w:t>p).PopulateBasics()</w:t>
      </w:r>
    </w:p>
    <w:p w:rsidR="00927AF0" w:rsidRPr="00453101" w:rsidRDefault="00927AF0" w:rsidP="00E224DA">
      <w:pPr>
        <w:rPr>
          <w:lang w:val="en-GB"/>
        </w:rPr>
      </w:pPr>
    </w:p>
    <w:p w:rsidR="00927AF0" w:rsidRPr="00453101" w:rsidRDefault="0023716F" w:rsidP="00E224DA">
      <w:pPr>
        <w:rPr>
          <w:lang w:val="en-GB"/>
        </w:rPr>
      </w:pPr>
      <w:r>
        <w:rPr>
          <w:lang w:val="en-GB"/>
        </w:rPr>
        <w:t>USER&gt;do ##class(PM.SetU</w:t>
      </w:r>
      <w:r w:rsidR="00927AF0" w:rsidRPr="00453101">
        <w:rPr>
          <w:lang w:val="en-GB"/>
        </w:rPr>
        <w:t>p).Relations()</w:t>
      </w:r>
    </w:p>
    <w:p w:rsidR="00927AF0" w:rsidRPr="00453101" w:rsidRDefault="00927AF0" w:rsidP="00E224DA">
      <w:pPr>
        <w:rPr>
          <w:lang w:val="en-GB"/>
        </w:rPr>
      </w:pPr>
    </w:p>
    <w:p w:rsidR="00927AF0" w:rsidRPr="00453101" w:rsidRDefault="0023716F" w:rsidP="00E224DA">
      <w:pPr>
        <w:rPr>
          <w:lang w:val="en-GB"/>
        </w:rPr>
      </w:pPr>
      <w:r>
        <w:rPr>
          <w:lang w:val="en-GB"/>
        </w:rPr>
        <w:t>USER&gt;do ##class(PM.Set</w:t>
      </w:r>
      <w:r>
        <w:rPr>
          <w:rFonts w:hint="eastAsia"/>
          <w:lang w:val="en-GB"/>
        </w:rPr>
        <w:t>U</w:t>
      </w:r>
      <w:r w:rsidR="00927AF0" w:rsidRPr="00453101">
        <w:rPr>
          <w:lang w:val="en-GB"/>
        </w:rPr>
        <w:t>p).Transactions()</w:t>
      </w:r>
    </w:p>
    <w:p w:rsidR="00927AF0" w:rsidRPr="00453101" w:rsidRDefault="00927AF0" w:rsidP="00E224DA">
      <w:pPr>
        <w:rPr>
          <w:lang w:val="en-GB"/>
        </w:rPr>
      </w:pPr>
    </w:p>
    <w:p w:rsidR="00927AF0" w:rsidRPr="00453101" w:rsidRDefault="00927AF0" w:rsidP="00E224DA">
      <w:pPr>
        <w:rPr>
          <w:lang w:val="en-GB"/>
        </w:rPr>
      </w:pPr>
    </w:p>
    <w:p w:rsidR="00927AF0" w:rsidRPr="00453101" w:rsidRDefault="00927AF0" w:rsidP="00824012">
      <w:pPr>
        <w:pStyle w:val="3"/>
        <w:rPr>
          <w:lang w:val="en-GB"/>
        </w:rPr>
      </w:pPr>
      <w:bookmarkStart w:id="86" w:name="_Toc404782043"/>
      <w:r w:rsidRPr="00453101">
        <w:rPr>
          <w:rFonts w:hint="eastAsia"/>
          <w:lang w:val="en-GB"/>
        </w:rPr>
        <w:t>Zen Form</w:t>
      </w:r>
      <w:r w:rsidRPr="00453101">
        <w:rPr>
          <w:rFonts w:hint="eastAsia"/>
          <w:lang w:val="en-GB"/>
        </w:rPr>
        <w:t>の日本語化</w:t>
      </w:r>
      <w:bookmarkEnd w:id="86"/>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手順は、</w:t>
      </w:r>
      <w:r w:rsidRPr="00453101">
        <w:rPr>
          <w:rFonts w:hint="eastAsia"/>
          <w:lang w:val="en-GB"/>
        </w:rPr>
        <w:t>TextMessage.zip</w:t>
      </w:r>
      <w:r w:rsidRPr="00453101">
        <w:rPr>
          <w:rFonts w:hint="eastAsia"/>
          <w:lang w:val="en-GB"/>
        </w:rPr>
        <w:t>内の</w:t>
      </w:r>
      <w:r w:rsidRPr="00453101">
        <w:rPr>
          <w:rFonts w:hint="eastAsia"/>
          <w:lang w:val="en-GB"/>
        </w:rPr>
        <w:t>readme</w:t>
      </w:r>
      <w:r w:rsidRPr="00453101">
        <w:rPr>
          <w:rFonts w:hint="eastAsia"/>
          <w:lang w:val="en-GB"/>
        </w:rPr>
        <w:t>を参照してください。</w:t>
      </w:r>
    </w:p>
    <w:p w:rsidR="00927AF0" w:rsidRPr="00453101" w:rsidRDefault="00927AF0" w:rsidP="00E224DA">
      <w:pPr>
        <w:rPr>
          <w:lang w:val="en-GB"/>
        </w:rPr>
      </w:pPr>
    </w:p>
    <w:p w:rsidR="00927AF0" w:rsidRPr="00453101" w:rsidRDefault="00927AF0" w:rsidP="00E224DA">
      <w:pPr>
        <w:rPr>
          <w:lang w:val="en-GB"/>
        </w:rPr>
      </w:pPr>
    </w:p>
    <w:p w:rsidR="00927AF0" w:rsidRPr="00453101" w:rsidRDefault="00927AF0" w:rsidP="00824012">
      <w:pPr>
        <w:pStyle w:val="3"/>
        <w:rPr>
          <w:lang w:val="en-GB"/>
        </w:rPr>
      </w:pPr>
      <w:bookmarkStart w:id="87" w:name="_Toc404782044"/>
      <w:r w:rsidRPr="00453101">
        <w:rPr>
          <w:rFonts w:hint="eastAsia"/>
          <w:lang w:val="en-GB"/>
        </w:rPr>
        <w:t>UnitTest</w:t>
      </w:r>
      <w:r w:rsidRPr="00453101">
        <w:rPr>
          <w:rFonts w:hint="eastAsia"/>
          <w:lang w:val="en-GB"/>
        </w:rPr>
        <w:t>サンプル</w:t>
      </w:r>
      <w:bookmarkEnd w:id="87"/>
    </w:p>
    <w:p w:rsidR="00927AF0" w:rsidRPr="00453101" w:rsidRDefault="00927AF0" w:rsidP="00E224DA">
      <w:pPr>
        <w:rPr>
          <w:lang w:val="en-GB"/>
        </w:rPr>
      </w:pPr>
    </w:p>
    <w:p w:rsidR="00927AF0" w:rsidRPr="00453101" w:rsidRDefault="00927AF0" w:rsidP="00824012">
      <w:pPr>
        <w:pStyle w:val="4"/>
        <w:rPr>
          <w:lang w:val="en-GB"/>
        </w:rPr>
      </w:pPr>
      <w:r w:rsidRPr="00453101">
        <w:rPr>
          <w:rFonts w:hint="eastAsia"/>
          <w:lang w:val="en-GB"/>
        </w:rPr>
        <w:t>jdate.xml</w:t>
      </w:r>
      <w:r w:rsidRPr="00453101">
        <w:rPr>
          <w:rFonts w:hint="eastAsia"/>
          <w:lang w:val="en-GB"/>
        </w:rPr>
        <w:t>をインポート</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スタジオ</w:t>
      </w:r>
      <w:r w:rsidRPr="00453101">
        <w:rPr>
          <w:rFonts w:hint="eastAsia"/>
          <w:lang w:val="en-GB"/>
        </w:rPr>
        <w:t>&gt;</w:t>
      </w:r>
      <w:r w:rsidRPr="00453101">
        <w:rPr>
          <w:rFonts w:hint="eastAsia"/>
          <w:lang w:val="en-GB"/>
        </w:rPr>
        <w:t>ツール</w:t>
      </w:r>
      <w:r w:rsidRPr="00453101">
        <w:rPr>
          <w:rFonts w:hint="eastAsia"/>
          <w:lang w:val="en-GB"/>
        </w:rPr>
        <w:t>&gt;</w:t>
      </w:r>
      <w:r w:rsidRPr="00453101">
        <w:rPr>
          <w:rFonts w:hint="eastAsia"/>
          <w:lang w:val="en-GB"/>
        </w:rPr>
        <w:t>ローカルからインポート（</w:t>
      </w:r>
      <w:r w:rsidRPr="00453101">
        <w:rPr>
          <w:rFonts w:hint="eastAsia"/>
          <w:lang w:val="en-GB"/>
        </w:rPr>
        <w:t>L</w:t>
      </w:r>
      <w:r w:rsidRPr="00453101">
        <w:rPr>
          <w:rFonts w:hint="eastAsia"/>
          <w:lang w:val="en-GB"/>
        </w:rPr>
        <w:t>）</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jdatetest.xml</w:t>
      </w:r>
      <w:r w:rsidRPr="00453101">
        <w:rPr>
          <w:rFonts w:hint="eastAsia"/>
          <w:lang w:val="en-GB"/>
        </w:rPr>
        <w:t>を適当なディレクトリを作成してそこに置く</w:t>
      </w:r>
    </w:p>
    <w:p w:rsidR="00927AF0" w:rsidRPr="00453101" w:rsidRDefault="00927AF0" w:rsidP="00E224DA">
      <w:pPr>
        <w:rPr>
          <w:lang w:val="en-GB"/>
        </w:rPr>
      </w:pPr>
    </w:p>
    <w:p w:rsidR="00927AF0" w:rsidRPr="00453101" w:rsidRDefault="00927AF0" w:rsidP="00E224DA">
      <w:pPr>
        <w:rPr>
          <w:lang w:val="en-GB"/>
        </w:rPr>
      </w:pPr>
      <w:r w:rsidRPr="00453101">
        <w:rPr>
          <w:lang w:val="en-GB"/>
        </w:rPr>
        <w:lastRenderedPageBreak/>
        <w:t>c:\UnitTests\JDate</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以下のコマンドを発行</w:t>
      </w:r>
    </w:p>
    <w:p w:rsidR="00927AF0" w:rsidRPr="00453101" w:rsidRDefault="00927AF0" w:rsidP="00E224DA">
      <w:pPr>
        <w:rPr>
          <w:lang w:val="en-GB"/>
        </w:rPr>
      </w:pPr>
    </w:p>
    <w:p w:rsidR="00927AF0" w:rsidRPr="00453101" w:rsidRDefault="00927AF0" w:rsidP="00E224DA">
      <w:pPr>
        <w:rPr>
          <w:lang w:val="en-GB"/>
        </w:rPr>
      </w:pPr>
      <w:r w:rsidRPr="00453101">
        <w:rPr>
          <w:lang w:val="en-GB"/>
        </w:rPr>
        <w:t>USER&gt;Set ^UnitTestRoot = "c:\UnitTests"</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次に以下のメソッドを実行</w:t>
      </w:r>
    </w:p>
    <w:p w:rsidR="00927AF0" w:rsidRPr="00453101" w:rsidRDefault="00927AF0" w:rsidP="00E224DA">
      <w:pPr>
        <w:rPr>
          <w:lang w:val="en-GB"/>
        </w:rPr>
      </w:pPr>
    </w:p>
    <w:p w:rsidR="00927AF0" w:rsidRPr="00453101" w:rsidRDefault="00927AF0" w:rsidP="00E224DA">
      <w:pPr>
        <w:rPr>
          <w:lang w:val="en-GB"/>
        </w:rPr>
      </w:pPr>
      <w:r w:rsidRPr="00453101">
        <w:rPr>
          <w:lang w:val="en-GB"/>
        </w:rPr>
        <w:t>USER&gt;do ##class(%UnitTest.Manager).DebugLoadTestSuite("JDate")</w:t>
      </w:r>
    </w:p>
    <w:p w:rsidR="00927AF0" w:rsidRPr="00453101" w:rsidRDefault="00927AF0" w:rsidP="00E224DA">
      <w:pPr>
        <w:rPr>
          <w:lang w:val="en-GB"/>
        </w:rPr>
      </w:pPr>
    </w:p>
    <w:p w:rsidR="00927AF0" w:rsidRPr="00453101" w:rsidRDefault="00927AF0" w:rsidP="00824012">
      <w:pPr>
        <w:pStyle w:val="4"/>
        <w:rPr>
          <w:lang w:val="en-GB"/>
        </w:rPr>
      </w:pPr>
      <w:r w:rsidRPr="00453101">
        <w:rPr>
          <w:rFonts w:hint="eastAsia"/>
          <w:lang w:val="en-GB"/>
        </w:rPr>
        <w:t>テスト実行</w:t>
      </w:r>
    </w:p>
    <w:p w:rsidR="00927AF0" w:rsidRPr="00453101" w:rsidRDefault="00927AF0" w:rsidP="00E224DA">
      <w:pPr>
        <w:rPr>
          <w:lang w:val="en-GB"/>
        </w:rPr>
      </w:pPr>
    </w:p>
    <w:p w:rsidR="00927AF0" w:rsidRPr="00453101" w:rsidRDefault="00927AF0" w:rsidP="00E224DA">
      <w:pPr>
        <w:rPr>
          <w:lang w:val="en-GB"/>
        </w:rPr>
      </w:pPr>
      <w:r w:rsidRPr="00453101">
        <w:rPr>
          <w:rFonts w:hint="eastAsia"/>
          <w:lang w:val="en-GB"/>
        </w:rPr>
        <w:t>続いて以下のメソッドを実行</w:t>
      </w:r>
    </w:p>
    <w:p w:rsidR="00927AF0" w:rsidRPr="00453101" w:rsidRDefault="00927AF0" w:rsidP="00E224DA">
      <w:pPr>
        <w:rPr>
          <w:lang w:val="en-GB"/>
        </w:rPr>
      </w:pPr>
    </w:p>
    <w:p w:rsidR="00927AF0" w:rsidRPr="00453101" w:rsidRDefault="00927AF0" w:rsidP="00E224DA">
      <w:pPr>
        <w:rPr>
          <w:lang w:val="en-GB"/>
        </w:rPr>
      </w:pPr>
      <w:r w:rsidRPr="00453101">
        <w:rPr>
          <w:lang w:val="en-GB"/>
        </w:rPr>
        <w:t>do ##class(%UnitTest.Manager).DebugRunTestCase("JDate")</w:t>
      </w:r>
    </w:p>
    <w:p w:rsidR="00896F20" w:rsidRPr="00453101" w:rsidRDefault="00896F20" w:rsidP="00E224DA">
      <w:pPr>
        <w:rPr>
          <w:lang w:val="en-GB"/>
        </w:rPr>
      </w:pPr>
    </w:p>
    <w:sectPr w:rsidR="00896F20" w:rsidRPr="00453101" w:rsidSect="002D33A3">
      <w:headerReference w:type="default" r:id="rId26"/>
      <w:footerReference w:type="default" r:id="rId27"/>
      <w:headerReference w:type="first" r:id="rId28"/>
      <w:endnotePr>
        <w:numFmt w:val="decimal"/>
      </w:endnotePr>
      <w:pgSz w:w="11907" w:h="16840" w:code="9"/>
      <w:pgMar w:top="1098" w:right="851" w:bottom="1134" w:left="851" w:header="720" w:footer="624" w:gutter="567"/>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594" w:rsidRDefault="00724594" w:rsidP="00BF70CE">
      <w:r>
        <w:separator/>
      </w:r>
    </w:p>
  </w:endnote>
  <w:endnote w:type="continuationSeparator" w:id="0">
    <w:p w:rsidR="00724594" w:rsidRDefault="00724594" w:rsidP="00BF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71" w:rsidRDefault="00BC0F71" w:rsidP="00A3526C">
    <w:pPr>
      <w:pStyle w:val="a8"/>
    </w:pPr>
    <w:r>
      <w:t>InterSystems Technical Documentation</w:t>
    </w:r>
    <w:r>
      <w:tab/>
    </w:r>
    <w:r>
      <w:fldChar w:fldCharType="begin"/>
    </w:r>
    <w:r>
      <w:instrText xml:space="preserve"> PAGE </w:instrText>
    </w:r>
    <w:r>
      <w:fldChar w:fldCharType="separate"/>
    </w:r>
    <w:r w:rsidR="0032224C">
      <w:rPr>
        <w:noProof/>
      </w:rPr>
      <w:t>3</w:t>
    </w:r>
    <w:r>
      <w:fldChar w:fldCharType="end"/>
    </w:r>
    <w:r>
      <w:t xml:space="preserve"> of </w:t>
    </w:r>
    <w:r w:rsidR="00724594">
      <w:fldChar w:fldCharType="begin"/>
    </w:r>
    <w:r w:rsidR="00724594">
      <w:instrText xml:space="preserve"> NUMPAGES </w:instrText>
    </w:r>
    <w:r w:rsidR="00724594">
      <w:fldChar w:fldCharType="separate"/>
    </w:r>
    <w:r w:rsidR="0032224C">
      <w:rPr>
        <w:noProof/>
      </w:rPr>
      <w:t>132</w:t>
    </w:r>
    <w:r w:rsidR="00724594">
      <w:rPr>
        <w:noProof/>
      </w:rPr>
      <w:fldChar w:fldCharType="end"/>
    </w:r>
  </w:p>
  <w:p w:rsidR="00BC0F71" w:rsidRDefault="00BC0F71" w:rsidP="00D75129">
    <w:pPr>
      <w:pStyle w:val="a8"/>
    </w:pPr>
  </w:p>
  <w:p w:rsidR="00BC0F71" w:rsidRDefault="00BC0F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594" w:rsidRDefault="00724594" w:rsidP="00BF70CE">
      <w:r>
        <w:separator/>
      </w:r>
    </w:p>
  </w:footnote>
  <w:footnote w:type="continuationSeparator" w:id="0">
    <w:p w:rsidR="00724594" w:rsidRDefault="00724594" w:rsidP="00BF7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71" w:rsidRDefault="00BC0F71" w:rsidP="00C33F79">
    <w:pPr>
      <w:pStyle w:val="a7"/>
    </w:pPr>
    <w:r>
      <w:drawing>
        <wp:anchor distT="0" distB="0" distL="114300" distR="114300" simplePos="0" relativeHeight="251657216" behindDoc="0" locked="0" layoutInCell="1" allowOverlap="1" wp14:anchorId="46FBDB30" wp14:editId="471493AF">
          <wp:simplePos x="0" y="0"/>
          <wp:positionH relativeFrom="margin">
            <wp:align>left</wp:align>
          </wp:positionH>
          <wp:positionV relativeFrom="paragraph">
            <wp:posOffset>-156210</wp:posOffset>
          </wp:positionV>
          <wp:extent cx="1371600" cy="395605"/>
          <wp:effectExtent l="0" t="0" r="0" b="4445"/>
          <wp:wrapSquare wrapText="bothSides"/>
          <wp:docPr id="2" name="Picture 4" descr="inter logo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 logo 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Programming</w:t>
    </w:r>
    <w:r>
      <w:t xml:space="preserve"> Guide</w:t>
    </w:r>
    <w:r w:rsidRPr="000A6820">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71" w:rsidRDefault="00BC0F71" w:rsidP="00D75129">
    <w:pPr>
      <w:pStyle w:val="a7"/>
    </w:pPr>
    <w:r>
      <w:drawing>
        <wp:anchor distT="0" distB="0" distL="114300" distR="114300" simplePos="0" relativeHeight="251658240" behindDoc="0" locked="0" layoutInCell="1" allowOverlap="1">
          <wp:simplePos x="0" y="0"/>
          <wp:positionH relativeFrom="margin">
            <wp:posOffset>24130</wp:posOffset>
          </wp:positionH>
          <wp:positionV relativeFrom="paragraph">
            <wp:posOffset>-155575</wp:posOffset>
          </wp:positionV>
          <wp:extent cx="1360805" cy="396240"/>
          <wp:effectExtent l="0" t="0" r="0" b="3810"/>
          <wp:wrapSquare wrapText="bothSides"/>
          <wp:docPr id="1" name="Picture 4" descr="inter logo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 logo 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3962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singleLevel"/>
    <w:tmpl w:val="EDD0DAE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486E01"/>
    <w:multiLevelType w:val="hybridMultilevel"/>
    <w:tmpl w:val="E4E6D48A"/>
    <w:lvl w:ilvl="0" w:tplc="08090001">
      <w:start w:val="1"/>
      <w:numFmt w:val="bullet"/>
      <w:lvlText w:val=""/>
      <w:lvlJc w:val="left"/>
      <w:pPr>
        <w:ind w:left="108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D23209F"/>
    <w:multiLevelType w:val="hybridMultilevel"/>
    <w:tmpl w:val="81DA0648"/>
    <w:lvl w:ilvl="0" w:tplc="04090001">
      <w:start w:val="1"/>
      <w:numFmt w:val="bullet"/>
      <w:lvlText w:val=""/>
      <w:lvlJc w:val="left"/>
      <w:pPr>
        <w:ind w:left="645" w:hanging="420"/>
      </w:pPr>
      <w:rPr>
        <w:rFonts w:ascii="Wingdings" w:hAnsi="Wingdings" w:hint="default"/>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3">
    <w:nsid w:val="1559357D"/>
    <w:multiLevelType w:val="hybridMultilevel"/>
    <w:tmpl w:val="6AE66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5727BA4"/>
    <w:multiLevelType w:val="hybridMultilevel"/>
    <w:tmpl w:val="0E8450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B308D6"/>
    <w:multiLevelType w:val="hybridMultilevel"/>
    <w:tmpl w:val="3D7C343E"/>
    <w:lvl w:ilvl="0" w:tplc="89EA58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360"/>
        </w:tabs>
        <w:ind w:left="360" w:hanging="180"/>
      </w:pPr>
    </w:lvl>
    <w:lvl w:ilvl="3" w:tplc="819E0DA6">
      <w:start w:val="1"/>
      <w:numFmt w:val="lowerRoman"/>
      <w:pStyle w:val="bullets"/>
      <w:lvlText w:val="%4."/>
      <w:lvlJc w:val="righ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6">
    <w:nsid w:val="1BCA4017"/>
    <w:multiLevelType w:val="hybridMultilevel"/>
    <w:tmpl w:val="34949B12"/>
    <w:lvl w:ilvl="0" w:tplc="035C23A8">
      <w:start w:val="1"/>
      <w:numFmt w:val="bullet"/>
      <w:lvlText w:val=""/>
      <w:lvlJc w:val="left"/>
      <w:pPr>
        <w:tabs>
          <w:tab w:val="num" w:pos="1080"/>
        </w:tabs>
        <w:ind w:left="1080" w:hanging="360"/>
      </w:pPr>
      <w:rPr>
        <w:rFonts w:ascii="Symbol" w:hAnsi="Symbol" w:hint="default"/>
      </w:rPr>
    </w:lvl>
    <w:lvl w:ilvl="1" w:tplc="0C090001">
      <w:start w:val="1"/>
      <w:numFmt w:val="bullet"/>
      <w:lvlText w:val=""/>
      <w:lvlJc w:val="left"/>
      <w:pPr>
        <w:tabs>
          <w:tab w:val="num" w:pos="2160"/>
        </w:tabs>
        <w:ind w:left="2160" w:hanging="360"/>
      </w:pPr>
      <w:rPr>
        <w:rFonts w:ascii="Symbol" w:hAnsi="Symbol"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7">
    <w:nsid w:val="1C7E3D65"/>
    <w:multiLevelType w:val="singleLevel"/>
    <w:tmpl w:val="96F25B9A"/>
    <w:lvl w:ilvl="0">
      <w:start w:val="1"/>
      <w:numFmt w:val="bullet"/>
      <w:pStyle w:val="AttributeTableBody"/>
      <w:lvlText w:val=""/>
      <w:lvlJc w:val="left"/>
      <w:pPr>
        <w:tabs>
          <w:tab w:val="num" w:pos="360"/>
        </w:tabs>
        <w:ind w:left="360" w:hanging="360"/>
      </w:pPr>
      <w:rPr>
        <w:rFonts w:ascii="Symbol" w:hAnsi="Symbol" w:hint="default"/>
      </w:rPr>
    </w:lvl>
  </w:abstractNum>
  <w:abstractNum w:abstractNumId="8">
    <w:nsid w:val="1DDE12A3"/>
    <w:multiLevelType w:val="hybridMultilevel"/>
    <w:tmpl w:val="30D61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03519A"/>
    <w:multiLevelType w:val="hybridMultilevel"/>
    <w:tmpl w:val="839C9D1A"/>
    <w:lvl w:ilvl="0" w:tplc="93C226B4">
      <w:start w:val="1"/>
      <w:numFmt w:val="bullet"/>
      <w:lvlText w:val="•"/>
      <w:lvlJc w:val="left"/>
      <w:pPr>
        <w:tabs>
          <w:tab w:val="num" w:pos="720"/>
        </w:tabs>
        <w:ind w:left="720" w:hanging="360"/>
      </w:pPr>
      <w:rPr>
        <w:rFonts w:ascii="Times New Roman" w:hAnsi="Times New Roman" w:hint="default"/>
      </w:rPr>
    </w:lvl>
    <w:lvl w:ilvl="1" w:tplc="1B642E96" w:tentative="1">
      <w:start w:val="1"/>
      <w:numFmt w:val="bullet"/>
      <w:lvlText w:val="•"/>
      <w:lvlJc w:val="left"/>
      <w:pPr>
        <w:tabs>
          <w:tab w:val="num" w:pos="1440"/>
        </w:tabs>
        <w:ind w:left="1440" w:hanging="360"/>
      </w:pPr>
      <w:rPr>
        <w:rFonts w:ascii="Times New Roman" w:hAnsi="Times New Roman" w:hint="default"/>
      </w:rPr>
    </w:lvl>
    <w:lvl w:ilvl="2" w:tplc="B076274C" w:tentative="1">
      <w:start w:val="1"/>
      <w:numFmt w:val="bullet"/>
      <w:lvlText w:val="•"/>
      <w:lvlJc w:val="left"/>
      <w:pPr>
        <w:tabs>
          <w:tab w:val="num" w:pos="2160"/>
        </w:tabs>
        <w:ind w:left="2160" w:hanging="360"/>
      </w:pPr>
      <w:rPr>
        <w:rFonts w:ascii="Times New Roman" w:hAnsi="Times New Roman" w:hint="default"/>
      </w:rPr>
    </w:lvl>
    <w:lvl w:ilvl="3" w:tplc="0F8498AA" w:tentative="1">
      <w:start w:val="1"/>
      <w:numFmt w:val="bullet"/>
      <w:lvlText w:val="•"/>
      <w:lvlJc w:val="left"/>
      <w:pPr>
        <w:tabs>
          <w:tab w:val="num" w:pos="2880"/>
        </w:tabs>
        <w:ind w:left="2880" w:hanging="360"/>
      </w:pPr>
      <w:rPr>
        <w:rFonts w:ascii="Times New Roman" w:hAnsi="Times New Roman" w:hint="default"/>
      </w:rPr>
    </w:lvl>
    <w:lvl w:ilvl="4" w:tplc="600AE188" w:tentative="1">
      <w:start w:val="1"/>
      <w:numFmt w:val="bullet"/>
      <w:lvlText w:val="•"/>
      <w:lvlJc w:val="left"/>
      <w:pPr>
        <w:tabs>
          <w:tab w:val="num" w:pos="3600"/>
        </w:tabs>
        <w:ind w:left="3600" w:hanging="360"/>
      </w:pPr>
      <w:rPr>
        <w:rFonts w:ascii="Times New Roman" w:hAnsi="Times New Roman" w:hint="default"/>
      </w:rPr>
    </w:lvl>
    <w:lvl w:ilvl="5" w:tplc="9B383946" w:tentative="1">
      <w:start w:val="1"/>
      <w:numFmt w:val="bullet"/>
      <w:lvlText w:val="•"/>
      <w:lvlJc w:val="left"/>
      <w:pPr>
        <w:tabs>
          <w:tab w:val="num" w:pos="4320"/>
        </w:tabs>
        <w:ind w:left="4320" w:hanging="360"/>
      </w:pPr>
      <w:rPr>
        <w:rFonts w:ascii="Times New Roman" w:hAnsi="Times New Roman" w:hint="default"/>
      </w:rPr>
    </w:lvl>
    <w:lvl w:ilvl="6" w:tplc="955084E6" w:tentative="1">
      <w:start w:val="1"/>
      <w:numFmt w:val="bullet"/>
      <w:lvlText w:val="•"/>
      <w:lvlJc w:val="left"/>
      <w:pPr>
        <w:tabs>
          <w:tab w:val="num" w:pos="5040"/>
        </w:tabs>
        <w:ind w:left="5040" w:hanging="360"/>
      </w:pPr>
      <w:rPr>
        <w:rFonts w:ascii="Times New Roman" w:hAnsi="Times New Roman" w:hint="default"/>
      </w:rPr>
    </w:lvl>
    <w:lvl w:ilvl="7" w:tplc="ED52F142" w:tentative="1">
      <w:start w:val="1"/>
      <w:numFmt w:val="bullet"/>
      <w:lvlText w:val="•"/>
      <w:lvlJc w:val="left"/>
      <w:pPr>
        <w:tabs>
          <w:tab w:val="num" w:pos="5760"/>
        </w:tabs>
        <w:ind w:left="5760" w:hanging="360"/>
      </w:pPr>
      <w:rPr>
        <w:rFonts w:ascii="Times New Roman" w:hAnsi="Times New Roman" w:hint="default"/>
      </w:rPr>
    </w:lvl>
    <w:lvl w:ilvl="8" w:tplc="F2A8E12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3E0795E"/>
    <w:multiLevelType w:val="singleLevel"/>
    <w:tmpl w:val="ED72E0A0"/>
    <w:lvl w:ilvl="0">
      <w:start w:val="1"/>
      <w:numFmt w:val="bullet"/>
      <w:pStyle w:val="ListBullet0"/>
      <w:lvlText w:val=""/>
      <w:lvlJc w:val="left"/>
      <w:pPr>
        <w:tabs>
          <w:tab w:val="num" w:pos="360"/>
        </w:tabs>
        <w:ind w:left="360" w:hanging="360"/>
      </w:pPr>
      <w:rPr>
        <w:rFonts w:ascii="Symbol" w:hAnsi="Symbol" w:hint="default"/>
      </w:rPr>
    </w:lvl>
  </w:abstractNum>
  <w:abstractNum w:abstractNumId="11">
    <w:nsid w:val="2AD02F49"/>
    <w:multiLevelType w:val="hybridMultilevel"/>
    <w:tmpl w:val="9078DF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E9001F7"/>
    <w:multiLevelType w:val="hybridMultilevel"/>
    <w:tmpl w:val="1AA80210"/>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3">
    <w:nsid w:val="308E00D1"/>
    <w:multiLevelType w:val="hybridMultilevel"/>
    <w:tmpl w:val="25AA40B0"/>
    <w:lvl w:ilvl="0" w:tplc="04090001">
      <w:start w:val="1"/>
      <w:numFmt w:val="bullet"/>
      <w:lvlText w:val=""/>
      <w:lvlJc w:val="left"/>
      <w:pPr>
        <w:ind w:left="-60" w:hanging="420"/>
      </w:pPr>
      <w:rPr>
        <w:rFonts w:ascii="Wingdings" w:hAnsi="Wingdings" w:hint="default"/>
      </w:rPr>
    </w:lvl>
    <w:lvl w:ilvl="1" w:tplc="0409000B" w:tentative="1">
      <w:start w:val="1"/>
      <w:numFmt w:val="bullet"/>
      <w:lvlText w:val=""/>
      <w:lvlJc w:val="left"/>
      <w:pPr>
        <w:ind w:left="360" w:hanging="420"/>
      </w:pPr>
      <w:rPr>
        <w:rFonts w:ascii="Wingdings" w:hAnsi="Wingdings" w:hint="default"/>
      </w:rPr>
    </w:lvl>
    <w:lvl w:ilvl="2" w:tplc="0409000D" w:tentative="1">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B" w:tentative="1">
      <w:start w:val="1"/>
      <w:numFmt w:val="bullet"/>
      <w:lvlText w:val=""/>
      <w:lvlJc w:val="left"/>
      <w:pPr>
        <w:ind w:left="1620" w:hanging="420"/>
      </w:pPr>
      <w:rPr>
        <w:rFonts w:ascii="Wingdings" w:hAnsi="Wingdings" w:hint="default"/>
      </w:rPr>
    </w:lvl>
    <w:lvl w:ilvl="5" w:tplc="0409000D"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B" w:tentative="1">
      <w:start w:val="1"/>
      <w:numFmt w:val="bullet"/>
      <w:lvlText w:val=""/>
      <w:lvlJc w:val="left"/>
      <w:pPr>
        <w:ind w:left="2880" w:hanging="420"/>
      </w:pPr>
      <w:rPr>
        <w:rFonts w:ascii="Wingdings" w:hAnsi="Wingdings" w:hint="default"/>
      </w:rPr>
    </w:lvl>
    <w:lvl w:ilvl="8" w:tplc="0409000D" w:tentative="1">
      <w:start w:val="1"/>
      <w:numFmt w:val="bullet"/>
      <w:lvlText w:val=""/>
      <w:lvlJc w:val="left"/>
      <w:pPr>
        <w:ind w:left="3300" w:hanging="420"/>
      </w:pPr>
      <w:rPr>
        <w:rFonts w:ascii="Wingdings" w:hAnsi="Wingdings" w:hint="default"/>
      </w:rPr>
    </w:lvl>
  </w:abstractNum>
  <w:abstractNum w:abstractNumId="14">
    <w:nsid w:val="34903754"/>
    <w:multiLevelType w:val="hybridMultilevel"/>
    <w:tmpl w:val="9EB4DD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9A57EFF"/>
    <w:multiLevelType w:val="hybridMultilevel"/>
    <w:tmpl w:val="B3DA4A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ED21974"/>
    <w:multiLevelType w:val="hybridMultilevel"/>
    <w:tmpl w:val="34FACCC6"/>
    <w:lvl w:ilvl="0" w:tplc="4AEEE1D8">
      <w:start w:val="1"/>
      <w:numFmt w:val="bullet"/>
      <w:lvlText w:val="–"/>
      <w:lvlJc w:val="left"/>
      <w:pPr>
        <w:tabs>
          <w:tab w:val="num" w:pos="720"/>
        </w:tabs>
        <w:ind w:left="720" w:hanging="360"/>
      </w:pPr>
      <w:rPr>
        <w:rFonts w:ascii="Times New Roman" w:hAnsi="Times New Roman" w:hint="default"/>
      </w:rPr>
    </w:lvl>
    <w:lvl w:ilvl="1" w:tplc="BFD27AAC">
      <w:start w:val="1"/>
      <w:numFmt w:val="bullet"/>
      <w:lvlText w:val="–"/>
      <w:lvlJc w:val="left"/>
      <w:pPr>
        <w:tabs>
          <w:tab w:val="num" w:pos="1440"/>
        </w:tabs>
        <w:ind w:left="1440" w:hanging="360"/>
      </w:pPr>
      <w:rPr>
        <w:rFonts w:ascii="Times New Roman" w:hAnsi="Times New Roman" w:hint="default"/>
      </w:rPr>
    </w:lvl>
    <w:lvl w:ilvl="2" w:tplc="AE649DBA" w:tentative="1">
      <w:start w:val="1"/>
      <w:numFmt w:val="bullet"/>
      <w:lvlText w:val="–"/>
      <w:lvlJc w:val="left"/>
      <w:pPr>
        <w:tabs>
          <w:tab w:val="num" w:pos="2160"/>
        </w:tabs>
        <w:ind w:left="2160" w:hanging="360"/>
      </w:pPr>
      <w:rPr>
        <w:rFonts w:ascii="Times New Roman" w:hAnsi="Times New Roman" w:hint="default"/>
      </w:rPr>
    </w:lvl>
    <w:lvl w:ilvl="3" w:tplc="645A4492" w:tentative="1">
      <w:start w:val="1"/>
      <w:numFmt w:val="bullet"/>
      <w:lvlText w:val="–"/>
      <w:lvlJc w:val="left"/>
      <w:pPr>
        <w:tabs>
          <w:tab w:val="num" w:pos="2880"/>
        </w:tabs>
        <w:ind w:left="2880" w:hanging="360"/>
      </w:pPr>
      <w:rPr>
        <w:rFonts w:ascii="Times New Roman" w:hAnsi="Times New Roman" w:hint="default"/>
      </w:rPr>
    </w:lvl>
    <w:lvl w:ilvl="4" w:tplc="26E44A14" w:tentative="1">
      <w:start w:val="1"/>
      <w:numFmt w:val="bullet"/>
      <w:lvlText w:val="–"/>
      <w:lvlJc w:val="left"/>
      <w:pPr>
        <w:tabs>
          <w:tab w:val="num" w:pos="3600"/>
        </w:tabs>
        <w:ind w:left="3600" w:hanging="360"/>
      </w:pPr>
      <w:rPr>
        <w:rFonts w:ascii="Times New Roman" w:hAnsi="Times New Roman" w:hint="default"/>
      </w:rPr>
    </w:lvl>
    <w:lvl w:ilvl="5" w:tplc="53D44242" w:tentative="1">
      <w:start w:val="1"/>
      <w:numFmt w:val="bullet"/>
      <w:lvlText w:val="–"/>
      <w:lvlJc w:val="left"/>
      <w:pPr>
        <w:tabs>
          <w:tab w:val="num" w:pos="4320"/>
        </w:tabs>
        <w:ind w:left="4320" w:hanging="360"/>
      </w:pPr>
      <w:rPr>
        <w:rFonts w:ascii="Times New Roman" w:hAnsi="Times New Roman" w:hint="default"/>
      </w:rPr>
    </w:lvl>
    <w:lvl w:ilvl="6" w:tplc="63A2B382" w:tentative="1">
      <w:start w:val="1"/>
      <w:numFmt w:val="bullet"/>
      <w:lvlText w:val="–"/>
      <w:lvlJc w:val="left"/>
      <w:pPr>
        <w:tabs>
          <w:tab w:val="num" w:pos="5040"/>
        </w:tabs>
        <w:ind w:left="5040" w:hanging="360"/>
      </w:pPr>
      <w:rPr>
        <w:rFonts w:ascii="Times New Roman" w:hAnsi="Times New Roman" w:hint="default"/>
      </w:rPr>
    </w:lvl>
    <w:lvl w:ilvl="7" w:tplc="F1B0B100" w:tentative="1">
      <w:start w:val="1"/>
      <w:numFmt w:val="bullet"/>
      <w:lvlText w:val="–"/>
      <w:lvlJc w:val="left"/>
      <w:pPr>
        <w:tabs>
          <w:tab w:val="num" w:pos="5760"/>
        </w:tabs>
        <w:ind w:left="5760" w:hanging="360"/>
      </w:pPr>
      <w:rPr>
        <w:rFonts w:ascii="Times New Roman" w:hAnsi="Times New Roman" w:hint="default"/>
      </w:rPr>
    </w:lvl>
    <w:lvl w:ilvl="8" w:tplc="E5CEBF4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ED34AB"/>
    <w:multiLevelType w:val="hybridMultilevel"/>
    <w:tmpl w:val="91D64A0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567164C8"/>
    <w:multiLevelType w:val="hybridMultilevel"/>
    <w:tmpl w:val="10726916"/>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5B406469"/>
    <w:multiLevelType w:val="hybridMultilevel"/>
    <w:tmpl w:val="2A3830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D08540F"/>
    <w:multiLevelType w:val="hybridMultilevel"/>
    <w:tmpl w:val="7F22D1B8"/>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21">
    <w:nsid w:val="6EDB1182"/>
    <w:multiLevelType w:val="hybridMultilevel"/>
    <w:tmpl w:val="8982D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52C7818"/>
    <w:multiLevelType w:val="hybridMultilevel"/>
    <w:tmpl w:val="EF8C62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AA445B7"/>
    <w:multiLevelType w:val="hybridMultilevel"/>
    <w:tmpl w:val="7472C7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DED3A9C"/>
    <w:multiLevelType w:val="hybridMultilevel"/>
    <w:tmpl w:val="4532FD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0"/>
  </w:num>
  <w:num w:numId="3">
    <w:abstractNumId w:val="5"/>
  </w:num>
  <w:num w:numId="4">
    <w:abstractNumId w:val="5"/>
    <w:lvlOverride w:ilvl="0">
      <w:startOverride w:val="1"/>
    </w:lvlOverride>
  </w:num>
  <w:num w:numId="5">
    <w:abstractNumId w:val="7"/>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15"/>
  </w:num>
  <w:num w:numId="11">
    <w:abstractNumId w:val="5"/>
    <w:lvlOverride w:ilvl="0">
      <w:startOverride w:val="1"/>
    </w:lvlOverride>
  </w:num>
  <w:num w:numId="12">
    <w:abstractNumId w:val="5"/>
  </w:num>
  <w:num w:numId="13">
    <w:abstractNumId w:val="5"/>
    <w:lvlOverride w:ilvl="0">
      <w:startOverride w:val="1"/>
    </w:lvlOverride>
  </w:num>
  <w:num w:numId="14">
    <w:abstractNumId w:val="6"/>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num>
  <w:num w:numId="19">
    <w:abstractNumId w:val="5"/>
    <w:lvlOverride w:ilvl="0">
      <w:startOverride w:val="1"/>
    </w:lvlOverride>
  </w:num>
  <w:num w:numId="20">
    <w:abstractNumId w:val="5"/>
    <w:lvlOverride w:ilvl="0">
      <w:startOverride w:val="1"/>
    </w:lvlOverride>
  </w:num>
  <w:num w:numId="21">
    <w:abstractNumId w:val="16"/>
  </w:num>
  <w:num w:numId="22">
    <w:abstractNumId w:val="5"/>
    <w:lvlOverride w:ilvl="0">
      <w:startOverride w:val="1"/>
    </w:lvlOverride>
  </w:num>
  <w:num w:numId="23">
    <w:abstractNumId w:val="9"/>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8"/>
  </w:num>
  <w:num w:numId="28">
    <w:abstractNumId w:val="4"/>
  </w:num>
  <w:num w:numId="29">
    <w:abstractNumId w:val="23"/>
  </w:num>
  <w:num w:numId="30">
    <w:abstractNumId w:val="5"/>
    <w:lvlOverride w:ilvl="0">
      <w:startOverride w:val="1"/>
    </w:lvlOverride>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3"/>
  </w:num>
  <w:num w:numId="36">
    <w:abstractNumId w:val="3"/>
  </w:num>
  <w:num w:numId="37">
    <w:abstractNumId w:val="2"/>
  </w:num>
  <w:num w:numId="38">
    <w:abstractNumId w:val="19"/>
  </w:num>
  <w:num w:numId="39">
    <w:abstractNumId w:val="5"/>
    <w:lvlOverride w:ilvl="0">
      <w:startOverride w:val="1"/>
    </w:lvlOverride>
  </w:num>
  <w:num w:numId="40">
    <w:abstractNumId w:val="5"/>
    <w:lvlOverride w:ilvl="0">
      <w:startOverride w:val="1"/>
    </w:lvlOverride>
  </w:num>
  <w:num w:numId="41">
    <w:abstractNumId w:val="21"/>
  </w:num>
  <w:num w:numId="42">
    <w:abstractNumId w:val="22"/>
  </w:num>
  <w:num w:numId="43">
    <w:abstractNumId w:val="11"/>
  </w:num>
  <w:num w:numId="44">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US" w:vendorID="64" w:dllVersion="131077" w:nlCheck="1" w:checkStyle="1"/>
  <w:activeWritingStyle w:appName="MSWord" w:lang="en-AU" w:vendorID="64" w:dllVersion="131077" w:nlCheck="1" w:checkStyle="1"/>
  <w:activeWritingStyle w:appName="MSWord" w:lang="en-GB" w:vendorID="64" w:dllVersion="131078" w:nlCheck="1" w:checkStyle="1"/>
  <w:activeWritingStyle w:appName="MSWord" w:lang="ja-JP" w:vendorID="64" w:dllVersion="131078" w:nlCheck="1" w:checkStyle="1"/>
  <w:activeWritingStyle w:appName="MSWord" w:lang="en-US" w:vendorID="8" w:dllVersion="513"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1" w:cryptProviderType="rsaAES" w:cryptAlgorithmClass="hash" w:cryptAlgorithmType="typeAny" w:cryptAlgorithmSid="14" w:cryptSpinCount="100000" w:hash="gkctxVGIOTy8BGaMB7wAGW0xLBzt5TGoWp89y/Hi59wtsBgVtFKEKeTJHJmV7nsoxObutL4egFmNV/GVjMRIrA==" w:salt="JWH7Gb5QiVwcJzWszjd5ZA=="/>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43"/>
    <w:rsid w:val="00000B6F"/>
    <w:rsid w:val="000029EB"/>
    <w:rsid w:val="000105BC"/>
    <w:rsid w:val="000117BA"/>
    <w:rsid w:val="00012605"/>
    <w:rsid w:val="0002661E"/>
    <w:rsid w:val="00026875"/>
    <w:rsid w:val="00027247"/>
    <w:rsid w:val="00037ABE"/>
    <w:rsid w:val="000401EB"/>
    <w:rsid w:val="00043D1A"/>
    <w:rsid w:val="0005268C"/>
    <w:rsid w:val="00061569"/>
    <w:rsid w:val="00061F0D"/>
    <w:rsid w:val="000630B0"/>
    <w:rsid w:val="00065829"/>
    <w:rsid w:val="00065DDE"/>
    <w:rsid w:val="00070B42"/>
    <w:rsid w:val="00075211"/>
    <w:rsid w:val="0007545B"/>
    <w:rsid w:val="00087DD1"/>
    <w:rsid w:val="00090682"/>
    <w:rsid w:val="000957F8"/>
    <w:rsid w:val="000A2020"/>
    <w:rsid w:val="000A3383"/>
    <w:rsid w:val="000A4332"/>
    <w:rsid w:val="000A6820"/>
    <w:rsid w:val="000B0A95"/>
    <w:rsid w:val="000B77E2"/>
    <w:rsid w:val="000C03C9"/>
    <w:rsid w:val="000C1EFE"/>
    <w:rsid w:val="000C4345"/>
    <w:rsid w:val="000C6758"/>
    <w:rsid w:val="000D13CF"/>
    <w:rsid w:val="000D14BE"/>
    <w:rsid w:val="000D3A0A"/>
    <w:rsid w:val="000D57DA"/>
    <w:rsid w:val="000D7C0E"/>
    <w:rsid w:val="000E2247"/>
    <w:rsid w:val="000E64BD"/>
    <w:rsid w:val="000F6B26"/>
    <w:rsid w:val="001071D1"/>
    <w:rsid w:val="0011101A"/>
    <w:rsid w:val="0012276E"/>
    <w:rsid w:val="0012423E"/>
    <w:rsid w:val="001256D9"/>
    <w:rsid w:val="00126685"/>
    <w:rsid w:val="00127EA0"/>
    <w:rsid w:val="00131D09"/>
    <w:rsid w:val="00132C0C"/>
    <w:rsid w:val="00133D90"/>
    <w:rsid w:val="0013405B"/>
    <w:rsid w:val="00137227"/>
    <w:rsid w:val="00137AC8"/>
    <w:rsid w:val="001420AB"/>
    <w:rsid w:val="0014374E"/>
    <w:rsid w:val="001440AE"/>
    <w:rsid w:val="001451BE"/>
    <w:rsid w:val="001571E1"/>
    <w:rsid w:val="0016017F"/>
    <w:rsid w:val="00162F2B"/>
    <w:rsid w:val="00182BAD"/>
    <w:rsid w:val="00183601"/>
    <w:rsid w:val="001840A6"/>
    <w:rsid w:val="00193F53"/>
    <w:rsid w:val="001B2377"/>
    <w:rsid w:val="001B244B"/>
    <w:rsid w:val="001B6361"/>
    <w:rsid w:val="001B7923"/>
    <w:rsid w:val="001C010D"/>
    <w:rsid w:val="001C2E90"/>
    <w:rsid w:val="001C654C"/>
    <w:rsid w:val="001D2378"/>
    <w:rsid w:val="001D6485"/>
    <w:rsid w:val="001D6D88"/>
    <w:rsid w:val="001E1791"/>
    <w:rsid w:val="001E2A00"/>
    <w:rsid w:val="001E4DA2"/>
    <w:rsid w:val="001E6769"/>
    <w:rsid w:val="001E725D"/>
    <w:rsid w:val="001F0A99"/>
    <w:rsid w:val="001F7463"/>
    <w:rsid w:val="001F74DE"/>
    <w:rsid w:val="0020029A"/>
    <w:rsid w:val="00203F7D"/>
    <w:rsid w:val="002052DC"/>
    <w:rsid w:val="0020571B"/>
    <w:rsid w:val="00213B37"/>
    <w:rsid w:val="0022116B"/>
    <w:rsid w:val="00223553"/>
    <w:rsid w:val="0022761F"/>
    <w:rsid w:val="00227B4F"/>
    <w:rsid w:val="00233B7B"/>
    <w:rsid w:val="002354C8"/>
    <w:rsid w:val="0023716F"/>
    <w:rsid w:val="0023729D"/>
    <w:rsid w:val="002377ED"/>
    <w:rsid w:val="002445F4"/>
    <w:rsid w:val="002450F8"/>
    <w:rsid w:val="00246C5C"/>
    <w:rsid w:val="002516F1"/>
    <w:rsid w:val="002556E6"/>
    <w:rsid w:val="00255F8E"/>
    <w:rsid w:val="002574D2"/>
    <w:rsid w:val="002611A2"/>
    <w:rsid w:val="00262D5D"/>
    <w:rsid w:val="00263BB0"/>
    <w:rsid w:val="0026512F"/>
    <w:rsid w:val="002674C9"/>
    <w:rsid w:val="002738C0"/>
    <w:rsid w:val="00273B99"/>
    <w:rsid w:val="002800BE"/>
    <w:rsid w:val="00283012"/>
    <w:rsid w:val="00285A57"/>
    <w:rsid w:val="00287F13"/>
    <w:rsid w:val="00296FAA"/>
    <w:rsid w:val="00297A56"/>
    <w:rsid w:val="002A2D9B"/>
    <w:rsid w:val="002A2E85"/>
    <w:rsid w:val="002A3DC7"/>
    <w:rsid w:val="002A578B"/>
    <w:rsid w:val="002A7EAB"/>
    <w:rsid w:val="002B6ECF"/>
    <w:rsid w:val="002D33A3"/>
    <w:rsid w:val="002D5BFE"/>
    <w:rsid w:val="002D642A"/>
    <w:rsid w:val="002D66D7"/>
    <w:rsid w:val="002E363B"/>
    <w:rsid w:val="002E4038"/>
    <w:rsid w:val="002F0054"/>
    <w:rsid w:val="002F0320"/>
    <w:rsid w:val="00301F56"/>
    <w:rsid w:val="0030489F"/>
    <w:rsid w:val="00304A58"/>
    <w:rsid w:val="00312C8E"/>
    <w:rsid w:val="00316DFD"/>
    <w:rsid w:val="003176A4"/>
    <w:rsid w:val="00320CA8"/>
    <w:rsid w:val="003211A0"/>
    <w:rsid w:val="0032224C"/>
    <w:rsid w:val="00325C6A"/>
    <w:rsid w:val="00325FAE"/>
    <w:rsid w:val="00326ABB"/>
    <w:rsid w:val="00332CB0"/>
    <w:rsid w:val="003364E5"/>
    <w:rsid w:val="00341C83"/>
    <w:rsid w:val="00344BBB"/>
    <w:rsid w:val="00344DD2"/>
    <w:rsid w:val="00347402"/>
    <w:rsid w:val="003528CD"/>
    <w:rsid w:val="00355558"/>
    <w:rsid w:val="00355D04"/>
    <w:rsid w:val="0037705A"/>
    <w:rsid w:val="0038590F"/>
    <w:rsid w:val="00386654"/>
    <w:rsid w:val="0038789E"/>
    <w:rsid w:val="00394F4B"/>
    <w:rsid w:val="003968AF"/>
    <w:rsid w:val="00396AF8"/>
    <w:rsid w:val="003A002B"/>
    <w:rsid w:val="003A1B7E"/>
    <w:rsid w:val="003A6A07"/>
    <w:rsid w:val="003B0BB4"/>
    <w:rsid w:val="003B252B"/>
    <w:rsid w:val="003B2B3B"/>
    <w:rsid w:val="003C086F"/>
    <w:rsid w:val="003C396A"/>
    <w:rsid w:val="003C7A40"/>
    <w:rsid w:val="003D43BE"/>
    <w:rsid w:val="003D4CDE"/>
    <w:rsid w:val="003D5F73"/>
    <w:rsid w:val="003E028D"/>
    <w:rsid w:val="003E4976"/>
    <w:rsid w:val="003F020C"/>
    <w:rsid w:val="003F166F"/>
    <w:rsid w:val="003F1931"/>
    <w:rsid w:val="003F6008"/>
    <w:rsid w:val="003F7F57"/>
    <w:rsid w:val="00400AE9"/>
    <w:rsid w:val="00410E73"/>
    <w:rsid w:val="00411E31"/>
    <w:rsid w:val="00412706"/>
    <w:rsid w:val="004233D0"/>
    <w:rsid w:val="004276B8"/>
    <w:rsid w:val="00427C04"/>
    <w:rsid w:val="00430C55"/>
    <w:rsid w:val="004322AE"/>
    <w:rsid w:val="00432607"/>
    <w:rsid w:val="00434E47"/>
    <w:rsid w:val="00440B9C"/>
    <w:rsid w:val="00443E65"/>
    <w:rsid w:val="00446FC6"/>
    <w:rsid w:val="0044745A"/>
    <w:rsid w:val="00453101"/>
    <w:rsid w:val="00454CC5"/>
    <w:rsid w:val="00466B68"/>
    <w:rsid w:val="00470478"/>
    <w:rsid w:val="00474B11"/>
    <w:rsid w:val="00481B1A"/>
    <w:rsid w:val="00485127"/>
    <w:rsid w:val="00487955"/>
    <w:rsid w:val="00490620"/>
    <w:rsid w:val="00492578"/>
    <w:rsid w:val="004A2C43"/>
    <w:rsid w:val="004B04B9"/>
    <w:rsid w:val="004B0FD7"/>
    <w:rsid w:val="004C2416"/>
    <w:rsid w:val="004C331B"/>
    <w:rsid w:val="004C5A03"/>
    <w:rsid w:val="004D161B"/>
    <w:rsid w:val="004D2AD4"/>
    <w:rsid w:val="004D3A86"/>
    <w:rsid w:val="004D3D34"/>
    <w:rsid w:val="004D4843"/>
    <w:rsid w:val="004D4A2C"/>
    <w:rsid w:val="004D53C6"/>
    <w:rsid w:val="004E13FB"/>
    <w:rsid w:val="004E322C"/>
    <w:rsid w:val="004E517D"/>
    <w:rsid w:val="004E57D6"/>
    <w:rsid w:val="004E78CC"/>
    <w:rsid w:val="004E7E3D"/>
    <w:rsid w:val="004F0194"/>
    <w:rsid w:val="004F0B90"/>
    <w:rsid w:val="004F17FA"/>
    <w:rsid w:val="004F1D97"/>
    <w:rsid w:val="004F1EE0"/>
    <w:rsid w:val="004F3F8E"/>
    <w:rsid w:val="004F6702"/>
    <w:rsid w:val="00500BC4"/>
    <w:rsid w:val="00502A5E"/>
    <w:rsid w:val="00502D29"/>
    <w:rsid w:val="00502D44"/>
    <w:rsid w:val="005072D5"/>
    <w:rsid w:val="00507724"/>
    <w:rsid w:val="00510848"/>
    <w:rsid w:val="00514967"/>
    <w:rsid w:val="00524657"/>
    <w:rsid w:val="00536CC2"/>
    <w:rsid w:val="00537EBC"/>
    <w:rsid w:val="00542335"/>
    <w:rsid w:val="00543E22"/>
    <w:rsid w:val="005452CA"/>
    <w:rsid w:val="005607AB"/>
    <w:rsid w:val="0056396E"/>
    <w:rsid w:val="005643B1"/>
    <w:rsid w:val="00572650"/>
    <w:rsid w:val="0057773D"/>
    <w:rsid w:val="005826C7"/>
    <w:rsid w:val="0058445C"/>
    <w:rsid w:val="00584B33"/>
    <w:rsid w:val="00590DD6"/>
    <w:rsid w:val="00590F43"/>
    <w:rsid w:val="005C0101"/>
    <w:rsid w:val="005C069A"/>
    <w:rsid w:val="005C1BD3"/>
    <w:rsid w:val="005D0171"/>
    <w:rsid w:val="005D177B"/>
    <w:rsid w:val="005D3137"/>
    <w:rsid w:val="005D5381"/>
    <w:rsid w:val="005E194B"/>
    <w:rsid w:val="005E1D73"/>
    <w:rsid w:val="005E2B8A"/>
    <w:rsid w:val="005E6757"/>
    <w:rsid w:val="005E67F2"/>
    <w:rsid w:val="005E740E"/>
    <w:rsid w:val="005E7514"/>
    <w:rsid w:val="005E77BF"/>
    <w:rsid w:val="005F20FD"/>
    <w:rsid w:val="005F2422"/>
    <w:rsid w:val="005F7662"/>
    <w:rsid w:val="00602233"/>
    <w:rsid w:val="00602851"/>
    <w:rsid w:val="00603E43"/>
    <w:rsid w:val="00606E14"/>
    <w:rsid w:val="00606E7E"/>
    <w:rsid w:val="0061464C"/>
    <w:rsid w:val="00614BD5"/>
    <w:rsid w:val="006174D8"/>
    <w:rsid w:val="00620D55"/>
    <w:rsid w:val="00624A81"/>
    <w:rsid w:val="0062511F"/>
    <w:rsid w:val="00627239"/>
    <w:rsid w:val="0063533F"/>
    <w:rsid w:val="0063545B"/>
    <w:rsid w:val="0064030B"/>
    <w:rsid w:val="00641034"/>
    <w:rsid w:val="0064577A"/>
    <w:rsid w:val="006556AF"/>
    <w:rsid w:val="00664C4C"/>
    <w:rsid w:val="00665BBE"/>
    <w:rsid w:val="00666621"/>
    <w:rsid w:val="00670396"/>
    <w:rsid w:val="0067102C"/>
    <w:rsid w:val="00673660"/>
    <w:rsid w:val="00681605"/>
    <w:rsid w:val="00685E42"/>
    <w:rsid w:val="0068752A"/>
    <w:rsid w:val="00687817"/>
    <w:rsid w:val="00694220"/>
    <w:rsid w:val="00697736"/>
    <w:rsid w:val="006A01FC"/>
    <w:rsid w:val="006A1BBC"/>
    <w:rsid w:val="006A2992"/>
    <w:rsid w:val="006A41DB"/>
    <w:rsid w:val="006A7872"/>
    <w:rsid w:val="006B2772"/>
    <w:rsid w:val="006B3380"/>
    <w:rsid w:val="006B3F5A"/>
    <w:rsid w:val="006C0535"/>
    <w:rsid w:val="006C229F"/>
    <w:rsid w:val="006C3F2F"/>
    <w:rsid w:val="006C63C5"/>
    <w:rsid w:val="006C7EC1"/>
    <w:rsid w:val="006D3915"/>
    <w:rsid w:val="006D4717"/>
    <w:rsid w:val="006D7BEE"/>
    <w:rsid w:val="006E5B1A"/>
    <w:rsid w:val="006E6D00"/>
    <w:rsid w:val="006E6DDB"/>
    <w:rsid w:val="006F4147"/>
    <w:rsid w:val="006F6B8E"/>
    <w:rsid w:val="007079A5"/>
    <w:rsid w:val="007079DB"/>
    <w:rsid w:val="00715B39"/>
    <w:rsid w:val="007166AC"/>
    <w:rsid w:val="00716B3F"/>
    <w:rsid w:val="00720E01"/>
    <w:rsid w:val="00724594"/>
    <w:rsid w:val="0072630F"/>
    <w:rsid w:val="00730741"/>
    <w:rsid w:val="00735033"/>
    <w:rsid w:val="0073746A"/>
    <w:rsid w:val="0074770B"/>
    <w:rsid w:val="0075005D"/>
    <w:rsid w:val="007547FE"/>
    <w:rsid w:val="00756564"/>
    <w:rsid w:val="0075771F"/>
    <w:rsid w:val="0076010C"/>
    <w:rsid w:val="00761613"/>
    <w:rsid w:val="00761B64"/>
    <w:rsid w:val="007655C4"/>
    <w:rsid w:val="00776E89"/>
    <w:rsid w:val="00777D89"/>
    <w:rsid w:val="00786480"/>
    <w:rsid w:val="00787176"/>
    <w:rsid w:val="0079174B"/>
    <w:rsid w:val="00791D24"/>
    <w:rsid w:val="007931B2"/>
    <w:rsid w:val="00795008"/>
    <w:rsid w:val="0079502F"/>
    <w:rsid w:val="00795797"/>
    <w:rsid w:val="007A4728"/>
    <w:rsid w:val="007B0476"/>
    <w:rsid w:val="007B14DC"/>
    <w:rsid w:val="007C41EE"/>
    <w:rsid w:val="007C4D8D"/>
    <w:rsid w:val="007C5ED8"/>
    <w:rsid w:val="007D125C"/>
    <w:rsid w:val="007D1A43"/>
    <w:rsid w:val="007D3CE9"/>
    <w:rsid w:val="007D3D12"/>
    <w:rsid w:val="007D58D4"/>
    <w:rsid w:val="007D675C"/>
    <w:rsid w:val="007E2EB0"/>
    <w:rsid w:val="007E3FDD"/>
    <w:rsid w:val="007E7008"/>
    <w:rsid w:val="007E7D40"/>
    <w:rsid w:val="007F44B1"/>
    <w:rsid w:val="007F68C5"/>
    <w:rsid w:val="00800297"/>
    <w:rsid w:val="0080111D"/>
    <w:rsid w:val="00802D78"/>
    <w:rsid w:val="00805388"/>
    <w:rsid w:val="008100AA"/>
    <w:rsid w:val="00811909"/>
    <w:rsid w:val="008119E1"/>
    <w:rsid w:val="0081538B"/>
    <w:rsid w:val="00824012"/>
    <w:rsid w:val="00825703"/>
    <w:rsid w:val="008314C4"/>
    <w:rsid w:val="008330E8"/>
    <w:rsid w:val="008335A4"/>
    <w:rsid w:val="008348EE"/>
    <w:rsid w:val="008358CD"/>
    <w:rsid w:val="0083617A"/>
    <w:rsid w:val="008362A4"/>
    <w:rsid w:val="00837DD9"/>
    <w:rsid w:val="00840D68"/>
    <w:rsid w:val="0084479A"/>
    <w:rsid w:val="0084562A"/>
    <w:rsid w:val="0084750D"/>
    <w:rsid w:val="00847AEB"/>
    <w:rsid w:val="0085126C"/>
    <w:rsid w:val="00851F32"/>
    <w:rsid w:val="008545FD"/>
    <w:rsid w:val="00856266"/>
    <w:rsid w:val="00856984"/>
    <w:rsid w:val="00862233"/>
    <w:rsid w:val="00862703"/>
    <w:rsid w:val="008648D3"/>
    <w:rsid w:val="00865466"/>
    <w:rsid w:val="008728A1"/>
    <w:rsid w:val="00876C6E"/>
    <w:rsid w:val="00881A7C"/>
    <w:rsid w:val="00882D75"/>
    <w:rsid w:val="0088380E"/>
    <w:rsid w:val="00886495"/>
    <w:rsid w:val="0089588F"/>
    <w:rsid w:val="00896F20"/>
    <w:rsid w:val="008A3A1D"/>
    <w:rsid w:val="008B54D1"/>
    <w:rsid w:val="008B5BEB"/>
    <w:rsid w:val="008C280C"/>
    <w:rsid w:val="008C592C"/>
    <w:rsid w:val="008D1652"/>
    <w:rsid w:val="008D2774"/>
    <w:rsid w:val="008D3838"/>
    <w:rsid w:val="008D3899"/>
    <w:rsid w:val="008D3FC3"/>
    <w:rsid w:val="008E520C"/>
    <w:rsid w:val="008F185C"/>
    <w:rsid w:val="00902D6F"/>
    <w:rsid w:val="00905CA9"/>
    <w:rsid w:val="009068A4"/>
    <w:rsid w:val="00911A9B"/>
    <w:rsid w:val="00914479"/>
    <w:rsid w:val="0091713A"/>
    <w:rsid w:val="009216A0"/>
    <w:rsid w:val="009242AB"/>
    <w:rsid w:val="009253CE"/>
    <w:rsid w:val="00926A91"/>
    <w:rsid w:val="00927AF0"/>
    <w:rsid w:val="00935C79"/>
    <w:rsid w:val="009371D6"/>
    <w:rsid w:val="00941EE1"/>
    <w:rsid w:val="00944F28"/>
    <w:rsid w:val="00950406"/>
    <w:rsid w:val="00955F81"/>
    <w:rsid w:val="009618E5"/>
    <w:rsid w:val="009636CE"/>
    <w:rsid w:val="009710DE"/>
    <w:rsid w:val="009728DE"/>
    <w:rsid w:val="00972B39"/>
    <w:rsid w:val="00972C4B"/>
    <w:rsid w:val="009746D6"/>
    <w:rsid w:val="0097603D"/>
    <w:rsid w:val="00980790"/>
    <w:rsid w:val="00981D11"/>
    <w:rsid w:val="00983C36"/>
    <w:rsid w:val="00986F8E"/>
    <w:rsid w:val="00987EC6"/>
    <w:rsid w:val="009964E8"/>
    <w:rsid w:val="009973C8"/>
    <w:rsid w:val="009974F7"/>
    <w:rsid w:val="009A479A"/>
    <w:rsid w:val="009B02CC"/>
    <w:rsid w:val="009B1A26"/>
    <w:rsid w:val="009B348A"/>
    <w:rsid w:val="009C0ACC"/>
    <w:rsid w:val="009C1653"/>
    <w:rsid w:val="009C2875"/>
    <w:rsid w:val="009D019B"/>
    <w:rsid w:val="009D08BF"/>
    <w:rsid w:val="009D4D2E"/>
    <w:rsid w:val="009E0561"/>
    <w:rsid w:val="009E5E6B"/>
    <w:rsid w:val="009E63FE"/>
    <w:rsid w:val="009F1C14"/>
    <w:rsid w:val="009F2B01"/>
    <w:rsid w:val="009F3403"/>
    <w:rsid w:val="009F75B2"/>
    <w:rsid w:val="00A12BD5"/>
    <w:rsid w:val="00A1566E"/>
    <w:rsid w:val="00A175D1"/>
    <w:rsid w:val="00A17D5B"/>
    <w:rsid w:val="00A20591"/>
    <w:rsid w:val="00A212A2"/>
    <w:rsid w:val="00A24F06"/>
    <w:rsid w:val="00A25564"/>
    <w:rsid w:val="00A25A06"/>
    <w:rsid w:val="00A27A7F"/>
    <w:rsid w:val="00A300D3"/>
    <w:rsid w:val="00A3065B"/>
    <w:rsid w:val="00A3372F"/>
    <w:rsid w:val="00A3526C"/>
    <w:rsid w:val="00A4204B"/>
    <w:rsid w:val="00A42874"/>
    <w:rsid w:val="00A5037B"/>
    <w:rsid w:val="00A505EE"/>
    <w:rsid w:val="00A50636"/>
    <w:rsid w:val="00A51C89"/>
    <w:rsid w:val="00A6532E"/>
    <w:rsid w:val="00A65415"/>
    <w:rsid w:val="00A73473"/>
    <w:rsid w:val="00A75796"/>
    <w:rsid w:val="00A85321"/>
    <w:rsid w:val="00A86359"/>
    <w:rsid w:val="00A8713E"/>
    <w:rsid w:val="00A87DED"/>
    <w:rsid w:val="00A953D4"/>
    <w:rsid w:val="00AA5522"/>
    <w:rsid w:val="00AB2A96"/>
    <w:rsid w:val="00AB53A8"/>
    <w:rsid w:val="00AD24D3"/>
    <w:rsid w:val="00AD26D8"/>
    <w:rsid w:val="00AD38C8"/>
    <w:rsid w:val="00AD531B"/>
    <w:rsid w:val="00AE1CD6"/>
    <w:rsid w:val="00AE4ADB"/>
    <w:rsid w:val="00AE6795"/>
    <w:rsid w:val="00AE67A7"/>
    <w:rsid w:val="00AF1CEE"/>
    <w:rsid w:val="00AF6902"/>
    <w:rsid w:val="00AF6C67"/>
    <w:rsid w:val="00B0071E"/>
    <w:rsid w:val="00B00B7F"/>
    <w:rsid w:val="00B03A37"/>
    <w:rsid w:val="00B148AA"/>
    <w:rsid w:val="00B21AEF"/>
    <w:rsid w:val="00B22B69"/>
    <w:rsid w:val="00B23E4E"/>
    <w:rsid w:val="00B243FC"/>
    <w:rsid w:val="00B245AB"/>
    <w:rsid w:val="00B24FFC"/>
    <w:rsid w:val="00B269CE"/>
    <w:rsid w:val="00B36EE3"/>
    <w:rsid w:val="00B43939"/>
    <w:rsid w:val="00B44554"/>
    <w:rsid w:val="00B44C6A"/>
    <w:rsid w:val="00B4607C"/>
    <w:rsid w:val="00B47F36"/>
    <w:rsid w:val="00B512C7"/>
    <w:rsid w:val="00B560EF"/>
    <w:rsid w:val="00B57C3D"/>
    <w:rsid w:val="00B60A51"/>
    <w:rsid w:val="00B6139B"/>
    <w:rsid w:val="00B621E6"/>
    <w:rsid w:val="00B76BD1"/>
    <w:rsid w:val="00B90E07"/>
    <w:rsid w:val="00B97FEA"/>
    <w:rsid w:val="00BA3664"/>
    <w:rsid w:val="00BA54D5"/>
    <w:rsid w:val="00BA6E64"/>
    <w:rsid w:val="00BB13D0"/>
    <w:rsid w:val="00BB1A48"/>
    <w:rsid w:val="00BB1E16"/>
    <w:rsid w:val="00BC0F71"/>
    <w:rsid w:val="00BC3589"/>
    <w:rsid w:val="00BD1D32"/>
    <w:rsid w:val="00BD31BA"/>
    <w:rsid w:val="00BD41CD"/>
    <w:rsid w:val="00BD4F2F"/>
    <w:rsid w:val="00BD66EB"/>
    <w:rsid w:val="00BF0442"/>
    <w:rsid w:val="00BF29B8"/>
    <w:rsid w:val="00BF5041"/>
    <w:rsid w:val="00BF618B"/>
    <w:rsid w:val="00BF70CE"/>
    <w:rsid w:val="00C04A7B"/>
    <w:rsid w:val="00C12666"/>
    <w:rsid w:val="00C17851"/>
    <w:rsid w:val="00C22A14"/>
    <w:rsid w:val="00C23296"/>
    <w:rsid w:val="00C23381"/>
    <w:rsid w:val="00C24793"/>
    <w:rsid w:val="00C24AFB"/>
    <w:rsid w:val="00C26EC3"/>
    <w:rsid w:val="00C27B3B"/>
    <w:rsid w:val="00C30271"/>
    <w:rsid w:val="00C30B58"/>
    <w:rsid w:val="00C31EFC"/>
    <w:rsid w:val="00C3203E"/>
    <w:rsid w:val="00C327CD"/>
    <w:rsid w:val="00C33F79"/>
    <w:rsid w:val="00C349F5"/>
    <w:rsid w:val="00C36B21"/>
    <w:rsid w:val="00C36BD5"/>
    <w:rsid w:val="00C51906"/>
    <w:rsid w:val="00C565F2"/>
    <w:rsid w:val="00C579CE"/>
    <w:rsid w:val="00C713A4"/>
    <w:rsid w:val="00C75C7F"/>
    <w:rsid w:val="00C80465"/>
    <w:rsid w:val="00C8371B"/>
    <w:rsid w:val="00C851F4"/>
    <w:rsid w:val="00C91D86"/>
    <w:rsid w:val="00C93A40"/>
    <w:rsid w:val="00C9615F"/>
    <w:rsid w:val="00CA16A0"/>
    <w:rsid w:val="00CA33C0"/>
    <w:rsid w:val="00CA5012"/>
    <w:rsid w:val="00CB1F69"/>
    <w:rsid w:val="00CB34D0"/>
    <w:rsid w:val="00CC25C1"/>
    <w:rsid w:val="00CD208A"/>
    <w:rsid w:val="00CD6C3F"/>
    <w:rsid w:val="00CE0D49"/>
    <w:rsid w:val="00CE42E9"/>
    <w:rsid w:val="00CF1968"/>
    <w:rsid w:val="00D022C8"/>
    <w:rsid w:val="00D07867"/>
    <w:rsid w:val="00D115BE"/>
    <w:rsid w:val="00D168BC"/>
    <w:rsid w:val="00D22EFF"/>
    <w:rsid w:val="00D23C62"/>
    <w:rsid w:val="00D256B0"/>
    <w:rsid w:val="00D2700A"/>
    <w:rsid w:val="00D30588"/>
    <w:rsid w:val="00D3255E"/>
    <w:rsid w:val="00D33FE9"/>
    <w:rsid w:val="00D35CD5"/>
    <w:rsid w:val="00D36A10"/>
    <w:rsid w:val="00D46017"/>
    <w:rsid w:val="00D50983"/>
    <w:rsid w:val="00D51B0E"/>
    <w:rsid w:val="00D544F9"/>
    <w:rsid w:val="00D5466B"/>
    <w:rsid w:val="00D54C49"/>
    <w:rsid w:val="00D64B18"/>
    <w:rsid w:val="00D72B39"/>
    <w:rsid w:val="00D75129"/>
    <w:rsid w:val="00D84329"/>
    <w:rsid w:val="00D86A8F"/>
    <w:rsid w:val="00D911B6"/>
    <w:rsid w:val="00D93DF7"/>
    <w:rsid w:val="00D949A8"/>
    <w:rsid w:val="00D9642F"/>
    <w:rsid w:val="00DA26D5"/>
    <w:rsid w:val="00DA3120"/>
    <w:rsid w:val="00DA412C"/>
    <w:rsid w:val="00DA5E49"/>
    <w:rsid w:val="00DB6CBA"/>
    <w:rsid w:val="00DC17E6"/>
    <w:rsid w:val="00DC192C"/>
    <w:rsid w:val="00DC2B3A"/>
    <w:rsid w:val="00DC57A6"/>
    <w:rsid w:val="00DC629F"/>
    <w:rsid w:val="00DC7E8A"/>
    <w:rsid w:val="00DD07DB"/>
    <w:rsid w:val="00DD31A7"/>
    <w:rsid w:val="00DD70F6"/>
    <w:rsid w:val="00DE3AC6"/>
    <w:rsid w:val="00DE5C9D"/>
    <w:rsid w:val="00DE6F20"/>
    <w:rsid w:val="00DF0983"/>
    <w:rsid w:val="00DF150F"/>
    <w:rsid w:val="00DF4353"/>
    <w:rsid w:val="00DF50A2"/>
    <w:rsid w:val="00E055B8"/>
    <w:rsid w:val="00E117A9"/>
    <w:rsid w:val="00E12523"/>
    <w:rsid w:val="00E14F54"/>
    <w:rsid w:val="00E153C2"/>
    <w:rsid w:val="00E20215"/>
    <w:rsid w:val="00E224DA"/>
    <w:rsid w:val="00E227F5"/>
    <w:rsid w:val="00E26336"/>
    <w:rsid w:val="00E26AD2"/>
    <w:rsid w:val="00E26E2C"/>
    <w:rsid w:val="00E3003E"/>
    <w:rsid w:val="00E33018"/>
    <w:rsid w:val="00E3636E"/>
    <w:rsid w:val="00E429F5"/>
    <w:rsid w:val="00E44734"/>
    <w:rsid w:val="00E50319"/>
    <w:rsid w:val="00E50919"/>
    <w:rsid w:val="00E517D4"/>
    <w:rsid w:val="00E5310A"/>
    <w:rsid w:val="00E5710A"/>
    <w:rsid w:val="00E604CC"/>
    <w:rsid w:val="00E61D49"/>
    <w:rsid w:val="00E66F62"/>
    <w:rsid w:val="00E67750"/>
    <w:rsid w:val="00E67A5D"/>
    <w:rsid w:val="00E70E2F"/>
    <w:rsid w:val="00E71667"/>
    <w:rsid w:val="00E73E44"/>
    <w:rsid w:val="00E779A5"/>
    <w:rsid w:val="00E8005B"/>
    <w:rsid w:val="00E80B6D"/>
    <w:rsid w:val="00E83027"/>
    <w:rsid w:val="00E87444"/>
    <w:rsid w:val="00E95481"/>
    <w:rsid w:val="00E9702C"/>
    <w:rsid w:val="00EA0388"/>
    <w:rsid w:val="00EA4248"/>
    <w:rsid w:val="00EA510B"/>
    <w:rsid w:val="00EB4EDF"/>
    <w:rsid w:val="00EB5750"/>
    <w:rsid w:val="00EB6B17"/>
    <w:rsid w:val="00EB6F89"/>
    <w:rsid w:val="00EB7F41"/>
    <w:rsid w:val="00EC470B"/>
    <w:rsid w:val="00EC7211"/>
    <w:rsid w:val="00ED275E"/>
    <w:rsid w:val="00ED7F08"/>
    <w:rsid w:val="00EE4038"/>
    <w:rsid w:val="00EE40B0"/>
    <w:rsid w:val="00EE446B"/>
    <w:rsid w:val="00EF171B"/>
    <w:rsid w:val="00EF3062"/>
    <w:rsid w:val="00EF63EE"/>
    <w:rsid w:val="00F011E1"/>
    <w:rsid w:val="00F048CC"/>
    <w:rsid w:val="00F12722"/>
    <w:rsid w:val="00F17FBB"/>
    <w:rsid w:val="00F2071A"/>
    <w:rsid w:val="00F22596"/>
    <w:rsid w:val="00F25E50"/>
    <w:rsid w:val="00F459C0"/>
    <w:rsid w:val="00F47196"/>
    <w:rsid w:val="00F51478"/>
    <w:rsid w:val="00F52B43"/>
    <w:rsid w:val="00F54E2E"/>
    <w:rsid w:val="00F54FA4"/>
    <w:rsid w:val="00F60964"/>
    <w:rsid w:val="00F619B9"/>
    <w:rsid w:val="00F61AE6"/>
    <w:rsid w:val="00F61F6B"/>
    <w:rsid w:val="00F6219B"/>
    <w:rsid w:val="00F625D4"/>
    <w:rsid w:val="00F63222"/>
    <w:rsid w:val="00F7009D"/>
    <w:rsid w:val="00F743E2"/>
    <w:rsid w:val="00F74D4B"/>
    <w:rsid w:val="00F819B1"/>
    <w:rsid w:val="00F82C6B"/>
    <w:rsid w:val="00F856B6"/>
    <w:rsid w:val="00F866D3"/>
    <w:rsid w:val="00F95FE3"/>
    <w:rsid w:val="00FA0917"/>
    <w:rsid w:val="00FA2B1F"/>
    <w:rsid w:val="00FA48D9"/>
    <w:rsid w:val="00FA6D7D"/>
    <w:rsid w:val="00FB1B09"/>
    <w:rsid w:val="00FC1DA5"/>
    <w:rsid w:val="00FC56C9"/>
    <w:rsid w:val="00FD0B43"/>
    <w:rsid w:val="00FD1865"/>
    <w:rsid w:val="00FD208C"/>
    <w:rsid w:val="00FD2B20"/>
    <w:rsid w:val="00FD5B89"/>
    <w:rsid w:val="00FE03AC"/>
    <w:rsid w:val="00FE442D"/>
    <w:rsid w:val="00FE6D9B"/>
    <w:rsid w:val="00FF1019"/>
    <w:rsid w:val="00FF3C79"/>
    <w:rsid w:val="00FF4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48FA66BB-BAD0-4886-A3DB-EC9A21AC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b"/>
    <w:qFormat/>
    <w:rsid w:val="004C331B"/>
  </w:style>
  <w:style w:type="paragraph" w:styleId="1">
    <w:name w:val="heading 1"/>
    <w:aliases w:val="heading 1,HeadA,h1"/>
    <w:basedOn w:val="a"/>
    <w:next w:val="a"/>
    <w:link w:val="10"/>
    <w:uiPriority w:val="9"/>
    <w:qFormat/>
    <w:rsid w:val="004C331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aliases w:val="heading 2,HeadB,h2"/>
    <w:basedOn w:val="a"/>
    <w:next w:val="a"/>
    <w:link w:val="20"/>
    <w:uiPriority w:val="9"/>
    <w:unhideWhenUsed/>
    <w:qFormat/>
    <w:rsid w:val="004C331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aliases w:val="heading 3,HeadC,h3"/>
    <w:basedOn w:val="a"/>
    <w:next w:val="a"/>
    <w:link w:val="30"/>
    <w:uiPriority w:val="9"/>
    <w:unhideWhenUsed/>
    <w:qFormat/>
    <w:rsid w:val="004C331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aliases w:val="heading 4,HeadD,h4"/>
    <w:basedOn w:val="a"/>
    <w:next w:val="a"/>
    <w:link w:val="40"/>
    <w:uiPriority w:val="9"/>
    <w:unhideWhenUsed/>
    <w:qFormat/>
    <w:rsid w:val="004C331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aliases w:val="heading 5,RefName,NutTerm,r1"/>
    <w:basedOn w:val="a"/>
    <w:next w:val="a"/>
    <w:link w:val="50"/>
    <w:uiPriority w:val="9"/>
    <w:unhideWhenUsed/>
    <w:qFormat/>
    <w:rsid w:val="004C331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aliases w:val="heading 6,RefSectA,NutListTitle,r2"/>
    <w:basedOn w:val="a"/>
    <w:next w:val="a"/>
    <w:link w:val="60"/>
    <w:uiPriority w:val="9"/>
    <w:unhideWhenUsed/>
    <w:qFormat/>
    <w:rsid w:val="004C331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aliases w:val="heading 7,RefSectB,r3"/>
    <w:basedOn w:val="a"/>
    <w:next w:val="a"/>
    <w:link w:val="70"/>
    <w:uiPriority w:val="9"/>
    <w:unhideWhenUsed/>
    <w:qFormat/>
    <w:rsid w:val="004C331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aliases w:val="heading 8,RefSectC,r4"/>
    <w:basedOn w:val="a"/>
    <w:next w:val="a"/>
    <w:link w:val="80"/>
    <w:uiPriority w:val="9"/>
    <w:unhideWhenUsed/>
    <w:qFormat/>
    <w:rsid w:val="004C331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aliases w:val="heading 9,RefSectD,r5"/>
    <w:basedOn w:val="a"/>
    <w:next w:val="a"/>
    <w:link w:val="90"/>
    <w:uiPriority w:val="9"/>
    <w:unhideWhenUsed/>
    <w:qFormat/>
    <w:rsid w:val="004C331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A5E49"/>
    <w:pPr>
      <w:ind w:left="357"/>
    </w:pPr>
    <w:rPr>
      <w:rFonts w:cs="Arial"/>
      <w:szCs w:val="24"/>
      <w:lang w:val="en-GB"/>
    </w:rPr>
  </w:style>
  <w:style w:type="paragraph" w:customStyle="1" w:styleId="ListBullet">
    <w:name w:val="&gt;ListBullet"/>
    <w:aliases w:val="&gt;lb"/>
    <w:basedOn w:val="a"/>
    <w:semiHidden/>
    <w:rsid w:val="00DB6CBA"/>
    <w:pPr>
      <w:numPr>
        <w:numId w:val="1"/>
      </w:numPr>
      <w:tabs>
        <w:tab w:val="clear" w:pos="360"/>
      </w:tabs>
      <w:spacing w:before="80" w:after="80"/>
      <w:ind w:left="720"/>
    </w:pPr>
  </w:style>
  <w:style w:type="paragraph" w:customStyle="1" w:styleId="ListBullet1">
    <w:name w:val="ListBullet..."/>
    <w:aliases w:val="lbb"/>
    <w:basedOn w:val="a"/>
    <w:rsid w:val="006A41DB"/>
    <w:pPr>
      <w:spacing w:before="80" w:after="80"/>
      <w:ind w:left="360"/>
    </w:pPr>
  </w:style>
  <w:style w:type="paragraph" w:customStyle="1" w:styleId="ListBullet2">
    <w:name w:val="&gt;ListBullet..."/>
    <w:aliases w:val="&gt;lbb"/>
    <w:basedOn w:val="ListBullet1"/>
    <w:semiHidden/>
    <w:rsid w:val="00DB6CBA"/>
    <w:pPr>
      <w:ind w:left="720"/>
    </w:pPr>
  </w:style>
  <w:style w:type="paragraph" w:customStyle="1" w:styleId="ListBullet0">
    <w:name w:val="ListBullet"/>
    <w:aliases w:val="lb"/>
    <w:basedOn w:val="a"/>
    <w:rsid w:val="00B512C7"/>
    <w:pPr>
      <w:numPr>
        <w:numId w:val="2"/>
      </w:numPr>
      <w:spacing w:before="80" w:after="80"/>
    </w:pPr>
  </w:style>
  <w:style w:type="paragraph" w:customStyle="1" w:styleId="ListNumber">
    <w:name w:val="ListNumber"/>
    <w:aliases w:val="ln"/>
    <w:basedOn w:val="ListBullet0"/>
    <w:link w:val="ListNumberChar"/>
    <w:rsid w:val="006A41DB"/>
    <w:rPr>
      <w:snapToGrid w:val="0"/>
    </w:rPr>
  </w:style>
  <w:style w:type="paragraph" w:customStyle="1" w:styleId="ListNumber0">
    <w:name w:val="&gt;ListNumber"/>
    <w:aliases w:val="&gt;ln"/>
    <w:basedOn w:val="ListNumber"/>
    <w:link w:val="ListNumberChar0"/>
    <w:semiHidden/>
    <w:rsid w:val="00DB6CBA"/>
    <w:pPr>
      <w:ind w:left="720"/>
    </w:pPr>
  </w:style>
  <w:style w:type="paragraph" w:customStyle="1" w:styleId="ListNumber1">
    <w:name w:val="ListNumber..."/>
    <w:aliases w:val="lnn"/>
    <w:basedOn w:val="ListBullet1"/>
    <w:rsid w:val="006A41DB"/>
  </w:style>
  <w:style w:type="paragraph" w:customStyle="1" w:styleId="ListNumber2">
    <w:name w:val="&gt;ListNumber..."/>
    <w:aliases w:val="&gt;lnn"/>
    <w:basedOn w:val="ListNumber1"/>
    <w:semiHidden/>
    <w:rsid w:val="00DB6CBA"/>
    <w:pPr>
      <w:ind w:left="720"/>
    </w:pPr>
  </w:style>
  <w:style w:type="paragraph" w:customStyle="1" w:styleId="ListVariable">
    <w:name w:val="ListVariable"/>
    <w:aliases w:val="lv"/>
    <w:basedOn w:val="a"/>
    <w:next w:val="a"/>
    <w:rsid w:val="006A41DB"/>
    <w:pPr>
      <w:spacing w:after="80"/>
      <w:ind w:left="360"/>
    </w:pPr>
  </w:style>
  <w:style w:type="paragraph" w:customStyle="1" w:styleId="ListVariable0">
    <w:name w:val="&gt;ListVariable"/>
    <w:aliases w:val="&gt;lv"/>
    <w:basedOn w:val="ListVariable"/>
    <w:next w:val="a"/>
    <w:semiHidden/>
    <w:rsid w:val="00DB6CBA"/>
    <w:pPr>
      <w:ind w:left="720"/>
    </w:pPr>
  </w:style>
  <w:style w:type="paragraph" w:customStyle="1" w:styleId="ListVariableTerm">
    <w:name w:val="&gt;ListVariableTerm"/>
    <w:aliases w:val="&gt;lvt"/>
    <w:basedOn w:val="ListVariable0"/>
    <w:next w:val="ListVariable0"/>
    <w:semiHidden/>
    <w:rsid w:val="00DB6CBA"/>
    <w:pPr>
      <w:spacing w:after="0"/>
      <w:ind w:left="360"/>
    </w:pPr>
  </w:style>
  <w:style w:type="paragraph" w:customStyle="1" w:styleId="CellBody">
    <w:name w:val="CellBody"/>
    <w:aliases w:val="tb"/>
    <w:basedOn w:val="a"/>
    <w:rsid w:val="006F4147"/>
    <w:pPr>
      <w:keepLines/>
      <w:spacing w:before="40" w:after="40"/>
    </w:pPr>
    <w:rPr>
      <w:sz w:val="20"/>
    </w:rPr>
  </w:style>
  <w:style w:type="paragraph" w:customStyle="1" w:styleId="CellCode">
    <w:name w:val="CellCode"/>
    <w:aliases w:val="tc"/>
    <w:basedOn w:val="CellBody"/>
    <w:rsid w:val="0081538B"/>
    <w:rPr>
      <w:rFonts w:ascii="Courier" w:hAnsi="Courier"/>
      <w:sz w:val="18"/>
    </w:rPr>
  </w:style>
  <w:style w:type="paragraph" w:customStyle="1" w:styleId="CellHeading">
    <w:name w:val="CellHeading"/>
    <w:aliases w:val="th"/>
    <w:basedOn w:val="CellBody"/>
    <w:rsid w:val="000D7C0E"/>
    <w:pPr>
      <w:spacing w:before="160" w:after="160"/>
    </w:pPr>
    <w:rPr>
      <w:b/>
    </w:rPr>
  </w:style>
  <w:style w:type="paragraph" w:customStyle="1" w:styleId="CellSubhead">
    <w:name w:val="CellSubhead"/>
    <w:aliases w:val="ts"/>
    <w:basedOn w:val="CellHeading"/>
    <w:rsid w:val="0081538B"/>
  </w:style>
  <w:style w:type="paragraph" w:customStyle="1" w:styleId="DocTitle">
    <w:name w:val="DocTitle"/>
    <w:aliases w:val="ct"/>
    <w:basedOn w:val="a"/>
    <w:rsid w:val="00F17FBB"/>
    <w:pPr>
      <w:spacing w:before="560" w:after="560"/>
      <w:jc w:val="center"/>
      <w:outlineLvl w:val="0"/>
    </w:pPr>
    <w:rPr>
      <w:sz w:val="44"/>
      <w:szCs w:val="44"/>
    </w:rPr>
  </w:style>
  <w:style w:type="paragraph" w:customStyle="1" w:styleId="DocSubject">
    <w:name w:val="DocSubject"/>
    <w:aliases w:val="cl"/>
    <w:basedOn w:val="DocTitle"/>
    <w:rsid w:val="00F17FBB"/>
    <w:pPr>
      <w:spacing w:before="200" w:after="200"/>
    </w:pPr>
    <w:rPr>
      <w:b/>
      <w:sz w:val="56"/>
    </w:rPr>
  </w:style>
  <w:style w:type="paragraph" w:customStyle="1" w:styleId="Code">
    <w:name w:val="Code"/>
    <w:aliases w:val="x"/>
    <w:basedOn w:val="a"/>
    <w:link w:val="CodeChar1"/>
    <w:rsid w:val="006F4147"/>
    <w:pPr>
      <w:pBdr>
        <w:left w:val="single" w:sz="6" w:space="2" w:color="auto"/>
      </w:pBdr>
      <w:tabs>
        <w:tab w:val="bar" w:pos="8460"/>
      </w:tabs>
      <w:spacing w:after="0"/>
      <w:ind w:left="360" w:right="-1354"/>
    </w:pPr>
    <w:rPr>
      <w:rFonts w:ascii="Courier New" w:hAnsi="Courier New"/>
      <w:noProof/>
      <w:spacing w:val="-10"/>
      <w:sz w:val="18"/>
    </w:rPr>
  </w:style>
  <w:style w:type="paragraph" w:customStyle="1" w:styleId="CodeEmphasis">
    <w:name w:val="CodeEmphasis"/>
    <w:aliases w:val="xe"/>
    <w:basedOn w:val="Code"/>
    <w:rsid w:val="0081538B"/>
    <w:rPr>
      <w:b/>
    </w:rPr>
  </w:style>
  <w:style w:type="paragraph" w:customStyle="1" w:styleId="CodeNum">
    <w:name w:val="CodeNum"/>
    <w:basedOn w:val="Code"/>
    <w:rsid w:val="00776E89"/>
    <w:pPr>
      <w:tabs>
        <w:tab w:val="num" w:pos="360"/>
      </w:tabs>
      <w:spacing w:line="200" w:lineRule="exact"/>
      <w:ind w:hanging="360"/>
    </w:pPr>
  </w:style>
  <w:style w:type="paragraph" w:customStyle="1" w:styleId="Comment">
    <w:name w:val="Comment"/>
    <w:aliases w:val="z"/>
    <w:basedOn w:val="a"/>
    <w:rsid w:val="0081538B"/>
    <w:pPr>
      <w:spacing w:before="80" w:after="80"/>
    </w:pPr>
    <w:rPr>
      <w:color w:val="0000FF"/>
      <w:u w:val="single"/>
    </w:rPr>
  </w:style>
  <w:style w:type="character" w:customStyle="1" w:styleId="11">
    <w:name w:val="強調斜体1"/>
    <w:aliases w:val="fi"/>
    <w:rsid w:val="008330E8"/>
    <w:rPr>
      <w:rFonts w:ascii="Arial" w:hAnsi="Arial"/>
      <w:i/>
      <w:noProof w:val="0"/>
      <w:color w:val="0000FF"/>
      <w:lang w:val="en-US"/>
    </w:rPr>
  </w:style>
  <w:style w:type="paragraph" w:customStyle="1" w:styleId="Epigraph">
    <w:name w:val="Epigraph"/>
    <w:aliases w:val="e"/>
    <w:basedOn w:val="a"/>
    <w:semiHidden/>
    <w:rsid w:val="0081538B"/>
    <w:pPr>
      <w:spacing w:before="80" w:after="80"/>
      <w:jc w:val="right"/>
    </w:pPr>
    <w:rPr>
      <w:i/>
    </w:rPr>
  </w:style>
  <w:style w:type="paragraph" w:customStyle="1" w:styleId="EpigraphAuthor">
    <w:name w:val="EpigraphAuthor"/>
    <w:aliases w:val="ea"/>
    <w:basedOn w:val="Epigraph"/>
    <w:semiHidden/>
    <w:rsid w:val="0081538B"/>
    <w:rPr>
      <w:i w:val="0"/>
    </w:rPr>
  </w:style>
  <w:style w:type="paragraph" w:customStyle="1" w:styleId="EpigraphCitation">
    <w:name w:val="EpigraphCitation"/>
    <w:aliases w:val="ec"/>
    <w:basedOn w:val="Epigraph"/>
    <w:semiHidden/>
    <w:rsid w:val="0081538B"/>
    <w:pPr>
      <w:spacing w:after="480"/>
    </w:pPr>
  </w:style>
  <w:style w:type="paragraph" w:customStyle="1" w:styleId="ExampleTitle">
    <w:name w:val="ExampleTitle"/>
    <w:aliases w:val="xt"/>
    <w:basedOn w:val="a"/>
    <w:next w:val="Code"/>
    <w:rsid w:val="00DB6CBA"/>
    <w:pPr>
      <w:pBdr>
        <w:left w:val="single" w:sz="6" w:space="2" w:color="auto"/>
      </w:pBdr>
      <w:spacing w:before="80" w:after="80"/>
      <w:ind w:left="360" w:right="-288"/>
      <w:jc w:val="center"/>
    </w:pPr>
    <w:rPr>
      <w:i/>
      <w:color w:val="0000FF"/>
    </w:rPr>
  </w:style>
  <w:style w:type="paragraph" w:customStyle="1" w:styleId="FigureHolder">
    <w:name w:val="FigureHolder"/>
    <w:aliases w:val="gh"/>
    <w:basedOn w:val="a"/>
    <w:semiHidden/>
    <w:rsid w:val="0081538B"/>
    <w:pPr>
      <w:spacing w:after="0"/>
      <w:jc w:val="center"/>
    </w:pPr>
    <w:rPr>
      <w:color w:val="800000"/>
    </w:rPr>
  </w:style>
  <w:style w:type="paragraph" w:customStyle="1" w:styleId="FigureTitle">
    <w:name w:val="FigureTitle"/>
    <w:aliases w:val="gt"/>
    <w:basedOn w:val="a"/>
    <w:semiHidden/>
    <w:rsid w:val="0081538B"/>
    <w:pPr>
      <w:spacing w:before="80" w:after="80"/>
      <w:ind w:left="720" w:right="720"/>
      <w:jc w:val="center"/>
    </w:pPr>
    <w:rPr>
      <w:i/>
      <w:color w:val="800000"/>
    </w:rPr>
  </w:style>
  <w:style w:type="paragraph" w:styleId="a5">
    <w:name w:val="footnote text"/>
    <w:aliases w:val="fn"/>
    <w:basedOn w:val="a"/>
    <w:semiHidden/>
    <w:rsid w:val="0081538B"/>
    <w:pPr>
      <w:spacing w:before="60" w:after="60"/>
    </w:pPr>
    <w:rPr>
      <w:sz w:val="18"/>
    </w:rPr>
  </w:style>
  <w:style w:type="character" w:styleId="a6">
    <w:name w:val="Hyperlink"/>
    <w:uiPriority w:val="99"/>
    <w:rsid w:val="006F4147"/>
    <w:rPr>
      <w:rFonts w:ascii="Arial" w:hAnsi="Arial"/>
      <w:i/>
      <w:color w:val="0000FF"/>
      <w:u w:val="single"/>
    </w:rPr>
  </w:style>
  <w:style w:type="paragraph" w:customStyle="1" w:styleId="ListSimple">
    <w:name w:val="ListSimple"/>
    <w:aliases w:val="ls"/>
    <w:basedOn w:val="a"/>
    <w:rsid w:val="006A41DB"/>
    <w:pPr>
      <w:spacing w:after="0"/>
      <w:ind w:left="360"/>
    </w:pPr>
  </w:style>
  <w:style w:type="paragraph" w:customStyle="1" w:styleId="ListVariableTerm0">
    <w:name w:val="ListVariableTerm"/>
    <w:aliases w:val="lvt"/>
    <w:basedOn w:val="ListVariable"/>
    <w:next w:val="ListVariable"/>
    <w:rsid w:val="0081538B"/>
    <w:pPr>
      <w:keepNext/>
      <w:spacing w:after="0"/>
      <w:ind w:left="0"/>
    </w:pPr>
  </w:style>
  <w:style w:type="paragraph" w:customStyle="1" w:styleId="Note">
    <w:name w:val="Note"/>
    <w:aliases w:val="n"/>
    <w:basedOn w:val="a"/>
    <w:rsid w:val="000E2247"/>
    <w:pPr>
      <w:pBdr>
        <w:top w:val="single" w:sz="6" w:space="2" w:color="auto"/>
        <w:bottom w:val="single" w:sz="6" w:space="2" w:color="auto"/>
      </w:pBdr>
      <w:ind w:left="360" w:right="720"/>
    </w:pPr>
    <w:rPr>
      <w:color w:val="0000FF"/>
    </w:rPr>
  </w:style>
  <w:style w:type="paragraph" w:customStyle="1" w:styleId="NoteCode">
    <w:name w:val="Note&gt;Code"/>
    <w:basedOn w:val="Note"/>
    <w:semiHidden/>
    <w:rsid w:val="0081538B"/>
    <w:pPr>
      <w:spacing w:after="0" w:line="200" w:lineRule="exact"/>
    </w:pPr>
    <w:rPr>
      <w:rFonts w:ascii="Courier" w:hAnsi="Courier"/>
      <w:sz w:val="18"/>
    </w:rPr>
  </w:style>
  <w:style w:type="paragraph" w:customStyle="1" w:styleId="NoteListBullet">
    <w:name w:val="Note&gt;ListBullet"/>
    <w:basedOn w:val="Note"/>
    <w:semiHidden/>
    <w:rsid w:val="00776E89"/>
    <w:pPr>
      <w:spacing w:before="80" w:after="80"/>
      <w:ind w:left="1080" w:hanging="360"/>
    </w:pPr>
  </w:style>
  <w:style w:type="paragraph" w:customStyle="1" w:styleId="NoteListNumber">
    <w:name w:val="Note&gt;ListNumber"/>
    <w:basedOn w:val="NoteListBullet"/>
    <w:semiHidden/>
    <w:rsid w:val="00776E89"/>
  </w:style>
  <w:style w:type="paragraph" w:customStyle="1" w:styleId="NoteWarning">
    <w:name w:val="NoteWarning"/>
    <w:aliases w:val="nw"/>
    <w:basedOn w:val="Note"/>
    <w:semiHidden/>
    <w:rsid w:val="0081538B"/>
    <w:pPr>
      <w:pBdr>
        <w:top w:val="double" w:sz="6" w:space="2" w:color="auto"/>
        <w:bottom w:val="double" w:sz="6" w:space="2" w:color="auto"/>
      </w:pBdr>
    </w:pPr>
    <w:rPr>
      <w:color w:val="800080"/>
    </w:rPr>
  </w:style>
  <w:style w:type="paragraph" w:customStyle="1" w:styleId="NoteWarningCode">
    <w:name w:val="NoteWarning&gt;Code"/>
    <w:basedOn w:val="NoteWarning"/>
    <w:semiHidden/>
    <w:rsid w:val="0081538B"/>
    <w:pPr>
      <w:spacing w:after="0" w:line="200" w:lineRule="exact"/>
    </w:pPr>
    <w:rPr>
      <w:rFonts w:ascii="Courier" w:hAnsi="Courier"/>
      <w:sz w:val="18"/>
    </w:rPr>
  </w:style>
  <w:style w:type="paragraph" w:customStyle="1" w:styleId="NoteWarningListBullet">
    <w:name w:val="NoteWarning&gt;ListBullet"/>
    <w:basedOn w:val="NoteWarning"/>
    <w:semiHidden/>
    <w:rsid w:val="00776E89"/>
    <w:pPr>
      <w:spacing w:before="80" w:after="80"/>
      <w:ind w:left="1080" w:hanging="360"/>
    </w:pPr>
  </w:style>
  <w:style w:type="paragraph" w:customStyle="1" w:styleId="NoteWarningListNumber">
    <w:name w:val="NoteWarning&gt;ListNumber"/>
    <w:basedOn w:val="NoteListBullet"/>
    <w:semiHidden/>
    <w:rsid w:val="00776E89"/>
    <w:pPr>
      <w:pBdr>
        <w:top w:val="double" w:sz="6" w:space="2" w:color="auto"/>
        <w:bottom w:val="double" w:sz="6" w:space="2" w:color="auto"/>
      </w:pBdr>
    </w:pPr>
    <w:rPr>
      <w:color w:val="800080"/>
    </w:rPr>
  </w:style>
  <w:style w:type="paragraph" w:customStyle="1" w:styleId="Quote1">
    <w:name w:val="Quote1"/>
    <w:aliases w:val="q"/>
    <w:basedOn w:val="a"/>
    <w:rsid w:val="006A41DB"/>
    <w:pPr>
      <w:spacing w:before="80" w:after="80"/>
      <w:ind w:left="360" w:right="360"/>
    </w:pPr>
    <w:rPr>
      <w:sz w:val="18"/>
    </w:rPr>
  </w:style>
  <w:style w:type="paragraph" w:customStyle="1" w:styleId="RefSynopsis">
    <w:name w:val="RefSynopsis"/>
    <w:aliases w:val="NutSynopsis,rs"/>
    <w:basedOn w:val="a"/>
    <w:semiHidden/>
    <w:rsid w:val="0081538B"/>
    <w:pPr>
      <w:spacing w:before="80" w:after="80"/>
    </w:pPr>
    <w:rPr>
      <w:color w:val="FF00FF"/>
    </w:rPr>
  </w:style>
  <w:style w:type="paragraph" w:customStyle="1" w:styleId="RefPurpose">
    <w:name w:val="RefPurpose"/>
    <w:aliases w:val="rp"/>
    <w:basedOn w:val="RefSynopsis"/>
    <w:semiHidden/>
    <w:rsid w:val="00776E89"/>
    <w:pPr>
      <w:tabs>
        <w:tab w:val="left" w:pos="360"/>
      </w:tabs>
      <w:spacing w:before="0" w:after="0" w:line="200" w:lineRule="exact"/>
      <w:ind w:left="360" w:hanging="360"/>
    </w:pPr>
  </w:style>
  <w:style w:type="character" w:customStyle="1" w:styleId="replaceable">
    <w:name w:val="replaceable"/>
    <w:aliases w:val="fci"/>
    <w:semiHidden/>
    <w:rsid w:val="0081538B"/>
    <w:rPr>
      <w:rFonts w:ascii="Courier" w:hAnsi="Courier"/>
      <w:i/>
      <w:noProof/>
      <w:color w:val="FF0000"/>
    </w:rPr>
  </w:style>
  <w:style w:type="paragraph" w:customStyle="1" w:styleId="SidebarBody">
    <w:name w:val="SidebarBody"/>
    <w:aliases w:val="yb"/>
    <w:basedOn w:val="a"/>
    <w:semiHidden/>
    <w:rsid w:val="0081538B"/>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semiHidden/>
    <w:rsid w:val="0081538B"/>
    <w:pPr>
      <w:framePr w:wrap="notBeside"/>
      <w:spacing w:before="0" w:after="0" w:line="200" w:lineRule="exact"/>
    </w:pPr>
    <w:rPr>
      <w:rFonts w:ascii="Courier" w:hAnsi="Courier"/>
      <w:sz w:val="18"/>
    </w:rPr>
  </w:style>
  <w:style w:type="paragraph" w:customStyle="1" w:styleId="SidebarListBullet">
    <w:name w:val="SidebarListBullet"/>
    <w:aliases w:val="ylb"/>
    <w:basedOn w:val="ListBullet0"/>
    <w:semiHidden/>
    <w:rsid w:val="00776E8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semiHidden/>
    <w:rsid w:val="00776E89"/>
    <w:pPr>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semiHidden/>
    <w:rsid w:val="0081538B"/>
    <w:pPr>
      <w:framePr w:wrap="notBeside"/>
      <w:jc w:val="center"/>
    </w:pPr>
    <w:rPr>
      <w:sz w:val="36"/>
    </w:rPr>
  </w:style>
  <w:style w:type="character" w:customStyle="1" w:styleId="subscript">
    <w:name w:val="subscript"/>
    <w:rsid w:val="008330E8"/>
    <w:rPr>
      <w:rFonts w:ascii="Times" w:hAnsi="Times"/>
      <w:noProof/>
      <w:color w:val="000000"/>
      <w:position w:val="-6"/>
      <w:sz w:val="20"/>
    </w:rPr>
  </w:style>
  <w:style w:type="character" w:customStyle="1" w:styleId="superscript">
    <w:name w:val="superscript"/>
    <w:rsid w:val="008330E8"/>
    <w:rPr>
      <w:noProof/>
      <w:color w:val="000000"/>
      <w:position w:val="6"/>
    </w:rPr>
  </w:style>
  <w:style w:type="character" w:customStyle="1" w:styleId="Symbol">
    <w:name w:val="Symbol"/>
    <w:rsid w:val="008330E8"/>
    <w:rPr>
      <w:rFonts w:ascii="Symbol" w:hAnsi="Symbol"/>
      <w:noProof/>
      <w:color w:val="000000"/>
      <w:bdr w:val="none" w:sz="0" w:space="0" w:color="auto"/>
    </w:rPr>
  </w:style>
  <w:style w:type="paragraph" w:customStyle="1" w:styleId="Menu">
    <w:name w:val="Menu"/>
    <w:basedOn w:val="a"/>
    <w:rsid w:val="00087DD1"/>
    <w:pPr>
      <w:ind w:firstLine="360"/>
    </w:pPr>
    <w:rPr>
      <w:b/>
      <w:color w:val="0000FF"/>
      <w:sz w:val="20"/>
    </w:rPr>
  </w:style>
  <w:style w:type="character" w:customStyle="1" w:styleId="technicalitalic">
    <w:name w:val="technical italic"/>
    <w:aliases w:val="fix"/>
    <w:semiHidden/>
    <w:rsid w:val="008330E8"/>
    <w:rPr>
      <w:rFonts w:ascii="Times" w:hAnsi="Times"/>
      <w:i/>
      <w:noProof/>
      <w:color w:val="000000"/>
    </w:rPr>
  </w:style>
  <w:style w:type="character" w:customStyle="1" w:styleId="userinput">
    <w:name w:val="user input"/>
    <w:aliases w:val="fcb"/>
    <w:semiHidden/>
    <w:rsid w:val="008330E8"/>
    <w:rPr>
      <w:rFonts w:ascii="Courier" w:hAnsi="Courier"/>
      <w:b/>
      <w:noProof/>
      <w:color w:val="000000"/>
    </w:rPr>
  </w:style>
  <w:style w:type="character" w:customStyle="1" w:styleId="userinputreplaceable">
    <w:name w:val="user input replaceable"/>
    <w:aliases w:val="fcbi"/>
    <w:semiHidden/>
    <w:rsid w:val="008330E8"/>
    <w:rPr>
      <w:rFonts w:ascii="Courier" w:hAnsi="Courier"/>
      <w:b/>
      <w:i/>
      <w:noProof/>
      <w:color w:val="000000"/>
    </w:rPr>
  </w:style>
  <w:style w:type="paragraph" w:styleId="a7">
    <w:name w:val="header"/>
    <w:basedOn w:val="a"/>
    <w:rsid w:val="003E028D"/>
    <w:pPr>
      <w:pBdr>
        <w:bottom w:val="single" w:sz="4" w:space="1" w:color="auto"/>
      </w:pBdr>
      <w:tabs>
        <w:tab w:val="center" w:pos="4153"/>
        <w:tab w:val="right" w:pos="8306"/>
      </w:tabs>
      <w:jc w:val="right"/>
    </w:pPr>
    <w:rPr>
      <w:noProof/>
      <w:sz w:val="18"/>
      <w:szCs w:val="18"/>
    </w:rPr>
  </w:style>
  <w:style w:type="paragraph" w:styleId="a8">
    <w:name w:val="footer"/>
    <w:basedOn w:val="a"/>
    <w:rsid w:val="00A3526C"/>
    <w:pPr>
      <w:pBdr>
        <w:top w:val="single" w:sz="4" w:space="1" w:color="auto"/>
      </w:pBdr>
      <w:tabs>
        <w:tab w:val="right" w:pos="9639"/>
      </w:tabs>
      <w:spacing w:after="0"/>
    </w:pPr>
    <w:rPr>
      <w:sz w:val="18"/>
    </w:rPr>
  </w:style>
  <w:style w:type="paragraph" w:styleId="a9">
    <w:name w:val="Block Text"/>
    <w:basedOn w:val="a"/>
    <w:rsid w:val="0081538B"/>
    <w:pPr>
      <w:ind w:left="1440" w:right="1440"/>
    </w:pPr>
  </w:style>
  <w:style w:type="paragraph" w:styleId="12">
    <w:name w:val="toc 1"/>
    <w:basedOn w:val="a"/>
    <w:next w:val="a"/>
    <w:autoRedefine/>
    <w:uiPriority w:val="39"/>
    <w:rsid w:val="00BA6E64"/>
    <w:pPr>
      <w:tabs>
        <w:tab w:val="right" w:leader="dot" w:pos="9628"/>
      </w:tabs>
    </w:pPr>
    <w:rPr>
      <w:b/>
      <w:noProof/>
    </w:rPr>
  </w:style>
  <w:style w:type="paragraph" w:styleId="21">
    <w:name w:val="toc 2"/>
    <w:basedOn w:val="a"/>
    <w:next w:val="a"/>
    <w:autoRedefine/>
    <w:uiPriority w:val="39"/>
    <w:rsid w:val="0081538B"/>
    <w:pPr>
      <w:ind w:left="200"/>
    </w:pPr>
  </w:style>
  <w:style w:type="paragraph" w:styleId="31">
    <w:name w:val="toc 3"/>
    <w:basedOn w:val="a"/>
    <w:next w:val="a"/>
    <w:autoRedefine/>
    <w:uiPriority w:val="39"/>
    <w:rsid w:val="0081538B"/>
    <w:pPr>
      <w:ind w:left="400"/>
    </w:pPr>
  </w:style>
  <w:style w:type="paragraph" w:styleId="aa">
    <w:name w:val="Document Map"/>
    <w:basedOn w:val="a"/>
    <w:semiHidden/>
    <w:rsid w:val="0081538B"/>
    <w:pPr>
      <w:shd w:val="clear" w:color="auto" w:fill="000080"/>
    </w:pPr>
    <w:rPr>
      <w:rFonts w:ascii="Tahoma" w:hAnsi="Tahoma" w:cs="Tahoma"/>
    </w:rPr>
  </w:style>
  <w:style w:type="character" w:customStyle="1" w:styleId="CodeChar">
    <w:name w:val="Code Char"/>
    <w:aliases w:val="x Char"/>
    <w:rsid w:val="006F4147"/>
    <w:rPr>
      <w:rFonts w:ascii="Courier New" w:hAnsi="Courier New"/>
      <w:noProof/>
      <w:color w:val="auto"/>
      <w:spacing w:val="-10"/>
      <w:sz w:val="18"/>
      <w:lang w:val="en-US" w:eastAsia="en-US" w:bidi="ar-SA"/>
    </w:rPr>
  </w:style>
  <w:style w:type="character" w:customStyle="1" w:styleId="NoteChar">
    <w:name w:val="Note Char"/>
    <w:aliases w:val="n Char"/>
    <w:rsid w:val="006A41DB"/>
    <w:rPr>
      <w:rFonts w:ascii="Arial" w:hAnsi="Arial"/>
      <w:color w:val="000000"/>
      <w:lang w:val="en-US" w:eastAsia="en-US" w:bidi="ar-SA"/>
    </w:rPr>
  </w:style>
  <w:style w:type="character" w:customStyle="1" w:styleId="QuoteChar">
    <w:name w:val="Quote Char"/>
    <w:aliases w:val="q Char"/>
    <w:rsid w:val="006A41DB"/>
    <w:rPr>
      <w:rFonts w:ascii="Arial" w:hAnsi="Arial"/>
      <w:color w:val="000000"/>
      <w:sz w:val="18"/>
      <w:lang w:val="en-US" w:eastAsia="en-US" w:bidi="ar-SA"/>
    </w:rPr>
  </w:style>
  <w:style w:type="character" w:customStyle="1" w:styleId="CodeEmphasisChar">
    <w:name w:val="CodeEmphasis Char"/>
    <w:aliases w:val="xe Char"/>
    <w:rsid w:val="0081538B"/>
    <w:rPr>
      <w:rFonts w:ascii="Courier New" w:hAnsi="Courier New"/>
      <w:b/>
      <w:noProof/>
      <w:color w:val="auto"/>
      <w:spacing w:val="-10"/>
      <w:sz w:val="18"/>
      <w:lang w:val="en-US" w:eastAsia="en-US" w:bidi="ar-SA"/>
    </w:rPr>
  </w:style>
  <w:style w:type="character" w:customStyle="1" w:styleId="FigureTitleChar">
    <w:name w:val="FigureTitle Char"/>
    <w:aliases w:val="gt Char"/>
    <w:semiHidden/>
    <w:rsid w:val="0081538B"/>
    <w:rPr>
      <w:rFonts w:ascii="Arial" w:hAnsi="Arial"/>
      <w:i/>
      <w:color w:val="800000"/>
      <w:lang w:val="en-US" w:eastAsia="en-US" w:bidi="ar-SA"/>
    </w:rPr>
  </w:style>
  <w:style w:type="character" w:styleId="ab">
    <w:name w:val="FollowedHyperlink"/>
    <w:rsid w:val="002E4038"/>
    <w:rPr>
      <w:color w:val="800080"/>
      <w:u w:val="single"/>
    </w:rPr>
  </w:style>
  <w:style w:type="table" w:styleId="ac">
    <w:name w:val="Table Grid"/>
    <w:basedOn w:val="a1"/>
    <w:rsid w:val="006F4147"/>
    <w:pPr>
      <w:spacing w:before="120" w:after="120"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1"/>
    <w:basedOn w:val="a"/>
    <w:rsid w:val="00075211"/>
    <w:rPr>
      <w:color w:val="000080"/>
      <w:sz w:val="24"/>
    </w:rPr>
  </w:style>
  <w:style w:type="character" w:customStyle="1" w:styleId="ListNumberChar0">
    <w:name w:val="&gt;ListNumber Char"/>
    <w:aliases w:val="&gt;ln Char"/>
    <w:link w:val="ListNumber0"/>
    <w:rsid w:val="00C24793"/>
    <w:rPr>
      <w:rFonts w:ascii="Arial" w:hAnsi="Arial"/>
      <w:snapToGrid w:val="0"/>
      <w:color w:val="000000"/>
      <w:sz w:val="22"/>
      <w:lang w:val="en-AU" w:eastAsia="en-US"/>
    </w:rPr>
  </w:style>
  <w:style w:type="character" w:customStyle="1" w:styleId="ListNumberChar">
    <w:name w:val="ListNumber Char"/>
    <w:aliases w:val="ln Char"/>
    <w:link w:val="ListNumber"/>
    <w:rsid w:val="009D08BF"/>
    <w:rPr>
      <w:rFonts w:ascii="Arial" w:hAnsi="Arial"/>
      <w:snapToGrid w:val="0"/>
      <w:color w:val="000000"/>
      <w:sz w:val="22"/>
      <w:lang w:val="en-AU" w:eastAsia="en-US"/>
    </w:rPr>
  </w:style>
  <w:style w:type="paragraph" w:customStyle="1" w:styleId="StyleCourierNew9ptGreenLeft063cmBefore3ptAfte">
    <w:name w:val="Style Courier New 9 pt Green Left:  0.63 cm Before:  3 pt Afte..."/>
    <w:basedOn w:val="a"/>
    <w:rsid w:val="009D08BF"/>
    <w:pPr>
      <w:spacing w:after="0" w:line="240" w:lineRule="atLeast"/>
      <w:ind w:left="357"/>
    </w:pPr>
    <w:rPr>
      <w:rFonts w:ascii="Courier New" w:hAnsi="Courier New"/>
      <w:color w:val="008000"/>
      <w:spacing w:val="-10"/>
      <w:sz w:val="18"/>
    </w:rPr>
  </w:style>
  <w:style w:type="paragraph" w:customStyle="1" w:styleId="AttributeTableBody">
    <w:name w:val="Attribute Table Body"/>
    <w:basedOn w:val="a"/>
    <w:rsid w:val="00223553"/>
    <w:pPr>
      <w:numPr>
        <w:numId w:val="5"/>
      </w:numPr>
      <w:spacing w:before="60" w:after="0" w:line="180" w:lineRule="exact"/>
      <w:jc w:val="center"/>
    </w:pPr>
    <w:rPr>
      <w:kern w:val="16"/>
      <w:sz w:val="16"/>
    </w:rPr>
  </w:style>
  <w:style w:type="character" w:customStyle="1" w:styleId="CodeChar1">
    <w:name w:val="Code Char1"/>
    <w:aliases w:val="x Char1"/>
    <w:link w:val="Code"/>
    <w:rsid w:val="00481B1A"/>
    <w:rPr>
      <w:rFonts w:ascii="Courier New" w:hAnsi="Courier New"/>
      <w:noProof/>
      <w:spacing w:val="-10"/>
      <w:sz w:val="18"/>
      <w:lang w:val="en-AU" w:eastAsia="en-US" w:bidi="ar-SA"/>
    </w:rPr>
  </w:style>
  <w:style w:type="paragraph" w:customStyle="1" w:styleId="attributetablebody0">
    <w:name w:val="attributetablebody"/>
    <w:basedOn w:val="a"/>
    <w:rsid w:val="00304A58"/>
    <w:pPr>
      <w:tabs>
        <w:tab w:val="num" w:pos="360"/>
      </w:tabs>
      <w:spacing w:before="60" w:after="0" w:line="180" w:lineRule="atLeast"/>
      <w:ind w:left="360" w:hanging="360"/>
      <w:jc w:val="center"/>
    </w:pPr>
    <w:rPr>
      <w:rFonts w:cs="Arial"/>
      <w:sz w:val="16"/>
      <w:szCs w:val="16"/>
      <w:lang w:val="en-GB" w:eastAsia="en-GB"/>
    </w:rPr>
  </w:style>
  <w:style w:type="paragraph" w:styleId="ad">
    <w:name w:val="List Paragraph"/>
    <w:basedOn w:val="a"/>
    <w:uiPriority w:val="34"/>
    <w:qFormat/>
    <w:rsid w:val="00D35CD5"/>
    <w:pPr>
      <w:ind w:leftChars="400" w:left="840"/>
    </w:pPr>
  </w:style>
  <w:style w:type="character" w:styleId="ae">
    <w:name w:val="Emphasis"/>
    <w:basedOn w:val="a0"/>
    <w:uiPriority w:val="20"/>
    <w:qFormat/>
    <w:rsid w:val="004C331B"/>
    <w:rPr>
      <w:i/>
      <w:iCs/>
    </w:rPr>
  </w:style>
  <w:style w:type="paragraph" w:customStyle="1" w:styleId="MsgTableBody">
    <w:name w:val="Msg Table Body"/>
    <w:basedOn w:val="a"/>
    <w:autoRedefine/>
    <w:rsid w:val="00C23381"/>
    <w:pPr>
      <w:spacing w:after="0" w:line="180" w:lineRule="exact"/>
    </w:pPr>
    <w:rPr>
      <w:rFonts w:ascii="Verdana" w:hAnsi="Verdana"/>
      <w:kern w:val="20"/>
      <w:sz w:val="16"/>
    </w:rPr>
  </w:style>
  <w:style w:type="paragraph" w:customStyle="1" w:styleId="TableText">
    <w:name w:val="Table Text"/>
    <w:basedOn w:val="a"/>
    <w:rsid w:val="00F856B6"/>
    <w:pPr>
      <w:spacing w:before="60" w:after="0"/>
    </w:pPr>
    <w:rPr>
      <w:rFonts w:ascii="Tahoma" w:hAnsi="Tahoma"/>
      <w:sz w:val="20"/>
      <w:szCs w:val="24"/>
    </w:rPr>
  </w:style>
  <w:style w:type="paragraph" w:customStyle="1" w:styleId="TableHeading">
    <w:name w:val="Table Heading"/>
    <w:basedOn w:val="a"/>
    <w:rsid w:val="00F856B6"/>
    <w:pPr>
      <w:spacing w:before="60" w:after="60"/>
    </w:pPr>
    <w:rPr>
      <w:rFonts w:ascii="Tahoma" w:hAnsi="Tahoma"/>
      <w:b/>
      <w:i/>
      <w:color w:val="999999"/>
      <w:sz w:val="20"/>
      <w:szCs w:val="24"/>
    </w:rPr>
  </w:style>
  <w:style w:type="character" w:styleId="af">
    <w:name w:val="annotation reference"/>
    <w:rsid w:val="00FD1865"/>
    <w:rPr>
      <w:sz w:val="16"/>
      <w:szCs w:val="16"/>
    </w:rPr>
  </w:style>
  <w:style w:type="paragraph" w:styleId="af0">
    <w:name w:val="annotation text"/>
    <w:basedOn w:val="a"/>
    <w:link w:val="af1"/>
    <w:rsid w:val="00FD1865"/>
    <w:rPr>
      <w:sz w:val="20"/>
    </w:rPr>
  </w:style>
  <w:style w:type="character" w:customStyle="1" w:styleId="af1">
    <w:name w:val="コメント文字列 (文字)"/>
    <w:link w:val="af0"/>
    <w:rsid w:val="00FD1865"/>
    <w:rPr>
      <w:rFonts w:ascii="Arial" w:hAnsi="Arial"/>
      <w:color w:val="000000"/>
      <w:lang w:val="en-AU" w:eastAsia="en-US"/>
    </w:rPr>
  </w:style>
  <w:style w:type="paragraph" w:styleId="af2">
    <w:name w:val="annotation subject"/>
    <w:basedOn w:val="af0"/>
    <w:next w:val="af0"/>
    <w:link w:val="af3"/>
    <w:rsid w:val="00FD1865"/>
    <w:rPr>
      <w:b/>
      <w:bCs/>
    </w:rPr>
  </w:style>
  <w:style w:type="character" w:customStyle="1" w:styleId="af3">
    <w:name w:val="コメント内容 (文字)"/>
    <w:link w:val="af2"/>
    <w:rsid w:val="00FD1865"/>
    <w:rPr>
      <w:rFonts w:ascii="Arial" w:hAnsi="Arial"/>
      <w:b/>
      <w:bCs/>
      <w:color w:val="000000"/>
      <w:lang w:val="en-AU" w:eastAsia="en-US"/>
    </w:rPr>
  </w:style>
  <w:style w:type="paragraph" w:styleId="af4">
    <w:name w:val="Balloon Text"/>
    <w:basedOn w:val="a"/>
    <w:link w:val="af5"/>
    <w:rsid w:val="00FD1865"/>
    <w:pPr>
      <w:spacing w:after="0"/>
    </w:pPr>
    <w:rPr>
      <w:rFonts w:ascii="Tahoma" w:hAnsi="Tahoma" w:cs="Tahoma"/>
      <w:sz w:val="16"/>
      <w:szCs w:val="16"/>
    </w:rPr>
  </w:style>
  <w:style w:type="character" w:customStyle="1" w:styleId="af5">
    <w:name w:val="吹き出し (文字)"/>
    <w:link w:val="af4"/>
    <w:rsid w:val="00FD1865"/>
    <w:rPr>
      <w:rFonts w:ascii="Tahoma" w:hAnsi="Tahoma" w:cs="Tahoma"/>
      <w:color w:val="000000"/>
      <w:sz w:val="16"/>
      <w:szCs w:val="16"/>
      <w:lang w:val="en-AU" w:eastAsia="en-US"/>
    </w:rPr>
  </w:style>
  <w:style w:type="character" w:customStyle="1" w:styleId="10">
    <w:name w:val="見出し 1 (文字)"/>
    <w:aliases w:val="heading 1 (文字),HeadA (文字),h1 (文字)"/>
    <w:basedOn w:val="a0"/>
    <w:link w:val="1"/>
    <w:uiPriority w:val="9"/>
    <w:rsid w:val="004C331B"/>
    <w:rPr>
      <w:rFonts w:asciiTheme="majorHAnsi" w:eastAsiaTheme="majorEastAsia" w:hAnsiTheme="majorHAnsi" w:cstheme="majorBidi"/>
      <w:color w:val="1F4E79" w:themeColor="accent1" w:themeShade="80"/>
      <w:sz w:val="36"/>
      <w:szCs w:val="36"/>
    </w:rPr>
  </w:style>
  <w:style w:type="character" w:customStyle="1" w:styleId="20">
    <w:name w:val="見出し 2 (文字)"/>
    <w:aliases w:val="heading 2 (文字),HeadB (文字),h2 (文字)"/>
    <w:basedOn w:val="a0"/>
    <w:link w:val="2"/>
    <w:uiPriority w:val="9"/>
    <w:rsid w:val="004C331B"/>
    <w:rPr>
      <w:rFonts w:asciiTheme="majorHAnsi" w:eastAsiaTheme="majorEastAsia" w:hAnsiTheme="majorHAnsi" w:cstheme="majorBidi"/>
      <w:color w:val="2E74B5" w:themeColor="accent1" w:themeShade="BF"/>
      <w:sz w:val="32"/>
      <w:szCs w:val="32"/>
    </w:rPr>
  </w:style>
  <w:style w:type="character" w:customStyle="1" w:styleId="30">
    <w:name w:val="見出し 3 (文字)"/>
    <w:aliases w:val="heading 3 (文字),HeadC (文字),h3 (文字)"/>
    <w:basedOn w:val="a0"/>
    <w:link w:val="3"/>
    <w:uiPriority w:val="9"/>
    <w:rsid w:val="004C331B"/>
    <w:rPr>
      <w:rFonts w:asciiTheme="majorHAnsi" w:eastAsiaTheme="majorEastAsia" w:hAnsiTheme="majorHAnsi" w:cstheme="majorBidi"/>
      <w:color w:val="2E74B5" w:themeColor="accent1" w:themeShade="BF"/>
      <w:sz w:val="28"/>
      <w:szCs w:val="28"/>
    </w:rPr>
  </w:style>
  <w:style w:type="character" w:customStyle="1" w:styleId="a4">
    <w:name w:val="本文 (文字)"/>
    <w:link w:val="a3"/>
    <w:rsid w:val="00DA5E49"/>
    <w:rPr>
      <w:rFonts w:ascii="Arial" w:hAnsi="Arial" w:cs="Arial"/>
      <w:sz w:val="22"/>
      <w:szCs w:val="24"/>
      <w:lang w:eastAsia="en-US"/>
    </w:rPr>
  </w:style>
  <w:style w:type="paragraph" w:customStyle="1" w:styleId="bullets">
    <w:name w:val="bullets"/>
    <w:basedOn w:val="3"/>
    <w:next w:val="22"/>
    <w:link w:val="bulletsChar"/>
    <w:rsid w:val="00A65415"/>
    <w:pPr>
      <w:numPr>
        <w:ilvl w:val="3"/>
        <w:numId w:val="3"/>
      </w:numPr>
    </w:pPr>
    <w:rPr>
      <w:sz w:val="24"/>
      <w:lang w:val="en-GB"/>
    </w:rPr>
  </w:style>
  <w:style w:type="paragraph" w:customStyle="1" w:styleId="JavaSample">
    <w:name w:val="JavaSample"/>
    <w:basedOn w:val="a"/>
    <w:autoRedefine/>
    <w:rsid w:val="009E0561"/>
    <w:pPr>
      <w:spacing w:after="0"/>
    </w:pPr>
    <w:rPr>
      <w:rFonts w:ascii="Courier New" w:hAnsi="Courier New" w:cs="Courier New"/>
      <w:sz w:val="16"/>
      <w:szCs w:val="24"/>
    </w:rPr>
  </w:style>
  <w:style w:type="character" w:customStyle="1" w:styleId="bulletsChar">
    <w:name w:val="bullets Char"/>
    <w:link w:val="bullets"/>
    <w:rsid w:val="00A65415"/>
    <w:rPr>
      <w:rFonts w:ascii="Arial" w:hAnsi="Arial"/>
      <w:b/>
      <w:color w:val="000080"/>
      <w:sz w:val="24"/>
      <w:lang w:val="en-AU" w:eastAsia="en-US"/>
    </w:rPr>
  </w:style>
  <w:style w:type="paragraph" w:styleId="22">
    <w:name w:val="Body Text 2"/>
    <w:basedOn w:val="a"/>
    <w:link w:val="23"/>
    <w:rsid w:val="00EC7211"/>
    <w:pPr>
      <w:ind w:left="1077"/>
    </w:pPr>
    <w:rPr>
      <w:lang w:val="en-GB"/>
    </w:rPr>
  </w:style>
  <w:style w:type="character" w:customStyle="1" w:styleId="23">
    <w:name w:val="本文 2 (文字)"/>
    <w:link w:val="22"/>
    <w:rsid w:val="00EC7211"/>
    <w:rPr>
      <w:rFonts w:ascii="Arial" w:hAnsi="Arial"/>
      <w:color w:val="000000"/>
      <w:sz w:val="22"/>
      <w:lang w:eastAsia="en-US"/>
    </w:rPr>
  </w:style>
  <w:style w:type="character" w:customStyle="1" w:styleId="filename">
    <w:name w:val="filename"/>
    <w:rsid w:val="00E20215"/>
    <w:rPr>
      <w:b/>
      <w:bCs/>
    </w:rPr>
  </w:style>
  <w:style w:type="paragraph" w:customStyle="1" w:styleId="code0">
    <w:name w:val="code"/>
    <w:basedOn w:val="a"/>
    <w:link w:val="codeChar0"/>
    <w:rsid w:val="00715B39"/>
    <w:rPr>
      <w:rFonts w:ascii="Courier New" w:hAnsi="Courier New" w:cs="Courier New"/>
      <w:color w:val="008000"/>
      <w:sz w:val="18"/>
      <w:szCs w:val="18"/>
    </w:rPr>
  </w:style>
  <w:style w:type="character" w:customStyle="1" w:styleId="command">
    <w:name w:val="command"/>
    <w:rsid w:val="00466B68"/>
    <w:rPr>
      <w:b/>
      <w:bCs/>
    </w:rPr>
  </w:style>
  <w:style w:type="character" w:customStyle="1" w:styleId="codeChar0">
    <w:name w:val="code Char"/>
    <w:link w:val="code0"/>
    <w:rsid w:val="00715B39"/>
    <w:rPr>
      <w:rFonts w:ascii="Courier New" w:hAnsi="Courier New" w:cs="Courier New"/>
      <w:color w:val="008000"/>
      <w:sz w:val="18"/>
      <w:szCs w:val="18"/>
      <w:lang w:val="en-US" w:eastAsia="en-US"/>
    </w:rPr>
  </w:style>
  <w:style w:type="paragraph" w:styleId="HTML">
    <w:name w:val="HTML Preformatted"/>
    <w:basedOn w:val="a"/>
    <w:link w:val="HTML0"/>
    <w:uiPriority w:val="99"/>
    <w:unhideWhenUsed/>
    <w:rsid w:val="0060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cs="Courier New"/>
      <w:sz w:val="20"/>
      <w:lang w:val="en-GB" w:eastAsia="en-GB"/>
    </w:rPr>
  </w:style>
  <w:style w:type="character" w:customStyle="1" w:styleId="HTML0">
    <w:name w:val="HTML 書式付き (文字)"/>
    <w:link w:val="HTML"/>
    <w:uiPriority w:val="99"/>
    <w:rsid w:val="00602851"/>
    <w:rPr>
      <w:rFonts w:ascii="Courier New" w:eastAsia="Calibri" w:hAnsi="Courier New" w:cs="Courier New"/>
    </w:rPr>
  </w:style>
  <w:style w:type="character" w:customStyle="1" w:styleId="40">
    <w:name w:val="見出し 4 (文字)"/>
    <w:aliases w:val="heading 4 (文字),HeadD (文字),h4 (文字)"/>
    <w:basedOn w:val="a0"/>
    <w:link w:val="4"/>
    <w:uiPriority w:val="9"/>
    <w:rsid w:val="004C331B"/>
    <w:rPr>
      <w:rFonts w:asciiTheme="majorHAnsi" w:eastAsiaTheme="majorEastAsia" w:hAnsiTheme="majorHAnsi" w:cstheme="majorBidi"/>
      <w:color w:val="2E74B5" w:themeColor="accent1" w:themeShade="BF"/>
      <w:sz w:val="24"/>
      <w:szCs w:val="24"/>
    </w:rPr>
  </w:style>
  <w:style w:type="character" w:customStyle="1" w:styleId="50">
    <w:name w:val="見出し 5 (文字)"/>
    <w:aliases w:val="heading 5 (文字),RefName (文字),NutTerm (文字),r1 (文字)"/>
    <w:basedOn w:val="a0"/>
    <w:link w:val="5"/>
    <w:uiPriority w:val="9"/>
    <w:rsid w:val="004C331B"/>
    <w:rPr>
      <w:rFonts w:asciiTheme="majorHAnsi" w:eastAsiaTheme="majorEastAsia" w:hAnsiTheme="majorHAnsi" w:cstheme="majorBidi"/>
      <w:caps/>
      <w:color w:val="2E74B5" w:themeColor="accent1" w:themeShade="BF"/>
    </w:rPr>
  </w:style>
  <w:style w:type="character" w:customStyle="1" w:styleId="60">
    <w:name w:val="見出し 6 (文字)"/>
    <w:aliases w:val="heading 6 (文字),RefSectA (文字),NutListTitle (文字),r2 (文字)"/>
    <w:basedOn w:val="a0"/>
    <w:link w:val="6"/>
    <w:uiPriority w:val="9"/>
    <w:rsid w:val="004C331B"/>
    <w:rPr>
      <w:rFonts w:asciiTheme="majorHAnsi" w:eastAsiaTheme="majorEastAsia" w:hAnsiTheme="majorHAnsi" w:cstheme="majorBidi"/>
      <w:i/>
      <w:iCs/>
      <w:caps/>
      <w:color w:val="1F4E79" w:themeColor="accent1" w:themeShade="80"/>
    </w:rPr>
  </w:style>
  <w:style w:type="character" w:customStyle="1" w:styleId="70">
    <w:name w:val="見出し 7 (文字)"/>
    <w:aliases w:val="heading 7 (文字),RefSectB (文字),r3 (文字)"/>
    <w:basedOn w:val="a0"/>
    <w:link w:val="7"/>
    <w:uiPriority w:val="9"/>
    <w:rsid w:val="004C331B"/>
    <w:rPr>
      <w:rFonts w:asciiTheme="majorHAnsi" w:eastAsiaTheme="majorEastAsia" w:hAnsiTheme="majorHAnsi" w:cstheme="majorBidi"/>
      <w:b/>
      <w:bCs/>
      <w:color w:val="1F4E79" w:themeColor="accent1" w:themeShade="80"/>
    </w:rPr>
  </w:style>
  <w:style w:type="character" w:customStyle="1" w:styleId="80">
    <w:name w:val="見出し 8 (文字)"/>
    <w:aliases w:val="heading 8 (文字),RefSectC (文字),r4 (文字)"/>
    <w:basedOn w:val="a0"/>
    <w:link w:val="8"/>
    <w:uiPriority w:val="9"/>
    <w:rsid w:val="004C331B"/>
    <w:rPr>
      <w:rFonts w:asciiTheme="majorHAnsi" w:eastAsiaTheme="majorEastAsia" w:hAnsiTheme="majorHAnsi" w:cstheme="majorBidi"/>
      <w:b/>
      <w:bCs/>
      <w:i/>
      <w:iCs/>
      <w:color w:val="1F4E79" w:themeColor="accent1" w:themeShade="80"/>
    </w:rPr>
  </w:style>
  <w:style w:type="character" w:customStyle="1" w:styleId="90">
    <w:name w:val="見出し 9 (文字)"/>
    <w:aliases w:val="heading 9 (文字),RefSectD (文字),r5 (文字)"/>
    <w:basedOn w:val="a0"/>
    <w:link w:val="9"/>
    <w:uiPriority w:val="9"/>
    <w:rsid w:val="004C331B"/>
    <w:rPr>
      <w:rFonts w:asciiTheme="majorHAnsi" w:eastAsiaTheme="majorEastAsia" w:hAnsiTheme="majorHAnsi" w:cstheme="majorBidi"/>
      <w:i/>
      <w:iCs/>
      <w:color w:val="1F4E79" w:themeColor="accent1" w:themeShade="80"/>
    </w:rPr>
  </w:style>
  <w:style w:type="paragraph" w:styleId="af6">
    <w:name w:val="Title"/>
    <w:basedOn w:val="a"/>
    <w:next w:val="a"/>
    <w:link w:val="af7"/>
    <w:uiPriority w:val="10"/>
    <w:qFormat/>
    <w:rsid w:val="004C33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f7">
    <w:name w:val="表題 (文字)"/>
    <w:basedOn w:val="a0"/>
    <w:link w:val="af6"/>
    <w:uiPriority w:val="10"/>
    <w:rsid w:val="004C331B"/>
    <w:rPr>
      <w:rFonts w:asciiTheme="majorHAnsi" w:eastAsiaTheme="majorEastAsia" w:hAnsiTheme="majorHAnsi" w:cstheme="majorBidi"/>
      <w:caps/>
      <w:color w:val="44546A" w:themeColor="text2"/>
      <w:spacing w:val="-15"/>
      <w:sz w:val="72"/>
      <w:szCs w:val="72"/>
    </w:rPr>
  </w:style>
  <w:style w:type="paragraph" w:styleId="af8">
    <w:name w:val="Subtitle"/>
    <w:basedOn w:val="a"/>
    <w:next w:val="a"/>
    <w:link w:val="af9"/>
    <w:uiPriority w:val="11"/>
    <w:qFormat/>
    <w:rsid w:val="004C331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f9">
    <w:name w:val="副題 (文字)"/>
    <w:basedOn w:val="a0"/>
    <w:link w:val="af8"/>
    <w:uiPriority w:val="11"/>
    <w:rsid w:val="004C331B"/>
    <w:rPr>
      <w:rFonts w:asciiTheme="majorHAnsi" w:eastAsiaTheme="majorEastAsia" w:hAnsiTheme="majorHAnsi" w:cstheme="majorBidi"/>
      <w:color w:val="5B9BD5" w:themeColor="accent1"/>
      <w:sz w:val="28"/>
      <w:szCs w:val="28"/>
    </w:rPr>
  </w:style>
  <w:style w:type="character" w:styleId="afa">
    <w:name w:val="Strong"/>
    <w:basedOn w:val="a0"/>
    <w:uiPriority w:val="22"/>
    <w:qFormat/>
    <w:rsid w:val="004C331B"/>
    <w:rPr>
      <w:b/>
      <w:bCs/>
    </w:rPr>
  </w:style>
  <w:style w:type="paragraph" w:styleId="afb">
    <w:name w:val="No Spacing"/>
    <w:uiPriority w:val="1"/>
    <w:qFormat/>
    <w:rsid w:val="004C331B"/>
    <w:pPr>
      <w:spacing w:after="0" w:line="240" w:lineRule="auto"/>
    </w:pPr>
  </w:style>
  <w:style w:type="paragraph" w:styleId="afc">
    <w:name w:val="Quote"/>
    <w:basedOn w:val="a"/>
    <w:next w:val="a"/>
    <w:link w:val="afd"/>
    <w:uiPriority w:val="29"/>
    <w:qFormat/>
    <w:rsid w:val="004C331B"/>
    <w:pPr>
      <w:spacing w:before="120" w:after="120"/>
      <w:ind w:left="720"/>
    </w:pPr>
    <w:rPr>
      <w:color w:val="44546A" w:themeColor="text2"/>
      <w:sz w:val="24"/>
      <w:szCs w:val="24"/>
    </w:rPr>
  </w:style>
  <w:style w:type="character" w:customStyle="1" w:styleId="afd">
    <w:name w:val="引用文 (文字)"/>
    <w:basedOn w:val="a0"/>
    <w:link w:val="afc"/>
    <w:uiPriority w:val="29"/>
    <w:rsid w:val="004C331B"/>
    <w:rPr>
      <w:color w:val="44546A" w:themeColor="text2"/>
      <w:sz w:val="24"/>
      <w:szCs w:val="24"/>
    </w:rPr>
  </w:style>
  <w:style w:type="paragraph" w:styleId="24">
    <w:name w:val="Intense Quote"/>
    <w:basedOn w:val="a"/>
    <w:next w:val="a"/>
    <w:link w:val="25"/>
    <w:uiPriority w:val="30"/>
    <w:qFormat/>
    <w:rsid w:val="004C33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25">
    <w:name w:val="引用文 2 (文字)"/>
    <w:basedOn w:val="a0"/>
    <w:link w:val="24"/>
    <w:uiPriority w:val="30"/>
    <w:rsid w:val="004C331B"/>
    <w:rPr>
      <w:rFonts w:asciiTheme="majorHAnsi" w:eastAsiaTheme="majorEastAsia" w:hAnsiTheme="majorHAnsi" w:cstheme="majorBidi"/>
      <w:color w:val="44546A" w:themeColor="text2"/>
      <w:spacing w:val="-6"/>
      <w:sz w:val="32"/>
      <w:szCs w:val="32"/>
    </w:rPr>
  </w:style>
  <w:style w:type="character" w:styleId="afe">
    <w:name w:val="Subtle Emphasis"/>
    <w:basedOn w:val="a0"/>
    <w:uiPriority w:val="19"/>
    <w:qFormat/>
    <w:rsid w:val="004C331B"/>
    <w:rPr>
      <w:i/>
      <w:iCs/>
      <w:color w:val="595959" w:themeColor="text1" w:themeTint="A6"/>
    </w:rPr>
  </w:style>
  <w:style w:type="character" w:styleId="26">
    <w:name w:val="Intense Emphasis"/>
    <w:basedOn w:val="a0"/>
    <w:uiPriority w:val="21"/>
    <w:qFormat/>
    <w:rsid w:val="004C331B"/>
    <w:rPr>
      <w:b/>
      <w:bCs/>
      <w:i/>
      <w:iCs/>
    </w:rPr>
  </w:style>
  <w:style w:type="character" w:styleId="aff">
    <w:name w:val="Subtle Reference"/>
    <w:basedOn w:val="a0"/>
    <w:uiPriority w:val="31"/>
    <w:qFormat/>
    <w:rsid w:val="004C331B"/>
    <w:rPr>
      <w:smallCaps/>
      <w:color w:val="595959" w:themeColor="text1" w:themeTint="A6"/>
      <w:u w:val="none" w:color="7F7F7F" w:themeColor="text1" w:themeTint="80"/>
      <w:bdr w:val="none" w:sz="0" w:space="0" w:color="auto"/>
    </w:rPr>
  </w:style>
  <w:style w:type="character" w:styleId="27">
    <w:name w:val="Intense Reference"/>
    <w:basedOn w:val="a0"/>
    <w:uiPriority w:val="32"/>
    <w:qFormat/>
    <w:rsid w:val="004C331B"/>
    <w:rPr>
      <w:b/>
      <w:bCs/>
      <w:smallCaps/>
      <w:color w:val="44546A" w:themeColor="text2"/>
      <w:u w:val="single"/>
    </w:rPr>
  </w:style>
  <w:style w:type="character" w:styleId="aff0">
    <w:name w:val="Book Title"/>
    <w:basedOn w:val="a0"/>
    <w:uiPriority w:val="33"/>
    <w:qFormat/>
    <w:rsid w:val="004C331B"/>
    <w:rPr>
      <w:b/>
      <w:bCs/>
      <w:smallCaps/>
      <w:spacing w:val="10"/>
    </w:rPr>
  </w:style>
  <w:style w:type="paragraph" w:styleId="aff1">
    <w:name w:val="TOC Heading"/>
    <w:basedOn w:val="1"/>
    <w:next w:val="a"/>
    <w:uiPriority w:val="39"/>
    <w:semiHidden/>
    <w:unhideWhenUsed/>
    <w:qFormat/>
    <w:rsid w:val="004C331B"/>
    <w:pPr>
      <w:outlineLvl w:val="9"/>
    </w:pPr>
  </w:style>
  <w:style w:type="paragraph" w:styleId="aff2">
    <w:name w:val="caption"/>
    <w:basedOn w:val="a"/>
    <w:next w:val="a"/>
    <w:uiPriority w:val="35"/>
    <w:semiHidden/>
    <w:unhideWhenUsed/>
    <w:qFormat/>
    <w:rsid w:val="004C331B"/>
    <w:pPr>
      <w:spacing w:line="240" w:lineRule="auto"/>
    </w:pPr>
    <w:rPr>
      <w:b/>
      <w:bCs/>
      <w:smallCap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986">
      <w:bodyDiv w:val="1"/>
      <w:marLeft w:val="0"/>
      <w:marRight w:val="0"/>
      <w:marTop w:val="0"/>
      <w:marBottom w:val="0"/>
      <w:divBdr>
        <w:top w:val="none" w:sz="0" w:space="0" w:color="auto"/>
        <w:left w:val="none" w:sz="0" w:space="0" w:color="auto"/>
        <w:bottom w:val="none" w:sz="0" w:space="0" w:color="auto"/>
        <w:right w:val="none" w:sz="0" w:space="0" w:color="auto"/>
      </w:divBdr>
    </w:div>
    <w:div w:id="66849019">
      <w:bodyDiv w:val="1"/>
      <w:marLeft w:val="0"/>
      <w:marRight w:val="0"/>
      <w:marTop w:val="0"/>
      <w:marBottom w:val="0"/>
      <w:divBdr>
        <w:top w:val="none" w:sz="0" w:space="0" w:color="auto"/>
        <w:left w:val="none" w:sz="0" w:space="0" w:color="auto"/>
        <w:bottom w:val="none" w:sz="0" w:space="0" w:color="auto"/>
        <w:right w:val="none" w:sz="0" w:space="0" w:color="auto"/>
      </w:divBdr>
    </w:div>
    <w:div w:id="150173453">
      <w:bodyDiv w:val="1"/>
      <w:marLeft w:val="0"/>
      <w:marRight w:val="0"/>
      <w:marTop w:val="0"/>
      <w:marBottom w:val="0"/>
      <w:divBdr>
        <w:top w:val="none" w:sz="0" w:space="0" w:color="auto"/>
        <w:left w:val="none" w:sz="0" w:space="0" w:color="auto"/>
        <w:bottom w:val="none" w:sz="0" w:space="0" w:color="auto"/>
        <w:right w:val="none" w:sz="0" w:space="0" w:color="auto"/>
      </w:divBdr>
    </w:div>
    <w:div w:id="314455353">
      <w:bodyDiv w:val="1"/>
      <w:marLeft w:val="0"/>
      <w:marRight w:val="0"/>
      <w:marTop w:val="0"/>
      <w:marBottom w:val="0"/>
      <w:divBdr>
        <w:top w:val="none" w:sz="0" w:space="0" w:color="auto"/>
        <w:left w:val="none" w:sz="0" w:space="0" w:color="auto"/>
        <w:bottom w:val="none" w:sz="0" w:space="0" w:color="auto"/>
        <w:right w:val="none" w:sz="0" w:space="0" w:color="auto"/>
      </w:divBdr>
    </w:div>
    <w:div w:id="315497750">
      <w:bodyDiv w:val="1"/>
      <w:marLeft w:val="0"/>
      <w:marRight w:val="0"/>
      <w:marTop w:val="0"/>
      <w:marBottom w:val="0"/>
      <w:divBdr>
        <w:top w:val="none" w:sz="0" w:space="0" w:color="auto"/>
        <w:left w:val="none" w:sz="0" w:space="0" w:color="auto"/>
        <w:bottom w:val="none" w:sz="0" w:space="0" w:color="auto"/>
        <w:right w:val="none" w:sz="0" w:space="0" w:color="auto"/>
      </w:divBdr>
    </w:div>
    <w:div w:id="320355233">
      <w:bodyDiv w:val="1"/>
      <w:marLeft w:val="0"/>
      <w:marRight w:val="0"/>
      <w:marTop w:val="0"/>
      <w:marBottom w:val="0"/>
      <w:divBdr>
        <w:top w:val="none" w:sz="0" w:space="0" w:color="auto"/>
        <w:left w:val="none" w:sz="0" w:space="0" w:color="auto"/>
        <w:bottom w:val="none" w:sz="0" w:space="0" w:color="auto"/>
        <w:right w:val="none" w:sz="0" w:space="0" w:color="auto"/>
      </w:divBdr>
    </w:div>
    <w:div w:id="340159230">
      <w:bodyDiv w:val="1"/>
      <w:marLeft w:val="0"/>
      <w:marRight w:val="0"/>
      <w:marTop w:val="0"/>
      <w:marBottom w:val="0"/>
      <w:divBdr>
        <w:top w:val="none" w:sz="0" w:space="0" w:color="auto"/>
        <w:left w:val="none" w:sz="0" w:space="0" w:color="auto"/>
        <w:bottom w:val="none" w:sz="0" w:space="0" w:color="auto"/>
        <w:right w:val="none" w:sz="0" w:space="0" w:color="auto"/>
      </w:divBdr>
    </w:div>
    <w:div w:id="388916166">
      <w:bodyDiv w:val="1"/>
      <w:marLeft w:val="0"/>
      <w:marRight w:val="0"/>
      <w:marTop w:val="0"/>
      <w:marBottom w:val="0"/>
      <w:divBdr>
        <w:top w:val="none" w:sz="0" w:space="0" w:color="auto"/>
        <w:left w:val="none" w:sz="0" w:space="0" w:color="auto"/>
        <w:bottom w:val="none" w:sz="0" w:space="0" w:color="auto"/>
        <w:right w:val="none" w:sz="0" w:space="0" w:color="auto"/>
      </w:divBdr>
    </w:div>
    <w:div w:id="618679327">
      <w:bodyDiv w:val="1"/>
      <w:marLeft w:val="0"/>
      <w:marRight w:val="0"/>
      <w:marTop w:val="0"/>
      <w:marBottom w:val="0"/>
      <w:divBdr>
        <w:top w:val="none" w:sz="0" w:space="0" w:color="auto"/>
        <w:left w:val="none" w:sz="0" w:space="0" w:color="auto"/>
        <w:bottom w:val="none" w:sz="0" w:space="0" w:color="auto"/>
        <w:right w:val="none" w:sz="0" w:space="0" w:color="auto"/>
      </w:divBdr>
    </w:div>
    <w:div w:id="628167794">
      <w:bodyDiv w:val="1"/>
      <w:marLeft w:val="0"/>
      <w:marRight w:val="0"/>
      <w:marTop w:val="0"/>
      <w:marBottom w:val="0"/>
      <w:divBdr>
        <w:top w:val="none" w:sz="0" w:space="0" w:color="auto"/>
        <w:left w:val="none" w:sz="0" w:space="0" w:color="auto"/>
        <w:bottom w:val="none" w:sz="0" w:space="0" w:color="auto"/>
        <w:right w:val="none" w:sz="0" w:space="0" w:color="auto"/>
      </w:divBdr>
    </w:div>
    <w:div w:id="733353019">
      <w:bodyDiv w:val="1"/>
      <w:marLeft w:val="0"/>
      <w:marRight w:val="0"/>
      <w:marTop w:val="0"/>
      <w:marBottom w:val="0"/>
      <w:divBdr>
        <w:top w:val="none" w:sz="0" w:space="0" w:color="auto"/>
        <w:left w:val="none" w:sz="0" w:space="0" w:color="auto"/>
        <w:bottom w:val="none" w:sz="0" w:space="0" w:color="auto"/>
        <w:right w:val="none" w:sz="0" w:space="0" w:color="auto"/>
      </w:divBdr>
    </w:div>
    <w:div w:id="993266309">
      <w:bodyDiv w:val="1"/>
      <w:marLeft w:val="0"/>
      <w:marRight w:val="0"/>
      <w:marTop w:val="0"/>
      <w:marBottom w:val="0"/>
      <w:divBdr>
        <w:top w:val="none" w:sz="0" w:space="0" w:color="auto"/>
        <w:left w:val="none" w:sz="0" w:space="0" w:color="auto"/>
        <w:bottom w:val="none" w:sz="0" w:space="0" w:color="auto"/>
        <w:right w:val="none" w:sz="0" w:space="0" w:color="auto"/>
      </w:divBdr>
    </w:div>
    <w:div w:id="1010136692">
      <w:bodyDiv w:val="1"/>
      <w:marLeft w:val="0"/>
      <w:marRight w:val="0"/>
      <w:marTop w:val="0"/>
      <w:marBottom w:val="0"/>
      <w:divBdr>
        <w:top w:val="none" w:sz="0" w:space="0" w:color="auto"/>
        <w:left w:val="none" w:sz="0" w:space="0" w:color="auto"/>
        <w:bottom w:val="none" w:sz="0" w:space="0" w:color="auto"/>
        <w:right w:val="none" w:sz="0" w:space="0" w:color="auto"/>
      </w:divBdr>
      <w:divsChild>
        <w:div w:id="137497127">
          <w:marLeft w:val="1200"/>
          <w:marRight w:val="300"/>
          <w:marTop w:val="0"/>
          <w:marBottom w:val="150"/>
          <w:divBdr>
            <w:top w:val="none" w:sz="0" w:space="0" w:color="auto"/>
            <w:left w:val="none" w:sz="0" w:space="0" w:color="auto"/>
            <w:bottom w:val="none" w:sz="0" w:space="0" w:color="auto"/>
            <w:right w:val="none" w:sz="0" w:space="0" w:color="auto"/>
          </w:divBdr>
        </w:div>
        <w:div w:id="2138330496">
          <w:marLeft w:val="1200"/>
          <w:marRight w:val="300"/>
          <w:marTop w:val="0"/>
          <w:marBottom w:val="150"/>
          <w:divBdr>
            <w:top w:val="none" w:sz="0" w:space="0" w:color="auto"/>
            <w:left w:val="none" w:sz="0" w:space="0" w:color="auto"/>
            <w:bottom w:val="none" w:sz="0" w:space="0" w:color="auto"/>
            <w:right w:val="none" w:sz="0" w:space="0" w:color="auto"/>
          </w:divBdr>
        </w:div>
      </w:divsChild>
    </w:div>
    <w:div w:id="1070540363">
      <w:bodyDiv w:val="1"/>
      <w:marLeft w:val="0"/>
      <w:marRight w:val="0"/>
      <w:marTop w:val="0"/>
      <w:marBottom w:val="0"/>
      <w:divBdr>
        <w:top w:val="none" w:sz="0" w:space="0" w:color="auto"/>
        <w:left w:val="none" w:sz="0" w:space="0" w:color="auto"/>
        <w:bottom w:val="none" w:sz="0" w:space="0" w:color="auto"/>
        <w:right w:val="none" w:sz="0" w:space="0" w:color="auto"/>
      </w:divBdr>
    </w:div>
    <w:div w:id="1099250754">
      <w:bodyDiv w:val="1"/>
      <w:marLeft w:val="0"/>
      <w:marRight w:val="0"/>
      <w:marTop w:val="0"/>
      <w:marBottom w:val="0"/>
      <w:divBdr>
        <w:top w:val="none" w:sz="0" w:space="0" w:color="auto"/>
        <w:left w:val="none" w:sz="0" w:space="0" w:color="auto"/>
        <w:bottom w:val="none" w:sz="0" w:space="0" w:color="auto"/>
        <w:right w:val="none" w:sz="0" w:space="0" w:color="auto"/>
      </w:divBdr>
    </w:div>
    <w:div w:id="1176503605">
      <w:bodyDiv w:val="1"/>
      <w:marLeft w:val="0"/>
      <w:marRight w:val="0"/>
      <w:marTop w:val="0"/>
      <w:marBottom w:val="0"/>
      <w:divBdr>
        <w:top w:val="none" w:sz="0" w:space="0" w:color="auto"/>
        <w:left w:val="none" w:sz="0" w:space="0" w:color="auto"/>
        <w:bottom w:val="none" w:sz="0" w:space="0" w:color="auto"/>
        <w:right w:val="none" w:sz="0" w:space="0" w:color="auto"/>
      </w:divBdr>
    </w:div>
    <w:div w:id="1258173529">
      <w:bodyDiv w:val="1"/>
      <w:marLeft w:val="0"/>
      <w:marRight w:val="0"/>
      <w:marTop w:val="0"/>
      <w:marBottom w:val="0"/>
      <w:divBdr>
        <w:top w:val="none" w:sz="0" w:space="0" w:color="auto"/>
        <w:left w:val="none" w:sz="0" w:space="0" w:color="auto"/>
        <w:bottom w:val="none" w:sz="0" w:space="0" w:color="auto"/>
        <w:right w:val="none" w:sz="0" w:space="0" w:color="auto"/>
      </w:divBdr>
      <w:divsChild>
        <w:div w:id="469903955">
          <w:marLeft w:val="547"/>
          <w:marRight w:val="0"/>
          <w:marTop w:val="134"/>
          <w:marBottom w:val="0"/>
          <w:divBdr>
            <w:top w:val="none" w:sz="0" w:space="0" w:color="auto"/>
            <w:left w:val="none" w:sz="0" w:space="0" w:color="auto"/>
            <w:bottom w:val="none" w:sz="0" w:space="0" w:color="auto"/>
            <w:right w:val="none" w:sz="0" w:space="0" w:color="auto"/>
          </w:divBdr>
        </w:div>
      </w:divsChild>
    </w:div>
    <w:div w:id="1284117435">
      <w:bodyDiv w:val="1"/>
      <w:marLeft w:val="0"/>
      <w:marRight w:val="0"/>
      <w:marTop w:val="0"/>
      <w:marBottom w:val="0"/>
      <w:divBdr>
        <w:top w:val="none" w:sz="0" w:space="0" w:color="auto"/>
        <w:left w:val="none" w:sz="0" w:space="0" w:color="auto"/>
        <w:bottom w:val="none" w:sz="0" w:space="0" w:color="auto"/>
        <w:right w:val="none" w:sz="0" w:space="0" w:color="auto"/>
      </w:divBdr>
    </w:div>
    <w:div w:id="1425223580">
      <w:bodyDiv w:val="1"/>
      <w:marLeft w:val="0"/>
      <w:marRight w:val="0"/>
      <w:marTop w:val="0"/>
      <w:marBottom w:val="0"/>
      <w:divBdr>
        <w:top w:val="none" w:sz="0" w:space="0" w:color="auto"/>
        <w:left w:val="none" w:sz="0" w:space="0" w:color="auto"/>
        <w:bottom w:val="none" w:sz="0" w:space="0" w:color="auto"/>
        <w:right w:val="none" w:sz="0" w:space="0" w:color="auto"/>
      </w:divBdr>
      <w:divsChild>
        <w:div w:id="1738896801">
          <w:marLeft w:val="1166"/>
          <w:marRight w:val="0"/>
          <w:marTop w:val="115"/>
          <w:marBottom w:val="0"/>
          <w:divBdr>
            <w:top w:val="none" w:sz="0" w:space="0" w:color="auto"/>
            <w:left w:val="none" w:sz="0" w:space="0" w:color="auto"/>
            <w:bottom w:val="none" w:sz="0" w:space="0" w:color="auto"/>
            <w:right w:val="none" w:sz="0" w:space="0" w:color="auto"/>
          </w:divBdr>
        </w:div>
      </w:divsChild>
    </w:div>
    <w:div w:id="1425418638">
      <w:bodyDiv w:val="1"/>
      <w:marLeft w:val="0"/>
      <w:marRight w:val="0"/>
      <w:marTop w:val="0"/>
      <w:marBottom w:val="0"/>
      <w:divBdr>
        <w:top w:val="none" w:sz="0" w:space="0" w:color="auto"/>
        <w:left w:val="none" w:sz="0" w:space="0" w:color="auto"/>
        <w:bottom w:val="none" w:sz="0" w:space="0" w:color="auto"/>
        <w:right w:val="none" w:sz="0" w:space="0" w:color="auto"/>
      </w:divBdr>
    </w:div>
    <w:div w:id="1449813197">
      <w:bodyDiv w:val="1"/>
      <w:marLeft w:val="0"/>
      <w:marRight w:val="0"/>
      <w:marTop w:val="0"/>
      <w:marBottom w:val="0"/>
      <w:divBdr>
        <w:top w:val="none" w:sz="0" w:space="0" w:color="auto"/>
        <w:left w:val="none" w:sz="0" w:space="0" w:color="auto"/>
        <w:bottom w:val="none" w:sz="0" w:space="0" w:color="auto"/>
        <w:right w:val="none" w:sz="0" w:space="0" w:color="auto"/>
      </w:divBdr>
    </w:div>
    <w:div w:id="1527672369">
      <w:bodyDiv w:val="1"/>
      <w:marLeft w:val="0"/>
      <w:marRight w:val="0"/>
      <w:marTop w:val="0"/>
      <w:marBottom w:val="0"/>
      <w:divBdr>
        <w:top w:val="none" w:sz="0" w:space="0" w:color="auto"/>
        <w:left w:val="none" w:sz="0" w:space="0" w:color="auto"/>
        <w:bottom w:val="none" w:sz="0" w:space="0" w:color="auto"/>
        <w:right w:val="none" w:sz="0" w:space="0" w:color="auto"/>
      </w:divBdr>
    </w:div>
    <w:div w:id="1596206444">
      <w:bodyDiv w:val="1"/>
      <w:marLeft w:val="0"/>
      <w:marRight w:val="0"/>
      <w:marTop w:val="0"/>
      <w:marBottom w:val="0"/>
      <w:divBdr>
        <w:top w:val="none" w:sz="0" w:space="0" w:color="auto"/>
        <w:left w:val="none" w:sz="0" w:space="0" w:color="auto"/>
        <w:bottom w:val="none" w:sz="0" w:space="0" w:color="auto"/>
        <w:right w:val="none" w:sz="0" w:space="0" w:color="auto"/>
      </w:divBdr>
    </w:div>
    <w:div w:id="1911190305">
      <w:bodyDiv w:val="1"/>
      <w:marLeft w:val="0"/>
      <w:marRight w:val="0"/>
      <w:marTop w:val="0"/>
      <w:marBottom w:val="0"/>
      <w:divBdr>
        <w:top w:val="none" w:sz="0" w:space="0" w:color="auto"/>
        <w:left w:val="none" w:sz="0" w:space="0" w:color="auto"/>
        <w:bottom w:val="none" w:sz="0" w:space="0" w:color="auto"/>
        <w:right w:val="none" w:sz="0" w:space="0" w:color="auto"/>
      </w:divBdr>
    </w:div>
    <w:div w:id="1931885311">
      <w:bodyDiv w:val="1"/>
      <w:marLeft w:val="0"/>
      <w:marRight w:val="0"/>
      <w:marTop w:val="0"/>
      <w:marBottom w:val="0"/>
      <w:divBdr>
        <w:top w:val="none" w:sz="0" w:space="0" w:color="auto"/>
        <w:left w:val="none" w:sz="0" w:space="0" w:color="auto"/>
        <w:bottom w:val="none" w:sz="0" w:space="0" w:color="auto"/>
        <w:right w:val="none" w:sz="0" w:space="0" w:color="auto"/>
      </w:divBdr>
    </w:div>
    <w:div w:id="2063089942">
      <w:bodyDiv w:val="1"/>
      <w:marLeft w:val="0"/>
      <w:marRight w:val="0"/>
      <w:marTop w:val="0"/>
      <w:marBottom w:val="0"/>
      <w:divBdr>
        <w:top w:val="none" w:sz="0" w:space="0" w:color="auto"/>
        <w:left w:val="none" w:sz="0" w:space="0" w:color="auto"/>
        <w:bottom w:val="none" w:sz="0" w:space="0" w:color="auto"/>
        <w:right w:val="none" w:sz="0" w:space="0" w:color="auto"/>
      </w:divBdr>
    </w:div>
    <w:div w:id="21150059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docs.intersystems.com/Cache20141j/csp/docbook/DocBook.UI.Page.cls?KEY=GORIENT" TargetMode="External"/><Relationship Id="rId18" Type="http://schemas.openxmlformats.org/officeDocument/2006/relationships/hyperlink" Target="https://groups.google.com/foru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localhost:57772/csp/samples/%25ZEN.Mojo.PluginDocumentation.HomePage.cl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ntersystems.co.jp/support/guide.html" TargetMode="External"/><Relationship Id="rId25" Type="http://schemas.openxmlformats.org/officeDocument/2006/relationships/hyperlink" Target="http://faq.intersystems.co.jp/csp/faq/result.CSP?DocNo=244" TargetMode="External"/><Relationship Id="rId2" Type="http://schemas.openxmlformats.org/officeDocument/2006/relationships/customXml" Target="../customXml/item2.xml"/><Relationship Id="rId16" Type="http://schemas.openxmlformats.org/officeDocument/2006/relationships/hyperlink" Target="http://faq.intersystems.co.jp/csp/faq/FAQ.FAQTopicSearch.cls" TargetMode="External"/><Relationship Id="rId20" Type="http://schemas.openxmlformats.org/officeDocument/2006/relationships/hyperlink" Target="http://docs.intersystems.com/cache20141j/csp/docbook/DocBook.UI.Page.cls?KEY=GC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faq.intersystems.co.jp/csp/faq/result.CSP?DocNo=258" TargetMode="External"/><Relationship Id="rId5" Type="http://schemas.openxmlformats.org/officeDocument/2006/relationships/customXml" Target="../customXml/item5.xml"/><Relationship Id="rId15" Type="http://schemas.openxmlformats.org/officeDocument/2006/relationships/hyperlink" Target="http://www.intersystems.co.jp/cache/downloads/documentation.html" TargetMode="External"/><Relationship Id="rId23" Type="http://schemas.openxmlformats.org/officeDocument/2006/relationships/hyperlink" Target="http://www.intersystems.co.jp/support/symposia.html"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docs.intersystems.com/documentation/cache/20141j/pdfs/GORIENT.pdf"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ian%20Horrocks\Desktop\Trak%20Technical%20Reference%20Document%20Templat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0682521DE146D84DB524E059807D43EC" ma:contentTypeVersion="4" ma:contentTypeDescription="Create a new document." ma:contentTypeScope="" ma:versionID="82dbd157f1a262ef68b250f6e1d0453c">
  <xsd:schema xmlns:xsd="http://www.w3.org/2001/XMLSchema" xmlns:xs="http://www.w3.org/2001/XMLSchema" xmlns:p="http://schemas.microsoft.com/office/2006/metadata/properties" xmlns:ns2="c8157d7e-8215-47f2-ac65-0cf42e46653a" targetNamespace="http://schemas.microsoft.com/office/2006/metadata/properties" ma:root="true" ma:fieldsID="4e1766e4d629e54fdb3b6ac2c233f807" ns2:_="">
    <xsd:import namespace="c8157d7e-8215-47f2-ac65-0cf42e46653a"/>
    <xsd:element name="properties">
      <xsd:complexType>
        <xsd:sequence>
          <xsd:element name="documentManagement">
            <xsd:complexType>
              <xsd:all>
                <xsd:element ref="ns2:ParentList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57d7e-8215-47f2-ac65-0cf42e46653a" elementFormDefault="qualified">
    <xsd:import namespace="http://schemas.microsoft.com/office/2006/documentManagement/types"/>
    <xsd:import namespace="http://schemas.microsoft.com/office/infopath/2007/PartnerControls"/>
    <xsd:element name="ParentListItemID" ma:index="5" nillable="true" ma:displayName="ParentListItemID" ma:hidden="true" ma:internalName="ParentListItemID"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arentListItemID xmlns="c8157d7e-8215-47f2-ac65-0cf42e46653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AA63C-1FF3-4961-A2E4-49B7AF3E7F15}">
  <ds:schemaRefs>
    <ds:schemaRef ds:uri="http://schemas.microsoft.com/office/2006/metadata/customXsn"/>
  </ds:schemaRefs>
</ds:datastoreItem>
</file>

<file path=customXml/itemProps2.xml><?xml version="1.0" encoding="utf-8"?>
<ds:datastoreItem xmlns:ds="http://schemas.openxmlformats.org/officeDocument/2006/customXml" ds:itemID="{1BFC520D-2EF5-48A7-9D16-80549DF49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157d7e-8215-47f2-ac65-0cf42e466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AF6C7A-512E-4CC8-B7B9-AF21C578B388}">
  <ds:schemaRefs>
    <ds:schemaRef ds:uri="http://schemas.microsoft.com/office/2006/metadata/longProperties"/>
  </ds:schemaRefs>
</ds:datastoreItem>
</file>

<file path=customXml/itemProps4.xml><?xml version="1.0" encoding="utf-8"?>
<ds:datastoreItem xmlns:ds="http://schemas.openxmlformats.org/officeDocument/2006/customXml" ds:itemID="{03944942-CA1E-4DCE-A420-3F1D89861FAA}">
  <ds:schemaRefs>
    <ds:schemaRef ds:uri="http://schemas.microsoft.com/office/2006/metadata/properties"/>
    <ds:schemaRef ds:uri="http://schemas.microsoft.com/office/infopath/2007/PartnerControls"/>
    <ds:schemaRef ds:uri="c8157d7e-8215-47f2-ac65-0cf42e46653a"/>
  </ds:schemaRefs>
</ds:datastoreItem>
</file>

<file path=customXml/itemProps5.xml><?xml version="1.0" encoding="utf-8"?>
<ds:datastoreItem xmlns:ds="http://schemas.openxmlformats.org/officeDocument/2006/customXml" ds:itemID="{D5A54DDA-F778-46DE-B0F2-0CF0FB593823}">
  <ds:schemaRefs>
    <ds:schemaRef ds:uri="http://schemas.microsoft.com/sharepoint/v3/contenttype/forms"/>
  </ds:schemaRefs>
</ds:datastoreItem>
</file>

<file path=customXml/itemProps6.xml><?xml version="1.0" encoding="utf-8"?>
<ds:datastoreItem xmlns:ds="http://schemas.openxmlformats.org/officeDocument/2006/customXml" ds:itemID="{88DD4F11-24B8-4EDE-834D-4C1BCB1A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Trak Technical Reference Document Template.dot</Template>
  <TotalTime>15146</TotalTime>
  <Pages>132</Pages>
  <Words>15705</Words>
  <Characters>89524</Characters>
  <Application>Microsoft Office Word</Application>
  <DocSecurity>8</DocSecurity>
  <Lines>746</Lines>
  <Paragraphs>210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Guernsey HSSD</vt:lpstr>
      <vt:lpstr>Guernsey HSSD</vt:lpstr>
    </vt:vector>
  </TitlesOfParts>
  <Company>InterSystems</Company>
  <LinksUpToDate>false</LinksUpToDate>
  <CharactersWithSpaces>105019</CharactersWithSpaces>
  <SharedDoc>false</SharedDoc>
  <HLinks>
    <vt:vector size="342" baseType="variant">
      <vt:variant>
        <vt:i4>262147</vt:i4>
      </vt:variant>
      <vt:variant>
        <vt:i4>309</vt:i4>
      </vt:variant>
      <vt:variant>
        <vt:i4>0</vt:i4>
      </vt:variant>
      <vt:variant>
        <vt:i4>5</vt:i4>
      </vt:variant>
      <vt:variant>
        <vt:lpwstr>https://ccr.intersystems.com/ccr/docs.csp</vt:lpwstr>
      </vt:variant>
      <vt:variant>
        <vt:lpwstr/>
      </vt:variant>
      <vt:variant>
        <vt:i4>2228266</vt:i4>
      </vt:variant>
      <vt:variant>
        <vt:i4>306</vt:i4>
      </vt:variant>
      <vt:variant>
        <vt:i4>0</vt:i4>
      </vt:variant>
      <vt:variant>
        <vt:i4>5</vt:i4>
      </vt:variant>
      <vt:variant>
        <vt:lpwstr>http://turbo.iscinternal.com/twiki/bin/view/ISC/PerforceFAQ</vt:lpwstr>
      </vt:variant>
      <vt:variant>
        <vt:lpwstr/>
      </vt:variant>
      <vt:variant>
        <vt:i4>6094932</vt:i4>
      </vt:variant>
      <vt:variant>
        <vt:i4>303</vt:i4>
      </vt:variant>
      <vt:variant>
        <vt:i4>0</vt:i4>
      </vt:variant>
      <vt:variant>
        <vt:i4>5</vt:i4>
      </vt:variant>
      <vt:variant>
        <vt:lpwstr>http://sp.trakhealth.com/Product/Technical/Archive/Writing Cache Stored Procedure for Crystal Reports.doc</vt:lpwstr>
      </vt:variant>
      <vt:variant>
        <vt:lpwstr/>
      </vt:variant>
      <vt:variant>
        <vt:i4>4587544</vt:i4>
      </vt:variant>
      <vt:variant>
        <vt:i4>300</vt:i4>
      </vt:variant>
      <vt:variant>
        <vt:i4>0</vt:i4>
      </vt:variant>
      <vt:variant>
        <vt:i4>5</vt:i4>
      </vt:variant>
      <vt:variant>
        <vt:lpwstr>http://sp.trakhealth.com/Operations/Forms/AllItems.aspx?RootFolder=%2fOperations%2fFoundation</vt:lpwstr>
      </vt:variant>
      <vt:variant>
        <vt:lpwstr/>
      </vt:variant>
      <vt:variant>
        <vt:i4>3473527</vt:i4>
      </vt:variant>
      <vt:variant>
        <vt:i4>297</vt:i4>
      </vt:variant>
      <vt:variant>
        <vt:i4>0</vt:i4>
      </vt:variant>
      <vt:variant>
        <vt:i4>5</vt:i4>
      </vt:variant>
      <vt:variant>
        <vt:lpwstr>../../../../Documents and Settings/eharding/My Documents/SharePoint Drafts/iknow/sites/SEC/Public Reference/Technology Reference Materials/ISC Technologies/Best Practices (DRAFT).doc</vt:lpwstr>
      </vt:variant>
      <vt:variant>
        <vt:lpwstr/>
      </vt:variant>
      <vt:variant>
        <vt:i4>104800</vt:i4>
      </vt:variant>
      <vt:variant>
        <vt:i4>294</vt:i4>
      </vt:variant>
      <vt:variant>
        <vt:i4>0</vt:i4>
      </vt:variant>
      <vt:variant>
        <vt:i4>5</vt:i4>
      </vt:variant>
      <vt:variant>
        <vt:lpwstr>../../../../Documents and Settings/eharding/My Documents/SharePoint Drafts/iknow/sites/SEC/Public Reference/Technology Reference Materials/ISC Technologies/Cach饅Cache Coding Guidelines.doc</vt:lpwstr>
      </vt:variant>
      <vt:variant>
        <vt:lpwstr/>
      </vt:variant>
      <vt:variant>
        <vt:i4>2949192</vt:i4>
      </vt:variant>
      <vt:variant>
        <vt:i4>291</vt:i4>
      </vt:variant>
      <vt:variant>
        <vt:i4>0</vt:i4>
      </vt:variant>
      <vt:variant>
        <vt:i4>5</vt:i4>
      </vt:variant>
      <vt:variant>
        <vt:lpwstr>http://docs.intersystems.com/cache20102/csp/docbook/DocBook.UI.Page.cls?KEY=GCOS_variables</vt:lpwstr>
      </vt:variant>
      <vt:variant>
        <vt:lpwstr>GCOS_variables_procprivglbls</vt:lpwstr>
      </vt:variant>
      <vt:variant>
        <vt:i4>5111859</vt:i4>
      </vt:variant>
      <vt:variant>
        <vt:i4>288</vt:i4>
      </vt:variant>
      <vt:variant>
        <vt:i4>0</vt:i4>
      </vt:variant>
      <vt:variant>
        <vt:i4>5</vt:i4>
      </vt:variant>
      <vt:variant>
        <vt:lpwstr>http://localhost/csp/docbook/DocBook.UI.Page.cls?KEY=RCOS_ccontinue</vt:lpwstr>
      </vt:variant>
      <vt:variant>
        <vt:lpwstr/>
      </vt:variant>
      <vt:variant>
        <vt:i4>1114238</vt:i4>
      </vt:variant>
      <vt:variant>
        <vt:i4>285</vt:i4>
      </vt:variant>
      <vt:variant>
        <vt:i4>0</vt:i4>
      </vt:variant>
      <vt:variant>
        <vt:i4>5</vt:i4>
      </vt:variant>
      <vt:variant>
        <vt:lpwstr>http://localhost:57773/csp/docbook/DocBook.UI.Page.cls?KEY=RCOS_ccatch</vt:lpwstr>
      </vt:variant>
      <vt:variant>
        <vt:lpwstr/>
      </vt:variant>
      <vt:variant>
        <vt:i4>1245211</vt:i4>
      </vt:variant>
      <vt:variant>
        <vt:i4>282</vt:i4>
      </vt:variant>
      <vt:variant>
        <vt:i4>0</vt:i4>
      </vt:variant>
      <vt:variant>
        <vt:i4>5</vt:i4>
      </vt:variant>
      <vt:variant>
        <vt:lpwstr>https://ccr.intersystems.com/ccr/perforcedocs.csp</vt:lpwstr>
      </vt:variant>
      <vt:variant>
        <vt:lpwstr>items</vt:lpwstr>
      </vt:variant>
      <vt:variant>
        <vt:i4>1376311</vt:i4>
      </vt:variant>
      <vt:variant>
        <vt:i4>275</vt:i4>
      </vt:variant>
      <vt:variant>
        <vt:i4>0</vt:i4>
      </vt:variant>
      <vt:variant>
        <vt:i4>5</vt:i4>
      </vt:variant>
      <vt:variant>
        <vt:lpwstr/>
      </vt:variant>
      <vt:variant>
        <vt:lpwstr>_Toc277165418</vt:lpwstr>
      </vt:variant>
      <vt:variant>
        <vt:i4>1376311</vt:i4>
      </vt:variant>
      <vt:variant>
        <vt:i4>269</vt:i4>
      </vt:variant>
      <vt:variant>
        <vt:i4>0</vt:i4>
      </vt:variant>
      <vt:variant>
        <vt:i4>5</vt:i4>
      </vt:variant>
      <vt:variant>
        <vt:lpwstr/>
      </vt:variant>
      <vt:variant>
        <vt:lpwstr>_Toc277165417</vt:lpwstr>
      </vt:variant>
      <vt:variant>
        <vt:i4>1376311</vt:i4>
      </vt:variant>
      <vt:variant>
        <vt:i4>263</vt:i4>
      </vt:variant>
      <vt:variant>
        <vt:i4>0</vt:i4>
      </vt:variant>
      <vt:variant>
        <vt:i4>5</vt:i4>
      </vt:variant>
      <vt:variant>
        <vt:lpwstr/>
      </vt:variant>
      <vt:variant>
        <vt:lpwstr>_Toc277165416</vt:lpwstr>
      </vt:variant>
      <vt:variant>
        <vt:i4>1376311</vt:i4>
      </vt:variant>
      <vt:variant>
        <vt:i4>257</vt:i4>
      </vt:variant>
      <vt:variant>
        <vt:i4>0</vt:i4>
      </vt:variant>
      <vt:variant>
        <vt:i4>5</vt:i4>
      </vt:variant>
      <vt:variant>
        <vt:lpwstr/>
      </vt:variant>
      <vt:variant>
        <vt:lpwstr>_Toc277165415</vt:lpwstr>
      </vt:variant>
      <vt:variant>
        <vt:i4>1376311</vt:i4>
      </vt:variant>
      <vt:variant>
        <vt:i4>251</vt:i4>
      </vt:variant>
      <vt:variant>
        <vt:i4>0</vt:i4>
      </vt:variant>
      <vt:variant>
        <vt:i4>5</vt:i4>
      </vt:variant>
      <vt:variant>
        <vt:lpwstr/>
      </vt:variant>
      <vt:variant>
        <vt:lpwstr>_Toc277165414</vt:lpwstr>
      </vt:variant>
      <vt:variant>
        <vt:i4>1376311</vt:i4>
      </vt:variant>
      <vt:variant>
        <vt:i4>245</vt:i4>
      </vt:variant>
      <vt:variant>
        <vt:i4>0</vt:i4>
      </vt:variant>
      <vt:variant>
        <vt:i4>5</vt:i4>
      </vt:variant>
      <vt:variant>
        <vt:lpwstr/>
      </vt:variant>
      <vt:variant>
        <vt:lpwstr>_Toc277165413</vt:lpwstr>
      </vt:variant>
      <vt:variant>
        <vt:i4>1376311</vt:i4>
      </vt:variant>
      <vt:variant>
        <vt:i4>239</vt:i4>
      </vt:variant>
      <vt:variant>
        <vt:i4>0</vt:i4>
      </vt:variant>
      <vt:variant>
        <vt:i4>5</vt:i4>
      </vt:variant>
      <vt:variant>
        <vt:lpwstr/>
      </vt:variant>
      <vt:variant>
        <vt:lpwstr>_Toc277165412</vt:lpwstr>
      </vt:variant>
      <vt:variant>
        <vt:i4>1376311</vt:i4>
      </vt:variant>
      <vt:variant>
        <vt:i4>233</vt:i4>
      </vt:variant>
      <vt:variant>
        <vt:i4>0</vt:i4>
      </vt:variant>
      <vt:variant>
        <vt:i4>5</vt:i4>
      </vt:variant>
      <vt:variant>
        <vt:lpwstr/>
      </vt:variant>
      <vt:variant>
        <vt:lpwstr>_Toc277165411</vt:lpwstr>
      </vt:variant>
      <vt:variant>
        <vt:i4>1376311</vt:i4>
      </vt:variant>
      <vt:variant>
        <vt:i4>227</vt:i4>
      </vt:variant>
      <vt:variant>
        <vt:i4>0</vt:i4>
      </vt:variant>
      <vt:variant>
        <vt:i4>5</vt:i4>
      </vt:variant>
      <vt:variant>
        <vt:lpwstr/>
      </vt:variant>
      <vt:variant>
        <vt:lpwstr>_Toc277165410</vt:lpwstr>
      </vt:variant>
      <vt:variant>
        <vt:i4>1310775</vt:i4>
      </vt:variant>
      <vt:variant>
        <vt:i4>221</vt:i4>
      </vt:variant>
      <vt:variant>
        <vt:i4>0</vt:i4>
      </vt:variant>
      <vt:variant>
        <vt:i4>5</vt:i4>
      </vt:variant>
      <vt:variant>
        <vt:lpwstr/>
      </vt:variant>
      <vt:variant>
        <vt:lpwstr>_Toc277165409</vt:lpwstr>
      </vt:variant>
      <vt:variant>
        <vt:i4>1310775</vt:i4>
      </vt:variant>
      <vt:variant>
        <vt:i4>215</vt:i4>
      </vt:variant>
      <vt:variant>
        <vt:i4>0</vt:i4>
      </vt:variant>
      <vt:variant>
        <vt:i4>5</vt:i4>
      </vt:variant>
      <vt:variant>
        <vt:lpwstr/>
      </vt:variant>
      <vt:variant>
        <vt:lpwstr>_Toc277165408</vt:lpwstr>
      </vt:variant>
      <vt:variant>
        <vt:i4>1310775</vt:i4>
      </vt:variant>
      <vt:variant>
        <vt:i4>209</vt:i4>
      </vt:variant>
      <vt:variant>
        <vt:i4>0</vt:i4>
      </vt:variant>
      <vt:variant>
        <vt:i4>5</vt:i4>
      </vt:variant>
      <vt:variant>
        <vt:lpwstr/>
      </vt:variant>
      <vt:variant>
        <vt:lpwstr>_Toc277165407</vt:lpwstr>
      </vt:variant>
      <vt:variant>
        <vt:i4>1310775</vt:i4>
      </vt:variant>
      <vt:variant>
        <vt:i4>203</vt:i4>
      </vt:variant>
      <vt:variant>
        <vt:i4>0</vt:i4>
      </vt:variant>
      <vt:variant>
        <vt:i4>5</vt:i4>
      </vt:variant>
      <vt:variant>
        <vt:lpwstr/>
      </vt:variant>
      <vt:variant>
        <vt:lpwstr>_Toc277165406</vt:lpwstr>
      </vt:variant>
      <vt:variant>
        <vt:i4>1310775</vt:i4>
      </vt:variant>
      <vt:variant>
        <vt:i4>197</vt:i4>
      </vt:variant>
      <vt:variant>
        <vt:i4>0</vt:i4>
      </vt:variant>
      <vt:variant>
        <vt:i4>5</vt:i4>
      </vt:variant>
      <vt:variant>
        <vt:lpwstr/>
      </vt:variant>
      <vt:variant>
        <vt:lpwstr>_Toc277165405</vt:lpwstr>
      </vt:variant>
      <vt:variant>
        <vt:i4>1310775</vt:i4>
      </vt:variant>
      <vt:variant>
        <vt:i4>191</vt:i4>
      </vt:variant>
      <vt:variant>
        <vt:i4>0</vt:i4>
      </vt:variant>
      <vt:variant>
        <vt:i4>5</vt:i4>
      </vt:variant>
      <vt:variant>
        <vt:lpwstr/>
      </vt:variant>
      <vt:variant>
        <vt:lpwstr>_Toc277165404</vt:lpwstr>
      </vt:variant>
      <vt:variant>
        <vt:i4>1310775</vt:i4>
      </vt:variant>
      <vt:variant>
        <vt:i4>185</vt:i4>
      </vt:variant>
      <vt:variant>
        <vt:i4>0</vt:i4>
      </vt:variant>
      <vt:variant>
        <vt:i4>5</vt:i4>
      </vt:variant>
      <vt:variant>
        <vt:lpwstr/>
      </vt:variant>
      <vt:variant>
        <vt:lpwstr>_Toc277165403</vt:lpwstr>
      </vt:variant>
      <vt:variant>
        <vt:i4>1310775</vt:i4>
      </vt:variant>
      <vt:variant>
        <vt:i4>179</vt:i4>
      </vt:variant>
      <vt:variant>
        <vt:i4>0</vt:i4>
      </vt:variant>
      <vt:variant>
        <vt:i4>5</vt:i4>
      </vt:variant>
      <vt:variant>
        <vt:lpwstr/>
      </vt:variant>
      <vt:variant>
        <vt:lpwstr>_Toc277165402</vt:lpwstr>
      </vt:variant>
      <vt:variant>
        <vt:i4>1310775</vt:i4>
      </vt:variant>
      <vt:variant>
        <vt:i4>173</vt:i4>
      </vt:variant>
      <vt:variant>
        <vt:i4>0</vt:i4>
      </vt:variant>
      <vt:variant>
        <vt:i4>5</vt:i4>
      </vt:variant>
      <vt:variant>
        <vt:lpwstr/>
      </vt:variant>
      <vt:variant>
        <vt:lpwstr>_Toc277165401</vt:lpwstr>
      </vt:variant>
      <vt:variant>
        <vt:i4>1310775</vt:i4>
      </vt:variant>
      <vt:variant>
        <vt:i4>167</vt:i4>
      </vt:variant>
      <vt:variant>
        <vt:i4>0</vt:i4>
      </vt:variant>
      <vt:variant>
        <vt:i4>5</vt:i4>
      </vt:variant>
      <vt:variant>
        <vt:lpwstr/>
      </vt:variant>
      <vt:variant>
        <vt:lpwstr>_Toc277165400</vt:lpwstr>
      </vt:variant>
      <vt:variant>
        <vt:i4>1900592</vt:i4>
      </vt:variant>
      <vt:variant>
        <vt:i4>161</vt:i4>
      </vt:variant>
      <vt:variant>
        <vt:i4>0</vt:i4>
      </vt:variant>
      <vt:variant>
        <vt:i4>5</vt:i4>
      </vt:variant>
      <vt:variant>
        <vt:lpwstr/>
      </vt:variant>
      <vt:variant>
        <vt:lpwstr>_Toc277165399</vt:lpwstr>
      </vt:variant>
      <vt:variant>
        <vt:i4>1900592</vt:i4>
      </vt:variant>
      <vt:variant>
        <vt:i4>155</vt:i4>
      </vt:variant>
      <vt:variant>
        <vt:i4>0</vt:i4>
      </vt:variant>
      <vt:variant>
        <vt:i4>5</vt:i4>
      </vt:variant>
      <vt:variant>
        <vt:lpwstr/>
      </vt:variant>
      <vt:variant>
        <vt:lpwstr>_Toc277165398</vt:lpwstr>
      </vt:variant>
      <vt:variant>
        <vt:i4>1900592</vt:i4>
      </vt:variant>
      <vt:variant>
        <vt:i4>149</vt:i4>
      </vt:variant>
      <vt:variant>
        <vt:i4>0</vt:i4>
      </vt:variant>
      <vt:variant>
        <vt:i4>5</vt:i4>
      </vt:variant>
      <vt:variant>
        <vt:lpwstr/>
      </vt:variant>
      <vt:variant>
        <vt:lpwstr>_Toc277165397</vt:lpwstr>
      </vt:variant>
      <vt:variant>
        <vt:i4>1900592</vt:i4>
      </vt:variant>
      <vt:variant>
        <vt:i4>143</vt:i4>
      </vt:variant>
      <vt:variant>
        <vt:i4>0</vt:i4>
      </vt:variant>
      <vt:variant>
        <vt:i4>5</vt:i4>
      </vt:variant>
      <vt:variant>
        <vt:lpwstr/>
      </vt:variant>
      <vt:variant>
        <vt:lpwstr>_Toc277165396</vt:lpwstr>
      </vt:variant>
      <vt:variant>
        <vt:i4>1900592</vt:i4>
      </vt:variant>
      <vt:variant>
        <vt:i4>137</vt:i4>
      </vt:variant>
      <vt:variant>
        <vt:i4>0</vt:i4>
      </vt:variant>
      <vt:variant>
        <vt:i4>5</vt:i4>
      </vt:variant>
      <vt:variant>
        <vt:lpwstr/>
      </vt:variant>
      <vt:variant>
        <vt:lpwstr>_Toc277165395</vt:lpwstr>
      </vt:variant>
      <vt:variant>
        <vt:i4>1900592</vt:i4>
      </vt:variant>
      <vt:variant>
        <vt:i4>131</vt:i4>
      </vt:variant>
      <vt:variant>
        <vt:i4>0</vt:i4>
      </vt:variant>
      <vt:variant>
        <vt:i4>5</vt:i4>
      </vt:variant>
      <vt:variant>
        <vt:lpwstr/>
      </vt:variant>
      <vt:variant>
        <vt:lpwstr>_Toc277165394</vt:lpwstr>
      </vt:variant>
      <vt:variant>
        <vt:i4>1900592</vt:i4>
      </vt:variant>
      <vt:variant>
        <vt:i4>125</vt:i4>
      </vt:variant>
      <vt:variant>
        <vt:i4>0</vt:i4>
      </vt:variant>
      <vt:variant>
        <vt:i4>5</vt:i4>
      </vt:variant>
      <vt:variant>
        <vt:lpwstr/>
      </vt:variant>
      <vt:variant>
        <vt:lpwstr>_Toc277165393</vt:lpwstr>
      </vt:variant>
      <vt:variant>
        <vt:i4>1900592</vt:i4>
      </vt:variant>
      <vt:variant>
        <vt:i4>119</vt:i4>
      </vt:variant>
      <vt:variant>
        <vt:i4>0</vt:i4>
      </vt:variant>
      <vt:variant>
        <vt:i4>5</vt:i4>
      </vt:variant>
      <vt:variant>
        <vt:lpwstr/>
      </vt:variant>
      <vt:variant>
        <vt:lpwstr>_Toc277165392</vt:lpwstr>
      </vt:variant>
      <vt:variant>
        <vt:i4>1900592</vt:i4>
      </vt:variant>
      <vt:variant>
        <vt:i4>113</vt:i4>
      </vt:variant>
      <vt:variant>
        <vt:i4>0</vt:i4>
      </vt:variant>
      <vt:variant>
        <vt:i4>5</vt:i4>
      </vt:variant>
      <vt:variant>
        <vt:lpwstr/>
      </vt:variant>
      <vt:variant>
        <vt:lpwstr>_Toc277165391</vt:lpwstr>
      </vt:variant>
      <vt:variant>
        <vt:i4>1900592</vt:i4>
      </vt:variant>
      <vt:variant>
        <vt:i4>107</vt:i4>
      </vt:variant>
      <vt:variant>
        <vt:i4>0</vt:i4>
      </vt:variant>
      <vt:variant>
        <vt:i4>5</vt:i4>
      </vt:variant>
      <vt:variant>
        <vt:lpwstr/>
      </vt:variant>
      <vt:variant>
        <vt:lpwstr>_Toc277165390</vt:lpwstr>
      </vt:variant>
      <vt:variant>
        <vt:i4>1835056</vt:i4>
      </vt:variant>
      <vt:variant>
        <vt:i4>101</vt:i4>
      </vt:variant>
      <vt:variant>
        <vt:i4>0</vt:i4>
      </vt:variant>
      <vt:variant>
        <vt:i4>5</vt:i4>
      </vt:variant>
      <vt:variant>
        <vt:lpwstr/>
      </vt:variant>
      <vt:variant>
        <vt:lpwstr>_Toc277165389</vt:lpwstr>
      </vt:variant>
      <vt:variant>
        <vt:i4>1835056</vt:i4>
      </vt:variant>
      <vt:variant>
        <vt:i4>95</vt:i4>
      </vt:variant>
      <vt:variant>
        <vt:i4>0</vt:i4>
      </vt:variant>
      <vt:variant>
        <vt:i4>5</vt:i4>
      </vt:variant>
      <vt:variant>
        <vt:lpwstr/>
      </vt:variant>
      <vt:variant>
        <vt:lpwstr>_Toc277165388</vt:lpwstr>
      </vt:variant>
      <vt:variant>
        <vt:i4>1835056</vt:i4>
      </vt:variant>
      <vt:variant>
        <vt:i4>89</vt:i4>
      </vt:variant>
      <vt:variant>
        <vt:i4>0</vt:i4>
      </vt:variant>
      <vt:variant>
        <vt:i4>5</vt:i4>
      </vt:variant>
      <vt:variant>
        <vt:lpwstr/>
      </vt:variant>
      <vt:variant>
        <vt:lpwstr>_Toc277165387</vt:lpwstr>
      </vt:variant>
      <vt:variant>
        <vt:i4>1835056</vt:i4>
      </vt:variant>
      <vt:variant>
        <vt:i4>83</vt:i4>
      </vt:variant>
      <vt:variant>
        <vt:i4>0</vt:i4>
      </vt:variant>
      <vt:variant>
        <vt:i4>5</vt:i4>
      </vt:variant>
      <vt:variant>
        <vt:lpwstr/>
      </vt:variant>
      <vt:variant>
        <vt:lpwstr>_Toc277165386</vt:lpwstr>
      </vt:variant>
      <vt:variant>
        <vt:i4>1835056</vt:i4>
      </vt:variant>
      <vt:variant>
        <vt:i4>77</vt:i4>
      </vt:variant>
      <vt:variant>
        <vt:i4>0</vt:i4>
      </vt:variant>
      <vt:variant>
        <vt:i4>5</vt:i4>
      </vt:variant>
      <vt:variant>
        <vt:lpwstr/>
      </vt:variant>
      <vt:variant>
        <vt:lpwstr>_Toc277165385</vt:lpwstr>
      </vt:variant>
      <vt:variant>
        <vt:i4>1835056</vt:i4>
      </vt:variant>
      <vt:variant>
        <vt:i4>71</vt:i4>
      </vt:variant>
      <vt:variant>
        <vt:i4>0</vt:i4>
      </vt:variant>
      <vt:variant>
        <vt:i4>5</vt:i4>
      </vt:variant>
      <vt:variant>
        <vt:lpwstr/>
      </vt:variant>
      <vt:variant>
        <vt:lpwstr>_Toc277165384</vt:lpwstr>
      </vt:variant>
      <vt:variant>
        <vt:i4>1835056</vt:i4>
      </vt:variant>
      <vt:variant>
        <vt:i4>65</vt:i4>
      </vt:variant>
      <vt:variant>
        <vt:i4>0</vt:i4>
      </vt:variant>
      <vt:variant>
        <vt:i4>5</vt:i4>
      </vt:variant>
      <vt:variant>
        <vt:lpwstr/>
      </vt:variant>
      <vt:variant>
        <vt:lpwstr>_Toc277165383</vt:lpwstr>
      </vt:variant>
      <vt:variant>
        <vt:i4>1835056</vt:i4>
      </vt:variant>
      <vt:variant>
        <vt:i4>59</vt:i4>
      </vt:variant>
      <vt:variant>
        <vt:i4>0</vt:i4>
      </vt:variant>
      <vt:variant>
        <vt:i4>5</vt:i4>
      </vt:variant>
      <vt:variant>
        <vt:lpwstr/>
      </vt:variant>
      <vt:variant>
        <vt:lpwstr>_Toc277165382</vt:lpwstr>
      </vt:variant>
      <vt:variant>
        <vt:i4>1835056</vt:i4>
      </vt:variant>
      <vt:variant>
        <vt:i4>53</vt:i4>
      </vt:variant>
      <vt:variant>
        <vt:i4>0</vt:i4>
      </vt:variant>
      <vt:variant>
        <vt:i4>5</vt:i4>
      </vt:variant>
      <vt:variant>
        <vt:lpwstr/>
      </vt:variant>
      <vt:variant>
        <vt:lpwstr>_Toc277165381</vt:lpwstr>
      </vt:variant>
      <vt:variant>
        <vt:i4>1835056</vt:i4>
      </vt:variant>
      <vt:variant>
        <vt:i4>47</vt:i4>
      </vt:variant>
      <vt:variant>
        <vt:i4>0</vt:i4>
      </vt:variant>
      <vt:variant>
        <vt:i4>5</vt:i4>
      </vt:variant>
      <vt:variant>
        <vt:lpwstr/>
      </vt:variant>
      <vt:variant>
        <vt:lpwstr>_Toc277165380</vt:lpwstr>
      </vt:variant>
      <vt:variant>
        <vt:i4>1245232</vt:i4>
      </vt:variant>
      <vt:variant>
        <vt:i4>41</vt:i4>
      </vt:variant>
      <vt:variant>
        <vt:i4>0</vt:i4>
      </vt:variant>
      <vt:variant>
        <vt:i4>5</vt:i4>
      </vt:variant>
      <vt:variant>
        <vt:lpwstr/>
      </vt:variant>
      <vt:variant>
        <vt:lpwstr>_Toc277165379</vt:lpwstr>
      </vt:variant>
      <vt:variant>
        <vt:i4>1245232</vt:i4>
      </vt:variant>
      <vt:variant>
        <vt:i4>35</vt:i4>
      </vt:variant>
      <vt:variant>
        <vt:i4>0</vt:i4>
      </vt:variant>
      <vt:variant>
        <vt:i4>5</vt:i4>
      </vt:variant>
      <vt:variant>
        <vt:lpwstr/>
      </vt:variant>
      <vt:variant>
        <vt:lpwstr>_Toc277165378</vt:lpwstr>
      </vt:variant>
      <vt:variant>
        <vt:i4>1245232</vt:i4>
      </vt:variant>
      <vt:variant>
        <vt:i4>29</vt:i4>
      </vt:variant>
      <vt:variant>
        <vt:i4>0</vt:i4>
      </vt:variant>
      <vt:variant>
        <vt:i4>5</vt:i4>
      </vt:variant>
      <vt:variant>
        <vt:lpwstr/>
      </vt:variant>
      <vt:variant>
        <vt:lpwstr>_Toc277165377</vt:lpwstr>
      </vt:variant>
      <vt:variant>
        <vt:i4>1245232</vt:i4>
      </vt:variant>
      <vt:variant>
        <vt:i4>23</vt:i4>
      </vt:variant>
      <vt:variant>
        <vt:i4>0</vt:i4>
      </vt:variant>
      <vt:variant>
        <vt:i4>5</vt:i4>
      </vt:variant>
      <vt:variant>
        <vt:lpwstr/>
      </vt:variant>
      <vt:variant>
        <vt:lpwstr>_Toc277165376</vt:lpwstr>
      </vt:variant>
      <vt:variant>
        <vt:i4>1245232</vt:i4>
      </vt:variant>
      <vt:variant>
        <vt:i4>17</vt:i4>
      </vt:variant>
      <vt:variant>
        <vt:i4>0</vt:i4>
      </vt:variant>
      <vt:variant>
        <vt:i4>5</vt:i4>
      </vt:variant>
      <vt:variant>
        <vt:lpwstr/>
      </vt:variant>
      <vt:variant>
        <vt:lpwstr>_Toc277165375</vt:lpwstr>
      </vt:variant>
      <vt:variant>
        <vt:i4>1245232</vt:i4>
      </vt:variant>
      <vt:variant>
        <vt:i4>11</vt:i4>
      </vt:variant>
      <vt:variant>
        <vt:i4>0</vt:i4>
      </vt:variant>
      <vt:variant>
        <vt:i4>5</vt:i4>
      </vt:variant>
      <vt:variant>
        <vt:lpwstr/>
      </vt:variant>
      <vt:variant>
        <vt:lpwstr>_Toc277165374</vt:lpwstr>
      </vt:variant>
      <vt:variant>
        <vt:i4>1245232</vt:i4>
      </vt:variant>
      <vt:variant>
        <vt:i4>5</vt:i4>
      </vt:variant>
      <vt:variant>
        <vt:i4>0</vt:i4>
      </vt:variant>
      <vt:variant>
        <vt:i4>5</vt:i4>
      </vt:variant>
      <vt:variant>
        <vt:lpwstr/>
      </vt:variant>
      <vt:variant>
        <vt:lpwstr>_Toc277165373</vt:lpwstr>
      </vt:variant>
      <vt:variant>
        <vt:i4>8323117</vt:i4>
      </vt:variant>
      <vt:variant>
        <vt:i4>0</vt:i4>
      </vt:variant>
      <vt:variant>
        <vt:i4>0</vt:i4>
      </vt:variant>
      <vt:variant>
        <vt:i4>5</vt:i4>
      </vt:variant>
      <vt:variant>
        <vt:lpwstr>https://iknow/sites/trakcare/mst/Shared Documents/Coding Standards.doc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Guernsey HSSD</dc:title>
  <dc:subject>Interface Requirements</dc:subject>
  <dc:creator>Hiroshi Sato</dc:creator>
  <cp:keywords/>
  <cp:lastModifiedBy>Microsoft アカウント</cp:lastModifiedBy>
  <cp:revision>24</cp:revision>
  <cp:lastPrinted>2014-11-27T01:56:00Z</cp:lastPrinted>
  <dcterms:created xsi:type="dcterms:W3CDTF">2014-11-05T06:36:00Z</dcterms:created>
  <dcterms:modified xsi:type="dcterms:W3CDTF">2014-11-27T01:59:00Z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Use this template as a base for creating technical reference documentation.</vt:lpwstr>
  </property>
  <property fmtid="{D5CDD505-2E9C-101B-9397-08002B2CF9AE}" pid="3" name="Subject">
    <vt:lpwstr>TrakCare Interface Configuration</vt:lpwstr>
  </property>
  <property fmtid="{D5CDD505-2E9C-101B-9397-08002B2CF9AE}" pid="4" name="Keywords">
    <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_Author">
    <vt:lpwstr>&lt;&gt;</vt:lpwstr>
  </property>
  <property fmtid="{D5CDD505-2E9C-101B-9397-08002B2CF9AE}" pid="11" name="ContentTypeId">
    <vt:lpwstr>0x01010090612AD3E580964C89B82F72B5822D21</vt:lpwstr>
  </property>
  <property fmtid="{D5CDD505-2E9C-101B-9397-08002B2CF9AE}" pid="12" name="display_urn:schemas-microsoft-com:office:office#Editor">
    <vt:lpwstr>Benjamin Spead</vt:lpwstr>
  </property>
  <property fmtid="{D5CDD505-2E9C-101B-9397-08002B2CF9AE}" pid="13" name="TemplateUrl">
    <vt:lpwstr/>
  </property>
  <property fmtid="{D5CDD505-2E9C-101B-9397-08002B2CF9AE}" pid="14" name="Order">
    <vt:lpwstr>500.000000000000</vt:lpwstr>
  </property>
  <property fmtid="{D5CDD505-2E9C-101B-9397-08002B2CF9AE}" pid="15" name="xd_ProgID">
    <vt:lpwstr/>
  </property>
</Properties>
</file>